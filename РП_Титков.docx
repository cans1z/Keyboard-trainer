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27E1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964CDCF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5B386DB1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ED503EF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D049920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4734E65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36935694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4D6D3618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1C117C0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7B90335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2FBCD5CE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A631999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46D9F3A6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326504E4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87973A5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6567276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D71D377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2CA315A" w14:textId="77777777" w:rsidR="00D81407" w:rsidRDefault="00D81407" w:rsidP="00D81407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01D44196" w14:textId="130E81CF" w:rsidR="00D81407" w:rsidRPr="006F586C" w:rsidRDefault="006F586C" w:rsidP="006F586C">
      <w:pPr>
        <w:ind w:firstLine="0"/>
        <w:jc w:val="center"/>
        <w:rPr>
          <w:b/>
          <w:bCs/>
          <w:sz w:val="28"/>
          <w:szCs w:val="28"/>
        </w:rPr>
      </w:pPr>
      <w:r w:rsidRPr="006F586C">
        <w:rPr>
          <w:b/>
          <w:bCs/>
          <w:sz w:val="28"/>
          <w:szCs w:val="28"/>
        </w:rPr>
        <w:t>Пр</w:t>
      </w:r>
      <w:r w:rsidR="0021314C">
        <w:rPr>
          <w:b/>
          <w:bCs/>
          <w:sz w:val="28"/>
          <w:szCs w:val="28"/>
        </w:rPr>
        <w:t>иложение</w:t>
      </w:r>
      <w:r w:rsidRPr="006F586C">
        <w:rPr>
          <w:b/>
          <w:bCs/>
          <w:sz w:val="28"/>
          <w:szCs w:val="28"/>
        </w:rPr>
        <w:t xml:space="preserve"> </w:t>
      </w:r>
      <w:r w:rsidR="00D81407" w:rsidRPr="006F586C">
        <w:rPr>
          <w:b/>
          <w:bCs/>
          <w:sz w:val="28"/>
          <w:szCs w:val="28"/>
        </w:rPr>
        <w:t>«</w:t>
      </w:r>
      <w:r w:rsidR="003F03D3">
        <w:rPr>
          <w:b/>
          <w:bCs/>
          <w:sz w:val="28"/>
          <w:szCs w:val="28"/>
        </w:rPr>
        <w:t>Клавиатурный тренажер</w:t>
      </w:r>
      <w:r w:rsidR="00D81407" w:rsidRPr="006F586C">
        <w:rPr>
          <w:b/>
          <w:bCs/>
          <w:sz w:val="28"/>
          <w:szCs w:val="28"/>
        </w:rPr>
        <w:t>»</w:t>
      </w:r>
    </w:p>
    <w:p w14:paraId="46E4BC95" w14:textId="77777777" w:rsidR="00D81407" w:rsidRDefault="00D81407" w:rsidP="006F586C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Cs w:val="24"/>
        </w:rPr>
        <w:t>Руководство пользователя</w:t>
      </w:r>
    </w:p>
    <w:p w14:paraId="50237699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bCs/>
          <w:sz w:val="28"/>
          <w:szCs w:val="28"/>
        </w:rPr>
      </w:pPr>
    </w:p>
    <w:p w14:paraId="7B89AD96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bCs/>
          <w:sz w:val="28"/>
          <w:szCs w:val="28"/>
        </w:rPr>
      </w:pPr>
    </w:p>
    <w:p w14:paraId="6BD543CF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bCs/>
          <w:sz w:val="28"/>
          <w:szCs w:val="28"/>
        </w:rPr>
      </w:pPr>
    </w:p>
    <w:p w14:paraId="6F9740D3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89EDCC2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2187CCEE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1CD80C1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3D15216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40471E70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3677FB0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349A43FA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D2E9AC6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FF46650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E05D05E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4017A707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66F7B34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5DD6548D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2769D30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B78E67F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82F687D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DC83F6E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26362565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64563A5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5D082F6" w14:textId="6D6145E0" w:rsidR="00990EAC" w:rsidRPr="00646136" w:rsidRDefault="00F251D0" w:rsidP="00F251D0">
      <w:pPr>
        <w:ind w:firstLine="0"/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  <w:r>
        <w:t xml:space="preserve">Киров, </w:t>
      </w:r>
      <w:r w:rsidR="00D2756B">
        <w:t>20</w:t>
      </w:r>
      <w:r w:rsidR="005A4E60">
        <w:t>2</w:t>
      </w:r>
      <w:r w:rsidR="00FD531C">
        <w:t>5</w:t>
      </w:r>
      <w:r>
        <w:t xml:space="preserve"> г.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27E4C2C0" w14:textId="63698475" w:rsidR="006F586C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09279" w:history="1">
            <w:r w:rsidR="006F586C" w:rsidRPr="00D20FAD">
              <w:rPr>
                <w:rStyle w:val="a6"/>
              </w:rPr>
              <w:t>1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Общее описание системы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_Toc196809279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2</w:t>
            </w:r>
            <w:r w:rsidR="006F586C">
              <w:rPr>
                <w:webHidden/>
              </w:rPr>
              <w:fldChar w:fldCharType="end"/>
            </w:r>
          </w:hyperlink>
        </w:p>
        <w:p w14:paraId="0E0FFE9E" w14:textId="435BA8E8" w:rsidR="006F586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0" w:history="1">
            <w:r w:rsidR="006F586C" w:rsidRPr="00D20FA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Область применения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_Toc196809280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2</w:t>
            </w:r>
            <w:r w:rsidR="006F586C">
              <w:rPr>
                <w:webHidden/>
              </w:rPr>
              <w:fldChar w:fldCharType="end"/>
            </w:r>
          </w:hyperlink>
        </w:p>
        <w:p w14:paraId="16A7B616" w14:textId="4D9DAC79" w:rsidR="006F586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1" w:history="1">
            <w:r w:rsidR="006F586C" w:rsidRPr="00D20FA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Краткое описание возможностей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_Toc196809281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2</w:t>
            </w:r>
            <w:r w:rsidR="006F586C">
              <w:rPr>
                <w:webHidden/>
              </w:rPr>
              <w:fldChar w:fldCharType="end"/>
            </w:r>
          </w:hyperlink>
        </w:p>
        <w:p w14:paraId="3B0136CB" w14:textId="344E5E54" w:rsidR="006F586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2" w:history="1">
            <w:r w:rsidR="006F586C" w:rsidRPr="00D20FA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Уровень подготовки пользователя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_Toc196809282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2</w:t>
            </w:r>
            <w:r w:rsidR="006F586C">
              <w:rPr>
                <w:webHidden/>
              </w:rPr>
              <w:fldChar w:fldCharType="end"/>
            </w:r>
          </w:hyperlink>
        </w:p>
        <w:p w14:paraId="389FEA8E" w14:textId="322EC5C2" w:rsidR="006F586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3" w:history="1">
            <w:r w:rsidR="006F586C" w:rsidRPr="00D20FA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Перечень эксплуатационной документации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_Toc196809283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2</w:t>
            </w:r>
            <w:r w:rsidR="006F586C">
              <w:rPr>
                <w:webHidden/>
              </w:rPr>
              <w:fldChar w:fldCharType="end"/>
            </w:r>
          </w:hyperlink>
        </w:p>
        <w:p w14:paraId="69F61722" w14:textId="67049C2C" w:rsidR="006F586C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4" w:history="1">
            <w:r w:rsidR="006F586C" w:rsidRPr="00D20FAD">
              <w:rPr>
                <w:rStyle w:val="a6"/>
              </w:rPr>
              <w:t>2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Назначение и условия применения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_Toc196809284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3</w:t>
            </w:r>
            <w:r w:rsidR="006F586C">
              <w:rPr>
                <w:webHidden/>
              </w:rPr>
              <w:fldChar w:fldCharType="end"/>
            </w:r>
          </w:hyperlink>
        </w:p>
        <w:p w14:paraId="20E2737B" w14:textId="2315E71F" w:rsidR="006F586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5" w:history="1">
            <w:r w:rsidR="006F586C" w:rsidRPr="00D20FA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Виды деятельности и функции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_Toc196809285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3</w:t>
            </w:r>
            <w:r w:rsidR="006F586C">
              <w:rPr>
                <w:webHidden/>
              </w:rPr>
              <w:fldChar w:fldCharType="end"/>
            </w:r>
          </w:hyperlink>
        </w:p>
        <w:p w14:paraId="2A750064" w14:textId="768BE080" w:rsidR="006F586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6" w:history="1">
            <w:r w:rsidR="006F586C" w:rsidRPr="00D20FA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Условия применения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_Toc196809286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3</w:t>
            </w:r>
            <w:r w:rsidR="006F586C">
              <w:rPr>
                <w:webHidden/>
              </w:rPr>
              <w:fldChar w:fldCharType="end"/>
            </w:r>
          </w:hyperlink>
        </w:p>
        <w:p w14:paraId="659CB379" w14:textId="299F9287" w:rsidR="006F586C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7" w:history="1">
            <w:r w:rsidR="006F586C" w:rsidRPr="00D20FAD">
              <w:rPr>
                <w:rStyle w:val="a6"/>
              </w:rPr>
              <w:t>3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Подготовка к работе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_Toc196809287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4</w:t>
            </w:r>
            <w:r w:rsidR="006F586C">
              <w:rPr>
                <w:webHidden/>
              </w:rPr>
              <w:fldChar w:fldCharType="end"/>
            </w:r>
          </w:hyperlink>
        </w:p>
        <w:p w14:paraId="479E1D2C" w14:textId="2D8A99DA" w:rsidR="006F586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8" w:history="1">
            <w:r w:rsidR="006F586C" w:rsidRPr="00D20FA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Состав и содержание дистрибутивного носителя данных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_Toc196809288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4</w:t>
            </w:r>
            <w:r w:rsidR="006F586C">
              <w:rPr>
                <w:webHidden/>
              </w:rPr>
              <w:fldChar w:fldCharType="end"/>
            </w:r>
          </w:hyperlink>
        </w:p>
        <w:p w14:paraId="17D1F043" w14:textId="66F6ECA2" w:rsidR="006F586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89" w:history="1">
            <w:r w:rsidR="006F586C" w:rsidRPr="00D20FA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Порядок загрузки данных программы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_Toc196809289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4</w:t>
            </w:r>
            <w:r w:rsidR="006F586C">
              <w:rPr>
                <w:webHidden/>
              </w:rPr>
              <w:fldChar w:fldCharType="end"/>
            </w:r>
          </w:hyperlink>
        </w:p>
        <w:p w14:paraId="6BFAF48F" w14:textId="6378088C" w:rsidR="006F586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0" w:history="1">
            <w:r w:rsidR="006F586C" w:rsidRPr="00D20FA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Проверка работоспособности системы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_Toc196809290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4</w:t>
            </w:r>
            <w:r w:rsidR="006F586C">
              <w:rPr>
                <w:webHidden/>
              </w:rPr>
              <w:fldChar w:fldCharType="end"/>
            </w:r>
          </w:hyperlink>
        </w:p>
        <w:p w14:paraId="1584F0F6" w14:textId="5B8FCA0B" w:rsidR="006F586C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1" w:history="1">
            <w:r w:rsidR="006F586C" w:rsidRPr="00D20FAD">
              <w:rPr>
                <w:rStyle w:val="a6"/>
              </w:rPr>
              <w:t>4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Описание операций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_Toc196809291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5</w:t>
            </w:r>
            <w:r w:rsidR="006F586C">
              <w:rPr>
                <w:webHidden/>
              </w:rPr>
              <w:fldChar w:fldCharType="end"/>
            </w:r>
          </w:hyperlink>
        </w:p>
        <w:p w14:paraId="281CCD22" w14:textId="2BC7CF32" w:rsidR="006F586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2" w:history="1">
            <w:r w:rsidR="006F586C" w:rsidRPr="00D20FA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Описание выполняемых функций, задач, процедур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_Toc196809292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5</w:t>
            </w:r>
            <w:r w:rsidR="006F586C">
              <w:rPr>
                <w:webHidden/>
              </w:rPr>
              <w:fldChar w:fldCharType="end"/>
            </w:r>
          </w:hyperlink>
        </w:p>
        <w:p w14:paraId="73F65AEE" w14:textId="79EAA4BC" w:rsidR="006F586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3" w:history="1">
            <w:r w:rsidR="006F586C" w:rsidRPr="00D20FA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Описание операций технологического процесса обработки данных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_Toc196809293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5</w:t>
            </w:r>
            <w:r w:rsidR="006F586C">
              <w:rPr>
                <w:webHidden/>
              </w:rPr>
              <w:fldChar w:fldCharType="end"/>
            </w:r>
          </w:hyperlink>
        </w:p>
        <w:p w14:paraId="4D0B4489" w14:textId="755B207F" w:rsidR="006F586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4" w:history="1">
            <w:r w:rsidR="006F586C" w:rsidRPr="00D20FA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Взаимодействие с интерфейсом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_Toc196809294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5</w:t>
            </w:r>
            <w:r w:rsidR="006F586C">
              <w:rPr>
                <w:webHidden/>
              </w:rPr>
              <w:fldChar w:fldCharType="end"/>
            </w:r>
          </w:hyperlink>
        </w:p>
        <w:p w14:paraId="44512126" w14:textId="7065F79A" w:rsidR="006F586C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5" w:history="1">
            <w:r w:rsidR="006F586C" w:rsidRPr="00D20FAD">
              <w:rPr>
                <w:rStyle w:val="a6"/>
              </w:rPr>
              <w:t>5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Аварийные ситуации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_Toc196809295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6</w:t>
            </w:r>
            <w:r w:rsidR="006F586C">
              <w:rPr>
                <w:webHidden/>
              </w:rPr>
              <w:fldChar w:fldCharType="end"/>
            </w:r>
          </w:hyperlink>
        </w:p>
        <w:p w14:paraId="77717F6D" w14:textId="6FE08816" w:rsidR="006F586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6" w:history="1">
            <w:r w:rsidR="006F586C" w:rsidRPr="00D20FA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Действия в случае несоблюдения условий выполнения техпроцесса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_Toc196809296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6</w:t>
            </w:r>
            <w:r w:rsidR="006F586C">
              <w:rPr>
                <w:webHidden/>
              </w:rPr>
              <w:fldChar w:fldCharType="end"/>
            </w:r>
          </w:hyperlink>
        </w:p>
        <w:p w14:paraId="58326385" w14:textId="1622E35E" w:rsidR="006F586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7" w:history="1">
            <w:r w:rsidR="006F586C" w:rsidRPr="00D20FA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Действия по восстановлению программы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_Toc196809297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6</w:t>
            </w:r>
            <w:r w:rsidR="006F586C">
              <w:rPr>
                <w:webHidden/>
              </w:rPr>
              <w:fldChar w:fldCharType="end"/>
            </w:r>
          </w:hyperlink>
        </w:p>
        <w:p w14:paraId="2020C6F3" w14:textId="28CCDA3F" w:rsidR="006F586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8" w:history="1">
            <w:r w:rsidR="006F586C" w:rsidRPr="00D20FA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Действия в случае обнаружения вмешательства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_Toc196809298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6</w:t>
            </w:r>
            <w:r w:rsidR="006F586C">
              <w:rPr>
                <w:webHidden/>
              </w:rPr>
              <w:fldChar w:fldCharType="end"/>
            </w:r>
          </w:hyperlink>
        </w:p>
        <w:p w14:paraId="247D25C1" w14:textId="70A4A14B" w:rsidR="006F586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299" w:history="1">
            <w:r w:rsidR="006F586C" w:rsidRPr="00D20FAD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Действия в других аварийных ситуациях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_Toc196809299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7</w:t>
            </w:r>
            <w:r w:rsidR="006F586C">
              <w:rPr>
                <w:webHidden/>
              </w:rPr>
              <w:fldChar w:fldCharType="end"/>
            </w:r>
          </w:hyperlink>
        </w:p>
        <w:p w14:paraId="701E2FE8" w14:textId="64286915" w:rsidR="006F586C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6809300" w:history="1">
            <w:r w:rsidR="006F586C" w:rsidRPr="00D20FAD">
              <w:rPr>
                <w:rStyle w:val="a6"/>
              </w:rPr>
              <w:t>6</w:t>
            </w:r>
            <w:r w:rsidR="006F586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F586C" w:rsidRPr="00D20FAD">
              <w:rPr>
                <w:rStyle w:val="a6"/>
              </w:rPr>
              <w:t>Рекомендации по освоению</w:t>
            </w:r>
            <w:r w:rsidR="006F586C">
              <w:rPr>
                <w:webHidden/>
              </w:rPr>
              <w:tab/>
            </w:r>
            <w:r w:rsidR="006F586C">
              <w:rPr>
                <w:webHidden/>
              </w:rPr>
              <w:fldChar w:fldCharType="begin"/>
            </w:r>
            <w:r w:rsidR="006F586C">
              <w:rPr>
                <w:webHidden/>
              </w:rPr>
              <w:instrText xml:space="preserve"> PAGEREF _Toc196809300 \h </w:instrText>
            </w:r>
            <w:r w:rsidR="006F586C">
              <w:rPr>
                <w:webHidden/>
              </w:rPr>
            </w:r>
            <w:r w:rsidR="006F586C">
              <w:rPr>
                <w:webHidden/>
              </w:rPr>
              <w:fldChar w:fldCharType="separate"/>
            </w:r>
            <w:r w:rsidR="00F403C2">
              <w:rPr>
                <w:webHidden/>
              </w:rPr>
              <w:t>8</w:t>
            </w:r>
            <w:r w:rsidR="006F586C">
              <w:rPr>
                <w:webHidden/>
              </w:rPr>
              <w:fldChar w:fldCharType="end"/>
            </w:r>
          </w:hyperlink>
        </w:p>
        <w:p w14:paraId="3CF0F4E1" w14:textId="5120CC78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111A35F" w14:textId="59CF91EE" w:rsidR="00DD55E5" w:rsidRDefault="005143D3" w:rsidP="00DD55E5">
      <w:pPr>
        <w:pStyle w:val="1"/>
        <w:rPr>
          <w:lang w:val="en-US"/>
        </w:rPr>
      </w:pPr>
      <w:bookmarkStart w:id="0" w:name="_Toc196809279"/>
      <w:bookmarkStart w:id="1" w:name="_Toc74526610"/>
      <w:bookmarkStart w:id="2" w:name="_Toc128474254"/>
      <w:r>
        <w:lastRenderedPageBreak/>
        <w:t>Общее описание системы</w:t>
      </w:r>
      <w:bookmarkEnd w:id="0"/>
    </w:p>
    <w:p w14:paraId="33B84737" w14:textId="31A224D8" w:rsidR="006938DD" w:rsidRDefault="006938DD" w:rsidP="006938DD">
      <w:pPr>
        <w:rPr>
          <w:rFonts w:cs="Times New Roman"/>
          <w:szCs w:val="24"/>
          <w:lang w:bidi="en-US"/>
        </w:rPr>
      </w:pPr>
      <w:r>
        <w:rPr>
          <w:rFonts w:cs="Times New Roman"/>
          <w:szCs w:val="24"/>
          <w:lang w:bidi="en-US"/>
        </w:rPr>
        <w:t>Данный документ является руководством пользователя для игры «</w:t>
      </w:r>
      <w:r>
        <w:rPr>
          <w:rFonts w:cs="Times New Roman"/>
          <w:szCs w:val="24"/>
          <w:lang w:val="en-US" w:bidi="en-US"/>
        </w:rPr>
        <w:t>Keyboard</w:t>
      </w:r>
      <w:r w:rsidRPr="006938DD">
        <w:rPr>
          <w:rFonts w:cs="Times New Roman"/>
          <w:szCs w:val="24"/>
          <w:lang w:bidi="en-US"/>
        </w:rPr>
        <w:t xml:space="preserve"> </w:t>
      </w:r>
      <w:r>
        <w:rPr>
          <w:rFonts w:cs="Times New Roman"/>
          <w:szCs w:val="24"/>
          <w:lang w:val="en-US" w:bidi="en-US"/>
        </w:rPr>
        <w:t>trainer</w:t>
      </w:r>
      <w:r>
        <w:rPr>
          <w:rFonts w:cs="Times New Roman"/>
          <w:szCs w:val="24"/>
          <w:lang w:bidi="en-US"/>
        </w:rPr>
        <w:t>».</w:t>
      </w:r>
    </w:p>
    <w:p w14:paraId="3F90CFA3" w14:textId="77777777" w:rsidR="006938DD" w:rsidRDefault="006938DD" w:rsidP="006938DD">
      <w:pPr>
        <w:rPr>
          <w:rFonts w:cs="Times New Roman"/>
          <w:szCs w:val="24"/>
          <w:lang w:bidi="en-US"/>
        </w:rPr>
      </w:pPr>
      <w:r>
        <w:rPr>
          <w:rFonts w:cs="Times New Roman"/>
          <w:szCs w:val="24"/>
          <w:lang w:bidi="en-US"/>
        </w:rPr>
        <w:t>Настоящее руководство пользователя предназначено для описания назначения и условий применения программы, а также её возможностей и функций.</w:t>
      </w:r>
    </w:p>
    <w:p w14:paraId="49F2B6E9" w14:textId="3033D786" w:rsidR="006938DD" w:rsidRPr="006938DD" w:rsidRDefault="006938DD" w:rsidP="006938DD">
      <w:r>
        <w:rPr>
          <w:rFonts w:cs="Times New Roman"/>
          <w:szCs w:val="24"/>
          <w:lang w:bidi="en-US"/>
        </w:rPr>
        <w:t>Руководство пользователя разработано в соответствии с ГОСТ Р 59795–2021.</w:t>
      </w:r>
    </w:p>
    <w:p w14:paraId="6CB536A5" w14:textId="7C43F503" w:rsidR="00DD55E5" w:rsidRDefault="00DD55E5" w:rsidP="00DD55E5">
      <w:pPr>
        <w:pStyle w:val="2"/>
        <w:rPr>
          <w:lang w:val="en-US"/>
        </w:rPr>
      </w:pPr>
      <w:bookmarkStart w:id="3" w:name="_Toc196809280"/>
      <w:r>
        <w:t>Область применения</w:t>
      </w:r>
      <w:bookmarkEnd w:id="3"/>
    </w:p>
    <w:p w14:paraId="38F66C97" w14:textId="77777777" w:rsidR="006938DD" w:rsidRPr="006938DD" w:rsidRDefault="006938DD" w:rsidP="006938DD">
      <w:r w:rsidRPr="006938DD">
        <w:t>Данная программа может быть рассчитана на людей любого возраста. Сфера деятельности также неограниченна. Эту программу могут использовать для своих целей, для развития скорости и четкости печати. Может быть полезна пользователям, часто использующим клавиатуру в рабочих целях.</w:t>
      </w:r>
    </w:p>
    <w:p w14:paraId="38DDCE33" w14:textId="60B0A323" w:rsidR="006938DD" w:rsidRPr="006938DD" w:rsidRDefault="006938DD" w:rsidP="006938DD">
      <w:r w:rsidRPr="006938DD">
        <w:t>Утилита может использоваться в детских развивающих центрах, в школах с уклоном в информационные технологии и т.п.</w:t>
      </w:r>
    </w:p>
    <w:p w14:paraId="7EFE4E8D" w14:textId="4C3972CA" w:rsidR="00DD55E5" w:rsidRDefault="00DD55E5" w:rsidP="00DD55E5">
      <w:pPr>
        <w:pStyle w:val="2"/>
        <w:rPr>
          <w:lang w:val="en-US"/>
        </w:rPr>
      </w:pPr>
      <w:bookmarkStart w:id="4" w:name="_Toc196809281"/>
      <w:r>
        <w:t>Краткое описание возможностей</w:t>
      </w:r>
      <w:bookmarkEnd w:id="4"/>
    </w:p>
    <w:p w14:paraId="276E7B84" w14:textId="3F0832A4" w:rsidR="006938DD" w:rsidRPr="006938DD" w:rsidRDefault="006938DD" w:rsidP="006938DD">
      <w:r w:rsidRPr="006938DD">
        <w:t>Пользователю представлены следующ</w:t>
      </w:r>
      <w:r>
        <w:t>и</w:t>
      </w:r>
      <w:r w:rsidRPr="006938DD">
        <w:t>е возможности:</w:t>
      </w:r>
    </w:p>
    <w:p w14:paraId="5485325F" w14:textId="664FD951" w:rsidR="006938DD" w:rsidRPr="006938DD" w:rsidRDefault="006938DD" w:rsidP="006938DD">
      <w:pPr>
        <w:pStyle w:val="a0"/>
      </w:pPr>
      <w:r>
        <w:t>печатать символы</w:t>
      </w:r>
      <w:r w:rsidRPr="006938DD">
        <w:t>;</w:t>
      </w:r>
    </w:p>
    <w:p w14:paraId="14EA41ED" w14:textId="2D609BB2" w:rsidR="006938DD" w:rsidRPr="006938DD" w:rsidRDefault="006938DD" w:rsidP="006938DD">
      <w:pPr>
        <w:pStyle w:val="a0"/>
      </w:pPr>
      <w:r>
        <w:t>проверять правильность ввода</w:t>
      </w:r>
      <w:r w:rsidRPr="006938DD">
        <w:t>;</w:t>
      </w:r>
    </w:p>
    <w:p w14:paraId="79EFEBA6" w14:textId="49EED31B" w:rsidR="006938DD" w:rsidRPr="006938DD" w:rsidRDefault="006938DD" w:rsidP="006938DD">
      <w:pPr>
        <w:pStyle w:val="a0"/>
      </w:pPr>
      <w:r>
        <w:t>выбирать язык интерфейса</w:t>
      </w:r>
      <w:r w:rsidRPr="006938DD">
        <w:t>;</w:t>
      </w:r>
    </w:p>
    <w:p w14:paraId="0430353F" w14:textId="4922F222" w:rsidR="006938DD" w:rsidRPr="006938DD" w:rsidRDefault="006938DD" w:rsidP="006938DD">
      <w:pPr>
        <w:pStyle w:val="a0"/>
      </w:pPr>
      <w:r>
        <w:t>выбирать тип упражнения</w:t>
      </w:r>
      <w:r w:rsidRPr="006938DD">
        <w:t>;</w:t>
      </w:r>
    </w:p>
    <w:p w14:paraId="26EE78AB" w14:textId="763A81D3" w:rsidR="006938DD" w:rsidRPr="006938DD" w:rsidRDefault="006938DD" w:rsidP="006938DD">
      <w:pPr>
        <w:pStyle w:val="a0"/>
      </w:pPr>
      <w:r>
        <w:t>использовать подсветку клавиш</w:t>
      </w:r>
      <w:r w:rsidRPr="006938DD">
        <w:t>;</w:t>
      </w:r>
    </w:p>
    <w:p w14:paraId="2597F125" w14:textId="27962A44" w:rsidR="006938DD" w:rsidRPr="006938DD" w:rsidRDefault="006938DD" w:rsidP="006938DD">
      <w:pPr>
        <w:pStyle w:val="a0"/>
      </w:pPr>
      <w:r>
        <w:t>перейти на следующее упражнение по истечению времени</w:t>
      </w:r>
      <w:r w:rsidRPr="006938DD">
        <w:t>;</w:t>
      </w:r>
    </w:p>
    <w:p w14:paraId="35D99937" w14:textId="650FA384" w:rsidR="006938DD" w:rsidRPr="006938DD" w:rsidRDefault="006938DD" w:rsidP="006938DD">
      <w:pPr>
        <w:pStyle w:val="a0"/>
      </w:pPr>
      <w:r w:rsidRPr="006938DD">
        <w:t>выйти из</w:t>
      </w:r>
      <w:r>
        <w:t xml:space="preserve"> приложения</w:t>
      </w:r>
      <w:r w:rsidRPr="006938DD">
        <w:t>.</w:t>
      </w:r>
    </w:p>
    <w:p w14:paraId="7D1865BD" w14:textId="755A03EE" w:rsidR="00DD55E5" w:rsidRDefault="00DD55E5" w:rsidP="00DD55E5">
      <w:pPr>
        <w:pStyle w:val="2"/>
      </w:pPr>
      <w:bookmarkStart w:id="5" w:name="_Toc196809282"/>
      <w:r>
        <w:t>Уровень подготовки пользователя</w:t>
      </w:r>
      <w:bookmarkEnd w:id="5"/>
    </w:p>
    <w:p w14:paraId="741DAD2F" w14:textId="41D3B06D" w:rsidR="006938DD" w:rsidRDefault="006938DD" w:rsidP="006938DD">
      <w:pPr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Пользователю не требуется проходить дополнительную подготовку для работы с приложением «Клавиатурный тренажер».</w:t>
      </w:r>
    </w:p>
    <w:p w14:paraId="21E8D015" w14:textId="71242DAC" w:rsidR="006938DD" w:rsidRPr="006938DD" w:rsidRDefault="006938DD" w:rsidP="006938DD">
      <w:pPr>
        <w:rPr>
          <w:rFonts w:cs="Times New Roman"/>
          <w:szCs w:val="24"/>
          <w:lang w:bidi="en-US"/>
        </w:rPr>
      </w:pPr>
      <w:r>
        <w:rPr>
          <w:rFonts w:cs="Times New Roman"/>
          <w:szCs w:val="24"/>
        </w:rPr>
        <w:t xml:space="preserve">Для работы с игрой пользователь должен обладать базовыми навыками работы с персональным компьютером и операционной системой Windows. </w:t>
      </w:r>
    </w:p>
    <w:p w14:paraId="2C0400DE" w14:textId="42ED00BB" w:rsidR="00DD55E5" w:rsidRDefault="00DD55E5" w:rsidP="00DD55E5">
      <w:pPr>
        <w:pStyle w:val="2"/>
      </w:pPr>
      <w:bookmarkStart w:id="6" w:name="_Toc196809283"/>
      <w:r>
        <w:t>Перечень эксплуатационной документации</w:t>
      </w:r>
      <w:bookmarkEnd w:id="6"/>
    </w:p>
    <w:p w14:paraId="53398309" w14:textId="2CF117EA" w:rsidR="006938DD" w:rsidRPr="006938DD" w:rsidRDefault="006938DD" w:rsidP="006938DD">
      <w:pPr>
        <w:pStyle w:val="a0"/>
        <w:numPr>
          <w:ilvl w:val="0"/>
          <w:numId w:val="0"/>
        </w:numPr>
        <w:ind w:left="851"/>
        <w:rPr>
          <w:rFonts w:cs="Times New Roman"/>
        </w:rPr>
      </w:pPr>
      <w:r>
        <w:rPr>
          <w:rFonts w:cs="Times New Roman"/>
        </w:rPr>
        <w:t>Руководство пользователя.</w:t>
      </w:r>
    </w:p>
    <w:p w14:paraId="1E5D2693" w14:textId="77777777" w:rsidR="00DD55E5" w:rsidRDefault="00DD55E5" w:rsidP="00DD55E5">
      <w:pPr>
        <w:pStyle w:val="1"/>
      </w:pPr>
      <w:bookmarkStart w:id="7" w:name="_Toc196809284"/>
      <w:r>
        <w:lastRenderedPageBreak/>
        <w:t>Назначение и условия применения</w:t>
      </w:r>
      <w:bookmarkEnd w:id="7"/>
    </w:p>
    <w:p w14:paraId="047B56D7" w14:textId="7675A2D1" w:rsidR="006938DD" w:rsidRPr="006938DD" w:rsidRDefault="006938DD" w:rsidP="006938DD">
      <w:pPr>
        <w:rPr>
          <w:rFonts w:cs="Times New Roman"/>
          <w:szCs w:val="24"/>
          <w:lang w:bidi="en-US"/>
        </w:rPr>
      </w:pPr>
      <w:r>
        <w:rPr>
          <w:rFonts w:cs="Times New Roman"/>
          <w:szCs w:val="24"/>
          <w:lang w:bidi="en-US"/>
        </w:rPr>
        <w:t>В данном разделе описаны основные функции и условия применения приложения</w:t>
      </w:r>
      <w:r>
        <w:rPr>
          <w:rFonts w:cs="Times New Roman"/>
          <w:szCs w:val="24"/>
          <w:lang w:bidi="en-US"/>
        </w:rPr>
        <w:br/>
        <w:t>«Клавиатурный тренажер»</w:t>
      </w:r>
    </w:p>
    <w:p w14:paraId="769D9B3C" w14:textId="0D3E448F" w:rsidR="00DD55E5" w:rsidRDefault="00DD55E5" w:rsidP="00DD55E5">
      <w:pPr>
        <w:pStyle w:val="2"/>
      </w:pPr>
      <w:bookmarkStart w:id="8" w:name="_Toc196809285"/>
      <w:r>
        <w:t>Виды деятельности и функции</w:t>
      </w:r>
      <w:bookmarkEnd w:id="8"/>
    </w:p>
    <w:p w14:paraId="2EEEECC4" w14:textId="517C9553" w:rsidR="00E01C85" w:rsidRPr="00E01C85" w:rsidRDefault="00E01C85" w:rsidP="00E01C85">
      <w:r w:rsidRPr="00E01C85">
        <w:t xml:space="preserve">Основной функцией </w:t>
      </w:r>
      <w:r w:rsidR="00C0527A">
        <w:t>приложение</w:t>
      </w:r>
      <w:r w:rsidRPr="00E01C85">
        <w:t xml:space="preserve"> является</w:t>
      </w:r>
      <w:r w:rsidR="00CD455D">
        <w:t xml:space="preserve"> обучение пользователя слепой печати и улучшение навыков набора текста на клавиатуре, </w:t>
      </w:r>
      <w:r w:rsidR="00A50124">
        <w:t xml:space="preserve">но </w:t>
      </w:r>
      <w:r w:rsidR="00CD455D">
        <w:t>также данное приложение</w:t>
      </w:r>
      <w:r w:rsidR="00A50124">
        <w:t xml:space="preserve"> может использоваться как занятие времени </w:t>
      </w:r>
      <w:r w:rsidR="00481A9F">
        <w:t xml:space="preserve">пользователя </w:t>
      </w:r>
      <w:r w:rsidR="00A50124">
        <w:t>или развлечение</w:t>
      </w:r>
      <w:r w:rsidR="00A50124" w:rsidRPr="00A50124">
        <w:t>.</w:t>
      </w:r>
      <w:r w:rsidRPr="00E01C85">
        <w:t xml:space="preserve"> </w:t>
      </w:r>
    </w:p>
    <w:p w14:paraId="175931BA" w14:textId="2216D4BA" w:rsidR="00DD55E5" w:rsidRDefault="00DD55E5" w:rsidP="00DD55E5">
      <w:pPr>
        <w:pStyle w:val="2"/>
      </w:pPr>
      <w:bookmarkStart w:id="9" w:name="_Toc196809286"/>
      <w:r>
        <w:t>Условия</w:t>
      </w:r>
      <w:r w:rsidR="00D81407">
        <w:t xml:space="preserve"> применения</w:t>
      </w:r>
      <w:bookmarkEnd w:id="9"/>
    </w:p>
    <w:p w14:paraId="633BB68C" w14:textId="77777777" w:rsidR="005E42FC" w:rsidRDefault="005E42FC" w:rsidP="005E42FC">
      <w:pPr>
        <w:rPr>
          <w:rFonts w:cs="Times New Roman"/>
          <w:szCs w:val="24"/>
        </w:rPr>
      </w:pPr>
      <w:r>
        <w:rPr>
          <w:rFonts w:cs="Times New Roman"/>
          <w:szCs w:val="24"/>
        </w:rPr>
        <w:t>Для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стабильной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работы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программы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персональный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компьютер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должен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соответствовать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минимальным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системным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требованиям, описанным в таблице 1.</w:t>
      </w:r>
    </w:p>
    <w:p w14:paraId="04D6F27A" w14:textId="77777777" w:rsidR="005E42FC" w:rsidRDefault="005E42FC" w:rsidP="005E42FC">
      <w:pPr>
        <w:spacing w:before="0" w:after="160" w:line="256" w:lineRule="auto"/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Таблица 1 – Минимальные системные требования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3515"/>
        <w:gridCol w:w="6572"/>
      </w:tblGrid>
      <w:tr w:rsidR="005E42FC" w14:paraId="3F9FE07D" w14:textId="77777777" w:rsidTr="00B8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0EF16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/>
              </w:rPr>
              <w:t>Операционная система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104BF" w14:textId="1072758D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 xml:space="preserve">Windows </w:t>
            </w:r>
            <w:r w:rsidR="00797077">
              <w:rPr>
                <w:rFonts w:eastAsia="Calibri"/>
              </w:rPr>
              <w:t>10</w:t>
            </w:r>
            <w:r>
              <w:rPr>
                <w:rFonts w:eastAsia="Calibri"/>
              </w:rPr>
              <w:t xml:space="preserve"> и выше</w:t>
            </w:r>
          </w:p>
        </w:tc>
      </w:tr>
      <w:tr w:rsidR="005E42FC" w14:paraId="13C2EB57" w14:textId="77777777" w:rsidTr="00B83A61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3F1BA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ЦП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D5000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Не ниже 2 ГГц</w:t>
            </w:r>
          </w:p>
        </w:tc>
      </w:tr>
      <w:tr w:rsidR="005E42FC" w14:paraId="11D708DC" w14:textId="77777777" w:rsidTr="00B83A61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B2C31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Оперативная память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B2780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Не менее 2 Гб</w:t>
            </w:r>
          </w:p>
        </w:tc>
      </w:tr>
      <w:tr w:rsidR="005E42FC" w14:paraId="662C9154" w14:textId="77777777" w:rsidTr="00B83A61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B8B9C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Свободное место на диске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78F2C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Минимум 500 Мб</w:t>
            </w:r>
          </w:p>
        </w:tc>
      </w:tr>
      <w:tr w:rsidR="005E42FC" w14:paraId="6D6D4137" w14:textId="77777777" w:rsidTr="00B83A61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0431E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Разрешение экрана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BC8E" w14:textId="6D21ABC1" w:rsidR="005E42FC" w:rsidRDefault="00E01C85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800</w:t>
            </w:r>
            <w:r w:rsidR="005E42FC">
              <w:rPr>
                <w:rFonts w:eastAsia="Calibri" w:cs="Times New Roman"/>
                <w:szCs w:val="24"/>
              </w:rPr>
              <w:t xml:space="preserve"> на </w:t>
            </w:r>
            <w:r>
              <w:rPr>
                <w:rFonts w:eastAsia="Calibri" w:cs="Times New Roman"/>
                <w:szCs w:val="24"/>
              </w:rPr>
              <w:t>600</w:t>
            </w:r>
            <w:r w:rsidR="005E42FC">
              <w:rPr>
                <w:rFonts w:eastAsia="Calibri" w:cs="Times New Roman"/>
                <w:szCs w:val="24"/>
              </w:rPr>
              <w:t xml:space="preserve"> пикселей</w:t>
            </w:r>
          </w:p>
        </w:tc>
      </w:tr>
      <w:tr w:rsidR="005E42FC" w14:paraId="29C3AF19" w14:textId="77777777" w:rsidTr="00B83A61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BCC93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Компьютерная мышь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3E4F7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+</w:t>
            </w:r>
          </w:p>
        </w:tc>
      </w:tr>
      <w:tr w:rsidR="005E42FC" w14:paraId="50396CC2" w14:textId="77777777" w:rsidTr="00B83A61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23FA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Клавиатура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E1C1E" w14:textId="77777777" w:rsidR="005E42FC" w:rsidRDefault="005E42FC" w:rsidP="00B83A61">
            <w:pPr>
              <w:spacing w:before="0" w:after="160" w:line="256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+</w:t>
            </w:r>
          </w:p>
        </w:tc>
      </w:tr>
    </w:tbl>
    <w:p w14:paraId="460E41B7" w14:textId="77777777" w:rsidR="005E42FC" w:rsidRDefault="005E42FC" w:rsidP="005E42FC">
      <w:pPr>
        <w:ind w:firstLine="0"/>
        <w:rPr>
          <w:rFonts w:cs="Times New Roman"/>
          <w:kern w:val="2"/>
          <w:szCs w:val="24"/>
          <w:lang w:eastAsia="en-US" w:bidi="en-US"/>
        </w:rPr>
      </w:pPr>
    </w:p>
    <w:p w14:paraId="2BFBF142" w14:textId="77777777" w:rsidR="005E42FC" w:rsidRDefault="005E42FC" w:rsidP="005E42FC">
      <w:pPr>
        <w:rPr>
          <w:rFonts w:cs="Times New Roman"/>
          <w:szCs w:val="24"/>
        </w:rPr>
      </w:pPr>
      <w:r>
        <w:rPr>
          <w:rFonts w:cs="Times New Roman"/>
          <w:szCs w:val="24"/>
        </w:rPr>
        <w:t>Также для стабильной работы программа должна быть установлена в соответствии с инструкцией, не должны быть изменены, удалены или повреждены файлы игры после установки.</w:t>
      </w:r>
    </w:p>
    <w:p w14:paraId="7B633A67" w14:textId="77777777" w:rsidR="005E42FC" w:rsidRDefault="005E42FC" w:rsidP="005E42FC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соблюдении всех вышеперечисленных условий, программа будет работать корректно и стабильно. Несоблюдение любого из указанных условий может привести к невозможности запуска приложения, ошибкам в его работе, зависаниям или некорректному отображению графики и управления.</w:t>
      </w:r>
    </w:p>
    <w:p w14:paraId="42D43D2D" w14:textId="77777777" w:rsidR="005E42FC" w:rsidRPr="005E42FC" w:rsidRDefault="005E42FC" w:rsidP="005E42FC"/>
    <w:p w14:paraId="38600864" w14:textId="7BCFA918" w:rsidR="00592879" w:rsidRDefault="00DD55E5" w:rsidP="00592879">
      <w:pPr>
        <w:pStyle w:val="1"/>
      </w:pPr>
      <w:bookmarkStart w:id="10" w:name="_Toc196809287"/>
      <w:r>
        <w:lastRenderedPageBreak/>
        <w:t>Подготовка к работе</w:t>
      </w:r>
      <w:bookmarkEnd w:id="10"/>
    </w:p>
    <w:p w14:paraId="1480D7EA" w14:textId="7F40EE92" w:rsidR="005E42FC" w:rsidRPr="005E42FC" w:rsidRDefault="005E42FC" w:rsidP="005E42FC">
      <w:pPr>
        <w:rPr>
          <w:rFonts w:cs="Times New Roman"/>
          <w:szCs w:val="24"/>
          <w:lang w:bidi="en-US"/>
        </w:rPr>
      </w:pPr>
      <w:r>
        <w:rPr>
          <w:rFonts w:cs="Times New Roman"/>
          <w:szCs w:val="24"/>
          <w:lang w:bidi="en-US"/>
        </w:rPr>
        <w:t>В данном разделе содержится информация о подготовке к работе с</w:t>
      </w:r>
      <w:r w:rsidRPr="005E42FC">
        <w:rPr>
          <w:rFonts w:cs="Times New Roman"/>
          <w:szCs w:val="24"/>
          <w:lang w:bidi="en-US"/>
        </w:rPr>
        <w:t xml:space="preserve"> </w:t>
      </w:r>
      <w:r>
        <w:rPr>
          <w:rFonts w:cs="Times New Roman"/>
          <w:szCs w:val="24"/>
          <w:lang w:bidi="en-US"/>
        </w:rPr>
        <w:t>приложением</w:t>
      </w:r>
      <w:r>
        <w:rPr>
          <w:rFonts w:cs="Times New Roman"/>
          <w:szCs w:val="24"/>
          <w:lang w:bidi="en-US"/>
        </w:rPr>
        <w:br/>
        <w:t>«Клавиатурный тренажер».</w:t>
      </w:r>
    </w:p>
    <w:p w14:paraId="41078D8B" w14:textId="481B6B62" w:rsidR="00F91124" w:rsidRDefault="00535114" w:rsidP="00A52CF3">
      <w:pPr>
        <w:pStyle w:val="2"/>
      </w:pPr>
      <w:bookmarkStart w:id="11" w:name="_Toc196809288"/>
      <w:r>
        <w:t>Состав и содержание дистрибутивного носителя данных</w:t>
      </w:r>
      <w:bookmarkEnd w:id="11"/>
    </w:p>
    <w:p w14:paraId="7897CC88" w14:textId="2568449C" w:rsidR="005E42FC" w:rsidRDefault="005E42FC" w:rsidP="005E42FC">
      <w:pPr>
        <w:rPr>
          <w:rFonts w:cs="Times New Roman"/>
          <w:szCs w:val="24"/>
        </w:rPr>
      </w:pPr>
      <w:r>
        <w:rPr>
          <w:rFonts w:cs="Times New Roman"/>
          <w:szCs w:val="24"/>
        </w:rPr>
        <w:t>Дистрибутив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программы</w:t>
      </w:r>
      <w:r>
        <w:rPr>
          <w:rFonts w:cs="Times New Roman"/>
          <w:szCs w:val="24"/>
          <w:lang w:val="pl-PL"/>
        </w:rPr>
        <w:t xml:space="preserve"> </w:t>
      </w:r>
      <w:r>
        <w:rPr>
          <w:rFonts w:cs="Times New Roman"/>
          <w:szCs w:val="24"/>
        </w:rPr>
        <w:t>предоставляется</w:t>
      </w:r>
      <w:r>
        <w:rPr>
          <w:rFonts w:eastAsia="Times New Roman" w:cs="Times New Roman"/>
          <w:szCs w:val="24"/>
          <w:lang w:val="pl-PL" w:bidi="en-US"/>
        </w:rPr>
        <w:t xml:space="preserve"> </w:t>
      </w:r>
      <w:r>
        <w:rPr>
          <w:rFonts w:cs="Times New Roman"/>
          <w:szCs w:val="24"/>
        </w:rPr>
        <w:t>на</w:t>
      </w:r>
      <w:r>
        <w:rPr>
          <w:rFonts w:cs="Times New Roman"/>
          <w:szCs w:val="24"/>
          <w:lang w:val="pl-PL"/>
        </w:rPr>
        <w:t xml:space="preserve"> USB-</w:t>
      </w:r>
      <w:r>
        <w:rPr>
          <w:rFonts w:cs="Times New Roman"/>
          <w:szCs w:val="24"/>
        </w:rPr>
        <w:t>флэш</w:t>
      </w:r>
      <w:r>
        <w:rPr>
          <w:rFonts w:cs="Times New Roman"/>
          <w:szCs w:val="24"/>
          <w:lang w:val="pl-PL"/>
        </w:rPr>
        <w:t>-</w:t>
      </w:r>
      <w:r>
        <w:rPr>
          <w:rFonts w:cs="Times New Roman"/>
          <w:szCs w:val="24"/>
        </w:rPr>
        <w:t>накопителе и содержит исполняемый файл игры, а также необходимые для корректной работы ресурсы, такие как текстовые документы для загрузки оттуда слов и текста для некоторых видов упражнений.</w:t>
      </w:r>
    </w:p>
    <w:p w14:paraId="10AD6DB4" w14:textId="5DC40AAA" w:rsidR="005E42FC" w:rsidRPr="005E42FC" w:rsidRDefault="005E42FC" w:rsidP="005E42FC">
      <w:pPr>
        <w:rPr>
          <w:rFonts w:eastAsia="Times New Roman" w:cs="Times New Roman"/>
          <w:szCs w:val="24"/>
          <w:lang w:bidi="en-US"/>
        </w:rPr>
      </w:pPr>
      <w:r>
        <w:rPr>
          <w:rFonts w:cs="Times New Roman"/>
          <w:szCs w:val="24"/>
        </w:rPr>
        <w:t xml:space="preserve">Также программу можно установить с сайта </w:t>
      </w:r>
      <w:r>
        <w:rPr>
          <w:rFonts w:cs="Times New Roman"/>
          <w:szCs w:val="24"/>
          <w:lang w:val="en-US"/>
        </w:rPr>
        <w:t>GitHub</w:t>
      </w:r>
      <w:r>
        <w:rPr>
          <w:rFonts w:cs="Times New Roman"/>
          <w:szCs w:val="24"/>
        </w:rPr>
        <w:t xml:space="preserve"> по ссылке </w:t>
      </w:r>
      <w:r w:rsidRPr="005E42FC">
        <w:rPr>
          <w:rFonts w:cs="Times New Roman"/>
          <w:szCs w:val="24"/>
        </w:rPr>
        <w:t>https://github.com/cans1z/Keyboard-trainer</w:t>
      </w:r>
      <w:r>
        <w:rPr>
          <w:rFonts w:cs="Times New Roman"/>
          <w:szCs w:val="24"/>
        </w:rPr>
        <w:t>.</w:t>
      </w:r>
    </w:p>
    <w:p w14:paraId="4D0F4268" w14:textId="51E4A190" w:rsidR="00A52CF3" w:rsidRDefault="00535114" w:rsidP="00A52CF3">
      <w:pPr>
        <w:pStyle w:val="2"/>
      </w:pPr>
      <w:bookmarkStart w:id="12" w:name="_Toc196809289"/>
      <w:r>
        <w:t>Порядок загрузки данных программы</w:t>
      </w:r>
      <w:bookmarkEnd w:id="12"/>
    </w:p>
    <w:p w14:paraId="52FE222D" w14:textId="77777777" w:rsidR="005E42FC" w:rsidRPr="005E42FC" w:rsidRDefault="005E42FC" w:rsidP="005E42FC">
      <w:r w:rsidRPr="005E42FC">
        <w:t>Порядок запуска программы:</w:t>
      </w:r>
    </w:p>
    <w:p w14:paraId="7A720870" w14:textId="77777777" w:rsidR="005E42FC" w:rsidRPr="005E42FC" w:rsidRDefault="005E42FC" w:rsidP="005E42FC">
      <w:pPr>
        <w:pStyle w:val="a0"/>
      </w:pPr>
      <w:r w:rsidRPr="005E42FC">
        <w:t>подключить USB-флэш-накопитель;</w:t>
      </w:r>
    </w:p>
    <w:p w14:paraId="7A508D80" w14:textId="4E2514C8" w:rsidR="005E42FC" w:rsidRPr="005E42FC" w:rsidRDefault="005E42FC" w:rsidP="005E42FC">
      <w:pPr>
        <w:pStyle w:val="a0"/>
      </w:pPr>
      <w:r w:rsidRPr="005E42FC">
        <w:t>извлечь всё содержимое сжатой папки «</w:t>
      </w:r>
      <w:r>
        <w:rPr>
          <w:lang w:val="en-US"/>
        </w:rPr>
        <w:t>Keyboard</w:t>
      </w:r>
      <w:r w:rsidRPr="005E42FC">
        <w:t xml:space="preserve"> </w:t>
      </w:r>
      <w:r>
        <w:rPr>
          <w:lang w:val="en-US"/>
        </w:rPr>
        <w:t>trainer</w:t>
      </w:r>
      <w:r w:rsidRPr="005E42FC">
        <w:t>» в отдельную.</w:t>
      </w:r>
    </w:p>
    <w:p w14:paraId="52EDEC11" w14:textId="6AC7BFEA" w:rsidR="00A52CF3" w:rsidRDefault="00535114" w:rsidP="00847368">
      <w:pPr>
        <w:pStyle w:val="2"/>
        <w:rPr>
          <w:lang w:val="en-US"/>
        </w:rPr>
      </w:pPr>
      <w:bookmarkStart w:id="13" w:name="_Toc196809290"/>
      <w:r>
        <w:t>Проверк</w:t>
      </w:r>
      <w:r w:rsidR="00D81407">
        <w:t>а</w:t>
      </w:r>
      <w:r>
        <w:t xml:space="preserve"> работоспособности</w:t>
      </w:r>
      <w:r w:rsidR="00D81407">
        <w:t xml:space="preserve"> системы</w:t>
      </w:r>
      <w:bookmarkEnd w:id="13"/>
    </w:p>
    <w:p w14:paraId="5DF6017C" w14:textId="77777777" w:rsidR="005E42FC" w:rsidRPr="005E42FC" w:rsidRDefault="005E42FC" w:rsidP="005E42FC">
      <w:r w:rsidRPr="005E42FC">
        <w:t>Порядок проверки:</w:t>
      </w:r>
    </w:p>
    <w:p w14:paraId="41A3D268" w14:textId="4CFEF8F2" w:rsidR="005E42FC" w:rsidRPr="005E42FC" w:rsidRDefault="005E42FC" w:rsidP="005E42FC">
      <w:pPr>
        <w:pStyle w:val="a0"/>
      </w:pPr>
      <w:r w:rsidRPr="005E42FC">
        <w:t>после завершения распаковки программы открыть папку «</w:t>
      </w:r>
      <w:r>
        <w:rPr>
          <w:lang w:val="en-US"/>
        </w:rPr>
        <w:t>Keyboard</w:t>
      </w:r>
      <w:r w:rsidRPr="005E42FC">
        <w:t xml:space="preserve"> </w:t>
      </w:r>
      <w:r>
        <w:rPr>
          <w:lang w:val="en-US"/>
        </w:rPr>
        <w:t>trainer</w:t>
      </w:r>
      <w:r w:rsidRPr="005E42FC">
        <w:t>»;</w:t>
      </w:r>
    </w:p>
    <w:p w14:paraId="44CBA9E3" w14:textId="5B27302B" w:rsidR="005E42FC" w:rsidRPr="005E42FC" w:rsidRDefault="005E42FC" w:rsidP="005E42FC">
      <w:pPr>
        <w:pStyle w:val="a0"/>
      </w:pPr>
      <w:r w:rsidRPr="005E42FC">
        <w:t>запустить приложение с помощью файла</w:t>
      </w:r>
      <w:r>
        <w:t xml:space="preserve"> </w:t>
      </w:r>
      <w:r>
        <w:rPr>
          <w:lang w:val="en-US"/>
        </w:rPr>
        <w:t>keyboard</w:t>
      </w:r>
      <w:r w:rsidRPr="005E42FC">
        <w:t>.</w:t>
      </w:r>
      <w:r>
        <w:rPr>
          <w:lang w:val="en-US"/>
        </w:rPr>
        <w:t>exe</w:t>
      </w:r>
      <w:r w:rsidRPr="005E42FC">
        <w:t>;</w:t>
      </w:r>
    </w:p>
    <w:p w14:paraId="54413597" w14:textId="072188EF" w:rsidR="005E42FC" w:rsidRPr="005E42FC" w:rsidRDefault="005E42FC" w:rsidP="005E42FC">
      <w:pPr>
        <w:pStyle w:val="a0"/>
      </w:pPr>
      <w:r w:rsidRPr="005E42FC">
        <w:t>проверить работу приложения путём</w:t>
      </w:r>
      <w:r>
        <w:t xml:space="preserve"> ввода символов в соответствии с представленными на экране в поле для вывода</w:t>
      </w:r>
      <w:r w:rsidRPr="005E42FC">
        <w:t>;</w:t>
      </w:r>
    </w:p>
    <w:p w14:paraId="64B1D0AC" w14:textId="488DDE20" w:rsidR="005E42FC" w:rsidRPr="005E42FC" w:rsidRDefault="005E42FC" w:rsidP="005E42FC">
      <w:pPr>
        <w:pStyle w:val="a0"/>
      </w:pPr>
      <w:r w:rsidRPr="005E42FC">
        <w:t>проверить</w:t>
      </w:r>
      <w:r>
        <w:t xml:space="preserve"> функцию проверки статистики пользователя после выполнения упражнения, такие как ошибки и скорость печати</w:t>
      </w:r>
      <w:r w:rsidRPr="005E42FC">
        <w:t>;</w:t>
      </w:r>
    </w:p>
    <w:p w14:paraId="3DC52705" w14:textId="5D736D06" w:rsidR="005E42FC" w:rsidRPr="005E42FC" w:rsidRDefault="005E42FC" w:rsidP="005E42FC">
      <w:pPr>
        <w:pStyle w:val="a0"/>
      </w:pPr>
      <w:r w:rsidRPr="005E42FC">
        <w:t>проверить</w:t>
      </w:r>
      <w:r>
        <w:t xml:space="preserve"> возможность настройки всех элементов, таких как изменение языка, выбор упражнения, включение или выключение подсветки клавиатуры</w:t>
      </w:r>
      <w:r w:rsidRPr="005E42FC">
        <w:t>.</w:t>
      </w:r>
    </w:p>
    <w:p w14:paraId="7B843A43" w14:textId="77777777" w:rsidR="005E42FC" w:rsidRPr="005E42FC" w:rsidRDefault="005E42FC" w:rsidP="005E42FC"/>
    <w:p w14:paraId="5E334603" w14:textId="77777777" w:rsidR="00674C8A" w:rsidRDefault="00E61B22" w:rsidP="00674C8A">
      <w:pPr>
        <w:pStyle w:val="1"/>
      </w:pPr>
      <w:bookmarkStart w:id="14" w:name="_Toc196809291"/>
      <w:r>
        <w:lastRenderedPageBreak/>
        <w:t>О</w:t>
      </w:r>
      <w:r w:rsidR="00FC6AE0">
        <w:t>писание</w:t>
      </w:r>
      <w:r>
        <w:t xml:space="preserve"> </w:t>
      </w:r>
      <w:r w:rsidR="00674C8A">
        <w:t>операций</w:t>
      </w:r>
      <w:bookmarkEnd w:id="14"/>
    </w:p>
    <w:p w14:paraId="255E42A7" w14:textId="46757757" w:rsidR="0092617C" w:rsidRPr="0092617C" w:rsidRDefault="0092617C" w:rsidP="0092617C">
      <w:pPr>
        <w:rPr>
          <w:rFonts w:cs="Times New Roman"/>
          <w:szCs w:val="24"/>
          <w:lang w:bidi="en-US"/>
        </w:rPr>
      </w:pPr>
      <w:r>
        <w:rPr>
          <w:rFonts w:cs="Times New Roman"/>
          <w:szCs w:val="24"/>
          <w:lang w:bidi="en-US"/>
        </w:rPr>
        <w:t>Данный раздел содержит описания выполняемых функций, задач и процедур с приложением «Клавиатурный тренажер».</w:t>
      </w:r>
    </w:p>
    <w:p w14:paraId="7011D3F4" w14:textId="1DDF982A" w:rsidR="00674C8A" w:rsidRDefault="00674C8A" w:rsidP="00674C8A">
      <w:pPr>
        <w:pStyle w:val="2"/>
      </w:pPr>
      <w:bookmarkStart w:id="15" w:name="_Toc196809292"/>
      <w:r>
        <w:t>Описание выполняемых функций, задач, процедур</w:t>
      </w:r>
      <w:bookmarkEnd w:id="15"/>
    </w:p>
    <w:p w14:paraId="32897570" w14:textId="5DDEAF2C" w:rsidR="007F2DD3" w:rsidRPr="007F2DD3" w:rsidRDefault="007F2DD3" w:rsidP="007F2DD3">
      <w:r>
        <w:t>Приложение</w:t>
      </w:r>
      <w:r w:rsidRPr="007F2DD3">
        <w:t xml:space="preserve"> «</w:t>
      </w:r>
      <w:r>
        <w:t>Клавиатурный тренажер</w:t>
      </w:r>
      <w:r w:rsidRPr="007F2DD3">
        <w:t xml:space="preserve">» предоставляет пользователю различные возможности и функции, которые доступны в </w:t>
      </w:r>
      <w:r>
        <w:t>главном и единственном меню</w:t>
      </w:r>
      <w:r w:rsidRPr="007F2DD3">
        <w:t>.</w:t>
      </w:r>
    </w:p>
    <w:p w14:paraId="5E6B0B79" w14:textId="77777777" w:rsidR="007F2DD3" w:rsidRPr="007F2DD3" w:rsidRDefault="007F2DD3" w:rsidP="007F2DD3">
      <w:r w:rsidRPr="007F2DD3">
        <w:t>В главном меню пользователь имеет возможность:</w:t>
      </w:r>
    </w:p>
    <w:p w14:paraId="4BA40D3A" w14:textId="1E0F72F2" w:rsidR="007F2DD3" w:rsidRPr="007F2DD3" w:rsidRDefault="007F2DD3" w:rsidP="007F2DD3">
      <w:pPr>
        <w:pStyle w:val="a0"/>
      </w:pPr>
      <w:r w:rsidRPr="007F2DD3">
        <w:t>начать</w:t>
      </w:r>
      <w:r>
        <w:t xml:space="preserve"> упражнение</w:t>
      </w:r>
      <w:r w:rsidRPr="007F2DD3">
        <w:t>;</w:t>
      </w:r>
    </w:p>
    <w:p w14:paraId="6F9C55F7" w14:textId="3D15F9EC" w:rsidR="007F2DD3" w:rsidRPr="007F2DD3" w:rsidRDefault="007F2DD3" w:rsidP="007F2DD3">
      <w:pPr>
        <w:pStyle w:val="a0"/>
      </w:pPr>
      <w:r>
        <w:t>поменять вид упражнения</w:t>
      </w:r>
      <w:r w:rsidRPr="007F2DD3">
        <w:t>;</w:t>
      </w:r>
    </w:p>
    <w:p w14:paraId="5B9AD426" w14:textId="0A626F8E" w:rsidR="007F2DD3" w:rsidRPr="007F2DD3" w:rsidRDefault="007F2DD3" w:rsidP="007F2DD3">
      <w:pPr>
        <w:pStyle w:val="a0"/>
      </w:pPr>
      <w:r>
        <w:t>поменять язык;</w:t>
      </w:r>
    </w:p>
    <w:p w14:paraId="06C46CE3" w14:textId="569C1D04" w:rsidR="007F2DD3" w:rsidRDefault="007F2DD3" w:rsidP="007F2DD3">
      <w:pPr>
        <w:pStyle w:val="a0"/>
      </w:pPr>
      <w:r>
        <w:t>включить или выключить подсветку клавиатуры;</w:t>
      </w:r>
    </w:p>
    <w:p w14:paraId="1F584C92" w14:textId="0B5B57FF" w:rsidR="0092617C" w:rsidRPr="0092617C" w:rsidRDefault="007F2DD3" w:rsidP="007F2DD3">
      <w:pPr>
        <w:pStyle w:val="a0"/>
      </w:pPr>
      <w:r>
        <w:t>выйти из приложения</w:t>
      </w:r>
      <w:r w:rsidRPr="007F2DD3">
        <w:t>.</w:t>
      </w:r>
    </w:p>
    <w:p w14:paraId="6F386A55" w14:textId="77777777" w:rsidR="00D81407" w:rsidRDefault="00674C8A" w:rsidP="00D81407">
      <w:pPr>
        <w:pStyle w:val="2"/>
      </w:pPr>
      <w:bookmarkStart w:id="16" w:name="_Toc196809293"/>
      <w:r>
        <w:t xml:space="preserve">Описание операций </w:t>
      </w:r>
      <w:r w:rsidR="00D00144">
        <w:t>технологического процесса обработки данных</w:t>
      </w:r>
      <w:bookmarkEnd w:id="16"/>
    </w:p>
    <w:p w14:paraId="266B1A3C" w14:textId="77777777" w:rsidR="00CA2E69" w:rsidRDefault="00CA2E69" w:rsidP="00CA2E69">
      <w:r w:rsidRPr="00CA2E69">
        <w:t>Введенные пользователем данные обрабатываются в программе и сравниваются в соответствии с выведенным текстом, который хранится в двух видах, в зависимости от выбранного вида упражнения</w:t>
      </w:r>
      <w:r>
        <w:t xml:space="preserve">: </w:t>
      </w:r>
    </w:p>
    <w:p w14:paraId="037CE0B1" w14:textId="28079989" w:rsidR="00CA2E69" w:rsidRDefault="00CA2E69" w:rsidP="00CA2E69">
      <w:pPr>
        <w:pStyle w:val="a0"/>
      </w:pPr>
      <w:r>
        <w:t>для упражнения «буквы» текст хранится в массивах в программе и в случайном порядке выводится в поле для вывода;</w:t>
      </w:r>
    </w:p>
    <w:p w14:paraId="24E876F4" w14:textId="053E5015" w:rsidR="00316A10" w:rsidRPr="007F2DD3" w:rsidRDefault="00CA2E69" w:rsidP="00316A10">
      <w:pPr>
        <w:pStyle w:val="a0"/>
      </w:pPr>
      <w:r>
        <w:t xml:space="preserve"> для упражнений «слова» и «текст» слова и тексты хранятся в текстовых документах, которые также в случайном порядке выводятся в поле для вывода.</w:t>
      </w:r>
    </w:p>
    <w:p w14:paraId="6B9EA7BE" w14:textId="33436134" w:rsidR="00D81407" w:rsidRDefault="00D81407" w:rsidP="00D81407">
      <w:pPr>
        <w:pStyle w:val="2"/>
      </w:pPr>
      <w:bookmarkStart w:id="17" w:name="_Toc196809294"/>
      <w:r>
        <w:t>Взаимодействие с интерфейсом</w:t>
      </w:r>
      <w:bookmarkEnd w:id="17"/>
    </w:p>
    <w:p w14:paraId="71EA5B46" w14:textId="5606D763" w:rsidR="003B60D2" w:rsidRDefault="001C6F15" w:rsidP="003B60D2">
      <w:r>
        <w:t xml:space="preserve">Пользователь взаимодействует интерфейсом путем ввода с клавиатуры </w:t>
      </w:r>
      <w:r w:rsidR="00A43E1D">
        <w:t>текста в поле для ввода в соответствии с тем, что пользователь видит в поле для вывода. Для успешного выполнения упражнения необходимо ввести в поле для ввода в текст в точности тот, который отображен в поле для вывода.</w:t>
      </w:r>
    </w:p>
    <w:p w14:paraId="1250C6DF" w14:textId="19B04181" w:rsidR="00A43E1D" w:rsidRPr="003B60D2" w:rsidRDefault="00A43E1D" w:rsidP="003B60D2">
      <w:r>
        <w:t>Также у пользователя есть возможность взаимодействовать путем нажатия на кнопки компьютерной мышью. Кнопки выполняют функциональные возможности настроек вида упражнения, смены языка и включения/выключения подсветки.</w:t>
      </w:r>
    </w:p>
    <w:p w14:paraId="62377B06" w14:textId="77777777" w:rsidR="009656C4" w:rsidRPr="009656C4" w:rsidRDefault="009656C4" w:rsidP="009656C4"/>
    <w:p w14:paraId="092F632B" w14:textId="24E9DD0F" w:rsidR="00E61B22" w:rsidRDefault="00140D16" w:rsidP="00E61B22">
      <w:pPr>
        <w:pStyle w:val="1"/>
      </w:pPr>
      <w:bookmarkStart w:id="18" w:name="_Toc196809295"/>
      <w:r>
        <w:lastRenderedPageBreak/>
        <w:t>Аварийные ситуации</w:t>
      </w:r>
      <w:bookmarkEnd w:id="18"/>
    </w:p>
    <w:p w14:paraId="429EFACA" w14:textId="434F12D3" w:rsidR="007F2DD3" w:rsidRPr="007F2DD3" w:rsidRDefault="007F2DD3" w:rsidP="007F2DD3">
      <w:pPr>
        <w:rPr>
          <w:rFonts w:cs="Times New Roman"/>
          <w:szCs w:val="24"/>
          <w:lang w:bidi="en-US"/>
        </w:rPr>
      </w:pPr>
      <w:r>
        <w:rPr>
          <w:rFonts w:cs="Times New Roman"/>
          <w:szCs w:val="24"/>
          <w:lang w:bidi="en-US"/>
        </w:rPr>
        <w:t>В данном разделе описан порядок действий, выполняемых в случае возникновения аварийных ситуаций.</w:t>
      </w:r>
    </w:p>
    <w:p w14:paraId="43756BA9" w14:textId="60AC81D5" w:rsidR="001D3FB1" w:rsidRDefault="00140D16" w:rsidP="001D3FB1">
      <w:pPr>
        <w:pStyle w:val="2"/>
      </w:pPr>
      <w:bookmarkStart w:id="19" w:name="_Toc196809296"/>
      <w:r>
        <w:t>Действия в случае несоблюдения условий выполнения техпроцесса</w:t>
      </w:r>
      <w:bookmarkEnd w:id="19"/>
    </w:p>
    <w:p w14:paraId="0A776D9B" w14:textId="77777777" w:rsidR="007F2DD3" w:rsidRPr="007F2DD3" w:rsidRDefault="007F2DD3" w:rsidP="007F2DD3">
      <w:pPr>
        <w:rPr>
          <w:lang w:val="pl-PL"/>
        </w:rPr>
      </w:pPr>
      <w:r w:rsidRPr="007F2DD3">
        <w:rPr>
          <w:lang w:val="pl-PL"/>
        </w:rPr>
        <w:t>При неверных действиях пользователя необходимо выполнить следующее:</w:t>
      </w:r>
    </w:p>
    <w:p w14:paraId="22B49A1E" w14:textId="77777777" w:rsidR="007F2DD3" w:rsidRPr="007F2DD3" w:rsidRDefault="007F2DD3" w:rsidP="007F2DD3">
      <w:pPr>
        <w:pStyle w:val="a0"/>
      </w:pPr>
      <w:r w:rsidRPr="007F2DD3">
        <w:t>прекратить работу и остановить технологический процесс;</w:t>
      </w:r>
    </w:p>
    <w:p w14:paraId="05893D54" w14:textId="77777777" w:rsidR="007F2DD3" w:rsidRPr="007F2DD3" w:rsidRDefault="007F2DD3" w:rsidP="007F2DD3">
      <w:pPr>
        <w:pStyle w:val="a0"/>
      </w:pPr>
      <w:r w:rsidRPr="007F2DD3">
        <w:t>определить причину несоблюдения условий выполнения и/или отказа технических средств;</w:t>
      </w:r>
    </w:p>
    <w:p w14:paraId="7D027D7A" w14:textId="77777777" w:rsidR="007F2DD3" w:rsidRPr="007F2DD3" w:rsidRDefault="007F2DD3" w:rsidP="007F2DD3">
      <w:pPr>
        <w:pStyle w:val="a0"/>
      </w:pPr>
      <w:r w:rsidRPr="007F2DD3">
        <w:t>проанализировать возможные варианты для устранения проблемы;</w:t>
      </w:r>
    </w:p>
    <w:p w14:paraId="6394B9D6" w14:textId="77777777" w:rsidR="007F2DD3" w:rsidRPr="007F2DD3" w:rsidRDefault="007F2DD3" w:rsidP="007F2DD3">
      <w:pPr>
        <w:pStyle w:val="a0"/>
      </w:pPr>
      <w:r w:rsidRPr="007F2DD3">
        <w:t>предпринять необходимые действия для восстановления работоспособности технических средств или восстановления нормального выполнения технологического процесса;</w:t>
      </w:r>
    </w:p>
    <w:p w14:paraId="10CC9182" w14:textId="24D4412D" w:rsidR="007F2DD3" w:rsidRPr="007F2DD3" w:rsidRDefault="007F2DD3" w:rsidP="007F2DD3">
      <w:pPr>
        <w:pStyle w:val="a0"/>
      </w:pPr>
      <w:r w:rsidRPr="007F2DD3">
        <w:t>при необходимости обратиться к специалистам по техническому обслуживанию и ремонту.</w:t>
      </w:r>
    </w:p>
    <w:p w14:paraId="00EA1178" w14:textId="07B56BA1" w:rsidR="001D3FB1" w:rsidRDefault="00140D16" w:rsidP="00AA50F6">
      <w:pPr>
        <w:pStyle w:val="2"/>
      </w:pPr>
      <w:bookmarkStart w:id="20" w:name="_Toc196809297"/>
      <w:r>
        <w:t>Действия по восстановлению программы</w:t>
      </w:r>
      <w:bookmarkEnd w:id="20"/>
    </w:p>
    <w:p w14:paraId="4746BF87" w14:textId="77777777" w:rsidR="007F2DD3" w:rsidRPr="007F2DD3" w:rsidRDefault="007F2DD3" w:rsidP="007F2DD3">
      <w:pPr>
        <w:rPr>
          <w:lang w:val="pl-PL"/>
        </w:rPr>
      </w:pPr>
      <w:r w:rsidRPr="007F2DD3">
        <w:rPr>
          <w:lang w:val="pl-PL"/>
        </w:rPr>
        <w:t>В случае обнаружения ошибок необходимо выполнить следующее:</w:t>
      </w:r>
    </w:p>
    <w:p w14:paraId="002E6B00" w14:textId="77777777" w:rsidR="007F2DD3" w:rsidRPr="007F2DD3" w:rsidRDefault="007F2DD3" w:rsidP="007F2DD3">
      <w:pPr>
        <w:pStyle w:val="a0"/>
      </w:pPr>
      <w:r w:rsidRPr="007F2DD3">
        <w:t>прекратить использование поврежденных магнитных носителей;</w:t>
      </w:r>
    </w:p>
    <w:p w14:paraId="0FCB8105" w14:textId="77777777" w:rsidR="007F2DD3" w:rsidRPr="007F2DD3" w:rsidRDefault="007F2DD3" w:rsidP="007F2DD3">
      <w:pPr>
        <w:pStyle w:val="a0"/>
      </w:pPr>
      <w:r w:rsidRPr="007F2DD3">
        <w:t>проанализировать причины отказа и/или ошибок в данных;</w:t>
      </w:r>
    </w:p>
    <w:p w14:paraId="0D216221" w14:textId="77777777" w:rsidR="007F2DD3" w:rsidRPr="007F2DD3" w:rsidRDefault="007F2DD3" w:rsidP="007F2DD3">
      <w:pPr>
        <w:pStyle w:val="a0"/>
      </w:pPr>
      <w:r w:rsidRPr="007F2DD3">
        <w:t>восстановить данные из резервных копий, если они имеются;</w:t>
      </w:r>
    </w:p>
    <w:p w14:paraId="54BE4E81" w14:textId="77777777" w:rsidR="007F2DD3" w:rsidRPr="007F2DD3" w:rsidRDefault="007F2DD3" w:rsidP="007F2DD3">
      <w:pPr>
        <w:pStyle w:val="a0"/>
      </w:pPr>
      <w:r w:rsidRPr="007F2DD3">
        <w:t>при необходимости провести процесс восстановления программного обеспечения;</w:t>
      </w:r>
    </w:p>
    <w:p w14:paraId="428D7EC1" w14:textId="3B4E8089" w:rsidR="007F2DD3" w:rsidRPr="007F2DD3" w:rsidRDefault="007F2DD3" w:rsidP="007F2DD3">
      <w:pPr>
        <w:pStyle w:val="a0"/>
      </w:pPr>
      <w:r w:rsidRPr="007F2DD3">
        <w:t>принять меры для предотвращения повторного возникновения аналогичных ситуаций</w:t>
      </w:r>
      <w:r>
        <w:t>.</w:t>
      </w:r>
    </w:p>
    <w:p w14:paraId="1B168C65" w14:textId="29360BAC" w:rsidR="009730DA" w:rsidRDefault="00140D16" w:rsidP="009730DA">
      <w:pPr>
        <w:pStyle w:val="2"/>
      </w:pPr>
      <w:bookmarkStart w:id="21" w:name="_Toc196809298"/>
      <w:r>
        <w:t>Действия в случае обнаружения вмешательства</w:t>
      </w:r>
      <w:bookmarkEnd w:id="21"/>
    </w:p>
    <w:p w14:paraId="72C64E60" w14:textId="77777777" w:rsidR="007F2DD3" w:rsidRPr="007F2DD3" w:rsidRDefault="007F2DD3" w:rsidP="007F2DD3">
      <w:pPr>
        <w:rPr>
          <w:lang w:val="pl-PL"/>
        </w:rPr>
      </w:pPr>
      <w:r w:rsidRPr="007F2DD3">
        <w:rPr>
          <w:lang w:val="pl-PL"/>
        </w:rPr>
        <w:t>В случае обнаружения несанкционированного вмешательства в данные необходимо выполнить следующее:</w:t>
      </w:r>
    </w:p>
    <w:p w14:paraId="3CB9BA80" w14:textId="77777777" w:rsidR="007F2DD3" w:rsidRPr="007F2DD3" w:rsidRDefault="007F2DD3" w:rsidP="007F2DD3">
      <w:pPr>
        <w:pStyle w:val="a0"/>
      </w:pPr>
      <w:r w:rsidRPr="007F2DD3">
        <w:t>незамедлительно принять меры для предотвращения дальнейшего несанкционированного доступа;</w:t>
      </w:r>
    </w:p>
    <w:p w14:paraId="3C34A3A1" w14:textId="77777777" w:rsidR="007F2DD3" w:rsidRPr="007F2DD3" w:rsidRDefault="007F2DD3" w:rsidP="007F2DD3">
      <w:pPr>
        <w:pStyle w:val="a0"/>
      </w:pPr>
      <w:r w:rsidRPr="007F2DD3">
        <w:t>зафиксировать и сохранить информацию о случившемся инциденте;</w:t>
      </w:r>
    </w:p>
    <w:p w14:paraId="4A763D3E" w14:textId="77777777" w:rsidR="007F2DD3" w:rsidRPr="007F2DD3" w:rsidRDefault="007F2DD3" w:rsidP="007F2DD3">
      <w:pPr>
        <w:pStyle w:val="a0"/>
      </w:pPr>
      <w:r w:rsidRPr="007F2DD3">
        <w:t>провести расследование для выяснения причин и обстоятельств инцидента;</w:t>
      </w:r>
    </w:p>
    <w:p w14:paraId="351840A0" w14:textId="77777777" w:rsidR="007F2DD3" w:rsidRPr="007F2DD3" w:rsidRDefault="007F2DD3" w:rsidP="007F2DD3">
      <w:pPr>
        <w:pStyle w:val="a0"/>
      </w:pPr>
      <w:r w:rsidRPr="007F2DD3">
        <w:t>принять меры по восстановлению целостности данных и обеспечению безопасности системы.</w:t>
      </w:r>
    </w:p>
    <w:p w14:paraId="71485E45" w14:textId="77777777" w:rsidR="007F2DD3" w:rsidRPr="007F2DD3" w:rsidRDefault="007F2DD3" w:rsidP="007F2DD3"/>
    <w:p w14:paraId="565F00AE" w14:textId="7B64F086" w:rsidR="009730DA" w:rsidRDefault="00140D16" w:rsidP="009730DA">
      <w:pPr>
        <w:pStyle w:val="2"/>
      </w:pPr>
      <w:bookmarkStart w:id="22" w:name="_Toc196809299"/>
      <w:r>
        <w:lastRenderedPageBreak/>
        <w:t>Действия в других аварийных ситуациях</w:t>
      </w:r>
      <w:bookmarkEnd w:id="22"/>
    </w:p>
    <w:p w14:paraId="4907285B" w14:textId="77777777" w:rsidR="007F2DD3" w:rsidRPr="007F2DD3" w:rsidRDefault="007F2DD3" w:rsidP="007F2DD3">
      <w:pPr>
        <w:rPr>
          <w:lang w:val="pl-PL"/>
        </w:rPr>
      </w:pPr>
      <w:r w:rsidRPr="007F2DD3">
        <w:rPr>
          <w:lang w:val="pl-PL"/>
        </w:rPr>
        <w:t>В случае возникновения других аварийных ситуаций при работе с программой необходимо выполнить следующее:</w:t>
      </w:r>
    </w:p>
    <w:p w14:paraId="32A3F90F" w14:textId="77777777" w:rsidR="007F2DD3" w:rsidRPr="007F2DD3" w:rsidRDefault="007F2DD3" w:rsidP="007F2DD3">
      <w:pPr>
        <w:pStyle w:val="a0"/>
      </w:pPr>
      <w:r w:rsidRPr="007F2DD3">
        <w:t>определить причину аварийной ситуации;</w:t>
      </w:r>
    </w:p>
    <w:p w14:paraId="579691A9" w14:textId="77777777" w:rsidR="007F2DD3" w:rsidRPr="007F2DD3" w:rsidRDefault="007F2DD3" w:rsidP="007F2DD3">
      <w:pPr>
        <w:pStyle w:val="a0"/>
      </w:pPr>
      <w:r w:rsidRPr="007F2DD3">
        <w:t>принять меры для предотвращения распространения аварийной ситуации и минимизации возможного ущерба;</w:t>
      </w:r>
    </w:p>
    <w:p w14:paraId="465ED8BC" w14:textId="77777777" w:rsidR="007F2DD3" w:rsidRPr="007F2DD3" w:rsidRDefault="007F2DD3" w:rsidP="007F2DD3">
      <w:pPr>
        <w:pStyle w:val="a0"/>
      </w:pPr>
      <w:r w:rsidRPr="007F2DD3">
        <w:t>сообщить о произошедшем разработчику;</w:t>
      </w:r>
    </w:p>
    <w:p w14:paraId="2C33E8EB" w14:textId="3FAD840E" w:rsidR="007F2DD3" w:rsidRPr="007F2DD3" w:rsidRDefault="007F2DD3" w:rsidP="007F2DD3">
      <w:pPr>
        <w:pStyle w:val="a0"/>
      </w:pPr>
      <w:r w:rsidRPr="007F2DD3">
        <w:t>восстановить работоспособность системы и возобновить технологический процесс.</w:t>
      </w:r>
    </w:p>
    <w:p w14:paraId="7B2062F0" w14:textId="090ADD84" w:rsidR="00127A5A" w:rsidRDefault="00140D16" w:rsidP="00127A5A">
      <w:pPr>
        <w:pStyle w:val="1"/>
      </w:pPr>
      <w:bookmarkStart w:id="23" w:name="_Toc196809300"/>
      <w:r>
        <w:lastRenderedPageBreak/>
        <w:t>Рекомендации по освоению</w:t>
      </w:r>
      <w:bookmarkEnd w:id="1"/>
      <w:bookmarkEnd w:id="2"/>
      <w:bookmarkEnd w:id="23"/>
    </w:p>
    <w:p w14:paraId="2B491C7C" w14:textId="1BBB0271" w:rsidR="007F2DD3" w:rsidRDefault="007F2DD3" w:rsidP="001C6F15">
      <w:r>
        <w:rPr>
          <w:lang w:bidi="en-US"/>
        </w:rPr>
        <w:t>Для успешного освоения работы с приложением «Клавиатурный тренажер» ознакомиться и внимательно изучите данное руководство пользователя.</w:t>
      </w:r>
    </w:p>
    <w:p w14:paraId="6D6337FB" w14:textId="77777777" w:rsidR="007F2DD3" w:rsidRPr="007F2DD3" w:rsidRDefault="007F2DD3" w:rsidP="007F2DD3"/>
    <w:sectPr w:rsidR="007F2DD3" w:rsidRPr="007F2DD3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558DF" w14:textId="77777777" w:rsidR="00BD39AE" w:rsidRDefault="00BD39AE">
      <w:pPr>
        <w:spacing w:before="0" w:line="240" w:lineRule="auto"/>
      </w:pPr>
      <w:r>
        <w:separator/>
      </w:r>
    </w:p>
  </w:endnote>
  <w:endnote w:type="continuationSeparator" w:id="0">
    <w:p w14:paraId="3748FF5B" w14:textId="77777777" w:rsidR="00BD39AE" w:rsidRDefault="00BD39AE">
      <w:pPr>
        <w:spacing w:before="0" w:line="240" w:lineRule="auto"/>
      </w:pPr>
      <w:r>
        <w:continuationSeparator/>
      </w:r>
    </w:p>
  </w:endnote>
  <w:endnote w:type="continuationNotice" w:id="1">
    <w:p w14:paraId="6CF52CD0" w14:textId="77777777" w:rsidR="00BD39AE" w:rsidRDefault="00BD39A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F64F0" w14:textId="77777777" w:rsidR="00BD39AE" w:rsidRDefault="00BD39AE" w:rsidP="00990EAC">
      <w:pPr>
        <w:spacing w:before="0" w:line="240" w:lineRule="auto"/>
      </w:pPr>
      <w:r>
        <w:separator/>
      </w:r>
    </w:p>
  </w:footnote>
  <w:footnote w:type="continuationSeparator" w:id="0">
    <w:p w14:paraId="038F25AA" w14:textId="77777777" w:rsidR="00BD39AE" w:rsidRDefault="00BD39AE" w:rsidP="00990EAC">
      <w:pPr>
        <w:spacing w:before="0" w:line="240" w:lineRule="auto"/>
      </w:pPr>
      <w:r>
        <w:continuationSeparator/>
      </w:r>
    </w:p>
  </w:footnote>
  <w:footnote w:type="continuationNotice" w:id="1">
    <w:p w14:paraId="3890875F" w14:textId="77777777" w:rsidR="00BD39AE" w:rsidRDefault="00BD39A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5F16D2"/>
    <w:multiLevelType w:val="hybridMultilevel"/>
    <w:tmpl w:val="5CC0AF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784156405">
    <w:abstractNumId w:val="5"/>
  </w:num>
  <w:num w:numId="2" w16cid:durableId="1752121164">
    <w:abstractNumId w:val="0"/>
  </w:num>
  <w:num w:numId="3" w16cid:durableId="785734917">
    <w:abstractNumId w:val="6"/>
  </w:num>
  <w:num w:numId="4" w16cid:durableId="344286986">
    <w:abstractNumId w:val="1"/>
  </w:num>
  <w:num w:numId="5" w16cid:durableId="1825705226">
    <w:abstractNumId w:val="2"/>
  </w:num>
  <w:num w:numId="6" w16cid:durableId="728068831">
    <w:abstractNumId w:val="10"/>
  </w:num>
  <w:num w:numId="7" w16cid:durableId="499467786">
    <w:abstractNumId w:val="12"/>
  </w:num>
  <w:num w:numId="8" w16cid:durableId="1104225057">
    <w:abstractNumId w:val="15"/>
  </w:num>
  <w:num w:numId="9" w16cid:durableId="507447813">
    <w:abstractNumId w:val="16"/>
  </w:num>
  <w:num w:numId="10" w16cid:durableId="1636177004">
    <w:abstractNumId w:val="11"/>
  </w:num>
  <w:num w:numId="11" w16cid:durableId="406733293">
    <w:abstractNumId w:val="13"/>
  </w:num>
  <w:num w:numId="12" w16cid:durableId="1800689321">
    <w:abstractNumId w:val="19"/>
  </w:num>
  <w:num w:numId="13" w16cid:durableId="40786654">
    <w:abstractNumId w:val="7"/>
  </w:num>
  <w:num w:numId="14" w16cid:durableId="1547447499">
    <w:abstractNumId w:val="9"/>
  </w:num>
  <w:num w:numId="15" w16cid:durableId="2008243838">
    <w:abstractNumId w:val="4"/>
  </w:num>
  <w:num w:numId="16" w16cid:durableId="1856772915">
    <w:abstractNumId w:val="17"/>
  </w:num>
  <w:num w:numId="17" w16cid:durableId="662972554">
    <w:abstractNumId w:val="14"/>
  </w:num>
  <w:num w:numId="18" w16cid:durableId="9458932">
    <w:abstractNumId w:val="3"/>
  </w:num>
  <w:num w:numId="19" w16cid:durableId="565454201">
    <w:abstractNumId w:val="8"/>
  </w:num>
  <w:num w:numId="20" w16cid:durableId="1039822832">
    <w:abstractNumId w:val="5"/>
  </w:num>
  <w:num w:numId="21" w16cid:durableId="1166164845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06B06"/>
    <w:rsid w:val="0011316B"/>
    <w:rsid w:val="001157C8"/>
    <w:rsid w:val="001223A9"/>
    <w:rsid w:val="001238DC"/>
    <w:rsid w:val="001275E2"/>
    <w:rsid w:val="00127A5A"/>
    <w:rsid w:val="0013162A"/>
    <w:rsid w:val="0013287A"/>
    <w:rsid w:val="00140D16"/>
    <w:rsid w:val="00144BD6"/>
    <w:rsid w:val="00150617"/>
    <w:rsid w:val="00155A8D"/>
    <w:rsid w:val="0016119C"/>
    <w:rsid w:val="001673EC"/>
    <w:rsid w:val="00172DBA"/>
    <w:rsid w:val="00186EFA"/>
    <w:rsid w:val="0019044F"/>
    <w:rsid w:val="001948A5"/>
    <w:rsid w:val="001A12C2"/>
    <w:rsid w:val="001A1978"/>
    <w:rsid w:val="001A50A1"/>
    <w:rsid w:val="001B065B"/>
    <w:rsid w:val="001B0E64"/>
    <w:rsid w:val="001B3C9B"/>
    <w:rsid w:val="001B794F"/>
    <w:rsid w:val="001C6F15"/>
    <w:rsid w:val="001D3FB1"/>
    <w:rsid w:val="001F3C1A"/>
    <w:rsid w:val="001F5E9C"/>
    <w:rsid w:val="001F61FC"/>
    <w:rsid w:val="00201509"/>
    <w:rsid w:val="0021314C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6697"/>
    <w:rsid w:val="00263185"/>
    <w:rsid w:val="0026423B"/>
    <w:rsid w:val="00270C38"/>
    <w:rsid w:val="00276CAB"/>
    <w:rsid w:val="00277614"/>
    <w:rsid w:val="00287E94"/>
    <w:rsid w:val="00292B29"/>
    <w:rsid w:val="00294EFA"/>
    <w:rsid w:val="002952BC"/>
    <w:rsid w:val="00295D9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6A10"/>
    <w:rsid w:val="00317BF7"/>
    <w:rsid w:val="00317F5F"/>
    <w:rsid w:val="00323F6E"/>
    <w:rsid w:val="00326605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3F45"/>
    <w:rsid w:val="00397496"/>
    <w:rsid w:val="003A4E95"/>
    <w:rsid w:val="003A546E"/>
    <w:rsid w:val="003B60D2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03D3"/>
    <w:rsid w:val="003F3F0D"/>
    <w:rsid w:val="00410843"/>
    <w:rsid w:val="00412E47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1A9F"/>
    <w:rsid w:val="0048416D"/>
    <w:rsid w:val="004A0E13"/>
    <w:rsid w:val="004A34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150B"/>
    <w:rsid w:val="00512B60"/>
    <w:rsid w:val="005143D3"/>
    <w:rsid w:val="00514790"/>
    <w:rsid w:val="00514894"/>
    <w:rsid w:val="00514CFD"/>
    <w:rsid w:val="00524056"/>
    <w:rsid w:val="00530053"/>
    <w:rsid w:val="00531E80"/>
    <w:rsid w:val="005343A0"/>
    <w:rsid w:val="005343B2"/>
    <w:rsid w:val="00535114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2879"/>
    <w:rsid w:val="005972E7"/>
    <w:rsid w:val="005A188B"/>
    <w:rsid w:val="005A4E60"/>
    <w:rsid w:val="005B38F3"/>
    <w:rsid w:val="005B5089"/>
    <w:rsid w:val="005C2A5A"/>
    <w:rsid w:val="005D1D9F"/>
    <w:rsid w:val="005D4ECA"/>
    <w:rsid w:val="005E38E8"/>
    <w:rsid w:val="005E42FC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61775"/>
    <w:rsid w:val="006638C9"/>
    <w:rsid w:val="006652DC"/>
    <w:rsid w:val="006673D6"/>
    <w:rsid w:val="00671CDE"/>
    <w:rsid w:val="00674C8A"/>
    <w:rsid w:val="006938DD"/>
    <w:rsid w:val="00695763"/>
    <w:rsid w:val="006A3648"/>
    <w:rsid w:val="006A4E6C"/>
    <w:rsid w:val="006A534C"/>
    <w:rsid w:val="006A5DFD"/>
    <w:rsid w:val="006D422E"/>
    <w:rsid w:val="006D46A3"/>
    <w:rsid w:val="006E4EA7"/>
    <w:rsid w:val="006E62EB"/>
    <w:rsid w:val="006E7B7F"/>
    <w:rsid w:val="006F512D"/>
    <w:rsid w:val="006F586C"/>
    <w:rsid w:val="00701738"/>
    <w:rsid w:val="00702405"/>
    <w:rsid w:val="00706D32"/>
    <w:rsid w:val="0071279D"/>
    <w:rsid w:val="007157E7"/>
    <w:rsid w:val="00717B43"/>
    <w:rsid w:val="00723227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97077"/>
    <w:rsid w:val="007A0770"/>
    <w:rsid w:val="007A3137"/>
    <w:rsid w:val="007A44EC"/>
    <w:rsid w:val="007A670B"/>
    <w:rsid w:val="007B2E9D"/>
    <w:rsid w:val="007B79AA"/>
    <w:rsid w:val="007C2693"/>
    <w:rsid w:val="007C2891"/>
    <w:rsid w:val="007C5DA6"/>
    <w:rsid w:val="007C648D"/>
    <w:rsid w:val="007C6517"/>
    <w:rsid w:val="007D189A"/>
    <w:rsid w:val="007D18D6"/>
    <w:rsid w:val="007E7DEB"/>
    <w:rsid w:val="007F2DD3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239DB"/>
    <w:rsid w:val="00836CA0"/>
    <w:rsid w:val="00847368"/>
    <w:rsid w:val="00851CEE"/>
    <w:rsid w:val="00853022"/>
    <w:rsid w:val="00856459"/>
    <w:rsid w:val="00860B07"/>
    <w:rsid w:val="00873424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372A"/>
    <w:rsid w:val="008C6310"/>
    <w:rsid w:val="008D417C"/>
    <w:rsid w:val="008D6356"/>
    <w:rsid w:val="008F4105"/>
    <w:rsid w:val="008F6FA6"/>
    <w:rsid w:val="00907058"/>
    <w:rsid w:val="0090747E"/>
    <w:rsid w:val="009078D1"/>
    <w:rsid w:val="00912AA6"/>
    <w:rsid w:val="0092285C"/>
    <w:rsid w:val="00922A0E"/>
    <w:rsid w:val="009236FA"/>
    <w:rsid w:val="0092617C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56C4"/>
    <w:rsid w:val="0096798D"/>
    <w:rsid w:val="00970E98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43E1D"/>
    <w:rsid w:val="00A50124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464D"/>
    <w:rsid w:val="00A80780"/>
    <w:rsid w:val="00A82498"/>
    <w:rsid w:val="00A93B7E"/>
    <w:rsid w:val="00AA487E"/>
    <w:rsid w:val="00AA50F6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25F0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D2B75"/>
    <w:rsid w:val="00BD39AE"/>
    <w:rsid w:val="00BD442E"/>
    <w:rsid w:val="00BD738C"/>
    <w:rsid w:val="00BE39B8"/>
    <w:rsid w:val="00BE71FF"/>
    <w:rsid w:val="00BF0033"/>
    <w:rsid w:val="00BF44A4"/>
    <w:rsid w:val="00BF7BFF"/>
    <w:rsid w:val="00C035AA"/>
    <w:rsid w:val="00C0527A"/>
    <w:rsid w:val="00C105A1"/>
    <w:rsid w:val="00C10B2D"/>
    <w:rsid w:val="00C11E33"/>
    <w:rsid w:val="00C122F9"/>
    <w:rsid w:val="00C1681F"/>
    <w:rsid w:val="00C17699"/>
    <w:rsid w:val="00C2408C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2E69"/>
    <w:rsid w:val="00CA462A"/>
    <w:rsid w:val="00CA46E3"/>
    <w:rsid w:val="00CB1422"/>
    <w:rsid w:val="00CB211A"/>
    <w:rsid w:val="00CC3B6C"/>
    <w:rsid w:val="00CD1405"/>
    <w:rsid w:val="00CD455D"/>
    <w:rsid w:val="00CE3A3D"/>
    <w:rsid w:val="00CE7A30"/>
    <w:rsid w:val="00CE7A85"/>
    <w:rsid w:val="00CF3B09"/>
    <w:rsid w:val="00CF4EF6"/>
    <w:rsid w:val="00D00144"/>
    <w:rsid w:val="00D0476C"/>
    <w:rsid w:val="00D065A6"/>
    <w:rsid w:val="00D1204C"/>
    <w:rsid w:val="00D1695C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1E53"/>
    <w:rsid w:val="00D730CA"/>
    <w:rsid w:val="00D801DF"/>
    <w:rsid w:val="00D81407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D55E5"/>
    <w:rsid w:val="00DE03C1"/>
    <w:rsid w:val="00DE18B5"/>
    <w:rsid w:val="00DF09F4"/>
    <w:rsid w:val="00E01C85"/>
    <w:rsid w:val="00E02E0B"/>
    <w:rsid w:val="00E0593E"/>
    <w:rsid w:val="00E208B0"/>
    <w:rsid w:val="00E26720"/>
    <w:rsid w:val="00E36DF7"/>
    <w:rsid w:val="00E41AEE"/>
    <w:rsid w:val="00E4794F"/>
    <w:rsid w:val="00E508A7"/>
    <w:rsid w:val="00E50F28"/>
    <w:rsid w:val="00E60A44"/>
    <w:rsid w:val="00E61B22"/>
    <w:rsid w:val="00E666EA"/>
    <w:rsid w:val="00E74087"/>
    <w:rsid w:val="00E8401B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51D0"/>
    <w:rsid w:val="00F25908"/>
    <w:rsid w:val="00F26E37"/>
    <w:rsid w:val="00F32A7C"/>
    <w:rsid w:val="00F34EC4"/>
    <w:rsid w:val="00F374E5"/>
    <w:rsid w:val="00F403C2"/>
    <w:rsid w:val="00F4271F"/>
    <w:rsid w:val="00F5534E"/>
    <w:rsid w:val="00F6042B"/>
    <w:rsid w:val="00F62A47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A3223"/>
    <w:rsid w:val="00FA6956"/>
    <w:rsid w:val="00FB0572"/>
    <w:rsid w:val="00FB05EA"/>
    <w:rsid w:val="00FC6AE0"/>
    <w:rsid w:val="00FD0C4A"/>
    <w:rsid w:val="00FD2680"/>
    <w:rsid w:val="00FD531C"/>
    <w:rsid w:val="00FD73B1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5E42FC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BD1D67-02E1-4F82-84DD-238FD8DA5D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495</TotalTime>
  <Pages>9</Pages>
  <Words>1468</Words>
  <Characters>8371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Шаблон отчетных документов</vt:lpstr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Дмитрий Титков</cp:lastModifiedBy>
  <cp:revision>22</cp:revision>
  <cp:lastPrinted>2019-07-22T11:48:00Z</cp:lastPrinted>
  <dcterms:created xsi:type="dcterms:W3CDTF">2024-01-28T18:07:00Z</dcterms:created>
  <dcterms:modified xsi:type="dcterms:W3CDTF">2025-06-04T20:03:00Z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