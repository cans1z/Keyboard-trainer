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9E1C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bookmarkStart w:id="0" w:name="_Hlk199120068"/>
      <w:bookmarkStart w:id="1" w:name="_Toc156999272"/>
      <w:bookmarkEnd w:id="0"/>
      <w:r w:rsidRPr="008936B5">
        <w:rPr>
          <w:rFonts w:eastAsiaTheme="minorHAnsi" w:cs="Times New Roman"/>
          <w:noProof/>
          <w:sz w:val="22"/>
        </w:rPr>
        <w:drawing>
          <wp:inline distT="0" distB="0" distL="0" distR="0" wp14:anchorId="5514A54C" wp14:editId="14162A68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689C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1664EFEE" w14:textId="77777777" w:rsidR="008936B5" w:rsidRPr="008936B5" w:rsidRDefault="008936B5" w:rsidP="008936B5">
      <w:pPr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УТВЕРЖДАЮ</w:t>
      </w:r>
    </w:p>
    <w:p w14:paraId="39554D56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after="200" w:line="276" w:lineRule="auto"/>
        <w:ind w:left="4678" w:firstLine="0"/>
        <w:contextualSpacing w:val="0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Руководитель практики от Университета</w:t>
      </w:r>
    </w:p>
    <w:p w14:paraId="1884A7D9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__________________________________</w:t>
      </w:r>
    </w:p>
    <w:p w14:paraId="3427EDE0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caps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</w:t>
      </w:r>
      <w:proofErr w:type="gramStart"/>
      <w:r w:rsidRPr="008936B5">
        <w:rPr>
          <w:rFonts w:eastAsia="Times New Roman" w:cs="Times New Roman"/>
          <w:i/>
          <w:szCs w:val="24"/>
          <w:vertAlign w:val="superscript"/>
        </w:rPr>
        <w:t xml:space="preserve">должность,   </w:t>
      </w:r>
      <w:proofErr w:type="gramEnd"/>
      <w:r w:rsidRPr="008936B5">
        <w:rPr>
          <w:rFonts w:eastAsia="Times New Roman" w:cs="Times New Roman"/>
          <w:i/>
          <w:caps/>
          <w:szCs w:val="24"/>
          <w:vertAlign w:val="superscript"/>
        </w:rPr>
        <w:t>ФИО)</w:t>
      </w:r>
    </w:p>
    <w:p w14:paraId="7ADD6D22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3828" w:firstLine="0"/>
        <w:contextualSpacing w:val="0"/>
        <w:rPr>
          <w:rFonts w:eastAsia="Times New Roman" w:cs="Times New Roman"/>
          <w:caps/>
          <w:szCs w:val="24"/>
        </w:rPr>
      </w:pPr>
      <w:r w:rsidRPr="008936B5">
        <w:rPr>
          <w:rFonts w:eastAsia="Times New Roman" w:cs="Times New Roman"/>
          <w:caps/>
          <w:szCs w:val="24"/>
        </w:rPr>
        <w:t xml:space="preserve">  МП      ___________________________________</w:t>
      </w:r>
    </w:p>
    <w:p w14:paraId="1BB0AB7D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(Подпись)</w:t>
      </w:r>
    </w:p>
    <w:p w14:paraId="63AF90E2" w14:textId="77777777" w:rsidR="008936B5" w:rsidRPr="008936B5" w:rsidRDefault="008936B5" w:rsidP="008936B5">
      <w:pPr>
        <w:spacing w:before="0" w:line="240" w:lineRule="auto"/>
        <w:ind w:left="5245" w:firstLine="0"/>
        <w:contextualSpacing w:val="0"/>
        <w:jc w:val="left"/>
        <w:textAlignment w:val="baseline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 xml:space="preserve">Дата </w:t>
      </w:r>
      <w:proofErr w:type="gramStart"/>
      <w:r w:rsidRPr="008936B5">
        <w:rPr>
          <w:rFonts w:eastAsia="Times New Roman" w:cs="Times New Roman"/>
          <w:szCs w:val="24"/>
        </w:rPr>
        <w:t>« _</w:t>
      </w:r>
      <w:proofErr w:type="gramEnd"/>
      <w:r w:rsidRPr="008936B5">
        <w:rPr>
          <w:rFonts w:eastAsia="Times New Roman" w:cs="Times New Roman"/>
          <w:szCs w:val="24"/>
        </w:rPr>
        <w:t>_» ____________ 202_ год</w:t>
      </w:r>
    </w:p>
    <w:p w14:paraId="615609F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CC916BB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0979E126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23BF20C9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r w:rsidRPr="008936B5">
        <w:rPr>
          <w:rFonts w:eastAsia="Times New Roman" w:cs="Times New Roman"/>
          <w:b/>
          <w:bCs/>
          <w:sz w:val="28"/>
          <w:szCs w:val="28"/>
        </w:rPr>
        <w:t>ОТЧЕТ</w:t>
      </w:r>
    </w:p>
    <w:p w14:paraId="76597869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/>
          <w:bCs/>
          <w:sz w:val="28"/>
          <w:szCs w:val="28"/>
          <w:lang w:eastAsia="en-US"/>
        </w:rPr>
        <w:t xml:space="preserve">ПО УЧЕБНОЙ ПРАКТИКЕ </w:t>
      </w:r>
    </w:p>
    <w:p w14:paraId="616D599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p w14:paraId="3B12E30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Cs/>
          <w:sz w:val="28"/>
          <w:szCs w:val="28"/>
          <w:lang w:eastAsia="en-US"/>
        </w:rPr>
        <w:t>ПМ.05 Проектирование и разработка информационных систем</w:t>
      </w:r>
    </w:p>
    <w:p w14:paraId="5E9C4FF8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8936B5" w:rsidRPr="008936B5" w14:paraId="0A6D2E65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DB4C16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325862A8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9998A39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 обучающегося)</w:t>
            </w:r>
          </w:p>
        </w:tc>
      </w:tr>
      <w:tr w:rsidR="008936B5" w:rsidRPr="008936B5" w14:paraId="015F6B2C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03CD987B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29498140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449F2B3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(специальность)</w:t>
            </w:r>
          </w:p>
        </w:tc>
      </w:tr>
      <w:tr w:rsidR="008936B5" w:rsidRPr="008936B5" w14:paraId="306A2E26" w14:textId="77777777" w:rsidTr="00533A05">
        <w:trPr>
          <w:trHeight w:val="283"/>
        </w:trPr>
        <w:tc>
          <w:tcPr>
            <w:tcW w:w="9498" w:type="dxa"/>
            <w:gridSpan w:val="2"/>
            <w:vAlign w:val="center"/>
          </w:tcPr>
          <w:p w14:paraId="03F02FE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E1C46D9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747925F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66B37855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68DEC68F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6DD6B0DF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04C4422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2B871A27" w14:textId="77777777" w:rsidTr="00533A05">
        <w:trPr>
          <w:trHeight w:val="316"/>
        </w:trPr>
        <w:tc>
          <w:tcPr>
            <w:tcW w:w="3402" w:type="dxa"/>
            <w:vAlign w:val="bottom"/>
            <w:hideMark/>
          </w:tcPr>
          <w:p w14:paraId="45743F9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7B8E71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ФГБОУ ВО «Вятский государственный университет», </w:t>
            </w:r>
          </w:p>
        </w:tc>
      </w:tr>
      <w:tr w:rsidR="008936B5" w:rsidRPr="008936B5" w14:paraId="6DA43DAE" w14:textId="77777777" w:rsidTr="00533A05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903231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866B3F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(наименование организации, структурного подразделения организации)</w:t>
            </w:r>
          </w:p>
          <w:p w14:paraId="671255E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  <w:p w14:paraId="45767CF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</w:tc>
      </w:tr>
      <w:tr w:rsidR="008936B5" w:rsidRPr="008936B5" w14:paraId="1E5F2A4F" w14:textId="77777777" w:rsidTr="00533A05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50DF406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FB5D95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</w:tr>
    </w:tbl>
    <w:p w14:paraId="43E6D46B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p w14:paraId="096FDDCC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8936B5" w:rsidRPr="008936B5" w14:paraId="1923A507" w14:textId="77777777" w:rsidTr="00533A05">
        <w:trPr>
          <w:trHeight w:val="371"/>
        </w:trPr>
        <w:tc>
          <w:tcPr>
            <w:tcW w:w="2977" w:type="dxa"/>
            <w:vAlign w:val="bottom"/>
          </w:tcPr>
          <w:p w14:paraId="239C95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13D6C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6FE8C0E6" w14:textId="77777777" w:rsidTr="00533A05">
        <w:trPr>
          <w:trHeight w:val="689"/>
        </w:trPr>
        <w:tc>
          <w:tcPr>
            <w:tcW w:w="2977" w:type="dxa"/>
            <w:vAlign w:val="bottom"/>
            <w:hideMark/>
          </w:tcPr>
          <w:p w14:paraId="077EC66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258D19A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11D1D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78" w:type="dxa"/>
            <w:vAlign w:val="bottom"/>
          </w:tcPr>
          <w:p w14:paraId="4506E27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42B9AF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9" w:type="dxa"/>
            <w:vAlign w:val="bottom"/>
          </w:tcPr>
          <w:p w14:paraId="07E3FEF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B94DC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F2553E8" w14:textId="77777777" w:rsidTr="00533A05">
        <w:tc>
          <w:tcPr>
            <w:tcW w:w="2977" w:type="dxa"/>
          </w:tcPr>
          <w:p w14:paraId="4F3D24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7BF5F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(дата)</w:t>
            </w:r>
          </w:p>
        </w:tc>
        <w:tc>
          <w:tcPr>
            <w:tcW w:w="278" w:type="dxa"/>
          </w:tcPr>
          <w:p w14:paraId="03C3BB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7023FA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(подпись)</w:t>
            </w:r>
          </w:p>
        </w:tc>
        <w:tc>
          <w:tcPr>
            <w:tcW w:w="529" w:type="dxa"/>
          </w:tcPr>
          <w:p w14:paraId="7C50783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62045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(Ф.И.О.)</w:t>
            </w:r>
          </w:p>
        </w:tc>
      </w:tr>
    </w:tbl>
    <w:p w14:paraId="2610A13B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70625E1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71E81395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F443C14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27C1BC5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E62E67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330380D" w14:textId="14527E3A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  <w:sectPr w:rsidR="008936B5" w:rsidRPr="008936B5" w:rsidSect="008936B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 w:rsidRPr="008936B5">
        <w:rPr>
          <w:rFonts w:eastAsia="Times New Roman" w:cs="Times New Roman"/>
          <w:szCs w:val="24"/>
        </w:rPr>
        <w:t>Киров, 202</w:t>
      </w:r>
      <w:r w:rsidR="00A514C7">
        <w:rPr>
          <w:rFonts w:eastAsia="Times New Roman" w:cs="Times New Roman"/>
          <w:szCs w:val="24"/>
        </w:rPr>
        <w:t>5</w:t>
      </w:r>
      <w:r w:rsidRPr="008936B5">
        <w:rPr>
          <w:rFonts w:eastAsia="Times New Roman" w:cs="Times New Roman"/>
          <w:szCs w:val="24"/>
        </w:rPr>
        <w:t xml:space="preserve"> г.</w:t>
      </w:r>
    </w:p>
    <w:p w14:paraId="2BE315E1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1658A6F" wp14:editId="1F7C9613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35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</w:p>
    <w:p w14:paraId="26B17F5E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ИНДИВИДУАЛЬНОЕ ЗАДАНИЕ НА ПРАКТИКУ</w:t>
      </w:r>
    </w:p>
    <w:tbl>
      <w:tblPr>
        <w:tblW w:w="9718" w:type="dxa"/>
        <w:tblLayout w:type="fixed"/>
        <w:tblLook w:val="04A0" w:firstRow="1" w:lastRow="0" w:firstColumn="1" w:lastColumn="0" w:noHBand="0" w:noVBand="1"/>
      </w:tblPr>
      <w:tblGrid>
        <w:gridCol w:w="442"/>
        <w:gridCol w:w="2149"/>
        <w:gridCol w:w="435"/>
        <w:gridCol w:w="2422"/>
        <w:gridCol w:w="555"/>
        <w:gridCol w:w="1080"/>
        <w:gridCol w:w="965"/>
        <w:gridCol w:w="1670"/>
      </w:tblGrid>
      <w:tr w:rsidR="008936B5" w:rsidRPr="008936B5" w14:paraId="491354A8" w14:textId="77777777" w:rsidTr="00533A05">
        <w:trPr>
          <w:trHeight w:val="369"/>
        </w:trPr>
        <w:tc>
          <w:tcPr>
            <w:tcW w:w="2591" w:type="dxa"/>
            <w:gridSpan w:val="2"/>
            <w:vAlign w:val="center"/>
            <w:hideMark/>
          </w:tcPr>
          <w:p w14:paraId="02700AAD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7127" w:type="dxa"/>
            <w:gridSpan w:val="6"/>
            <w:tcBorders>
              <w:bottom w:val="single" w:sz="4" w:space="0" w:color="000000" w:themeColor="text1"/>
            </w:tcBorders>
            <w:vAlign w:val="bottom"/>
          </w:tcPr>
          <w:p w14:paraId="1F5633F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6C1F4F0B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5A3930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F4CB0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626B79E8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828503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D99DAC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369377D1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030A32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2" w:space="0" w:color="000000" w:themeColor="text1"/>
            </w:tcBorders>
            <w:vAlign w:val="bottom"/>
          </w:tcPr>
          <w:p w14:paraId="74F0024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18334493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</w:tcPr>
          <w:p w14:paraId="52685EA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Тема индивидуального задания</w:t>
            </w:r>
          </w:p>
        </w:tc>
        <w:tc>
          <w:tcPr>
            <w:tcW w:w="7127" w:type="dxa"/>
            <w:gridSpan w:val="6"/>
            <w:tcBorders>
              <w:top w:val="single" w:sz="2" w:space="0" w:color="000000" w:themeColor="text1"/>
              <w:bottom w:val="single" w:sz="4" w:space="0" w:color="000000" w:themeColor="text1"/>
            </w:tcBorders>
            <w:vAlign w:val="bottom"/>
          </w:tcPr>
          <w:p w14:paraId="0904CCD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Разработка приложения «Клавиатурный тренажер»</w:t>
            </w:r>
          </w:p>
        </w:tc>
      </w:tr>
      <w:tr w:rsidR="008936B5" w:rsidRPr="008936B5" w14:paraId="45CCCFF5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1DA878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78E34D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58ECE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329757B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715" w:type="dxa"/>
            <w:gridSpan w:val="3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730C9C1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2FC3BB79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D52CD6F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4C9FF6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2BF5800" w14:textId="77777777" w:rsidTr="00533A05">
        <w:trPr>
          <w:trHeight w:val="377"/>
        </w:trPr>
        <w:tc>
          <w:tcPr>
            <w:tcW w:w="2591" w:type="dxa"/>
            <w:gridSpan w:val="2"/>
            <w:vAlign w:val="center"/>
          </w:tcPr>
          <w:p w14:paraId="02FBE8C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hideMark/>
          </w:tcPr>
          <w:p w14:paraId="151DC94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  <w:tr w:rsidR="008936B5" w:rsidRPr="008936B5" w14:paraId="5E90D763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19FD31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№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72D49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5211E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Объем работ (час)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85801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Формируемые компетенции</w:t>
            </w:r>
          </w:p>
        </w:tc>
      </w:tr>
      <w:tr w:rsidR="008936B5" w:rsidRPr="008936B5" w14:paraId="6D2B1D8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A3DEA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1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1D0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BE7BB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9D073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08.</w:t>
            </w:r>
          </w:p>
        </w:tc>
      </w:tr>
      <w:tr w:rsidR="008936B5" w:rsidRPr="008936B5" w14:paraId="7873023E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9902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BAF6AA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95A5D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07C08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02, ОК 06, ОК 07, ОК 09.</w:t>
            </w:r>
          </w:p>
        </w:tc>
      </w:tr>
      <w:tr w:rsidR="008936B5" w:rsidRPr="008936B5" w14:paraId="6F9595F9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F29EB9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6413091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F1039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248F2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01, ОК 09.</w:t>
            </w:r>
          </w:p>
        </w:tc>
      </w:tr>
      <w:tr w:rsidR="008936B5" w:rsidRPr="008936B5" w14:paraId="07C35361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A76F7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4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6CD5F8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59507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7139C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5.1, ОК 03, ОК 04.</w:t>
            </w:r>
          </w:p>
        </w:tc>
      </w:tr>
      <w:tr w:rsidR="008936B5" w:rsidRPr="008936B5" w14:paraId="22C0A1CA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6264E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5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C63315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A290F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9FE92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5.2, ПК 5.3,</w:t>
            </w:r>
          </w:p>
        </w:tc>
      </w:tr>
      <w:tr w:rsidR="008936B5" w:rsidRPr="008936B5" w14:paraId="2D5C8E4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0B785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6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14265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0F28F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A4BFB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5.4, ПК 5.8.</w:t>
            </w:r>
          </w:p>
        </w:tc>
      </w:tr>
      <w:tr w:rsidR="008936B5" w:rsidRPr="008936B5" w14:paraId="580AA000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CBF5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7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8C1A1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AD305D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94804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5.5, ОК 02, ОК 09.</w:t>
            </w:r>
          </w:p>
        </w:tc>
      </w:tr>
      <w:tr w:rsidR="008936B5" w:rsidRPr="008936B5" w14:paraId="149B1664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9094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D5A42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06A72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479E9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5.6, ПК 5.7, ОК 0</w:t>
            </w:r>
            <w:r w:rsidRPr="008936B5">
              <w:rPr>
                <w:rFonts w:eastAsia="Times New Roman" w:cs="Times New Roman"/>
                <w:sz w:val="22"/>
                <w:lang w:val="pl-PL" w:eastAsia="zh-CN"/>
              </w:rPr>
              <w:t>9</w:t>
            </w:r>
            <w:r w:rsidRPr="008936B5">
              <w:rPr>
                <w:rFonts w:eastAsia="Times New Roman" w:cs="Times New Roman"/>
                <w:sz w:val="22"/>
                <w:lang w:eastAsia="zh-CN"/>
              </w:rPr>
              <w:t>.</w:t>
            </w:r>
          </w:p>
        </w:tc>
      </w:tr>
      <w:tr w:rsidR="008936B5" w:rsidRPr="008936B5" w14:paraId="3F200A67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B6BB8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9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4491D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9BCB9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DEE5B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04, ОК 05.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17"/>
        <w:gridCol w:w="1311"/>
        <w:gridCol w:w="439"/>
        <w:gridCol w:w="2080"/>
        <w:gridCol w:w="439"/>
        <w:gridCol w:w="2012"/>
      </w:tblGrid>
      <w:tr w:rsidR="008936B5" w:rsidRPr="008936B5" w14:paraId="21C39E3C" w14:textId="77777777" w:rsidTr="00533A05">
        <w:trPr>
          <w:trHeight w:val="238"/>
        </w:trPr>
        <w:tc>
          <w:tcPr>
            <w:tcW w:w="5000" w:type="pct"/>
            <w:gridSpan w:val="6"/>
            <w:vAlign w:val="bottom"/>
            <w:hideMark/>
          </w:tcPr>
          <w:p w14:paraId="4B3BF8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Индивидуальное задание на практику разработано в соответствии с рабочей программой практики.</w:t>
            </w:r>
          </w:p>
          <w:p w14:paraId="56BCBD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376A5200" w14:textId="77777777" w:rsidTr="00533A05">
        <w:trPr>
          <w:trHeight w:val="238"/>
        </w:trPr>
        <w:tc>
          <w:tcPr>
            <w:tcW w:w="1694" w:type="pct"/>
            <w:vAlign w:val="bottom"/>
            <w:hideMark/>
          </w:tcPr>
          <w:p w14:paraId="689A27F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7CFCAD4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690" w:type="pct"/>
            <w:tcBorders>
              <w:bottom w:val="single" w:sz="4" w:space="0" w:color="auto"/>
            </w:tcBorders>
            <w:vAlign w:val="bottom"/>
          </w:tcPr>
          <w:p w14:paraId="048FBE7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198A3D3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95" w:type="pct"/>
            <w:tcBorders>
              <w:bottom w:val="single" w:sz="4" w:space="0" w:color="auto"/>
            </w:tcBorders>
            <w:vAlign w:val="bottom"/>
          </w:tcPr>
          <w:p w14:paraId="675A142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05C330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59" w:type="pct"/>
            <w:tcBorders>
              <w:bottom w:val="single" w:sz="4" w:space="0" w:color="auto"/>
            </w:tcBorders>
            <w:vAlign w:val="bottom"/>
          </w:tcPr>
          <w:p w14:paraId="2C39908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7A5DF965" w14:textId="77777777" w:rsidTr="00533A05">
        <w:tc>
          <w:tcPr>
            <w:tcW w:w="1694" w:type="pct"/>
          </w:tcPr>
          <w:p w14:paraId="04D8A45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0" w:type="pct"/>
            <w:tcBorders>
              <w:top w:val="single" w:sz="4" w:space="0" w:color="auto"/>
            </w:tcBorders>
            <w:hideMark/>
          </w:tcPr>
          <w:p w14:paraId="06265FE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(дата)</w:t>
            </w:r>
          </w:p>
        </w:tc>
        <w:tc>
          <w:tcPr>
            <w:tcW w:w="231" w:type="pct"/>
          </w:tcPr>
          <w:p w14:paraId="0938D0EC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95" w:type="pct"/>
            <w:tcBorders>
              <w:top w:val="single" w:sz="4" w:space="0" w:color="auto"/>
            </w:tcBorders>
            <w:hideMark/>
          </w:tcPr>
          <w:p w14:paraId="63B3983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(подпись)</w:t>
            </w:r>
          </w:p>
        </w:tc>
        <w:tc>
          <w:tcPr>
            <w:tcW w:w="231" w:type="pct"/>
          </w:tcPr>
          <w:p w14:paraId="7BE375C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59" w:type="pct"/>
            <w:tcBorders>
              <w:top w:val="single" w:sz="4" w:space="0" w:color="auto"/>
            </w:tcBorders>
            <w:hideMark/>
          </w:tcPr>
          <w:p w14:paraId="602B5B6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(Ф.И.О.)</w:t>
            </w:r>
          </w:p>
        </w:tc>
      </w:tr>
      <w:tr w:rsidR="008936B5" w:rsidRPr="008936B5" w14:paraId="75F9E430" w14:textId="77777777" w:rsidTr="00533A05">
        <w:tc>
          <w:tcPr>
            <w:tcW w:w="2384" w:type="pct"/>
            <w:gridSpan w:val="2"/>
            <w:vAlign w:val="center"/>
          </w:tcPr>
          <w:p w14:paraId="0235916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 индивидуальным заданием ознакомлен(а)</w:t>
            </w:r>
          </w:p>
        </w:tc>
        <w:tc>
          <w:tcPr>
            <w:tcW w:w="2616" w:type="pct"/>
            <w:gridSpan w:val="4"/>
            <w:tcBorders>
              <w:bottom w:val="single" w:sz="4" w:space="0" w:color="auto"/>
            </w:tcBorders>
          </w:tcPr>
          <w:p w14:paraId="5C16E91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4ADBFF95" w14:textId="77777777" w:rsidTr="00533A05">
        <w:tc>
          <w:tcPr>
            <w:tcW w:w="2384" w:type="pct"/>
            <w:gridSpan w:val="2"/>
          </w:tcPr>
          <w:p w14:paraId="0EB3F07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616" w:type="pct"/>
            <w:gridSpan w:val="4"/>
            <w:tcBorders>
              <w:top w:val="single" w:sz="4" w:space="0" w:color="auto"/>
            </w:tcBorders>
          </w:tcPr>
          <w:p w14:paraId="281BBADA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(дата, подпись обучающегося)</w:t>
            </w:r>
          </w:p>
        </w:tc>
      </w:tr>
    </w:tbl>
    <w:p w14:paraId="74E8CE6B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Theme="minorHAnsi" w:cs="Times New Roman"/>
          <w:sz w:val="2"/>
          <w:szCs w:val="2"/>
          <w:lang w:eastAsia="en-US"/>
        </w:rPr>
      </w:pPr>
      <w:r w:rsidRPr="008936B5">
        <w:rPr>
          <w:rFonts w:eastAsiaTheme="minorHAnsi" w:cs="Times New Roman"/>
          <w:sz w:val="2"/>
          <w:szCs w:val="2"/>
          <w:lang w:eastAsia="en-US"/>
        </w:rPr>
        <w:br w:type="page"/>
      </w:r>
    </w:p>
    <w:p w14:paraId="2243D02A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pacing w:val="3"/>
          <w:szCs w:val="24"/>
          <w:lang w:eastAsia="en-US"/>
        </w:rPr>
      </w:pPr>
      <w:r w:rsidRPr="008936B5">
        <w:rPr>
          <w:rFonts w:eastAsiaTheme="minorHAnsi" w:cs="Times New Roman"/>
          <w:b/>
          <w:spacing w:val="3"/>
          <w:szCs w:val="24"/>
          <w:lang w:eastAsia="en-US"/>
        </w:rPr>
        <w:lastRenderedPageBreak/>
        <w:t>ОТЗЫВ РУКОВОДИТЕЛЯ ПРАКТИКИ</w:t>
      </w:r>
    </w:p>
    <w:tbl>
      <w:tblPr>
        <w:tblW w:w="9584" w:type="dxa"/>
        <w:tblLook w:val="04A0" w:firstRow="1" w:lastRow="0" w:firstColumn="1" w:lastColumn="0" w:noHBand="0" w:noVBand="1"/>
      </w:tblPr>
      <w:tblGrid>
        <w:gridCol w:w="2595"/>
        <w:gridCol w:w="431"/>
        <w:gridCol w:w="2422"/>
        <w:gridCol w:w="555"/>
        <w:gridCol w:w="3581"/>
      </w:tblGrid>
      <w:tr w:rsidR="008936B5" w:rsidRPr="008936B5" w14:paraId="381E169F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1E95A75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40698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73B74C40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7556A7DA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724B1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3D5698FF" w14:textId="77777777" w:rsidTr="00533A05">
        <w:trPr>
          <w:trHeight w:val="330"/>
        </w:trPr>
        <w:tc>
          <w:tcPr>
            <w:tcW w:w="2595" w:type="dxa"/>
            <w:tcBorders>
              <w:bottom w:val="none" w:sz="2" w:space="0" w:color="000000" w:themeColor="text1"/>
            </w:tcBorders>
            <w:vAlign w:val="center"/>
            <w:hideMark/>
          </w:tcPr>
          <w:p w14:paraId="59F53B7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F74D2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73FD6D1F" w14:textId="77777777" w:rsidTr="00533A05">
        <w:trPr>
          <w:trHeight w:val="330"/>
        </w:trPr>
        <w:tc>
          <w:tcPr>
            <w:tcW w:w="2595" w:type="dxa"/>
            <w:tcBorders>
              <w:top w:val="none" w:sz="2" w:space="0" w:color="000000" w:themeColor="text1"/>
              <w:left w:val="none" w:sz="2" w:space="0" w:color="000000" w:themeColor="text1"/>
              <w:bottom w:val="none" w:sz="2" w:space="0" w:color="000000" w:themeColor="text1"/>
              <w:right w:val="none" w:sz="2" w:space="0" w:color="000000" w:themeColor="text1"/>
            </w:tcBorders>
            <w:vAlign w:val="center"/>
            <w:hideMark/>
          </w:tcPr>
          <w:p w14:paraId="3E38365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6989" w:type="dxa"/>
            <w:gridSpan w:val="4"/>
            <w:tcBorders>
              <w:top w:val="nil"/>
              <w:left w:val="none" w:sz="2" w:space="0" w:color="000000" w:themeColor="text1"/>
              <w:bottom w:val="single" w:sz="2" w:space="0" w:color="000000" w:themeColor="text1"/>
              <w:right w:val="nil"/>
            </w:tcBorders>
            <w:vAlign w:val="center"/>
          </w:tcPr>
          <w:p w14:paraId="0D89A14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0A71BCD1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5C5024E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9A4F92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18F7265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5C866A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58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2BB2EE6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73F6B60C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4865630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989" w:type="dxa"/>
            <w:gridSpan w:val="4"/>
            <w:tcBorders>
              <w:top w:val="single" w:sz="4" w:space="0" w:color="000000" w:themeColor="text1"/>
              <w:bottom w:val="single" w:sz="4" w:space="0" w:color="auto"/>
            </w:tcBorders>
            <w:vAlign w:val="bottom"/>
          </w:tcPr>
          <w:p w14:paraId="74942FB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BD4403F" w14:textId="77777777" w:rsidTr="00533A05">
        <w:trPr>
          <w:trHeight w:val="377"/>
        </w:trPr>
        <w:tc>
          <w:tcPr>
            <w:tcW w:w="2595" w:type="dxa"/>
            <w:vAlign w:val="center"/>
          </w:tcPr>
          <w:p w14:paraId="5AB2EA4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89" w:type="dxa"/>
            <w:gridSpan w:val="4"/>
            <w:tcBorders>
              <w:top w:val="single" w:sz="4" w:space="0" w:color="auto"/>
            </w:tcBorders>
            <w:hideMark/>
          </w:tcPr>
          <w:p w14:paraId="1CD1E894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</w:tbl>
    <w:p w14:paraId="58B1797E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bCs/>
          <w:szCs w:val="24"/>
        </w:rPr>
      </w:pPr>
    </w:p>
    <w:p w14:paraId="2B8EB0FD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8936B5" w:rsidRPr="008936B5" w14:paraId="27D5E7AF" w14:textId="77777777" w:rsidTr="00533A05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8A81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32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Критерий выполнения работ</w:t>
            </w:r>
          </w:p>
        </w:tc>
      </w:tr>
      <w:tr w:rsidR="008936B5" w:rsidRPr="008936B5" w14:paraId="1B31CC27" w14:textId="77777777" w:rsidTr="00533A05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5DE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E10E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A985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37DE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помощью наставника</w:t>
            </w:r>
          </w:p>
        </w:tc>
      </w:tr>
      <w:tr w:rsidR="008936B5" w:rsidRPr="008936B5" w14:paraId="6B99A15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C7B6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77F4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07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380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9AB952E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F30C9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F996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3D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36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448F6FB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FCA0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643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A92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00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15A61CFC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DE3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A8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1D2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9DA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423A271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2B90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08D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967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D365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06F329C0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202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F611D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D68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93F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12817A9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550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B18A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D79D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D9C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362888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A33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08E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B8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8DC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</w:tbl>
    <w:p w14:paraId="561C51DF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Theme="minorHAnsi" w:cs="Times New Roman"/>
          <w:szCs w:val="24"/>
          <w:lang w:eastAsia="en-US"/>
        </w:rPr>
      </w:pPr>
    </w:p>
    <w:p w14:paraId="177DC602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="Calibr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4F220714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bCs/>
          <w:szCs w:val="24"/>
        </w:rPr>
      </w:pPr>
    </w:p>
    <w:p w14:paraId="677667A0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Во время прохождения учебной практики обучающимся освоены следующие профессиональные и общие компетенции: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75"/>
        <w:gridCol w:w="3630"/>
        <w:gridCol w:w="1125"/>
        <w:gridCol w:w="1141"/>
      </w:tblGrid>
      <w:tr w:rsidR="008936B5" w:rsidRPr="008936B5" w14:paraId="0AAA7029" w14:textId="77777777" w:rsidTr="00533A05">
        <w:tc>
          <w:tcPr>
            <w:tcW w:w="3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4B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Наименование компетенции</w:t>
            </w:r>
          </w:p>
        </w:tc>
        <w:tc>
          <w:tcPr>
            <w:tcW w:w="36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385E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Показатели оценки </w:t>
            </w:r>
          </w:p>
        </w:tc>
        <w:tc>
          <w:tcPr>
            <w:tcW w:w="22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601A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Оценка </w:t>
            </w:r>
          </w:p>
        </w:tc>
      </w:tr>
      <w:tr w:rsidR="008936B5" w:rsidRPr="008936B5" w14:paraId="40870B1C" w14:textId="77777777" w:rsidTr="00533A05">
        <w:trPr>
          <w:trHeight w:val="132"/>
        </w:trPr>
        <w:tc>
          <w:tcPr>
            <w:tcW w:w="3675" w:type="dxa"/>
            <w:vMerge/>
            <w:vAlign w:val="center"/>
            <w:hideMark/>
          </w:tcPr>
          <w:p w14:paraId="479D9E7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3630" w:type="dxa"/>
            <w:vMerge/>
            <w:vAlign w:val="center"/>
            <w:hideMark/>
          </w:tcPr>
          <w:p w14:paraId="04D5700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7C83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Освоена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894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Не освоена</w:t>
            </w:r>
          </w:p>
        </w:tc>
      </w:tr>
      <w:tr w:rsidR="008936B5" w:rsidRPr="008936B5" w14:paraId="58E1A20C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128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5.1. Собирать исходные данные для разработки проектной документации на информационную систему.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B6D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анализ предметной области, выявляя существенные элементы, оказывающие влияние на проектируемую систему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EC6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A1EE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6A45CC1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7D6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ПК 5.2. Разрабатывать проектную документацию на разработку информационной системы в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соответствии с требованиями заказчика.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29AF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 xml:space="preserve">Способен выполнять декомпозицию сущностей с целью получения наиболее полной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картины о целесообразной структуре разработки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8D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2FD1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757EAE5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4C8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5.3. Разрабатывать подсистемы безопасной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0A1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прогнозировать потенциально некорректные действия пользователя и предусматривать соответствующие реакции со стороны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CC0A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70D5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2132597" w14:textId="77777777" w:rsidTr="00533A05">
        <w:trPr>
          <w:trHeight w:val="271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2BA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5.4. 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9FE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создавать программный код, отвечающий предъявляемым требованиям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5E1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DB91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C34AD7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5D11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5.5. 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6B4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оценку корректности функционирования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64572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3266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469ED4A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474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5.6. Разрабатывать техническую документацию на эксплуатацию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D7C15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19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3F48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1DCD12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F37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5.7. Производить оценку информационной системы для выявления возможности ее модернизации.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164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оценивать перспективы дальнейшего развития программной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8EA9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E7F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CDB92AE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320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5.8. Осуществлять интеграцию информационной системы с другими программными продуктами.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5D6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повторно использовать готовые шаблонные решения при разработке программного продукта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6726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05FE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02C8D8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709C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01. Выбирать способы решения задач профессиональной деятельности применительно к различным контекстам.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1F1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787B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F898B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1795CF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8EA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02.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5F2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E533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C850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6032E2B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C193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03.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027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5A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21B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7903E19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EDF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04. Эффективно взаимодействовать и работать в коллективе и команде.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7F2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744F3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CFE2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F47470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B03A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ОК 05. Осуществлять устную и письменную коммуникацию на государственном языке Российской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Федерации с учетом особенностей социального и культурного контекста.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C47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 xml:space="preserve">Способен конструктивно обмениваться информацией с коллегами, грамотно </w:t>
            </w: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>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97FF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2C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7A5D0DC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C38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951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AAAC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98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4E90142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6F6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07.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0700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эффективно использовать компьютерное время, а также материальные ресурсы, необходимые для решения поставленных задач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6DF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1EB3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6BD1D3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212E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E34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 xml:space="preserve">Способен соблюдать требования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t>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F0F9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4D43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1A9D2E8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906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09. Пользоваться профессиональной документацией на государственном и иностранном языках.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E649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545B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FD3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  <w:p w14:paraId="2529DA5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</w:tbl>
    <w:p w14:paraId="7B0CFAED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bCs/>
          <w:szCs w:val="24"/>
          <w:lang w:eastAsia="en-US"/>
        </w:rPr>
      </w:pPr>
    </w:p>
    <w:p w14:paraId="3C033E79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bCs/>
          <w:szCs w:val="24"/>
          <w:lang w:eastAsia="en-US"/>
        </w:rPr>
      </w:pPr>
      <w:r w:rsidRPr="008936B5">
        <w:rPr>
          <w:rFonts w:eastAsiaTheme="minorHAnsi" w:cs="Times New Roman"/>
          <w:b/>
          <w:bCs/>
          <w:szCs w:val="24"/>
          <w:lang w:eastAsia="en-US"/>
        </w:rPr>
        <w:t>Краткая характеристика работы обучающегося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8936B5" w:rsidRPr="008936B5" w14:paraId="54287EF8" w14:textId="77777777" w:rsidTr="00533A05">
        <w:tc>
          <w:tcPr>
            <w:tcW w:w="9488" w:type="dxa"/>
          </w:tcPr>
          <w:p w14:paraId="638082D8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8936B5" w:rsidRPr="008936B5" w14:paraId="6667876C" w14:textId="77777777" w:rsidTr="00533A05">
        <w:tc>
          <w:tcPr>
            <w:tcW w:w="9488" w:type="dxa"/>
          </w:tcPr>
          <w:p w14:paraId="309BDC84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8936B5" w:rsidRPr="008936B5" w14:paraId="54E5978E" w14:textId="77777777" w:rsidTr="00533A05">
        <w:tc>
          <w:tcPr>
            <w:tcW w:w="9488" w:type="dxa"/>
          </w:tcPr>
          <w:p w14:paraId="2CC3216A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 умение грамотно пользоваться источниками информации, находящимися в свободном</w:t>
            </w:r>
          </w:p>
        </w:tc>
      </w:tr>
      <w:tr w:rsidR="008936B5" w:rsidRPr="008936B5" w14:paraId="58643C10" w14:textId="77777777" w:rsidTr="00533A05">
        <w:tc>
          <w:tcPr>
            <w:tcW w:w="9488" w:type="dxa"/>
          </w:tcPr>
          <w:p w14:paraId="06F3F755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доступе.</w:t>
            </w:r>
          </w:p>
        </w:tc>
      </w:tr>
    </w:tbl>
    <w:p w14:paraId="186116E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left"/>
        <w:rPr>
          <w:rFonts w:eastAsia="Calibri" w:cs="Times New Roman"/>
          <w:szCs w:val="24"/>
          <w:lang w:eastAsia="en-US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8936B5" w:rsidRPr="008936B5" w14:paraId="31AA5D3C" w14:textId="77777777" w:rsidTr="00533A05">
        <w:trPr>
          <w:trHeight w:val="728"/>
        </w:trPr>
        <w:tc>
          <w:tcPr>
            <w:tcW w:w="3968" w:type="dxa"/>
            <w:vAlign w:val="bottom"/>
          </w:tcPr>
          <w:p w14:paraId="5FB803F0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left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317C0998" w14:textId="77777777" w:rsidR="008936B5" w:rsidRPr="008936B5" w:rsidRDefault="008936B5" w:rsidP="008936B5">
            <w:pPr>
              <w:snapToGrid w:val="0"/>
              <w:spacing w:before="0" w:line="276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43" w:type="dxa"/>
            <w:vAlign w:val="bottom"/>
          </w:tcPr>
          <w:p w14:paraId="7E88EC4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Руководитель практики </w:t>
            </w:r>
          </w:p>
          <w:p w14:paraId="65DD3463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  <w:p w14:paraId="722F96A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____________________    /_________________</w:t>
            </w:r>
          </w:p>
          <w:p w14:paraId="26B35298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                        Подпись                                              ФИО</w:t>
            </w:r>
          </w:p>
          <w:p w14:paraId="48746776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  <w:p w14:paraId="34B1F654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>___________________________________________________________</w:t>
            </w:r>
          </w:p>
          <w:p w14:paraId="2A43D3E7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center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(должность)</w:t>
            </w:r>
          </w:p>
          <w:p w14:paraId="0725012A" w14:textId="77777777" w:rsidR="008936B5" w:rsidRPr="008936B5" w:rsidRDefault="008936B5" w:rsidP="008936B5">
            <w:pPr>
              <w:spacing w:before="0" w:line="276" w:lineRule="auto"/>
              <w:ind w:left="1"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Дата «____» _______________ 202__ год</w:t>
            </w:r>
          </w:p>
        </w:tc>
      </w:tr>
    </w:tbl>
    <w:p w14:paraId="6FC78A61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highlight w:val="yellow"/>
          <w:lang w:eastAsia="en-US"/>
        </w:rPr>
        <w:sectPr w:rsidR="008936B5" w:rsidRPr="008936B5" w:rsidSect="008936B5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7542EC22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center"/>
        <w:rPr>
          <w:rFonts w:eastAsia="Times New Roman" w:cs="Times New Roman"/>
          <w:sz w:val="32"/>
          <w:szCs w:val="32"/>
          <w:lang w:eastAsia="en-US"/>
        </w:rPr>
      </w:pPr>
      <w:r w:rsidRPr="00344BCF">
        <w:rPr>
          <w:rFonts w:eastAsiaTheme="minorHAnsi" w:cs="Times New Roman"/>
          <w:b/>
          <w:bCs/>
          <w:sz w:val="32"/>
          <w:szCs w:val="32"/>
          <w:lang w:eastAsia="en-US"/>
        </w:rPr>
        <w:lastRenderedPageBreak/>
        <w:t>СОДЕ</w:t>
      </w:r>
      <w:r w:rsidRPr="00344BCF">
        <w:rPr>
          <w:rFonts w:eastAsia="Times New Roman" w:cs="Times New Roman"/>
          <w:b/>
          <w:bCs/>
          <w:sz w:val="32"/>
          <w:szCs w:val="32"/>
          <w:lang w:eastAsia="en-US"/>
        </w:rPr>
        <w:t>РЖАНИЕ</w:t>
      </w:r>
    </w:p>
    <w:sdt>
      <w:sdtPr>
        <w:rPr>
          <w:rFonts w:eastAsia="Times New Roman" w:cs="Times New Roman"/>
          <w:sz w:val="28"/>
          <w:szCs w:val="28"/>
          <w:lang w:eastAsia="en-US"/>
        </w:rPr>
        <w:id w:val="346049985"/>
        <w:docPartObj>
          <w:docPartGallery w:val="Table of Contents"/>
          <w:docPartUnique/>
        </w:docPartObj>
      </w:sdtPr>
      <w:sdtContent>
        <w:p w14:paraId="2369D42E" w14:textId="77777777" w:rsidR="00344BCF" w:rsidRPr="00344BCF" w:rsidRDefault="00344BCF" w:rsidP="00344BCF">
          <w:pPr>
            <w:keepNext/>
            <w:keepLines/>
            <w:spacing w:line="259" w:lineRule="auto"/>
            <w:ind w:firstLine="0"/>
            <w:contextualSpacing w:val="0"/>
            <w:jc w:val="left"/>
            <w:rPr>
              <w:rFonts w:eastAsia="Times New Roman" w:cs="Times New Roman"/>
              <w:sz w:val="28"/>
              <w:szCs w:val="28"/>
            </w:rPr>
          </w:pPr>
        </w:p>
        <w:p w14:paraId="2DFDBE0E" w14:textId="0EFB7B25" w:rsidR="00344BCF" w:rsidRPr="00344BCF" w:rsidRDefault="00344BCF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begin"/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instrText>TOC \o "1-3" \h \z \u</w:instrText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separate"/>
          </w:r>
          <w:hyperlink w:anchor="_Toc156999270" w:history="1">
            <w:r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ВВЕДЕНИЕ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_Toc156999270 \h </w:instrTex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A70F4A7" w14:textId="4696980C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1. СВЕДЕНИЯ О РАБОТЕ, ВЫПОЛНЕННОЙ В ПЕРИОД ПРОХОЖДЕНИЯ УЧЕБНОЙ ПРАКТИКИ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5A669524" w14:textId="10459CD9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2. НАСТРОЙКА РАБОЧЕГО ОКРУЖЕНИЯ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C746444" w14:textId="12FE9014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3. ФОРМУЛИРОВКА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837448C" w14:textId="56AEFA1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 ОПИСАНИЕ ВЫПОЛНЕНИЯ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4B4D590B" w14:textId="2F39BCA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5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4.1 Анализ предметной области и обзор аналогов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_Toc156999275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5DDEF3" w14:textId="20E7B8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6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4.2 Разработка структуры приложения и алгоритмов функционирования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_Toc156999276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93EF5F5" w14:textId="60BECD12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7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4.3 Реализация программы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_Toc156999277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F6E7E36" w14:textId="1FB75CF8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8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4.4 Тестирование программного обеспечения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_Toc156999278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32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CECBF07" w14:textId="2AB1F69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9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ЗАКЛЮЧЕНИЕ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_Toc156999279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35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69281C" w14:textId="67B66B27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0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СПИСОК ИСПОЛЬЗОВАННЫХ ИСТОЧНИКОВ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_Toc156999280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36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A34BFB1" w14:textId="75DAB41A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А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4AADD85" w14:textId="158FF3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Б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A00E03B" w14:textId="6E0F0D40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39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EA6F1A6" w14:textId="080D8A2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Г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59172AD" w14:textId="77777777" w:rsidR="00344BCF" w:rsidRPr="00344BCF" w:rsidRDefault="00344BCF" w:rsidP="00344BCF">
          <w:pPr>
            <w:tabs>
              <w:tab w:val="right" w:leader="dot" w:pos="9495"/>
            </w:tabs>
            <w:spacing w:before="0" w:after="100" w:line="276" w:lineRule="auto"/>
            <w:ind w:firstLine="0"/>
            <w:contextualSpacing w:val="0"/>
            <w:jc w:val="left"/>
            <w:rPr>
              <w:rFonts w:eastAsia="Times New Roman" w:cs="Times New Roman"/>
              <w:color w:val="0563C1" w:themeColor="hyperlink"/>
              <w:sz w:val="28"/>
              <w:szCs w:val="28"/>
              <w:u w:val="single"/>
              <w:lang w:eastAsia="en-US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end"/>
          </w:r>
        </w:p>
      </w:sdtContent>
    </w:sdt>
    <w:p w14:paraId="17E93CFA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left"/>
        <w:outlineLvl w:val="0"/>
        <w:rPr>
          <w:rFonts w:eastAsiaTheme="majorEastAsia" w:cs="Times New Roman"/>
          <w:b/>
          <w:sz w:val="32"/>
          <w:szCs w:val="32"/>
          <w:lang w:eastAsia="en-US"/>
        </w:rPr>
      </w:pPr>
      <w:r w:rsidRPr="00344BCF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en-US"/>
        </w:rPr>
        <w:br w:type="page"/>
      </w:r>
      <w:bookmarkStart w:id="2" w:name="_Toc156999270"/>
      <w:r w:rsidRPr="00344BCF">
        <w:rPr>
          <w:rFonts w:eastAsiaTheme="majorEastAsia" w:cs="Times New Roman"/>
          <w:b/>
          <w:sz w:val="32"/>
          <w:szCs w:val="32"/>
          <w:lang w:eastAsia="en-US"/>
        </w:rPr>
        <w:lastRenderedPageBreak/>
        <w:t>ВВЕДЕНИЕ</w:t>
      </w:r>
      <w:bookmarkEnd w:id="2"/>
    </w:p>
    <w:p w14:paraId="69D50C66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highlight w:val="yellow"/>
          <w:lang w:eastAsia="en-US"/>
        </w:rPr>
      </w:pPr>
    </w:p>
    <w:p w14:paraId="2D498D2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Учебная практика ПМ.05 проходила на базе Колледжа ФГБОУ ВО «Вятский государственный университет» в период с 14.01.2025 г. по 21.06.2024 г. по субботам.</w:t>
      </w:r>
    </w:p>
    <w:p w14:paraId="79B8104A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Цель практики: сформировать у обучающихся представление о процессе разработки прикладного программного обеспечения.</w:t>
      </w:r>
    </w:p>
    <w:p w14:paraId="2555D6E7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Задачи практики:</w:t>
      </w:r>
    </w:p>
    <w:p w14:paraId="692224AC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дать представление о различных методах проектирования прикладного программного обеспечения; </w:t>
      </w:r>
    </w:p>
    <w:p w14:paraId="5DE5C2A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сформировать навыки написания документации, требуемой при разработке прикладного программного обеспечения; </w:t>
      </w:r>
    </w:p>
    <w:p w14:paraId="5268AD1F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>дать представление о различных инструментах, используемых при разработке прикладного программного обеспечения.</w:t>
      </w:r>
    </w:p>
    <w:p w14:paraId="14C66A29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1AE36FF4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lang w:eastAsia="en-US"/>
        </w:rPr>
      </w:pPr>
      <w:r w:rsidRPr="00344BCF">
        <w:rPr>
          <w:rFonts w:eastAsiaTheme="minorHAnsi" w:cs="Times New Roman"/>
          <w:b/>
          <w:sz w:val="28"/>
          <w:szCs w:val="28"/>
          <w:lang w:eastAsia="en-US"/>
        </w:rPr>
        <w:br w:type="page"/>
      </w:r>
    </w:p>
    <w:p w14:paraId="224A9AF1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center"/>
        <w:outlineLvl w:val="0"/>
        <w:rPr>
          <w:rFonts w:eastAsiaTheme="majorEastAsia" w:cs="Times New Roman"/>
          <w:b/>
          <w:bCs/>
          <w:sz w:val="32"/>
          <w:szCs w:val="32"/>
          <w:lang w:eastAsia="en-US"/>
        </w:rPr>
      </w:pPr>
      <w:bookmarkStart w:id="3" w:name="_Toc156999271"/>
      <w:r w:rsidRPr="00344BCF">
        <w:rPr>
          <w:rFonts w:eastAsiaTheme="majorEastAsia" w:cs="Times New Roman"/>
          <w:b/>
          <w:bCs/>
          <w:sz w:val="32"/>
          <w:szCs w:val="32"/>
          <w:lang w:eastAsia="en-US"/>
        </w:rPr>
        <w:lastRenderedPageBreak/>
        <w:t>1. СВЕДЕНИЯ О РАБОТЕ, ВЫПОЛНЕННОЙ В ПЕРИОД ПРОХОЖДЕНИЯ УЧЕБНОЙ ПРАКТИКИ</w:t>
      </w:r>
      <w:bookmarkEnd w:id="3"/>
    </w:p>
    <w:p w14:paraId="2326C4FA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15F71DB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В период с 15.01.2024 по 19.06.2024 при прохождении учебной практики ПМ.05 на базе Колледжа ФГОБУ ВО «Вятский государственный университет» был выполнен следующий перечень работ, представленный в таблице 1.</w:t>
      </w:r>
    </w:p>
    <w:p w14:paraId="659F9986" w14:textId="77777777" w:rsidR="00344BCF" w:rsidRPr="00344BCF" w:rsidRDefault="00344BCF" w:rsidP="00344BCF">
      <w:pPr>
        <w:spacing w:before="0" w:line="276" w:lineRule="auto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36D1A802" w14:textId="77777777" w:rsidR="00344BCF" w:rsidRPr="00344BCF" w:rsidRDefault="00344BCF" w:rsidP="00344BCF">
      <w:pPr>
        <w:spacing w:before="0" w:line="276" w:lineRule="auto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7918"/>
      </w:tblGrid>
      <w:tr w:rsidR="00344BCF" w:rsidRPr="00344BCF" w14:paraId="7FD047F1" w14:textId="77777777" w:rsidTr="00A0180B">
        <w:trPr>
          <w:trHeight w:val="56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73802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C720E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Краткое содержание выполненных работ</w:t>
            </w:r>
          </w:p>
        </w:tc>
      </w:tr>
      <w:tr w:rsidR="00344BCF" w:rsidRPr="00344BCF" w14:paraId="35BD3B46" w14:textId="77777777" w:rsidTr="00A0180B">
        <w:trPr>
          <w:trHeight w:val="305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4E5FA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15.01.2024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7AAB8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zh-CN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Ознакомление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344BCF" w:rsidRPr="00344BCF" w14:paraId="07A97F16" w14:textId="77777777" w:rsidTr="00A0180B">
        <w:trPr>
          <w:trHeight w:val="19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7AB85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14.01.2025-29.01.2025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BE4E8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Постановка задачи</w:t>
            </w:r>
          </w:p>
        </w:tc>
      </w:tr>
      <w:tr w:rsidR="00344BCF" w:rsidRPr="00344BCF" w14:paraId="1BC3E149" w14:textId="77777777" w:rsidTr="00A0180B">
        <w:trPr>
          <w:trHeight w:val="18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D2A90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30.01.2025-12.02.2025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6994D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 xml:space="preserve">Настройка рабочего окружения </w:t>
            </w:r>
          </w:p>
        </w:tc>
      </w:tr>
      <w:tr w:rsidR="00344BCF" w:rsidRPr="00344BCF" w14:paraId="433937FE" w14:textId="77777777" w:rsidTr="00A0180B">
        <w:trPr>
          <w:trHeight w:val="17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67DD8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13.02.2025-26.03.2025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9685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</w:tr>
      <w:tr w:rsidR="00344BCF" w:rsidRPr="00344BCF" w14:paraId="28BBA40F" w14:textId="77777777" w:rsidTr="00A0180B">
        <w:trPr>
          <w:trHeight w:val="183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5F6A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27.03.2025-01.04.2025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FCF2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Проектирование</w:t>
            </w:r>
          </w:p>
        </w:tc>
      </w:tr>
      <w:tr w:rsidR="00344BCF" w:rsidRPr="00344BCF" w14:paraId="39E184F6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1AC9D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02.04.2025-06.05.2025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E2B9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Реализация программного кода</w:t>
            </w:r>
          </w:p>
        </w:tc>
      </w:tr>
      <w:tr w:rsidR="00344BCF" w:rsidRPr="00344BCF" w14:paraId="132F605C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9C39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07.05.2025-27.05.2025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3FBCA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Тестирование и отладка полученного кода</w:t>
            </w:r>
          </w:p>
        </w:tc>
      </w:tr>
      <w:tr w:rsidR="00344BCF" w:rsidRPr="00344BCF" w14:paraId="6E551BC8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0531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28.05.2025-06.06.2025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0262C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</w:tr>
      <w:tr w:rsidR="00344BCF" w:rsidRPr="00344BCF" w14:paraId="643D810F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B187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17.06.2025-21.06.2025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27B34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к сдаче и сдача промежуточной аттестации</w:t>
            </w:r>
          </w:p>
        </w:tc>
      </w:tr>
    </w:tbl>
    <w:p w14:paraId="268D105D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i/>
          <w:sz w:val="28"/>
          <w:szCs w:val="28"/>
          <w:vertAlign w:val="superscript"/>
          <w:lang w:eastAsia="en-US"/>
        </w:rPr>
      </w:pPr>
    </w:p>
    <w:p w14:paraId="0CB9998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________________  _______________</w:t>
      </w:r>
    </w:p>
    <w:p w14:paraId="474480E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(</w:t>
      </w:r>
      <w:proofErr w:type="gramStart"/>
      <w:r w:rsidRPr="00344BCF">
        <w:rPr>
          <w:rFonts w:eastAsiaTheme="minorHAnsi" w:cs="Times New Roman"/>
          <w:sz w:val="28"/>
          <w:szCs w:val="28"/>
          <w:lang w:eastAsia="en-US"/>
        </w:rPr>
        <w:t xml:space="preserve">дата)   </w:t>
      </w:r>
      <w:proofErr w:type="gramEnd"/>
      <w:r w:rsidRPr="00344BCF">
        <w:rPr>
          <w:rFonts w:eastAsiaTheme="minorHAnsi" w:cs="Times New Roman"/>
          <w:sz w:val="28"/>
          <w:szCs w:val="28"/>
          <w:lang w:eastAsia="en-US"/>
        </w:rPr>
        <w:t xml:space="preserve">                 (подпись)     </w:t>
      </w:r>
    </w:p>
    <w:p w14:paraId="2A12E19C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left"/>
        <w:rPr>
          <w:rFonts w:eastAsiaTheme="minorHAnsi" w:cs="Times New Roman"/>
          <w:sz w:val="22"/>
          <w:lang w:eastAsia="en-US"/>
        </w:rPr>
      </w:pPr>
      <w:r w:rsidRPr="00344BCF">
        <w:rPr>
          <w:rFonts w:eastAsiaTheme="minorHAnsi" w:cs="Times New Roman"/>
          <w:sz w:val="22"/>
          <w:lang w:eastAsia="en-US"/>
        </w:rPr>
        <w:br w:type="page"/>
      </w:r>
    </w:p>
    <w:p w14:paraId="173EE3F1" w14:textId="77777777" w:rsidR="003A183B" w:rsidRPr="002D0C29" w:rsidRDefault="20869997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НАСТРОЙКА РАБОЧЕГО ОКРУЖЕНИЯ</w:t>
      </w:r>
      <w:bookmarkEnd w:id="1"/>
    </w:p>
    <w:p w14:paraId="4FB94DE3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rPr>
          <w:rFonts w:eastAsiaTheme="minorHAnsi" w:cs="Times New Roman"/>
          <w:b/>
          <w:bCs/>
          <w:sz w:val="28"/>
          <w:szCs w:val="28"/>
          <w:lang w:eastAsia="en-US"/>
        </w:rPr>
      </w:pPr>
      <w:r w:rsidRPr="00E52569">
        <w:rPr>
          <w:rFonts w:eastAsiaTheme="minorHAnsi" w:cs="Times New Roman"/>
          <w:b/>
          <w:bCs/>
          <w:sz w:val="28"/>
          <w:szCs w:val="28"/>
          <w:lang w:eastAsia="en-US"/>
        </w:rPr>
        <w:t>Выбор языка программирования и среда разработки</w:t>
      </w:r>
    </w:p>
    <w:p w14:paraId="12EDD05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Python — это высокоуровневый, интерпретируемый язык программирования с динамической типизацией. Он популярен благодаря своей простоте, читаемости кода и широкому сообществу разработчиков.</w:t>
      </w:r>
    </w:p>
    <w:p w14:paraId="485E490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Критерии выбора Python:</w:t>
      </w:r>
    </w:p>
    <w:p w14:paraId="6424B748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Простота и читаемость — понятный синтаксис, легкий для изучения.</w:t>
      </w:r>
    </w:p>
    <w:p w14:paraId="6F983D44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Кроссплатформенность — работает на Windows, </w:t>
      </w:r>
      <w:proofErr w:type="spellStart"/>
      <w:r w:rsidRPr="00E52569">
        <w:rPr>
          <w:rFonts w:eastAsia="Times New Roman" w:cs="Times New Roman"/>
          <w:sz w:val="28"/>
          <w:szCs w:val="28"/>
        </w:rPr>
        <w:t>macOS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и Linux.</w:t>
      </w:r>
    </w:p>
    <w:p w14:paraId="3E733A10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Широкая стандартная библиотека — включает множество встроенных модулей.</w:t>
      </w:r>
    </w:p>
    <w:p w14:paraId="65874211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Популярность и поддержка — большое сообщество и обширная документация.</w:t>
      </w:r>
    </w:p>
    <w:p w14:paraId="10FE603E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Универсальность — подходит для веб-разработки, анализа данных, машинного обучения, автоматизации и других задач.</w:t>
      </w:r>
    </w:p>
    <w:p w14:paraId="09BEEAB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06E74BBF" wp14:editId="725193BC">
            <wp:extent cx="5940425" cy="3231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asciiTheme="minorHAnsi" w:eastAsiaTheme="minorHAnsi" w:hAnsiTheme="minorHAnsi"/>
          <w:sz w:val="28"/>
          <w:szCs w:val="28"/>
          <w:lang w:eastAsia="en-US"/>
        </w:rPr>
        <w:br/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4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7C4021AF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нажатия кнопки установочный файл сохранится в папке «Загрузки» на вашем компьютере. Открыв его, вы увидите экран установки Python (рис. 5).</w:t>
      </w:r>
    </w:p>
    <w:p w14:paraId="43592C4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val="en-US"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E9D79B9" wp14:editId="3A5393BC">
            <wp:extent cx="5940425" cy="36404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D42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5 – </w:t>
      </w:r>
      <w:r w:rsidRPr="00E52569">
        <w:rPr>
          <w:rFonts w:eastAsia="Times New Roman" w:cs="Times New Roman"/>
          <w:sz w:val="28"/>
          <w:szCs w:val="28"/>
        </w:rPr>
        <w:t>Скриншот окна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074B714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Кнопка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Now</w:t>
      </w:r>
      <w:r w:rsidRPr="00E52569">
        <w:rPr>
          <w:rFonts w:eastAsiaTheme="minorHAnsi" w:cs="Times New Roman"/>
          <w:sz w:val="28"/>
          <w:szCs w:val="28"/>
          <w:lang w:eastAsia="en-US"/>
        </w:rPr>
        <w:t>» позволяет выполнить установку с рекомендуемыми настройками без дополнительных действий, 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Customize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installation</w:t>
      </w:r>
      <w:r w:rsidRPr="00E52569">
        <w:rPr>
          <w:rFonts w:eastAsiaTheme="minorHAnsi" w:cs="Times New Roman"/>
          <w:sz w:val="28"/>
          <w:szCs w:val="28"/>
          <w:lang w:eastAsia="en-US"/>
        </w:rPr>
        <w:t>» предоставляет возможность настроить параметры вручную. В большинстве случаев предпочтителен вариант установки по умолчанию. После выбора параметров начнется процесс установки (рис. 6).</w:t>
      </w:r>
    </w:p>
    <w:p w14:paraId="744652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35771DC" wp14:editId="3CB7C13D">
            <wp:extent cx="5939790" cy="3514090"/>
            <wp:effectExtent l="0" t="0" r="3810" b="0"/>
            <wp:docPr id="22105596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5960" name="Рисунок 1"/>
                    <pic:cNvPicPr/>
                  </pic:nvPicPr>
                  <pic:blipFill rotWithShape="1">
                    <a:blip r:embed="rId19"/>
                    <a:srcRect t="6107"/>
                    <a:stretch/>
                  </pic:blipFill>
                  <pic:spPr bwMode="auto">
                    <a:xfrm>
                      <a:off x="0" y="0"/>
                      <a:ext cx="593979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AA0B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6 – Скриншот окна установки </w:t>
      </w:r>
      <w:r w:rsidRPr="00E52569">
        <w:rPr>
          <w:rFonts w:eastAsia="Times New Roman" w:cs="Times New Roman"/>
          <w:sz w:val="28"/>
          <w:szCs w:val="28"/>
          <w:lang w:val="en-US"/>
        </w:rPr>
        <w:t>Python</w:t>
      </w:r>
    </w:p>
    <w:p w14:paraId="6C240FB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Используемая среда разработки: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br/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— это мощная IDE (интегрированная среда разработки) от компании </w:t>
      </w:r>
      <w:proofErr w:type="spellStart"/>
      <w:r w:rsidRPr="00E52569">
        <w:rPr>
          <w:rFonts w:eastAsia="Times New Roman" w:cs="Times New Roman"/>
          <w:sz w:val="28"/>
          <w:szCs w:val="28"/>
        </w:rPr>
        <w:t>JetBrains</w:t>
      </w:r>
      <w:proofErr w:type="spellEnd"/>
      <w:r w:rsidRPr="00E52569">
        <w:rPr>
          <w:rFonts w:eastAsia="Times New Roman" w:cs="Times New Roman"/>
          <w:sz w:val="28"/>
          <w:szCs w:val="28"/>
        </w:rPr>
        <w:t>, предназначенная для разработки на Python.</w:t>
      </w:r>
    </w:p>
    <w:p w14:paraId="3E7B3EF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Основные преимущества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>:</w:t>
      </w:r>
    </w:p>
    <w:p w14:paraId="192B43CD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Удобный редактор кода с подсветкой синтаксиса и </w:t>
      </w:r>
      <w:proofErr w:type="spellStart"/>
      <w:r w:rsidRPr="00E52569">
        <w:rPr>
          <w:rFonts w:eastAsia="Times New Roman" w:cs="Times New Roman"/>
          <w:sz w:val="28"/>
          <w:szCs w:val="28"/>
        </w:rPr>
        <w:t>автодополнением</w:t>
      </w:r>
      <w:proofErr w:type="spellEnd"/>
      <w:r w:rsidRPr="00E52569">
        <w:rPr>
          <w:rFonts w:eastAsia="Times New Roman" w:cs="Times New Roman"/>
          <w:sz w:val="28"/>
          <w:szCs w:val="28"/>
        </w:rPr>
        <w:t>.</w:t>
      </w:r>
    </w:p>
    <w:p w14:paraId="2BD4E08C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Отладчик и средства тестирования для быстрого выявления ошибок.</w:t>
      </w:r>
    </w:p>
    <w:p w14:paraId="20B722DE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Встроенная система контроля версий (</w:t>
      </w:r>
      <w:proofErr w:type="spellStart"/>
      <w:r w:rsidRPr="00E52569">
        <w:rPr>
          <w:rFonts w:eastAsia="Times New Roman" w:cs="Times New Roman"/>
          <w:sz w:val="28"/>
          <w:szCs w:val="28"/>
        </w:rPr>
        <w:t>Git</w:t>
      </w:r>
      <w:proofErr w:type="spellEnd"/>
      <w:r w:rsidRPr="00E52569">
        <w:rPr>
          <w:rFonts w:eastAsia="Times New Roman" w:cs="Times New Roman"/>
          <w:sz w:val="28"/>
          <w:szCs w:val="28"/>
        </w:rPr>
        <w:t>, SVN).</w:t>
      </w:r>
    </w:p>
    <w:p w14:paraId="2CC1677B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Поддержка виртуальных окружений для управления зависимостями.</w:t>
      </w:r>
    </w:p>
    <w:p w14:paraId="12ABA271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Инструменты анализа кода и рефакторинга для улучшения качества кода.</w:t>
      </w:r>
    </w:p>
    <w:p w14:paraId="5D838A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позволяет удобно разрабатывать, тестировать и отлаживать Python-приложения, делая процесс разработки более эффективным.</w:t>
      </w:r>
    </w:p>
    <w:p w14:paraId="1A72200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07D2377" wp14:editId="0BC67210">
            <wp:extent cx="5940425" cy="42646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FE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7 – Скриншот интерфейса среды разработки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</w:p>
    <w:p w14:paraId="503CF8F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Чтобы установить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  <w:r w:rsidRPr="00E52569">
        <w:rPr>
          <w:rFonts w:eastAsia="Times New Roman" w:cs="Times New Roman"/>
          <w:sz w:val="28"/>
          <w:szCs w:val="28"/>
        </w:rPr>
        <w:t xml:space="preserve">, необходимо зайти на официальный сайт и выбрать </w:t>
      </w:r>
      <w:r w:rsidRPr="00E52569">
        <w:rPr>
          <w:rFonts w:eastAsia="Times New Roman" w:cs="Times New Roman"/>
          <w:sz w:val="28"/>
          <w:szCs w:val="28"/>
          <w:lang w:val="en-US"/>
        </w:rPr>
        <w:t>Community</w:t>
      </w:r>
      <w:r w:rsidRPr="00E52569">
        <w:rPr>
          <w:rFonts w:eastAsia="Times New Roman" w:cs="Times New Roman"/>
          <w:sz w:val="28"/>
          <w:szCs w:val="28"/>
        </w:rPr>
        <w:t xml:space="preserve"> </w:t>
      </w:r>
      <w:r w:rsidRPr="00E52569">
        <w:rPr>
          <w:rFonts w:eastAsia="Times New Roman" w:cs="Times New Roman"/>
          <w:sz w:val="28"/>
          <w:szCs w:val="28"/>
          <w:lang w:val="en-US"/>
        </w:rPr>
        <w:t>Edition</w:t>
      </w:r>
      <w:r w:rsidRPr="00E52569">
        <w:rPr>
          <w:rFonts w:eastAsia="Times New Roman" w:cs="Times New Roman"/>
          <w:sz w:val="28"/>
          <w:szCs w:val="28"/>
        </w:rPr>
        <w:t xml:space="preserve">. Также есть платная версия </w:t>
      </w:r>
      <w:r w:rsidRPr="00E52569">
        <w:rPr>
          <w:rFonts w:eastAsia="Times New Roman" w:cs="Times New Roman"/>
          <w:sz w:val="28"/>
          <w:szCs w:val="28"/>
          <w:lang w:val="en-US"/>
        </w:rPr>
        <w:t>IDE</w:t>
      </w:r>
      <w:r w:rsidRPr="00E52569">
        <w:rPr>
          <w:rFonts w:eastAsia="Times New Roman" w:cs="Times New Roman"/>
          <w:sz w:val="28"/>
          <w:szCs w:val="28"/>
        </w:rPr>
        <w:t>, ориентированная на более опытных и многопрофильных разработчиков.</w:t>
      </w:r>
    </w:p>
    <w:p w14:paraId="4E27F96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57127D98" wp14:editId="7B690961">
            <wp:extent cx="5940425" cy="3335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D1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8 – Скриншот официального сайта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763EEE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нажатия кнопки установочный файл сохранится в папке «Загрузки» на вашем компьютере. Открыв его, вы увидите экран установки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</w:t>
      </w:r>
      <w:proofErr w:type="spellEnd"/>
      <w:r w:rsidRPr="00E52569">
        <w:rPr>
          <w:rFonts w:eastAsiaTheme="minorHAnsi" w:cs="Times New Roman"/>
          <w:sz w:val="28"/>
          <w:szCs w:val="28"/>
          <w:lang w:val="en-US" w:eastAsia="en-US"/>
        </w:rPr>
        <w:t>Charm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9).</w:t>
      </w:r>
    </w:p>
    <w:p w14:paraId="7C5911C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0799D44A" wp14:editId="3371CCB6">
            <wp:extent cx="5457143" cy="44476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0B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9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784CD98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Далее потребуется выбрать установочный путь для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IDE</w:t>
      </w:r>
      <w:r w:rsidRPr="00E52569">
        <w:rPr>
          <w:rFonts w:eastAsiaTheme="minorHAnsi" w:cs="Times New Roman"/>
          <w:sz w:val="28"/>
          <w:szCs w:val="28"/>
          <w:lang w:eastAsia="en-US"/>
        </w:rPr>
        <w:t>, также можно выбрать дополнительные опции при установке. После предлагается создать или выбрать существующую папку для создания ярлыка программы. (рис 10-12.)</w:t>
      </w:r>
    </w:p>
    <w:p w14:paraId="3742AB2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2FC733F1" wp14:editId="08206584">
            <wp:extent cx="5487166" cy="44964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50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10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4CB58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DE33EEF" wp14:editId="71F249B0">
            <wp:extent cx="5401429" cy="442021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3D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11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44B1802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</w:p>
    <w:p w14:paraId="688E46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7701D03B" wp14:editId="1B9E6BD6">
            <wp:extent cx="5468113" cy="444879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647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12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025A480D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Затем необходимо создать новый проект в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>. При выборе «New Project» откроется диалоговое окно, где нужно указать название проекта, папку для его хранения и дополнительные параметры виртуального окружения.</w:t>
      </w:r>
    </w:p>
    <w:p w14:paraId="5C8ADE02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Виртуальное окружение (</w:t>
      </w:r>
      <w:proofErr w:type="spellStart"/>
      <w:r w:rsidRPr="00E52569">
        <w:rPr>
          <w:rFonts w:eastAsia="Times New Roman" w:cs="Times New Roman"/>
          <w:sz w:val="28"/>
          <w:szCs w:val="28"/>
        </w:rPr>
        <w:t>virtual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E52569">
        <w:rPr>
          <w:rFonts w:eastAsia="Times New Roman" w:cs="Times New Roman"/>
          <w:sz w:val="28"/>
          <w:szCs w:val="28"/>
        </w:rPr>
        <w:t>environment</w:t>
      </w:r>
      <w:proofErr w:type="spellEnd"/>
      <w:r w:rsidRPr="00E52569">
        <w:rPr>
          <w:rFonts w:eastAsia="Times New Roman" w:cs="Times New Roman"/>
          <w:sz w:val="28"/>
          <w:szCs w:val="28"/>
        </w:rPr>
        <w:t>) в Python — это инструмент, позволяющий изолировать зависимости проекта от глобальной среды, предотвращая возможные конфликты между библиотеками. Для его настройки потребуется выбрать версию интерпретатора, установленную ранее.</w:t>
      </w:r>
    </w:p>
    <w:p w14:paraId="5673D0E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279BA2B9" wp14:editId="18BE4C9B">
            <wp:extent cx="5940425" cy="44348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77D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13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оздания нового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проекта</w:t>
      </w:r>
    </w:p>
    <w:p w14:paraId="295CADAE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637FAAA0" w14:textId="77777777" w:rsidR="00E52569" w:rsidRPr="00E52569" w:rsidRDefault="00E52569" w:rsidP="00E52569">
      <w:pPr>
        <w:spacing w:before="0" w:after="200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ab/>
        <w:t xml:space="preserve">Для удобства разработки, управления версиями, а также для возможности работать над проектом с любого устройства — будь то домашний компьютер или ноутбук в другом месте — необходимо установить систему контроля версий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.</w:t>
      </w:r>
    </w:p>
    <w:p w14:paraId="33C1A1BB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представляет собой консольную утилиту, предназначенную для отслеживания и ведения истории изменений файлов в проекте. Чаще всего она используется для работы с кодом, но может применяться и для других типов файлов. С помощью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можно откатывать проект к более ранним версиям, сравнивать изменения, анализировать их и загружать обновления в репозиторий.</w:t>
      </w:r>
    </w:p>
    <w:p w14:paraId="2666421A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Репозиторий — это хранилище кода и всей истории его изменений.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работает локально, сохраняя репозитории в определенных папках на жестком диске. Однако можно хранить их и в интернете, используя, например, сервис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.</w:t>
      </w:r>
    </w:p>
    <w:p w14:paraId="3C0297A4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Каждая сохраненная версия проекта называется коммитом (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commit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). У каждого коммита есть уникальный идентификатор (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hash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) и комментарий. Коммиты формируют ветку, которая представляет собой историю изменений. Ветки имеют собственные названия, а один репозиторий может содержать несколько веток, которые создаются на основе других или объединяются с ними.</w:t>
      </w:r>
    </w:p>
    <w:p w14:paraId="4A80514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Работа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и его командами осуществляется через специальный терминал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Bash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или встроенный терминал в среде разработки.</w:t>
      </w:r>
    </w:p>
    <w:p w14:paraId="37BA3349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578D8F07" wp14:editId="6CB4ECA3">
            <wp:extent cx="3924848" cy="4391638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36FB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14 – </w:t>
      </w:r>
      <w:r w:rsidRPr="00E52569">
        <w:rPr>
          <w:rFonts w:eastAsia="Times New Roman" w:cs="Times New Roman"/>
          <w:sz w:val="28"/>
          <w:szCs w:val="28"/>
        </w:rPr>
        <w:t>Скриншот и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нтерфейса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GitBash</w:t>
      </w:r>
      <w:proofErr w:type="spellEnd"/>
    </w:p>
    <w:p w14:paraId="3CA0359E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Теперь можно переходить к установке системы контроля версий. Для этого необходимо скачать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с официального сайта: https://git-scm.com/downloads/win. На странице загрузки следует выбрать операционную систему, установленную на вашем компьютере, и нажать соответствующую кнопку. После этого установочный файл автоматически загрузится в папку «Загрузки».</w:t>
      </w:r>
    </w:p>
    <w:p w14:paraId="6935C0BE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3E71509" wp14:editId="031EE2CC">
            <wp:extent cx="5940425" cy="3247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2AC4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15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E570B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запуска программы установщика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14) можно выбрать выбор всех параметров установки по умолчанию (</w:t>
      </w:r>
      <w:proofErr w:type="gramStart"/>
      <w:r w:rsidRPr="00E52569">
        <w:rPr>
          <w:rFonts w:eastAsiaTheme="minorHAnsi" w:cs="Times New Roman"/>
          <w:sz w:val="28"/>
          <w:szCs w:val="28"/>
          <w:lang w:eastAsia="en-US"/>
        </w:rPr>
        <w:t>рис. )</w:t>
      </w:r>
      <w:proofErr w:type="gram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. </w:t>
      </w:r>
    </w:p>
    <w:p w14:paraId="0521788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drawing>
          <wp:inline distT="0" distB="0" distL="0" distR="0" wp14:anchorId="52EF6E92" wp14:editId="4671B54D">
            <wp:extent cx="4800600" cy="3781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16 – </w:t>
      </w:r>
      <w:r w:rsidRPr="00E52569">
        <w:rPr>
          <w:rFonts w:eastAsia="Times New Roman" w:cs="Times New Roman"/>
          <w:sz w:val="28"/>
          <w:szCs w:val="28"/>
        </w:rPr>
        <w:t>Скриншот окна у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019329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34528C9" wp14:editId="5F3A6A61">
            <wp:extent cx="4752975" cy="37338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11B6FE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5F0FF064" wp14:editId="01860E6A">
            <wp:extent cx="4752975" cy="37528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18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45B16E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58AA0D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EE3A312" wp14:editId="4DF3A39C">
            <wp:extent cx="4752975" cy="3724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19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2493AC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16D87440" wp14:editId="08F06B82">
            <wp:extent cx="4763135" cy="37318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20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E61135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4D2F3C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0A590CCF" wp14:editId="154D059E">
            <wp:extent cx="4752975" cy="3731895"/>
            <wp:effectExtent l="0" t="0" r="952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21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433D4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46DD3C84" wp14:editId="30675DAF">
            <wp:extent cx="4752975" cy="3743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22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691B8C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F6BC10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0881D23A" wp14:editId="776AB1C4">
            <wp:extent cx="4762500" cy="3733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23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3D81B1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53329CF8" wp14:editId="57BCBE2B">
            <wp:extent cx="476250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93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24 – </w:t>
      </w:r>
      <w:r w:rsidRPr="00E52569">
        <w:rPr>
          <w:rFonts w:eastAsia="Times New Roman" w:cs="Times New Roman"/>
          <w:sz w:val="28"/>
          <w:szCs w:val="28"/>
        </w:rPr>
        <w:t>Скриншот окна 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62B49C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55B9A7F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7ED85CEC" wp14:editId="4D71B9C0">
            <wp:extent cx="4752975" cy="3724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25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E6C83D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1EEFE9DF" wp14:editId="74EBD1CC">
            <wp:extent cx="4752975" cy="3733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DCC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26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9671DF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3F6B4D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15DC6B62" wp14:editId="44105436">
            <wp:extent cx="4752975" cy="3743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A83DFCA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202D19C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 xml:space="preserve">Как уже упоминалось ранее, в ходе работы над проектом будет использоваться онлайн-сервис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— облачная платформа, которая упрощает работу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, предоставляет удобный веб-интерфейс, инструменты для командной работы, систему управления задачами и многое другое. Перед началом работы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необходимо зарегистрироваться на официальном сайте: https://github.com/signup (рис. 22)</w:t>
      </w:r>
    </w:p>
    <w:p w14:paraId="7D41E4FD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417B6BA4" wp14:editId="36DD4C1E">
            <wp:extent cx="5940425" cy="28016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C2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28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GitHub</w:t>
      </w:r>
    </w:p>
    <w:p w14:paraId="261707CD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регистрации пользователь попадает на страницу своего профиля (рис. 29), где отображаются имя, никнейм, аватар, список достижений, закрепленные репозитории и график активности.</w:t>
      </w:r>
    </w:p>
    <w:p w14:paraId="5C931D89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62BDF70F" wp14:editId="2CBBE453">
            <wp:extent cx="5940425" cy="31019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75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29 – </w:t>
      </w:r>
      <w:r w:rsidRPr="00E52569">
        <w:rPr>
          <w:rFonts w:eastAsia="Times New Roman" w:cs="Times New Roman"/>
          <w:sz w:val="28"/>
          <w:szCs w:val="28"/>
        </w:rPr>
        <w:t>Скриншот с</w:t>
      </w:r>
      <w:r w:rsidRPr="00E52569">
        <w:rPr>
          <w:rFonts w:eastAsiaTheme="minorHAnsi" w:cs="Times New Roman"/>
          <w:sz w:val="28"/>
          <w:szCs w:val="28"/>
          <w:lang w:eastAsia="en-US"/>
        </w:rPr>
        <w:t>траницы пользователя</w:t>
      </w:r>
    </w:p>
    <w:p w14:paraId="5B7DDE5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Для создания нового репозитория необходимо перейти во вкладку с репозиториями «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Repositories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» (рис. 30).</w:t>
      </w:r>
    </w:p>
    <w:p w14:paraId="06C83EC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3F3310E1" wp14:editId="251B6194">
            <wp:extent cx="5940425" cy="303911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31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30 – </w:t>
      </w:r>
      <w:r w:rsidRPr="00E52569">
        <w:rPr>
          <w:rFonts w:eastAsia="Times New Roman" w:cs="Times New Roman"/>
          <w:sz w:val="28"/>
          <w:szCs w:val="28"/>
        </w:rPr>
        <w:t>Скриншот р</w:t>
      </w:r>
      <w:r w:rsidRPr="00E52569">
        <w:rPr>
          <w:rFonts w:eastAsiaTheme="minorHAnsi" w:cs="Times New Roman"/>
          <w:sz w:val="28"/>
          <w:szCs w:val="28"/>
          <w:lang w:eastAsia="en-US"/>
        </w:rPr>
        <w:t>епозиториев пользователя</w:t>
      </w:r>
    </w:p>
    <w:p w14:paraId="30A7A0C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Далее необходимо нажать кнопку «New» для создания нового репозитория. После этого откроется вкладка (рис. 31</w:t>
      </w:r>
      <w:r w:rsidRPr="00E52569">
        <w:rPr>
          <w:rFonts w:eastAsiaTheme="minorHAnsi" w:cs="Times New Roman"/>
          <w:sz w:val="28"/>
          <w:szCs w:val="28"/>
          <w:lang w:eastAsia="en-US"/>
        </w:rPr>
        <w:tab/>
        <w:t xml:space="preserve">), где следует указать </w:t>
      </w: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владельца репозитория, его название, а также уровень доступа (приватный или открытый).</w:t>
      </w:r>
    </w:p>
    <w:p w14:paraId="29D0258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267B3C70" wp14:editId="60CA6E13">
            <wp:extent cx="5940425" cy="30549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BB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31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>оздания репозитория</w:t>
      </w:r>
    </w:p>
    <w:p w14:paraId="7132652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Вывод:</w:t>
      </w:r>
    </w:p>
    <w:p w14:paraId="355E8A2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В процессе настройки рабочего окружения в качестве основного языка программирования был выбран Python благодаря его удобству и высокой скорости разработки. Для работы с кодом использовалась среда разработки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PyCharm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. Кроме того, был создан удаленный репозиторий на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для хранения и управления кодом проекта, а локальный репозиторий был привязан к нему. Это позволяет удобно отслеживать изменения, организовывать совместную работу и обеспечивать надежное хранение данных.</w:t>
      </w:r>
    </w:p>
    <w:p w14:paraId="0B4020A7" w14:textId="77777777" w:rsidR="003A183B" w:rsidRPr="002D0C29" w:rsidRDefault="003A183B" w:rsidP="005B18F6">
      <w:pPr>
        <w:jc w:val="center"/>
        <w:rPr>
          <w:rFonts w:cs="Times New Roman"/>
          <w:sz w:val="28"/>
          <w:szCs w:val="28"/>
        </w:rPr>
      </w:pPr>
      <w:r w:rsidRPr="002D0C29">
        <w:rPr>
          <w:rFonts w:cs="Times New Roman"/>
          <w:sz w:val="28"/>
          <w:szCs w:val="28"/>
        </w:rPr>
        <w:br w:type="page"/>
      </w:r>
    </w:p>
    <w:p w14:paraId="1D7B270A" w14:textId="715554B9" w:rsidR="0092636D" w:rsidRPr="00247A79" w:rsidRDefault="20869997" w:rsidP="00247A7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5699927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ФОРМУЛИРОВКА ИНДИВИДУАЛЬНОГО ЗАДАНИЯ</w:t>
      </w:r>
      <w:bookmarkEnd w:id="4"/>
    </w:p>
    <w:p w14:paraId="4D2252AB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В соответствии с индивидуальным заданием на учебную практику необходимо:</w:t>
      </w:r>
    </w:p>
    <w:p w14:paraId="38CA4768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Мы создаем программу, которая поможет пользователям освоить слепую печать – быстрый и точный набор текста без необходимости смотреть на клавиатуру.</w:t>
      </w:r>
    </w:p>
    <w:p w14:paraId="43224017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Ключевые задачи:</w:t>
      </w:r>
    </w:p>
    <w:p w14:paraId="14018DFF" w14:textId="24C0F8FF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рганизовать удобное обучение</w:t>
      </w:r>
      <w:r>
        <w:rPr>
          <w:rFonts w:eastAsia="MS Mincho"/>
          <w:sz w:val="28"/>
          <w:szCs w:val="24"/>
        </w:rPr>
        <w:t>:</w:t>
      </w:r>
    </w:p>
    <w:p w14:paraId="1AB128BC" w14:textId="2820A865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редоставить 3 режима тренировки (буквы → слова → тексты) для постепенного усложнения</w:t>
      </w:r>
      <w:r>
        <w:rPr>
          <w:rFonts w:eastAsia="MS Mincho"/>
          <w:sz w:val="28"/>
          <w:szCs w:val="24"/>
        </w:rPr>
        <w:t>;</w:t>
      </w:r>
    </w:p>
    <w:p w14:paraId="19747783" w14:textId="0B4786D8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беспечить поддержку русской и английской раскладок</w:t>
      </w:r>
      <w:r>
        <w:rPr>
          <w:rFonts w:eastAsia="MS Mincho"/>
          <w:sz w:val="28"/>
          <w:szCs w:val="24"/>
        </w:rPr>
        <w:t>.</w:t>
      </w:r>
    </w:p>
    <w:p w14:paraId="24198D72" w14:textId="3DEF6C13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р</w:t>
      </w:r>
      <w:r w:rsidR="00247A79" w:rsidRPr="00247A79">
        <w:rPr>
          <w:rFonts w:eastAsia="MS Mincho"/>
          <w:sz w:val="28"/>
          <w:szCs w:val="24"/>
        </w:rPr>
        <w:t>еализовать систему хранения данных</w:t>
      </w:r>
      <w:r>
        <w:rPr>
          <w:rFonts w:eastAsia="MS Mincho"/>
          <w:sz w:val="28"/>
          <w:szCs w:val="24"/>
        </w:rPr>
        <w:t>:</w:t>
      </w:r>
    </w:p>
    <w:p w14:paraId="03541261" w14:textId="58A04F5D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 xml:space="preserve">ля режима букв: </w:t>
      </w:r>
      <w:r w:rsidR="00247A79">
        <w:rPr>
          <w:rFonts w:eastAsia="MS Mincho"/>
          <w:sz w:val="28"/>
          <w:szCs w:val="24"/>
        </w:rPr>
        <w:t>х</w:t>
      </w:r>
      <w:r w:rsidR="00247A79" w:rsidRPr="00247A79">
        <w:rPr>
          <w:rFonts w:eastAsia="MS Mincho"/>
          <w:sz w:val="28"/>
          <w:szCs w:val="24"/>
        </w:rPr>
        <w:t>ранить наборы символов прямо в программе (отдельно для русского и английского)</w:t>
      </w:r>
      <w:r>
        <w:rPr>
          <w:rFonts w:eastAsia="MS Mincho"/>
          <w:sz w:val="28"/>
          <w:szCs w:val="24"/>
        </w:rPr>
        <w:t>;</w:t>
      </w:r>
    </w:p>
    <w:p w14:paraId="4B51BD0C" w14:textId="355949FE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>ля режимов слов и текстов:</w:t>
      </w:r>
      <w:r w:rsidR="00247A79">
        <w:rPr>
          <w:rFonts w:eastAsia="MS Mincho"/>
          <w:sz w:val="28"/>
          <w:szCs w:val="24"/>
        </w:rPr>
        <w:t xml:space="preserve"> и</w:t>
      </w:r>
      <w:r w:rsidR="00247A79" w:rsidRPr="00247A79">
        <w:rPr>
          <w:rFonts w:eastAsia="MS Mincho"/>
          <w:sz w:val="28"/>
          <w:szCs w:val="24"/>
        </w:rPr>
        <w:t>спользовать внешние текстовые файлы (раздельные для каждого языка)</w:t>
      </w:r>
      <w:r>
        <w:rPr>
          <w:rFonts w:eastAsia="MS Mincho"/>
          <w:sz w:val="28"/>
          <w:szCs w:val="24"/>
        </w:rPr>
        <w:t>.</w:t>
      </w:r>
    </w:p>
    <w:p w14:paraId="19CE5CD7" w14:textId="5650B4E5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с</w:t>
      </w:r>
      <w:r w:rsidR="00247A79" w:rsidRPr="00247A79">
        <w:rPr>
          <w:rFonts w:eastAsia="MS Mincho"/>
          <w:sz w:val="28"/>
          <w:szCs w:val="24"/>
        </w:rPr>
        <w:t>делать процесс обучения наглядным</w:t>
      </w:r>
      <w:r>
        <w:rPr>
          <w:rFonts w:eastAsia="MS Mincho"/>
          <w:sz w:val="28"/>
          <w:szCs w:val="24"/>
        </w:rPr>
        <w:t>:</w:t>
      </w:r>
    </w:p>
    <w:p w14:paraId="1CCC68AB" w14:textId="12C24B71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в</w:t>
      </w:r>
      <w:r w:rsidR="00247A79" w:rsidRPr="00247A79">
        <w:rPr>
          <w:rFonts w:eastAsia="MS Mincho"/>
          <w:sz w:val="28"/>
          <w:szCs w:val="24"/>
        </w:rPr>
        <w:t>изуализировать прогресс (статистика скорости/ошибок)</w:t>
      </w:r>
      <w:r>
        <w:rPr>
          <w:rFonts w:eastAsia="MS Mincho"/>
          <w:sz w:val="28"/>
          <w:szCs w:val="24"/>
        </w:rPr>
        <w:t>;</w:t>
      </w:r>
    </w:p>
    <w:p w14:paraId="68D82350" w14:textId="1FB79387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одсвечивать клавиши для лучшего запоминания расположения</w:t>
      </w:r>
      <w:r>
        <w:rPr>
          <w:rFonts w:eastAsia="MS Mincho"/>
          <w:sz w:val="28"/>
          <w:szCs w:val="24"/>
        </w:rPr>
        <w:t>.</w:t>
      </w:r>
    </w:p>
    <w:p w14:paraId="46CFA0EF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Ожидаемый результат:</w:t>
      </w:r>
    </w:p>
    <w:p w14:paraId="5C37DB8E" w14:textId="2E88D973" w:rsidR="00167582" w:rsidRPr="00344BCF" w:rsidRDefault="00247A79" w:rsidP="007F41E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Простая, но эффективная программа, которая за несколько недель регулярных тренировок научит пользователя уверенно печатать вслепую на двух языках.</w:t>
      </w:r>
    </w:p>
    <w:p w14:paraId="010C1585" w14:textId="77777777" w:rsidR="00976E58" w:rsidRPr="002D0C29" w:rsidRDefault="20869997" w:rsidP="00976E58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5699927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ОПИСАНИЕ ВЫПОЛНЕНИЯ ИНДИВИДУАЛЬНОГО ЗАДАНИЯ</w:t>
      </w:r>
      <w:bookmarkEnd w:id="5"/>
    </w:p>
    <w:p w14:paraId="06971CD3" w14:textId="77777777" w:rsidR="00976E58" w:rsidRPr="002D0C29" w:rsidRDefault="00976E58" w:rsidP="002D0C29">
      <w:pPr>
        <w:jc w:val="center"/>
        <w:rPr>
          <w:rFonts w:cs="Times New Roman"/>
          <w:sz w:val="28"/>
          <w:szCs w:val="28"/>
        </w:rPr>
      </w:pPr>
    </w:p>
    <w:p w14:paraId="3F42EC27" w14:textId="77777777" w:rsidR="003B45AA" w:rsidRPr="00050924" w:rsidRDefault="60576C66" w:rsidP="00050924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56999275"/>
      <w:r w:rsidRPr="00050924">
        <w:rPr>
          <w:rFonts w:ascii="Times New Roman" w:hAnsi="Times New Roman" w:cs="Times New Roman"/>
          <w:b/>
          <w:color w:val="auto"/>
          <w:sz w:val="28"/>
          <w:szCs w:val="28"/>
        </w:rPr>
        <w:t>4.1 Анализ предметной области и обзор аналогов</w:t>
      </w:r>
      <w:bookmarkEnd w:id="6"/>
    </w:p>
    <w:p w14:paraId="4D957D32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7" w:name="_Toc198734143"/>
      <w:r w:rsidRPr="003A078E">
        <w:rPr>
          <w:rFonts w:eastAsia="MS Gothic" w:cs="Times New Roman"/>
          <w:b/>
          <w:bCs/>
          <w:sz w:val="28"/>
          <w:szCs w:val="40"/>
        </w:rPr>
        <w:t>Аналог №1 - «</w:t>
      </w:r>
      <w:proofErr w:type="spellStart"/>
      <w:r w:rsidRPr="003A078E">
        <w:rPr>
          <w:rFonts w:eastAsia="MS Gothic" w:cs="Times New Roman"/>
          <w:b/>
          <w:bCs/>
          <w:sz w:val="28"/>
          <w:szCs w:val="40"/>
        </w:rPr>
        <w:t>Keyboard_Typing_Game</w:t>
      </w:r>
      <w:proofErr w:type="spellEnd"/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7"/>
    </w:p>
    <w:p w14:paraId="7AF0CCEA" w14:textId="2FA78C0D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Keyboard_Typing_Game</w:t>
      </w:r>
      <w:proofErr w:type="spellEnd"/>
      <w:r w:rsidRPr="003A078E">
        <w:rPr>
          <w:rFonts w:eastAsia="MS Mincho" w:cs="Arial"/>
          <w:sz w:val="28"/>
          <w:szCs w:val="24"/>
        </w:rPr>
        <w:t xml:space="preserve">» (Рисунок </w:t>
      </w:r>
      <w:r w:rsidR="00120260">
        <w:rPr>
          <w:rFonts w:eastAsia="MS Mincho" w:cs="Arial"/>
          <w:sz w:val="28"/>
          <w:szCs w:val="24"/>
        </w:rPr>
        <w:t>32</w:t>
      </w:r>
      <w:r w:rsidRPr="003A078E">
        <w:rPr>
          <w:rFonts w:eastAsia="MS Mincho" w:cs="Arial"/>
          <w:sz w:val="28"/>
          <w:szCs w:val="24"/>
        </w:rPr>
        <w:t>) от разработчика «</w:t>
      </w:r>
      <w:r w:rsidRPr="003A078E">
        <w:rPr>
          <w:rFonts w:eastAsia="MS Mincho" w:cs="Arial"/>
          <w:sz w:val="28"/>
          <w:szCs w:val="24"/>
          <w:lang w:val="en-US"/>
        </w:rPr>
        <w:t>p</w:t>
      </w:r>
      <w:r w:rsidRPr="003A078E">
        <w:rPr>
          <w:rFonts w:eastAsia="MS Mincho" w:cs="Arial"/>
          <w:sz w:val="28"/>
          <w:szCs w:val="24"/>
        </w:rPr>
        <w:t xml:space="preserve">rerit85jain» выпущено в 2025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DD4985A" w14:textId="530C7610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Ссылка: </w:t>
      </w:r>
      <w:hyperlink r:id="rId45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https://github.com/prerit85jain/Keyboard_Typing_Game</w:t>
        </w:r>
      </w:hyperlink>
    </w:p>
    <w:p w14:paraId="21558C15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  <w:lang w:val="en-US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CC97F05" wp14:editId="391ACCEA">
            <wp:extent cx="3874135" cy="215061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132" cy="21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B5B4" w14:textId="65E0B54F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  <w:lang w:val="en-US"/>
        </w:rPr>
      </w:pPr>
      <w:r w:rsidRPr="003A078E">
        <w:rPr>
          <w:rFonts w:eastAsia="MS Mincho" w:cs="Arial"/>
          <w:bCs/>
          <w:sz w:val="28"/>
          <w:szCs w:val="20"/>
        </w:rPr>
        <w:t>Рисунок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r w:rsidR="00120260" w:rsidRPr="00120260">
        <w:rPr>
          <w:rFonts w:eastAsia="MS Mincho" w:cs="Arial"/>
          <w:bCs/>
          <w:sz w:val="28"/>
          <w:szCs w:val="20"/>
          <w:lang w:val="en-US"/>
        </w:rPr>
        <w:t>32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– </w:t>
      </w:r>
      <w:r w:rsidRPr="003A078E">
        <w:rPr>
          <w:rFonts w:eastAsia="MS Mincho" w:cs="Arial"/>
          <w:bCs/>
          <w:sz w:val="28"/>
          <w:szCs w:val="20"/>
        </w:rPr>
        <w:t>Скриншот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bookmarkStart w:id="8" w:name="_Hlk196564055"/>
      <w:r w:rsidRPr="003A078E">
        <w:rPr>
          <w:rFonts w:eastAsia="MS Mincho" w:cs="Arial"/>
          <w:bCs/>
          <w:sz w:val="28"/>
          <w:szCs w:val="20"/>
        </w:rPr>
        <w:t>интерфейса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«</w:t>
      </w:r>
      <w:proofErr w:type="spellStart"/>
      <w:r w:rsidRPr="003A078E">
        <w:rPr>
          <w:rFonts w:eastAsia="MS Mincho" w:cs="Arial"/>
          <w:bCs/>
          <w:sz w:val="28"/>
          <w:szCs w:val="20"/>
          <w:lang w:val="en-US"/>
        </w:rPr>
        <w:t>Keyboard_Typing_Game</w:t>
      </w:r>
      <w:proofErr w:type="spellEnd"/>
      <w:r w:rsidRPr="003A078E">
        <w:rPr>
          <w:rFonts w:eastAsia="MS Mincho" w:cs="Arial"/>
          <w:bCs/>
          <w:sz w:val="28"/>
          <w:szCs w:val="20"/>
          <w:lang w:val="en-US"/>
        </w:rPr>
        <w:t>»</w:t>
      </w:r>
    </w:p>
    <w:bookmarkEnd w:id="8"/>
    <w:p w14:paraId="12A69D73" w14:textId="77777777" w:rsidR="003A078E" w:rsidRPr="003A078E" w:rsidRDefault="003A078E" w:rsidP="003A078E">
      <w:pPr>
        <w:keepLines/>
        <w:tabs>
          <w:tab w:val="left" w:pos="1276"/>
        </w:tabs>
        <w:ind w:left="851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1CF2FD33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 Недостатки:</w:t>
      </w:r>
    </w:p>
    <w:p w14:paraId="30E85EC0" w14:textId="77777777" w:rsidR="003A078E" w:rsidRPr="003A078E" w:rsidRDefault="003A078E">
      <w:pPr>
        <w:pStyle w:val="a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режимов набора текста: один фиксированный текст;</w:t>
      </w:r>
    </w:p>
    <w:p w14:paraId="5D87C1B1" w14:textId="77777777" w:rsidR="003A078E" w:rsidRPr="003A078E" w:rsidRDefault="003A078E">
      <w:pPr>
        <w:pStyle w:val="a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настроек;</w:t>
      </w:r>
    </w:p>
    <w:p w14:paraId="3C1E8A41" w14:textId="77777777" w:rsidR="003A078E" w:rsidRPr="003A078E" w:rsidRDefault="003A078E">
      <w:pPr>
        <w:pStyle w:val="a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интуитивно непонятный набор: курсор некорректно отображает положение набора.</w:t>
      </w:r>
    </w:p>
    <w:p w14:paraId="7AAAA91D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9" w:name="_Toc198734144"/>
      <w:r w:rsidRPr="003A078E">
        <w:rPr>
          <w:rFonts w:eastAsia="MS Gothic" w:cs="Times New Roman"/>
          <w:b/>
          <w:bCs/>
          <w:sz w:val="28"/>
          <w:szCs w:val="40"/>
        </w:rPr>
        <w:t>Аналог №2 -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-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pro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9"/>
    </w:p>
    <w:p w14:paraId="0026C502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 xml:space="preserve">» от разработчика «hardeepnarang10» выпущено в 2021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8052EAB" w14:textId="6AC29609" w:rsidR="003A078E" w:rsidRPr="003A078E" w:rsidRDefault="003A078E" w:rsidP="00247A79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 xml:space="preserve">Ссылка: </w:t>
      </w:r>
      <w:hyperlink r:id="rId47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https://github.com/hardeepnarang10/keyboard-pro</w:t>
        </w:r>
      </w:hyperlink>
    </w:p>
    <w:p w14:paraId="19DC0A59" w14:textId="4FEF4764" w:rsidR="003A078E" w:rsidRPr="003A078E" w:rsidRDefault="003A078E" w:rsidP="003A078E">
      <w:pPr>
        <w:rPr>
          <w:rFonts w:eastAsia="MS Mincho" w:cs="Arial"/>
          <w:color w:val="0000FF"/>
          <w:sz w:val="28"/>
          <w:szCs w:val="24"/>
          <w:u w:val="single"/>
        </w:rPr>
      </w:pPr>
      <w:r w:rsidRPr="003A078E">
        <w:rPr>
          <w:rFonts w:eastAsia="MS Mincho" w:cs="Arial"/>
          <w:sz w:val="28"/>
          <w:szCs w:val="24"/>
        </w:rPr>
        <w:t xml:space="preserve">На рисунке </w:t>
      </w:r>
      <w:r w:rsidR="00120260">
        <w:rPr>
          <w:rFonts w:eastAsia="MS Mincho" w:cs="Arial"/>
          <w:sz w:val="28"/>
          <w:szCs w:val="24"/>
        </w:rPr>
        <w:t>33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>».</w:t>
      </w:r>
    </w:p>
    <w:p w14:paraId="2985C2F6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4340EA3" wp14:editId="6C22770D">
            <wp:extent cx="3500120" cy="288544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499" t="-282" r="23489" b="19929"/>
                    <a:stretch/>
                  </pic:blipFill>
                  <pic:spPr bwMode="auto">
                    <a:xfrm>
                      <a:off x="0" y="0"/>
                      <a:ext cx="3500120" cy="28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52DEA" w14:textId="514510D9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120260">
        <w:rPr>
          <w:rFonts w:eastAsia="MS Mincho" w:cs="Arial"/>
          <w:bCs/>
          <w:sz w:val="28"/>
          <w:szCs w:val="20"/>
        </w:rPr>
        <w:t>33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proofErr w:type="spellStart"/>
      <w:r w:rsidRPr="003A078E">
        <w:rPr>
          <w:rFonts w:eastAsia="MS Mincho" w:cs="Arial"/>
          <w:bCs/>
          <w:sz w:val="28"/>
          <w:szCs w:val="20"/>
        </w:rPr>
        <w:t>Keyboard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-</w:t>
      </w:r>
      <w:r w:rsidRPr="003A078E">
        <w:rPr>
          <w:rFonts w:eastAsia="MS Mincho" w:cs="Arial"/>
          <w:bCs/>
          <w:sz w:val="28"/>
          <w:szCs w:val="20"/>
          <w:lang w:val="en-US"/>
        </w:rPr>
        <w:t>pro</w:t>
      </w:r>
      <w:r w:rsidRPr="003A078E">
        <w:rPr>
          <w:rFonts w:eastAsia="MS Mincho" w:cs="Arial"/>
          <w:bCs/>
          <w:sz w:val="28"/>
          <w:szCs w:val="20"/>
        </w:rPr>
        <w:t>»</w:t>
      </w:r>
    </w:p>
    <w:p w14:paraId="750F159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Преимущества: </w:t>
      </w:r>
    </w:p>
    <w:p w14:paraId="5EBD1D4C" w14:textId="77777777" w:rsidR="003A078E" w:rsidRPr="003A078E" w:rsidRDefault="003A078E">
      <w:pPr>
        <w:pStyle w:val="a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реализован таймер;</w:t>
      </w:r>
    </w:p>
    <w:p w14:paraId="1819D0CB" w14:textId="77777777" w:rsidR="003A078E" w:rsidRPr="003A078E" w:rsidRDefault="003A078E">
      <w:pPr>
        <w:pStyle w:val="a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простой запуск: не требуется предварительной установки приложения на ваш компьютер.</w:t>
      </w:r>
    </w:p>
    <w:p w14:paraId="316BA99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Недостатки:</w:t>
      </w:r>
    </w:p>
    <w:p w14:paraId="0A565915" w14:textId="77777777" w:rsidR="003A078E" w:rsidRPr="003A078E" w:rsidRDefault="003A078E">
      <w:pPr>
        <w:pStyle w:val="a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выполняет свой функционал: не обрабатывает набранный текст;</w:t>
      </w:r>
    </w:p>
    <w:p w14:paraId="2DA42FD4" w14:textId="77777777" w:rsidR="003A078E" w:rsidRPr="003A078E" w:rsidRDefault="003A078E">
      <w:pPr>
        <w:pStyle w:val="a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одна вариация набора текста;</w:t>
      </w:r>
    </w:p>
    <w:p w14:paraId="0ECBB082" w14:textId="77777777" w:rsidR="003A078E" w:rsidRPr="003A078E" w:rsidRDefault="003A078E">
      <w:pPr>
        <w:pStyle w:val="a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обновляется: отсутствие обновлений 4 года.</w:t>
      </w:r>
    </w:p>
    <w:p w14:paraId="373F328F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10" w:name="_Toc198734145"/>
      <w:r w:rsidRPr="003A078E">
        <w:rPr>
          <w:rFonts w:eastAsia="MS Gothic" w:cs="Times New Roman"/>
          <w:b/>
          <w:bCs/>
          <w:sz w:val="28"/>
          <w:szCs w:val="40"/>
        </w:rPr>
        <w:t>Аналог №3 -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10"/>
      <w:r w:rsidRPr="003A078E">
        <w:rPr>
          <w:rFonts w:eastAsia="MS Gothic" w:cs="Times New Roman"/>
          <w:b/>
          <w:bCs/>
          <w:sz w:val="28"/>
          <w:szCs w:val="40"/>
        </w:rPr>
        <w:tab/>
      </w:r>
    </w:p>
    <w:p w14:paraId="0E836ECB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» от разработчика «</w:t>
      </w:r>
      <w:proofErr w:type="spellStart"/>
      <w:r w:rsidRPr="003A078E">
        <w:rPr>
          <w:rFonts w:eastAsia="MS Mincho" w:cs="Arial"/>
          <w:sz w:val="28"/>
          <w:szCs w:val="24"/>
          <w:lang w:val="en-US"/>
        </w:rPr>
        <w:t>Dearian</w:t>
      </w:r>
      <w:proofErr w:type="spellEnd"/>
      <w:r w:rsidRPr="003A078E">
        <w:rPr>
          <w:rFonts w:eastAsia="MS Mincho" w:cs="Arial"/>
          <w:sz w:val="28"/>
          <w:szCs w:val="24"/>
        </w:rPr>
        <w:t xml:space="preserve">27» выпущено в 2022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633E293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Ссылка:</w:t>
      </w:r>
      <w:r w:rsidRPr="003A078E">
        <w:rPr>
          <w:rFonts w:eastAsia="MS Mincho" w:cs="Times New Roman"/>
          <w:sz w:val="32"/>
          <w:szCs w:val="32"/>
        </w:rPr>
        <w:t xml:space="preserve"> </w:t>
      </w:r>
      <w:hyperlink r:id="rId49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https://github.com/Dearian27/keyboard</w:t>
        </w:r>
      </w:hyperlink>
    </w:p>
    <w:p w14:paraId="62C07AD9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br w:type="page"/>
      </w:r>
    </w:p>
    <w:p w14:paraId="0D35BC70" w14:textId="61A43F2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>На рисунке 3</w:t>
      </w:r>
      <w:r w:rsidR="00120260">
        <w:rPr>
          <w:rFonts w:eastAsia="MS Mincho" w:cs="Arial"/>
          <w:sz w:val="28"/>
          <w:szCs w:val="24"/>
        </w:rPr>
        <w:t>4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r w:rsidRPr="003A078E">
        <w:rPr>
          <w:rFonts w:eastAsia="MS Mincho" w:cs="Arial"/>
          <w:sz w:val="28"/>
          <w:szCs w:val="24"/>
          <w:lang w:val="en-US"/>
        </w:rPr>
        <w:t>K</w:t>
      </w:r>
      <w:proofErr w:type="spellStart"/>
      <w:r w:rsidRPr="003A078E">
        <w:rPr>
          <w:rFonts w:eastAsia="MS Mincho" w:cs="Arial"/>
          <w:sz w:val="28"/>
          <w:szCs w:val="24"/>
        </w:rPr>
        <w:t>eyboard</w:t>
      </w:r>
      <w:proofErr w:type="spellEnd"/>
      <w:r w:rsidRPr="003A078E">
        <w:rPr>
          <w:rFonts w:eastAsia="MS Mincho" w:cs="Arial"/>
          <w:sz w:val="28"/>
          <w:szCs w:val="24"/>
        </w:rPr>
        <w:t>».</w:t>
      </w:r>
    </w:p>
    <w:p w14:paraId="618AD3DA" w14:textId="77777777" w:rsidR="003A078E" w:rsidRPr="003A078E" w:rsidRDefault="003A078E" w:rsidP="007F41E9">
      <w:pPr>
        <w:ind w:firstLine="0"/>
        <w:rPr>
          <w:rFonts w:eastAsia="MS Mincho"/>
        </w:rPr>
      </w:pPr>
      <w:r w:rsidRPr="003A078E">
        <w:rPr>
          <w:rFonts w:eastAsia="MS Mincho"/>
          <w:noProof/>
        </w:rPr>
        <w:drawing>
          <wp:inline distT="0" distB="0" distL="0" distR="0" wp14:anchorId="013E26E3" wp14:editId="48667B00">
            <wp:extent cx="5943600" cy="330931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355" cy="33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30C2" w14:textId="603171A4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>Рисунок 3</w:t>
      </w:r>
      <w:r w:rsidR="00120260">
        <w:rPr>
          <w:rFonts w:eastAsia="MS Mincho" w:cs="Arial"/>
          <w:bCs/>
          <w:sz w:val="28"/>
          <w:szCs w:val="20"/>
        </w:rPr>
        <w:t>4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r w:rsidRPr="003A078E">
        <w:rPr>
          <w:rFonts w:eastAsia="MS Mincho" w:cs="Arial"/>
          <w:bCs/>
          <w:sz w:val="28"/>
          <w:szCs w:val="20"/>
          <w:lang w:val="en-US"/>
        </w:rPr>
        <w:t>K</w:t>
      </w:r>
      <w:proofErr w:type="spellStart"/>
      <w:r w:rsidRPr="003A078E">
        <w:rPr>
          <w:rFonts w:eastAsia="MS Mincho" w:cs="Arial"/>
          <w:bCs/>
          <w:sz w:val="28"/>
          <w:szCs w:val="20"/>
        </w:rPr>
        <w:t>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»</w:t>
      </w:r>
    </w:p>
    <w:p w14:paraId="1F62D40E" w14:textId="01090A7D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2D6DDC8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Недостатки:</w:t>
      </w:r>
    </w:p>
    <w:p w14:paraId="6AB2E14A" w14:textId="77777777" w:rsidR="003A078E" w:rsidRPr="003A078E" w:rsidRDefault="003A078E">
      <w:pPr>
        <w:pStyle w:val="a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устаревшая программа: отсутствие обновлений на протяжении двух лет;</w:t>
      </w:r>
    </w:p>
    <w:p w14:paraId="6B79CC71" w14:textId="77777777" w:rsidR="003A078E" w:rsidRPr="003A078E" w:rsidRDefault="003A078E">
      <w:pPr>
        <w:pStyle w:val="a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разнообразных упражнений: две вариации набора текста;</w:t>
      </w:r>
    </w:p>
    <w:p w14:paraId="3AA4EEDB" w14:textId="77777777" w:rsidR="003A078E" w:rsidRPr="003A078E" w:rsidRDefault="003A078E">
      <w:pPr>
        <w:pStyle w:val="a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 интерфейса.</w:t>
      </w:r>
    </w:p>
    <w:p w14:paraId="646C1F4C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Основные проблемы аналогов — неактуальные версии программ, отсутствие разнообразных упражнений, некорректное выполнение и ограниченный функционал. При разработке собственного тренажера важно учитывать несколько ключевых аспектов. </w:t>
      </w:r>
    </w:p>
    <w:p w14:paraId="22F99B5A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Интерфейс должен быть простым и удобным, без лишних элементов и интуитивно понятным расположением функциональных кнопок. Наличие нескольких языков расширит аудиторию, а бесплатность или разумная модель </w:t>
      </w:r>
      <w:r w:rsidRPr="0012112B">
        <w:rPr>
          <w:rFonts w:eastAsia="MS Mincho"/>
          <w:sz w:val="28"/>
          <w:szCs w:val="24"/>
        </w:rPr>
        <w:lastRenderedPageBreak/>
        <w:t>монетизации снизит барьер входа. Современный дизайн и регулярные обновления обеспечат актуальность продукта. Учитывая эти принципы, можно создать востребованный, эффективный и удобный клавиатурный тренажер.</w:t>
      </w:r>
    </w:p>
    <w:p w14:paraId="2A1F701D" w14:textId="77777777" w:rsidR="00771261" w:rsidRPr="0012112B" w:rsidRDefault="00771261" w:rsidP="0012112B">
      <w:pPr>
        <w:rPr>
          <w:rFonts w:cs="Times New Roman"/>
          <w:sz w:val="28"/>
          <w:szCs w:val="32"/>
        </w:rPr>
      </w:pPr>
    </w:p>
    <w:p w14:paraId="705F80E8" w14:textId="0AA815FD" w:rsidR="00FE396E" w:rsidRPr="00A957F1" w:rsidRDefault="60576C66" w:rsidP="00A957F1">
      <w:pPr>
        <w:pStyle w:val="2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6999276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4.2 Разработка структуры приложения и алгоритмов функционировани</w:t>
      </w:r>
      <w:bookmarkEnd w:id="11"/>
      <w:r w:rsidR="00FE396E">
        <w:rPr>
          <w:rFonts w:ascii="Times New Roman" w:hAnsi="Times New Roman" w:cs="Times New Roman"/>
          <w:b/>
          <w:bCs/>
          <w:color w:val="auto"/>
          <w:sz w:val="28"/>
          <w:szCs w:val="28"/>
        </w:rPr>
        <w:t>я</w:t>
      </w:r>
      <w:r w:rsidR="00EF5B27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72E2796C" w14:textId="1FEEED1B" w:rsidR="00B13280" w:rsidRPr="00B13280" w:rsidRDefault="00B13280" w:rsidP="00B13280">
      <w:pPr>
        <w:rPr>
          <w:sz w:val="28"/>
          <w:szCs w:val="24"/>
        </w:rPr>
      </w:pPr>
      <w:r>
        <w:rPr>
          <w:sz w:val="28"/>
          <w:szCs w:val="24"/>
        </w:rPr>
        <w:t>Описание пути пользователя:</w:t>
      </w:r>
    </w:p>
    <w:p w14:paraId="75590916" w14:textId="77777777" w:rsidR="00B13280" w:rsidRPr="00B13280" w:rsidRDefault="00B13280" w:rsidP="00B13280">
      <w:pPr>
        <w:pStyle w:val="a"/>
        <w:rPr>
          <w:sz w:val="28"/>
          <w:szCs w:val="24"/>
        </w:rPr>
      </w:pPr>
      <w:r w:rsidRPr="00B13280">
        <w:rPr>
          <w:sz w:val="28"/>
          <w:szCs w:val="24"/>
        </w:rPr>
        <w:t>Начало работы.</w:t>
      </w:r>
    </w:p>
    <w:p w14:paraId="73BE7DB6" w14:textId="77777777" w:rsidR="00B13280" w:rsidRPr="00B13280" w:rsidRDefault="00B13280" w:rsidP="00B13280">
      <w:pPr>
        <w:pStyle w:val="a"/>
        <w:rPr>
          <w:sz w:val="28"/>
          <w:szCs w:val="24"/>
        </w:rPr>
      </w:pPr>
      <w:r w:rsidRPr="00B13280">
        <w:rPr>
          <w:sz w:val="28"/>
          <w:szCs w:val="24"/>
        </w:rPr>
        <w:t>Переход в главное меню.</w:t>
      </w:r>
    </w:p>
    <w:p w14:paraId="6DE99E88" w14:textId="77777777" w:rsidR="00B13280" w:rsidRPr="00B13280" w:rsidRDefault="00B13280" w:rsidP="00B13280">
      <w:pPr>
        <w:pStyle w:val="a"/>
        <w:rPr>
          <w:sz w:val="28"/>
          <w:szCs w:val="24"/>
        </w:rPr>
      </w:pPr>
      <w:r w:rsidRPr="00B13280">
        <w:rPr>
          <w:sz w:val="28"/>
          <w:szCs w:val="24"/>
        </w:rPr>
        <w:t>Выбор настроек (язык, тип упражнения: буквы, слова, текст).</w:t>
      </w:r>
    </w:p>
    <w:p w14:paraId="3673CB81" w14:textId="77777777" w:rsidR="00B13280" w:rsidRPr="00B13280" w:rsidRDefault="00B13280" w:rsidP="00B13280">
      <w:pPr>
        <w:pStyle w:val="a"/>
        <w:rPr>
          <w:sz w:val="28"/>
          <w:szCs w:val="24"/>
        </w:rPr>
      </w:pPr>
      <w:r w:rsidRPr="00B13280">
        <w:rPr>
          <w:sz w:val="28"/>
          <w:szCs w:val="24"/>
        </w:rPr>
        <w:t>Настройка подсветки клавиатуры (вкл./выкл.).</w:t>
      </w:r>
    </w:p>
    <w:p w14:paraId="1352F6B2" w14:textId="77777777" w:rsidR="00B13280" w:rsidRPr="00B13280" w:rsidRDefault="00B13280" w:rsidP="00B13280">
      <w:pPr>
        <w:pStyle w:val="a"/>
        <w:rPr>
          <w:sz w:val="28"/>
          <w:szCs w:val="24"/>
        </w:rPr>
      </w:pPr>
      <w:r w:rsidRPr="00B13280">
        <w:rPr>
          <w:sz w:val="28"/>
          <w:szCs w:val="24"/>
        </w:rPr>
        <w:t>Выполнение упражнения.</w:t>
      </w:r>
    </w:p>
    <w:p w14:paraId="70CED48A" w14:textId="77777777" w:rsidR="00B13280" w:rsidRPr="00B13280" w:rsidRDefault="00B13280" w:rsidP="00B13280">
      <w:pPr>
        <w:pStyle w:val="a"/>
        <w:rPr>
          <w:sz w:val="28"/>
          <w:szCs w:val="24"/>
        </w:rPr>
      </w:pPr>
      <w:r w:rsidRPr="00B13280">
        <w:rPr>
          <w:sz w:val="28"/>
          <w:szCs w:val="24"/>
        </w:rPr>
        <w:t>Завершение при достижении цели или истечении времени.</w:t>
      </w:r>
    </w:p>
    <w:p w14:paraId="49BCB615" w14:textId="77777777" w:rsidR="00B13280" w:rsidRPr="00B13280" w:rsidRDefault="00B13280" w:rsidP="00B13280">
      <w:pPr>
        <w:pStyle w:val="a"/>
        <w:rPr>
          <w:sz w:val="28"/>
          <w:szCs w:val="24"/>
        </w:rPr>
      </w:pPr>
      <w:r w:rsidRPr="00B13280">
        <w:rPr>
          <w:sz w:val="28"/>
          <w:szCs w:val="24"/>
        </w:rPr>
        <w:t>Возможность перехода к следующему упражнению.</w:t>
      </w:r>
    </w:p>
    <w:p w14:paraId="67A21885" w14:textId="77777777" w:rsidR="00B13280" w:rsidRDefault="00B13280" w:rsidP="00B13280">
      <w:pPr>
        <w:pStyle w:val="a"/>
        <w:rPr>
          <w:sz w:val="28"/>
          <w:szCs w:val="24"/>
        </w:rPr>
      </w:pPr>
      <w:r w:rsidRPr="00B13280">
        <w:rPr>
          <w:sz w:val="28"/>
          <w:szCs w:val="24"/>
        </w:rPr>
        <w:t>Конец сеанса.</w:t>
      </w:r>
    </w:p>
    <w:p w14:paraId="449E537E" w14:textId="77777777" w:rsidR="00D17FF5" w:rsidRDefault="00D17FF5">
      <w:pPr>
        <w:spacing w:before="0" w:after="160" w:line="259" w:lineRule="auto"/>
        <w:ind w:firstLine="0"/>
        <w:contextualSpacing w:val="0"/>
        <w:jc w:val="left"/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3BFAA1EF" w14:textId="61B09B15" w:rsidR="00D17FF5" w:rsidRPr="00D17FF5" w:rsidRDefault="00D17FF5" w:rsidP="00D17FF5">
      <w:pPr>
        <w:rPr>
          <w:sz w:val="28"/>
          <w:szCs w:val="24"/>
        </w:rPr>
      </w:pPr>
      <w:r>
        <w:rPr>
          <w:sz w:val="28"/>
          <w:szCs w:val="24"/>
        </w:rPr>
        <w:lastRenderedPageBreak/>
        <w:t>На рисунке 34 представлена схема алгоритмов пути пользователя.</w:t>
      </w:r>
    </w:p>
    <w:p w14:paraId="4864860C" w14:textId="77777777" w:rsidR="00B13280" w:rsidRPr="00B13280" w:rsidRDefault="00B13280" w:rsidP="00B13280">
      <w:pPr>
        <w:rPr>
          <w:sz w:val="28"/>
          <w:szCs w:val="24"/>
        </w:rPr>
      </w:pPr>
    </w:p>
    <w:p w14:paraId="49A92426" w14:textId="55AA9717" w:rsidR="004A1560" w:rsidRDefault="000C1029" w:rsidP="00082CB7">
      <w:pPr>
        <w:ind w:firstLine="0"/>
      </w:pPr>
      <w:r>
        <w:rPr>
          <w:noProof/>
        </w:rPr>
        <w:drawing>
          <wp:inline distT="0" distB="0" distL="0" distR="0" wp14:anchorId="096FE68D" wp14:editId="315CF187">
            <wp:extent cx="6026785" cy="73501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735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CD5F" w14:textId="6C51238C" w:rsidR="00240822" w:rsidRDefault="00560538" w:rsidP="00560538">
      <w:pPr>
        <w:spacing w:after="240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>
        <w:rPr>
          <w:rFonts w:eastAsia="MS Mincho" w:cs="Arial"/>
          <w:bCs/>
          <w:sz w:val="28"/>
          <w:szCs w:val="20"/>
        </w:rPr>
        <w:t>4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Схема алгоритмов пути пользователя</w:t>
      </w:r>
    </w:p>
    <w:p w14:paraId="7FCD9E80" w14:textId="77777777" w:rsidR="00240822" w:rsidRDefault="00240822">
      <w:pPr>
        <w:spacing w:before="0" w:after="160" w:line="259" w:lineRule="auto"/>
        <w:ind w:firstLine="0"/>
        <w:contextualSpacing w:val="0"/>
        <w:jc w:val="left"/>
        <w:rPr>
          <w:rFonts w:eastAsia="MS Mincho" w:cs="Arial"/>
          <w:bCs/>
          <w:sz w:val="28"/>
          <w:szCs w:val="20"/>
        </w:rPr>
      </w:pPr>
      <w:r>
        <w:rPr>
          <w:rFonts w:eastAsia="MS Mincho" w:cs="Arial"/>
          <w:bCs/>
          <w:sz w:val="28"/>
          <w:szCs w:val="20"/>
        </w:rPr>
        <w:br w:type="page"/>
      </w:r>
    </w:p>
    <w:p w14:paraId="21ECBAA1" w14:textId="48F2FED6" w:rsidR="00A957F1" w:rsidRPr="00A957F1" w:rsidRDefault="00A957F1" w:rsidP="00A957F1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lastRenderedPageBreak/>
        <w:t>4.</w:t>
      </w:r>
      <w:r>
        <w:rPr>
          <w:rFonts w:cs="Times New Roman"/>
          <w:b/>
          <w:sz w:val="28"/>
          <w:szCs w:val="28"/>
        </w:rPr>
        <w:t>2</w:t>
      </w:r>
      <w:r w:rsidRPr="002D0C29">
        <w:rPr>
          <w:rFonts w:cs="Times New Roman"/>
          <w:b/>
          <w:sz w:val="28"/>
          <w:szCs w:val="28"/>
        </w:rPr>
        <w:t xml:space="preserve">.1. </w:t>
      </w:r>
      <w:r>
        <w:rPr>
          <w:rFonts w:cs="Times New Roman"/>
          <w:b/>
          <w:sz w:val="28"/>
          <w:szCs w:val="28"/>
        </w:rPr>
        <w:t>Разработка структуры решений</w:t>
      </w:r>
    </w:p>
    <w:p w14:paraId="240B9B4A" w14:textId="6D604966" w:rsidR="00560538" w:rsidRDefault="005B3A74" w:rsidP="005B3A74">
      <w:pPr>
        <w:rPr>
          <w:rFonts w:eastAsia="MS Mincho"/>
          <w:sz w:val="28"/>
          <w:szCs w:val="24"/>
        </w:rPr>
      </w:pPr>
      <w:r w:rsidRPr="005B3A74">
        <w:rPr>
          <w:rFonts w:eastAsia="MS Mincho"/>
          <w:sz w:val="28"/>
          <w:szCs w:val="24"/>
        </w:rPr>
        <w:t xml:space="preserve">Механизмами исполнения являются – игрок и компьютер. Управляющие: </w:t>
      </w:r>
      <w:r>
        <w:rPr>
          <w:rFonts w:eastAsia="MS Mincho"/>
          <w:sz w:val="28"/>
          <w:szCs w:val="24"/>
        </w:rPr>
        <w:t>загрузка данных для выбранного языка и упражнения</w:t>
      </w:r>
      <w:r w:rsidRPr="005B3A74">
        <w:rPr>
          <w:rFonts w:eastAsia="MS Mincho"/>
          <w:sz w:val="28"/>
          <w:szCs w:val="24"/>
        </w:rPr>
        <w:t>,</w:t>
      </w:r>
      <w:r>
        <w:rPr>
          <w:rFonts w:eastAsia="MS Mincho"/>
          <w:sz w:val="28"/>
          <w:szCs w:val="24"/>
        </w:rPr>
        <w:t xml:space="preserve"> алгоритм для подсчета скорости набираемого текста и количества ошибок</w:t>
      </w:r>
      <w:r w:rsidRPr="005B3A74">
        <w:rPr>
          <w:rFonts w:eastAsia="MS Mincho"/>
          <w:sz w:val="28"/>
          <w:szCs w:val="24"/>
        </w:rPr>
        <w:t>. На ввод идут данные с устройства ввода</w:t>
      </w:r>
      <w:r>
        <w:rPr>
          <w:rFonts w:eastAsia="MS Mincho"/>
          <w:sz w:val="28"/>
          <w:szCs w:val="24"/>
        </w:rPr>
        <w:t xml:space="preserve"> пользователем</w:t>
      </w:r>
      <w:r w:rsidRPr="005B3A74">
        <w:rPr>
          <w:rFonts w:eastAsia="MS Mincho"/>
          <w:sz w:val="28"/>
          <w:szCs w:val="24"/>
        </w:rPr>
        <w:t xml:space="preserve">, на вывод – </w:t>
      </w:r>
      <w:r>
        <w:rPr>
          <w:rFonts w:eastAsia="MS Mincho"/>
          <w:sz w:val="28"/>
          <w:szCs w:val="24"/>
        </w:rPr>
        <w:t>результат выполнения упражнения и подсчет статистики пользователя.</w:t>
      </w:r>
    </w:p>
    <w:p w14:paraId="0CB7B472" w14:textId="7C459422" w:rsidR="00FE396E" w:rsidRPr="00FE396E" w:rsidRDefault="00FE396E" w:rsidP="00FE396E">
      <w:pPr>
        <w:rPr>
          <w:sz w:val="28"/>
          <w:szCs w:val="24"/>
        </w:rPr>
      </w:pPr>
      <w:r>
        <w:rPr>
          <w:sz w:val="28"/>
          <w:szCs w:val="24"/>
        </w:rPr>
        <w:t>На рисунке</w:t>
      </w:r>
      <w:r>
        <w:rPr>
          <w:sz w:val="28"/>
          <w:szCs w:val="24"/>
        </w:rPr>
        <w:t xml:space="preserve"> 35 представлена контекстная диаграмма приложения</w:t>
      </w:r>
      <w:r>
        <w:rPr>
          <w:sz w:val="28"/>
          <w:szCs w:val="24"/>
        </w:rPr>
        <w:t>.</w:t>
      </w:r>
    </w:p>
    <w:p w14:paraId="147EAB11" w14:textId="77777777" w:rsidR="00560538" w:rsidRPr="004A1560" w:rsidRDefault="00560538" w:rsidP="00082CB7">
      <w:pPr>
        <w:ind w:firstLine="0"/>
      </w:pPr>
    </w:p>
    <w:p w14:paraId="3F27CE15" w14:textId="706372CC" w:rsidR="00583B8D" w:rsidRDefault="00583B8D" w:rsidP="00583B8D">
      <w:pPr>
        <w:ind w:firstLine="0"/>
        <w:jc w:val="center"/>
      </w:pPr>
      <w:r w:rsidRPr="00583B8D">
        <w:rPr>
          <w:noProof/>
        </w:rPr>
        <w:drawing>
          <wp:inline distT="0" distB="0" distL="0" distR="0" wp14:anchorId="5EA370B6" wp14:editId="1EC7C1D3">
            <wp:extent cx="4290060" cy="3619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C2F9" w14:textId="726AFB36" w:rsidR="00D71DC5" w:rsidRPr="00FE396E" w:rsidRDefault="00A95C69" w:rsidP="00FE396E">
      <w:pPr>
        <w:spacing w:after="240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>
        <w:rPr>
          <w:rFonts w:eastAsia="MS Mincho" w:cs="Arial"/>
          <w:bCs/>
          <w:sz w:val="28"/>
          <w:szCs w:val="20"/>
        </w:rPr>
        <w:t>5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</w:t>
      </w:r>
      <w:r w:rsidRPr="00A95C69">
        <w:rPr>
          <w:rFonts w:eastAsia="MS Mincho" w:cs="Arial"/>
          <w:bCs/>
          <w:sz w:val="28"/>
          <w:szCs w:val="20"/>
        </w:rPr>
        <w:t>Контекстная диаграмма</w:t>
      </w:r>
      <w:r>
        <w:rPr>
          <w:rFonts w:eastAsia="MS Mincho" w:cs="Arial"/>
          <w:bCs/>
          <w:sz w:val="28"/>
          <w:szCs w:val="20"/>
        </w:rPr>
        <w:t xml:space="preserve"> приложения</w:t>
      </w:r>
    </w:p>
    <w:p w14:paraId="7A76384E" w14:textId="77777777" w:rsidR="00FE396E" w:rsidRPr="00FE396E" w:rsidRDefault="00FE396E" w:rsidP="00FE396E">
      <w:pPr>
        <w:ind w:firstLine="0"/>
        <w:rPr>
          <w:sz w:val="28"/>
          <w:szCs w:val="28"/>
        </w:rPr>
      </w:pPr>
      <w:r w:rsidRPr="00FE396E">
        <w:rPr>
          <w:sz w:val="28"/>
          <w:szCs w:val="28"/>
        </w:rPr>
        <w:t xml:space="preserve">Процессы декомпозиции игровой модели: </w:t>
      </w:r>
    </w:p>
    <w:p w14:paraId="66315809" w14:textId="77777777" w:rsidR="00802A56" w:rsidRPr="006F5206" w:rsidRDefault="00802A56" w:rsidP="00802A56">
      <w:pPr>
        <w:pStyle w:val="a"/>
        <w:rPr>
          <w:rFonts w:eastAsia="Times New Roman"/>
          <w:sz w:val="28"/>
          <w:szCs w:val="24"/>
        </w:rPr>
      </w:pPr>
      <w:r w:rsidRPr="006F5206">
        <w:rPr>
          <w:rStyle w:val="af1"/>
          <w:rFonts w:cs="Times New Roman"/>
          <w:b w:val="0"/>
          <w:bCs w:val="0"/>
          <w:color w:val="000000" w:themeColor="text1"/>
          <w:sz w:val="28"/>
          <w:szCs w:val="24"/>
        </w:rPr>
        <w:t>Выбор упражнения</w:t>
      </w:r>
      <w:r w:rsidRPr="006F5206">
        <w:rPr>
          <w:sz w:val="28"/>
          <w:szCs w:val="24"/>
        </w:rPr>
        <w:t>. Выводом является конкретное упражнение. Формируются настройки отображения (подсветка клавиатуры) на основе выбора пользователя и правил системы.</w:t>
      </w:r>
    </w:p>
    <w:p w14:paraId="0E0B46D6" w14:textId="65476241" w:rsidR="00802A56" w:rsidRPr="006F5206" w:rsidRDefault="00802A56" w:rsidP="00802A56">
      <w:pPr>
        <w:pStyle w:val="a"/>
        <w:rPr>
          <w:sz w:val="28"/>
          <w:szCs w:val="24"/>
        </w:rPr>
      </w:pPr>
      <w:r w:rsidRPr="006F5206">
        <w:rPr>
          <w:rStyle w:val="af1"/>
          <w:rFonts w:cs="Times New Roman"/>
          <w:b w:val="0"/>
          <w:bCs w:val="0"/>
          <w:color w:val="000000" w:themeColor="text1"/>
          <w:sz w:val="28"/>
          <w:szCs w:val="24"/>
        </w:rPr>
        <w:lastRenderedPageBreak/>
        <w:t>Выполнение упражнения</w:t>
      </w:r>
      <w:r w:rsidRPr="006F5206">
        <w:rPr>
          <w:sz w:val="28"/>
          <w:szCs w:val="24"/>
        </w:rPr>
        <w:t>. Управляющими являются параметры выполнения (таймер, система оценки), действия пользователя и данные упражнения. Вывод – сырые результаты (время, ошибки) и текущая статистика.</w:t>
      </w:r>
    </w:p>
    <w:p w14:paraId="61A932FE" w14:textId="249B8FDF" w:rsidR="00802A56" w:rsidRDefault="00802A56" w:rsidP="00802A56">
      <w:pPr>
        <w:pStyle w:val="a"/>
        <w:rPr>
          <w:sz w:val="28"/>
          <w:szCs w:val="24"/>
        </w:rPr>
      </w:pPr>
      <w:r w:rsidRPr="006F5206">
        <w:rPr>
          <w:rStyle w:val="af1"/>
          <w:rFonts w:cs="Times New Roman"/>
          <w:b w:val="0"/>
          <w:bCs w:val="0"/>
          <w:color w:val="000000" w:themeColor="text1"/>
          <w:sz w:val="28"/>
          <w:szCs w:val="24"/>
        </w:rPr>
        <w:t>Подсчет статистики</w:t>
      </w:r>
      <w:r w:rsidRPr="006F5206">
        <w:rPr>
          <w:sz w:val="28"/>
          <w:szCs w:val="24"/>
        </w:rPr>
        <w:t>. На основе формул расчета и истории тренировок формируется финальный отчет с рекомендациями. Вывод – итоговые результаты и предложения для следующих упражнений.</w:t>
      </w:r>
    </w:p>
    <w:p w14:paraId="72EBFD8D" w14:textId="6002E3D2" w:rsidR="006F5206" w:rsidRPr="006F5206" w:rsidRDefault="006F5206" w:rsidP="006F5206">
      <w:pPr>
        <w:rPr>
          <w:sz w:val="28"/>
          <w:szCs w:val="24"/>
        </w:rPr>
      </w:pPr>
      <w:r w:rsidRPr="006F5206">
        <w:rPr>
          <w:sz w:val="28"/>
          <w:szCs w:val="24"/>
        </w:rPr>
        <w:t>На рисунке 3</w:t>
      </w:r>
      <w:r>
        <w:rPr>
          <w:sz w:val="28"/>
          <w:szCs w:val="24"/>
        </w:rPr>
        <w:t>6</w:t>
      </w:r>
      <w:r w:rsidRPr="006F5206">
        <w:rPr>
          <w:sz w:val="28"/>
          <w:szCs w:val="24"/>
        </w:rPr>
        <w:t xml:space="preserve"> представлена </w:t>
      </w:r>
      <w:r>
        <w:rPr>
          <w:sz w:val="28"/>
          <w:szCs w:val="24"/>
        </w:rPr>
        <w:t>д</w:t>
      </w:r>
      <w:r w:rsidRPr="006F5206">
        <w:rPr>
          <w:sz w:val="28"/>
          <w:szCs w:val="24"/>
        </w:rPr>
        <w:t xml:space="preserve">иаграмма </w:t>
      </w:r>
      <w:r w:rsidRPr="006F5206">
        <w:rPr>
          <w:sz w:val="28"/>
          <w:szCs w:val="24"/>
          <w:lang w:val="en-US"/>
        </w:rPr>
        <w:t>IDEF</w:t>
      </w:r>
      <w:r w:rsidRPr="006F5206">
        <w:rPr>
          <w:sz w:val="28"/>
          <w:szCs w:val="24"/>
        </w:rPr>
        <w:t>0.</w:t>
      </w:r>
    </w:p>
    <w:p w14:paraId="1919194A" w14:textId="77777777" w:rsidR="006F5206" w:rsidRPr="006F5206" w:rsidRDefault="006F5206" w:rsidP="006F5206">
      <w:pPr>
        <w:ind w:firstLine="0"/>
        <w:rPr>
          <w:sz w:val="28"/>
          <w:szCs w:val="24"/>
        </w:rPr>
      </w:pPr>
    </w:p>
    <w:p w14:paraId="31347E58" w14:textId="77777777" w:rsidR="006F5206" w:rsidRPr="00802A56" w:rsidRDefault="006F5206" w:rsidP="006F5206">
      <w:pPr>
        <w:ind w:left="709" w:firstLine="0"/>
      </w:pPr>
    </w:p>
    <w:p w14:paraId="477D6667" w14:textId="7AE9C809" w:rsidR="00FE396E" w:rsidRPr="00FE396E" w:rsidRDefault="00583B8D" w:rsidP="00FE396E">
      <w:pPr>
        <w:spacing w:after="240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583B8D">
        <w:rPr>
          <w:noProof/>
        </w:rPr>
        <w:drawing>
          <wp:inline distT="0" distB="0" distL="0" distR="0" wp14:anchorId="1E6DAFF6" wp14:editId="61A74335">
            <wp:extent cx="6031230" cy="2136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96E">
        <w:br/>
      </w:r>
      <w:r w:rsidR="00FE396E"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FE396E">
        <w:rPr>
          <w:rFonts w:eastAsia="MS Mincho" w:cs="Arial"/>
          <w:bCs/>
          <w:sz w:val="28"/>
          <w:szCs w:val="20"/>
        </w:rPr>
        <w:t>3</w:t>
      </w:r>
      <w:r w:rsidR="006F5206">
        <w:rPr>
          <w:rFonts w:eastAsia="MS Mincho" w:cs="Arial"/>
          <w:bCs/>
          <w:sz w:val="28"/>
          <w:szCs w:val="20"/>
        </w:rPr>
        <w:t>6</w:t>
      </w:r>
      <w:r w:rsidR="00FE396E" w:rsidRPr="003A078E">
        <w:rPr>
          <w:rFonts w:eastAsia="MS Mincho" w:cs="Arial"/>
          <w:bCs/>
          <w:sz w:val="28"/>
          <w:szCs w:val="20"/>
        </w:rPr>
        <w:t xml:space="preserve"> –</w:t>
      </w:r>
      <w:r w:rsidR="00FE396E">
        <w:rPr>
          <w:rFonts w:eastAsia="MS Mincho" w:cs="Arial"/>
          <w:bCs/>
          <w:sz w:val="28"/>
          <w:szCs w:val="20"/>
        </w:rPr>
        <w:t xml:space="preserve"> </w:t>
      </w:r>
      <w:r w:rsidR="006F5206" w:rsidRPr="006F5206">
        <w:rPr>
          <w:rFonts w:eastAsia="MS Mincho" w:cs="Arial"/>
          <w:bCs/>
          <w:sz w:val="28"/>
          <w:szCs w:val="20"/>
        </w:rPr>
        <w:t xml:space="preserve">Диаграмма </w:t>
      </w:r>
      <w:r w:rsidR="006F5206" w:rsidRPr="006F5206">
        <w:rPr>
          <w:rFonts w:eastAsia="MS Mincho" w:cs="Arial"/>
          <w:bCs/>
          <w:sz w:val="28"/>
          <w:szCs w:val="20"/>
          <w:lang w:val="en-US"/>
        </w:rPr>
        <w:t>IDEF</w:t>
      </w:r>
      <w:r w:rsidR="006F5206" w:rsidRPr="006F5206">
        <w:rPr>
          <w:rFonts w:eastAsia="MS Mincho" w:cs="Arial"/>
          <w:bCs/>
          <w:sz w:val="28"/>
          <w:szCs w:val="20"/>
        </w:rPr>
        <w:t>0</w:t>
      </w:r>
    </w:p>
    <w:p w14:paraId="4D8FB400" w14:textId="4ECA4B71" w:rsidR="00A957F1" w:rsidRPr="00A957F1" w:rsidRDefault="00A957F1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b/>
          <w:bCs/>
          <w:sz w:val="28"/>
          <w:szCs w:val="28"/>
          <w:highlight w:val="yellow"/>
          <w:lang w:eastAsia="en-US"/>
        </w:rPr>
      </w:pPr>
      <w:bookmarkStart w:id="12" w:name="_Toc169088737"/>
      <w:r w:rsidRPr="00A957F1">
        <w:rPr>
          <w:rFonts w:eastAsia="Times New Roman" w:cs="Times New Roman"/>
          <w:b/>
          <w:bCs/>
          <w:sz w:val="28"/>
          <w:szCs w:val="28"/>
          <w:highlight w:val="yellow"/>
          <w:lang w:eastAsia="en-US"/>
        </w:rPr>
        <w:t>4.2.2 Проектирование интерфейса</w:t>
      </w:r>
      <w:bookmarkEnd w:id="12"/>
    </w:p>
    <w:p w14:paraId="0B3DCF01" w14:textId="000483D7" w:rsidR="00A957F1" w:rsidRPr="00A957F1" w:rsidRDefault="00A957F1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b/>
          <w:bCs/>
          <w:sz w:val="28"/>
          <w:szCs w:val="28"/>
          <w:lang w:eastAsia="en-US"/>
        </w:rPr>
      </w:pPr>
      <w:proofErr w:type="spellStart"/>
      <w:r w:rsidRPr="00A957F1">
        <w:rPr>
          <w:rFonts w:eastAsia="Times New Roman" w:cs="Times New Roman"/>
          <w:b/>
          <w:bCs/>
          <w:sz w:val="28"/>
          <w:szCs w:val="28"/>
          <w:highlight w:val="yellow"/>
          <w:lang w:eastAsia="en-US"/>
        </w:rPr>
        <w:t>фывавыфафыафыарфывоаф</w:t>
      </w:r>
      <w:proofErr w:type="spellEnd"/>
    </w:p>
    <w:p w14:paraId="30C2BDE4" w14:textId="77777777" w:rsidR="00D806D9" w:rsidRPr="00770DF6" w:rsidRDefault="60576C66" w:rsidP="72E9DE5B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6999277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4.3 </w:t>
      </w:r>
      <w:r w:rsidR="5D255302"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программы</w:t>
      </w:r>
      <w:bookmarkEnd w:id="13"/>
    </w:p>
    <w:p w14:paraId="3C6F155E" w14:textId="77777777" w:rsidR="00402ADC" w:rsidRPr="002D0C29" w:rsidRDefault="00402ADC" w:rsidP="006C335F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4.3.1. Программная реализация</w:t>
      </w:r>
    </w:p>
    <w:p w14:paraId="5271721D" w14:textId="2CEB869D" w:rsidR="004060D2" w:rsidRDefault="004060D2" w:rsidP="00CA487C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 xml:space="preserve">Для реализации программы был выбран язык программирования </w:t>
      </w:r>
      <w:r w:rsidRPr="004060D2">
        <w:rPr>
          <w:rFonts w:cs="Times New Roman"/>
          <w:sz w:val="28"/>
          <w:szCs w:val="28"/>
          <w:lang w:val="en-US"/>
        </w:rPr>
        <w:t>Python</w:t>
      </w:r>
      <w:r w:rsidRPr="004060D2">
        <w:rPr>
          <w:rFonts w:cs="Times New Roman"/>
          <w:sz w:val="28"/>
          <w:szCs w:val="28"/>
        </w:rPr>
        <w:t xml:space="preserve"> версии 3.10</w:t>
      </w:r>
      <w:r>
        <w:rPr>
          <w:rFonts w:cs="Times New Roman"/>
          <w:sz w:val="28"/>
          <w:szCs w:val="28"/>
        </w:rPr>
        <w:t xml:space="preserve"> и встроенная библиотека </w:t>
      </w:r>
      <w:proofErr w:type="spellStart"/>
      <w:r>
        <w:rPr>
          <w:rFonts w:cs="Times New Roman"/>
          <w:sz w:val="28"/>
          <w:szCs w:val="28"/>
          <w:lang w:val="en-US"/>
        </w:rPr>
        <w:t>tkinter</w:t>
      </w:r>
      <w:proofErr w:type="spellEnd"/>
      <w:r w:rsidRPr="004060D2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</w:p>
    <w:p w14:paraId="1B319B4E" w14:textId="77777777" w:rsidR="00E106AC" w:rsidRPr="00E106AC" w:rsidRDefault="00E106AC" w:rsidP="00E106AC">
      <w:pPr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Выходные данные должны храниться в 2 видах, в зависимости от выбранного пользователем режима набора текста:</w:t>
      </w:r>
    </w:p>
    <w:p w14:paraId="591FAE8A" w14:textId="77777777" w:rsidR="00E106AC" w:rsidRPr="00E106AC" w:rsidRDefault="00E106AC">
      <w:pPr>
        <w:pStyle w:val="a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lastRenderedPageBreak/>
        <w:t>режим букв: данные должны храниться непосредственно в самой программе в виде двух массивов, которые подразделяются на 2 языка (русский и английский);</w:t>
      </w:r>
    </w:p>
    <w:p w14:paraId="2F77CE9B" w14:textId="77777777" w:rsidR="00E106AC" w:rsidRPr="00E106AC" w:rsidRDefault="00E106AC">
      <w:pPr>
        <w:pStyle w:val="a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режим слов и текста: данные должны храниться в нескольких текстовых документах, которые содержат слова/текст на каждый из 2 доступных языков (русский английский).</w:t>
      </w:r>
    </w:p>
    <w:p w14:paraId="056193B4" w14:textId="77777777" w:rsidR="00E106AC" w:rsidRDefault="00E106AC" w:rsidP="00CA487C">
      <w:pPr>
        <w:ind w:firstLine="709"/>
        <w:rPr>
          <w:rFonts w:cs="Times New Roman"/>
          <w:sz w:val="28"/>
          <w:szCs w:val="28"/>
        </w:rPr>
      </w:pPr>
    </w:p>
    <w:p w14:paraId="75E1E0A2" w14:textId="240E44C8" w:rsidR="006C335F" w:rsidRDefault="5D255302" w:rsidP="00CA487C">
      <w:pPr>
        <w:ind w:firstLine="709"/>
        <w:rPr>
          <w:rFonts w:cs="Times New Roman"/>
          <w:sz w:val="28"/>
          <w:szCs w:val="28"/>
          <w:highlight w:val="yellow"/>
        </w:rPr>
      </w:pPr>
      <w:r w:rsidRPr="002D0C29">
        <w:rPr>
          <w:rFonts w:cs="Times New Roman"/>
          <w:sz w:val="28"/>
          <w:szCs w:val="28"/>
          <w:highlight w:val="yellow"/>
        </w:rPr>
        <w:t>Тут про ЯП, компоненты, библиотеки, с помощью чего реализовано все, переменные, как данные хранятся, какие функции и методы, классы и экземпляры классов</w:t>
      </w:r>
    </w:p>
    <w:p w14:paraId="37B0AEEC" w14:textId="21F95800" w:rsidR="00AF451D" w:rsidRPr="002D0C29" w:rsidRDefault="00AF451D" w:rsidP="00CA487C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 xml:space="preserve">Скрины методов и описание каждых </w:t>
      </w:r>
    </w:p>
    <w:p w14:paraId="5095CB50" w14:textId="77777777" w:rsidR="006C335F" w:rsidRDefault="00402ADC" w:rsidP="00CA487C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4.3.2. Реализация</w:t>
      </w:r>
      <w:r w:rsidR="006C335F" w:rsidRPr="002D0C29">
        <w:rPr>
          <w:rFonts w:cs="Times New Roman"/>
          <w:b/>
          <w:sz w:val="28"/>
          <w:szCs w:val="28"/>
        </w:rPr>
        <w:t xml:space="preserve"> интерфейса</w:t>
      </w:r>
    </w:p>
    <w:p w14:paraId="6E197864" w14:textId="4D2E10F2" w:rsidR="004060D2" w:rsidRDefault="0012112B" w:rsidP="0012112B">
      <w:pPr>
        <w:ind w:firstLine="0"/>
        <w:jc w:val="center"/>
        <w:rPr>
          <w:rFonts w:eastAsia="MS Mincho" w:cs="Arial"/>
          <w:bCs/>
          <w:szCs w:val="20"/>
        </w:rPr>
      </w:pPr>
      <w:r w:rsidRPr="0012112B">
        <w:rPr>
          <w:noProof/>
        </w:rPr>
        <w:drawing>
          <wp:inline distT="0" distB="0" distL="0" distR="0" wp14:anchorId="7B4CE595" wp14:editId="0A35C6F0">
            <wp:extent cx="6031230" cy="356997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D2" w:rsidRPr="00120260">
        <w:rPr>
          <w:rFonts w:eastAsia="MS Mincho" w:cs="Arial"/>
          <w:bCs/>
          <w:szCs w:val="20"/>
        </w:rPr>
        <w:t xml:space="preserve">Рисунок </w:t>
      </w:r>
      <w:r w:rsidR="00120260" w:rsidRPr="00120260">
        <w:rPr>
          <w:rFonts w:eastAsia="MS Mincho" w:cs="Arial"/>
          <w:bCs/>
          <w:szCs w:val="20"/>
        </w:rPr>
        <w:t>35</w:t>
      </w:r>
      <w:r w:rsidR="004060D2" w:rsidRPr="00120260">
        <w:rPr>
          <w:rFonts w:eastAsia="MS Mincho" w:cs="Arial"/>
          <w:bCs/>
          <w:szCs w:val="20"/>
        </w:rPr>
        <w:t xml:space="preserve"> – </w:t>
      </w:r>
      <w:r w:rsidR="00770DF6">
        <w:rPr>
          <w:rFonts w:eastAsia="MS Mincho" w:cs="Arial"/>
          <w:bCs/>
          <w:szCs w:val="20"/>
        </w:rPr>
        <w:t>Скриншот интерфейса приложения</w:t>
      </w:r>
    </w:p>
    <w:p w14:paraId="3BCC23F4" w14:textId="77777777" w:rsidR="0012112B" w:rsidRPr="00120260" w:rsidRDefault="0012112B" w:rsidP="0012112B">
      <w:pPr>
        <w:ind w:firstLine="0"/>
        <w:jc w:val="center"/>
        <w:rPr>
          <w:rFonts w:eastAsia="MS Mincho" w:cs="Arial"/>
          <w:bCs/>
          <w:szCs w:val="20"/>
        </w:rPr>
      </w:pPr>
    </w:p>
    <w:p w14:paraId="2AD2C1D5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t>Основные элементы управления:</w:t>
      </w:r>
    </w:p>
    <w:p w14:paraId="7262BF73" w14:textId="3E3E613D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1: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тображение статистики (количество ошибок, скорость печати)</w:t>
      </w:r>
      <w:r>
        <w:rPr>
          <w:rFonts w:cs="Times New Roman"/>
          <w:sz w:val="28"/>
          <w:szCs w:val="28"/>
        </w:rPr>
        <w:t>;</w:t>
      </w:r>
    </w:p>
    <w:p w14:paraId="51578C06" w14:textId="4E2BC645" w:rsid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2: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бласть для отображения задания</w:t>
      </w:r>
      <w:r>
        <w:rPr>
          <w:rFonts w:cs="Times New Roman"/>
          <w:sz w:val="28"/>
          <w:szCs w:val="28"/>
        </w:rPr>
        <w:t>;</w:t>
      </w:r>
    </w:p>
    <w:p w14:paraId="17AB2055" w14:textId="71181873" w:rsidR="0012112B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поле </w:t>
      </w:r>
      <w:proofErr w:type="gramStart"/>
      <w:r>
        <w:rPr>
          <w:rFonts w:cs="Times New Roman"/>
          <w:b/>
          <w:bCs/>
          <w:sz w:val="28"/>
          <w:szCs w:val="28"/>
        </w:rPr>
        <w:t>3 :</w:t>
      </w:r>
      <w:proofErr w:type="gramEnd"/>
      <w:r>
        <w:rPr>
          <w:rFonts w:cs="Times New Roman"/>
          <w:b/>
          <w:bCs/>
          <w:sz w:val="28"/>
          <w:szCs w:val="28"/>
        </w:rPr>
        <w:t xml:space="preserve"> область для </w:t>
      </w:r>
      <w:r w:rsidRPr="004060D2">
        <w:rPr>
          <w:rFonts w:cs="Times New Roman"/>
          <w:sz w:val="28"/>
          <w:szCs w:val="28"/>
        </w:rPr>
        <w:t>ввода текста пользователем</w:t>
      </w:r>
      <w:r>
        <w:rPr>
          <w:rFonts w:cs="Times New Roman"/>
          <w:b/>
          <w:bCs/>
          <w:sz w:val="28"/>
          <w:szCs w:val="28"/>
        </w:rPr>
        <w:t>;</w:t>
      </w:r>
    </w:p>
    <w:p w14:paraId="26A395BA" w14:textId="73C3065E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lastRenderedPageBreak/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4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с</w:t>
      </w:r>
      <w:r w:rsidR="004060D2" w:rsidRPr="004060D2">
        <w:rPr>
          <w:rFonts w:cs="Times New Roman"/>
          <w:sz w:val="28"/>
          <w:szCs w:val="28"/>
        </w:rPr>
        <w:t>мена режима набора (буквы/слова/тексты)</w:t>
      </w:r>
      <w:r>
        <w:rPr>
          <w:rFonts w:cs="Times New Roman"/>
          <w:sz w:val="28"/>
          <w:szCs w:val="28"/>
        </w:rPr>
        <w:t>;</w:t>
      </w:r>
    </w:p>
    <w:p w14:paraId="6CB3C859" w14:textId="534CFC3C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5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п</w:t>
      </w:r>
      <w:r w:rsidR="004060D2" w:rsidRPr="004060D2">
        <w:rPr>
          <w:rFonts w:cs="Times New Roman"/>
          <w:sz w:val="28"/>
          <w:szCs w:val="28"/>
        </w:rPr>
        <w:t>ереключение языка (русский/английский)</w:t>
      </w:r>
      <w:r>
        <w:rPr>
          <w:rFonts w:cs="Times New Roman"/>
          <w:sz w:val="28"/>
          <w:szCs w:val="28"/>
        </w:rPr>
        <w:t>;</w:t>
      </w:r>
    </w:p>
    <w:p w14:paraId="4819FEFC" w14:textId="719054FB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6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ключение/выключение подсветки клавиш</w:t>
      </w:r>
      <w:r>
        <w:rPr>
          <w:rFonts w:cs="Times New Roman"/>
          <w:sz w:val="28"/>
          <w:szCs w:val="28"/>
        </w:rPr>
        <w:t>;</w:t>
      </w:r>
    </w:p>
    <w:p w14:paraId="2857DEBE" w14:textId="5FBEB734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э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лемент </w:t>
      </w:r>
      <w:r>
        <w:rPr>
          <w:rFonts w:cs="Times New Roman"/>
          <w:b/>
          <w:bCs/>
          <w:sz w:val="28"/>
          <w:szCs w:val="28"/>
        </w:rPr>
        <w:t>7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иртуальная клавиатура с подсветкой нажатых клавиш</w:t>
      </w:r>
      <w:r>
        <w:rPr>
          <w:rFonts w:cs="Times New Roman"/>
          <w:sz w:val="28"/>
          <w:szCs w:val="28"/>
        </w:rPr>
        <w:t>.</w:t>
      </w:r>
    </w:p>
    <w:p w14:paraId="4E08E6A8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t>Функционал программы:</w:t>
      </w:r>
    </w:p>
    <w:p w14:paraId="46858762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Возможность набора текста с проверкой ошибок</w:t>
      </w:r>
    </w:p>
    <w:p w14:paraId="0BA797F7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Три режима тренировки: отдельные буквы, словосочетания и связные тексты</w:t>
      </w:r>
    </w:p>
    <w:p w14:paraId="377D9EA5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Поддержка двух языков с автоматической сменой упражнений</w:t>
      </w:r>
    </w:p>
    <w:p w14:paraId="693BF775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Визуальная подсветка клавиш (цветом обозначаются правильные и ошибочные нажатия)</w:t>
      </w:r>
    </w:p>
    <w:p w14:paraId="1DFB1951" w14:textId="2D5384D4" w:rsidR="000A62FD" w:rsidRDefault="2873023E" w:rsidP="00D71DC5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56999278"/>
      <w:r w:rsidRPr="002D0C29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4.4 </w:t>
      </w:r>
      <w:r w:rsidR="60576C66" w:rsidRPr="002D0C29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обеспечения</w:t>
      </w:r>
      <w:bookmarkEnd w:id="14"/>
    </w:p>
    <w:p w14:paraId="541D15E5" w14:textId="56AD1E82" w:rsidR="00D71DC5" w:rsidRPr="00D71DC5" w:rsidRDefault="00D71DC5" w:rsidP="00D71DC5">
      <w:pPr>
        <w:ind w:firstLine="709"/>
        <w:rPr>
          <w:sz w:val="28"/>
          <w:szCs w:val="24"/>
        </w:rPr>
      </w:pPr>
      <w:r w:rsidRPr="00D71DC5">
        <w:rPr>
          <w:sz w:val="28"/>
          <w:szCs w:val="24"/>
        </w:rPr>
        <w:t>Таблица 1 – Тестирование программного обеспечения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2D0C29" w:rsidRPr="002D0C29" w14:paraId="180DAB55" w14:textId="77777777" w:rsidTr="00284169">
        <w:trPr>
          <w:trHeight w:val="556"/>
        </w:trPr>
        <w:tc>
          <w:tcPr>
            <w:tcW w:w="880" w:type="dxa"/>
          </w:tcPr>
          <w:p w14:paraId="07280A16" w14:textId="77777777" w:rsidR="00CA487C" w:rsidRPr="002D0C29" w:rsidRDefault="00CA487C" w:rsidP="00284169">
            <w:pPr>
              <w:ind w:firstLine="0"/>
              <w:rPr>
                <w:rFonts w:cs="Times New Roman"/>
                <w:sz w:val="28"/>
                <w:szCs w:val="28"/>
              </w:rPr>
            </w:pPr>
            <w:bookmarkStart w:id="15" w:name="_Hlk75378538"/>
            <w:r w:rsidRPr="002D0C29">
              <w:rPr>
                <w:rFonts w:eastAsia="Times New Roman" w:cs="Times New Roman"/>
                <w:sz w:val="28"/>
                <w:szCs w:val="28"/>
              </w:rPr>
              <w:t xml:space="preserve">№ </w:t>
            </w:r>
            <w:proofErr w:type="spellStart"/>
            <w:r w:rsidRPr="002D0C29">
              <w:rPr>
                <w:rFonts w:eastAsia="Times New Roman" w:cs="Times New Roman"/>
                <w:sz w:val="28"/>
                <w:szCs w:val="28"/>
              </w:rPr>
              <w:t>п.п</w:t>
            </w:r>
            <w:proofErr w:type="spellEnd"/>
            <w:r w:rsidRPr="002D0C2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268" w:type="dxa"/>
          </w:tcPr>
          <w:p w14:paraId="3F7F6F7D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Действия пользователя</w:t>
            </w:r>
          </w:p>
        </w:tc>
        <w:tc>
          <w:tcPr>
            <w:tcW w:w="4723" w:type="dxa"/>
          </w:tcPr>
          <w:p w14:paraId="57EABDD0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Критерии приемки</w:t>
            </w:r>
          </w:p>
        </w:tc>
        <w:tc>
          <w:tcPr>
            <w:tcW w:w="2648" w:type="dxa"/>
          </w:tcPr>
          <w:p w14:paraId="7BA5D9FB" w14:textId="069021A1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cs="Times New Roman"/>
                <w:sz w:val="28"/>
                <w:szCs w:val="28"/>
              </w:rPr>
              <w:t>Отметка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2D0C29">
              <w:rPr>
                <w:rFonts w:cs="Times New Roman"/>
                <w:sz w:val="28"/>
                <w:szCs w:val="28"/>
              </w:rPr>
              <w:t>о прохождении</w:t>
            </w:r>
          </w:p>
        </w:tc>
      </w:tr>
      <w:tr w:rsidR="00770DF6" w:rsidRPr="002D0C29" w14:paraId="5B95CD12" w14:textId="77777777" w:rsidTr="00284169">
        <w:tc>
          <w:tcPr>
            <w:tcW w:w="880" w:type="dxa"/>
          </w:tcPr>
          <w:p w14:paraId="5220BBB2" w14:textId="6266C2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13CB595B" w14:textId="1B437E3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Запуск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программы</w:t>
            </w:r>
          </w:p>
        </w:tc>
        <w:tc>
          <w:tcPr>
            <w:tcW w:w="4723" w:type="dxa"/>
          </w:tcPr>
          <w:p w14:paraId="6D9C8D39" w14:textId="29E30992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 xml:space="preserve">Программа запускается без ошибок. </w:t>
            </w:r>
            <w:r w:rsidRPr="00A40AE2">
              <w:rPr>
                <w:rFonts w:cs="Times New Roman"/>
                <w:sz w:val="28"/>
                <w:szCs w:val="28"/>
              </w:rPr>
              <w:t>В открывшемся окне</w:t>
            </w:r>
            <w:r w:rsidR="00C40ACA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сверху</w:t>
            </w:r>
            <w:r>
              <w:rPr>
                <w:rFonts w:cs="Times New Roman"/>
                <w:sz w:val="28"/>
                <w:szCs w:val="28"/>
              </w:rPr>
              <w:t xml:space="preserve"> с левого края</w:t>
            </w:r>
            <w:r w:rsidRPr="00A40AE2">
              <w:rPr>
                <w:rFonts w:cs="Times New Roman"/>
                <w:sz w:val="28"/>
                <w:szCs w:val="28"/>
              </w:rPr>
              <w:t xml:space="preserve"> должен располагаться заголовок с текстом «</w:t>
            </w:r>
            <w:r>
              <w:rPr>
                <w:rFonts w:cs="Times New Roman"/>
                <w:sz w:val="28"/>
                <w:szCs w:val="28"/>
              </w:rPr>
              <w:t>K</w:t>
            </w:r>
            <w:proofErr w:type="spellStart"/>
            <w:r>
              <w:rPr>
                <w:rFonts w:cs="Times New Roman"/>
                <w:sz w:val="28"/>
                <w:szCs w:val="28"/>
                <w:lang w:val="en-US"/>
              </w:rPr>
              <w:t>eyboard</w:t>
            </w:r>
            <w:proofErr w:type="spellEnd"/>
            <w:r w:rsidRPr="00C44AB4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  <w:lang w:val="en-US"/>
              </w:rPr>
              <w:t>Trainer</w:t>
            </w:r>
            <w:r w:rsidRPr="00A40AE2">
              <w:rPr>
                <w:rFonts w:cs="Times New Roman"/>
                <w:sz w:val="28"/>
                <w:szCs w:val="28"/>
              </w:rPr>
              <w:t xml:space="preserve">». </w:t>
            </w:r>
            <w:r w:rsidRPr="00C44AB4">
              <w:rPr>
                <w:rFonts w:cs="Times New Roman"/>
                <w:sz w:val="28"/>
                <w:szCs w:val="28"/>
              </w:rPr>
              <w:t>Отображается главное окно с клавиатурой, строкой текста, полем ввода, счётчиком ошибок и скорости, и кнопками управления.</w:t>
            </w:r>
          </w:p>
        </w:tc>
        <w:tc>
          <w:tcPr>
            <w:tcW w:w="2648" w:type="dxa"/>
            <w:vAlign w:val="center"/>
          </w:tcPr>
          <w:p w14:paraId="675E05EE" w14:textId="25C10C21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0DB9DFE0" w14:textId="77777777" w:rsidTr="00284169">
        <w:tc>
          <w:tcPr>
            <w:tcW w:w="880" w:type="dxa"/>
          </w:tcPr>
          <w:p w14:paraId="208DBF16" w14:textId="074E8EC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68" w:type="dxa"/>
          </w:tcPr>
          <w:p w14:paraId="78E86B4E" w14:textId="321C0064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поля ввода</w:t>
            </w:r>
          </w:p>
        </w:tc>
        <w:tc>
          <w:tcPr>
            <w:tcW w:w="4723" w:type="dxa"/>
          </w:tcPr>
          <w:p w14:paraId="07699802" w14:textId="366A35D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Вводимые символы отображаются в поле, соответствующие символы в строке сверху подсвечиваются при совпадении.</w:t>
            </w:r>
          </w:p>
        </w:tc>
        <w:tc>
          <w:tcPr>
            <w:tcW w:w="2648" w:type="dxa"/>
            <w:vAlign w:val="center"/>
          </w:tcPr>
          <w:p w14:paraId="78F94430" w14:textId="79FB1AA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CCA2720" w14:textId="77777777" w:rsidTr="00284169">
        <w:tc>
          <w:tcPr>
            <w:tcW w:w="880" w:type="dxa"/>
          </w:tcPr>
          <w:p w14:paraId="0582FA95" w14:textId="6BC9217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0CD3ECA4" w14:textId="7747CC0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режима тренировки</w:t>
            </w:r>
          </w:p>
        </w:tc>
        <w:tc>
          <w:tcPr>
            <w:tcW w:w="4723" w:type="dxa"/>
          </w:tcPr>
          <w:p w14:paraId="392A0022" w14:textId="23A0DEEA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Меняется содержимое строки для ввода в зависимости от режима.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Происходит замена текущего упражнения на новое. Строка с текстом изменяется.</w:t>
            </w:r>
          </w:p>
        </w:tc>
        <w:tc>
          <w:tcPr>
            <w:tcW w:w="2648" w:type="dxa"/>
            <w:vAlign w:val="center"/>
          </w:tcPr>
          <w:p w14:paraId="1B53E6CE" w14:textId="3139D87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4B5B815" w14:textId="77777777" w:rsidTr="00284169">
        <w:tc>
          <w:tcPr>
            <w:tcW w:w="880" w:type="dxa"/>
          </w:tcPr>
          <w:p w14:paraId="488321A5" w14:textId="1E16C281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268" w:type="dxa"/>
          </w:tcPr>
          <w:p w14:paraId="69AEA5AF" w14:textId="186BF2C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языка</w:t>
            </w:r>
          </w:p>
        </w:tc>
        <w:tc>
          <w:tcPr>
            <w:tcW w:w="4723" w:type="dxa"/>
          </w:tcPr>
          <w:p w14:paraId="6C17163E" w14:textId="02D5745F" w:rsidR="00770DF6" w:rsidRPr="002D0C29" w:rsidRDefault="003E4A47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3E4A47">
              <w:rPr>
                <w:rFonts w:eastAsia="Times New Roman" w:cs="Times New Roman"/>
                <w:sz w:val="28"/>
                <w:szCs w:val="28"/>
              </w:rPr>
              <w:t>Язык интерфейса и тренировочного текста изменяется</w:t>
            </w:r>
            <w:r w:rsidR="00FC124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4CBD4966" w14:textId="133189B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</w:tbl>
    <w:p w14:paraId="2E408A0A" w14:textId="77777777" w:rsidR="00D71DC5" w:rsidRDefault="00D71DC5"/>
    <w:p w14:paraId="78C4148C" w14:textId="79D632B3" w:rsidR="00D71DC5" w:rsidRPr="00D71DC5" w:rsidRDefault="00D71DC5" w:rsidP="00D71DC5">
      <w:pPr>
        <w:ind w:firstLine="0"/>
        <w:rPr>
          <w:sz w:val="28"/>
          <w:szCs w:val="24"/>
        </w:rPr>
      </w:pPr>
      <w:r w:rsidRPr="00D71DC5">
        <w:rPr>
          <w:sz w:val="28"/>
          <w:szCs w:val="24"/>
        </w:rPr>
        <w:t>Продолжение таблицы 1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770DF6" w:rsidRPr="002D0C29" w14:paraId="078CCE2F" w14:textId="77777777" w:rsidTr="00284169">
        <w:tc>
          <w:tcPr>
            <w:tcW w:w="880" w:type="dxa"/>
          </w:tcPr>
          <w:p w14:paraId="49C303CD" w14:textId="115E8CED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9759EF8" w14:textId="004C9C7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Подсветка при верном и неверном вводе</w:t>
            </w:r>
          </w:p>
        </w:tc>
        <w:tc>
          <w:tcPr>
            <w:tcW w:w="4723" w:type="dxa"/>
          </w:tcPr>
          <w:p w14:paraId="10608596" w14:textId="724D02A3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Нажатые клавиши подсвечиваются: зелёным — верные, красным — ошибочные.</w:t>
            </w:r>
          </w:p>
        </w:tc>
        <w:tc>
          <w:tcPr>
            <w:tcW w:w="2648" w:type="dxa"/>
            <w:vAlign w:val="center"/>
          </w:tcPr>
          <w:p w14:paraId="61F177C6" w14:textId="6E7D3ECB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6CAFF224" w14:textId="77777777" w:rsidTr="00284169">
        <w:tc>
          <w:tcPr>
            <w:tcW w:w="880" w:type="dxa"/>
          </w:tcPr>
          <w:p w14:paraId="62A4BF81" w14:textId="73512BFF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6553B106" w14:textId="161B96F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счётчика ошибок</w:t>
            </w:r>
          </w:p>
        </w:tc>
        <w:tc>
          <w:tcPr>
            <w:tcW w:w="4723" w:type="dxa"/>
          </w:tcPr>
          <w:p w14:paraId="56BB0D78" w14:textId="098EA80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Значение счётчика </w:t>
            </w:r>
            <w:proofErr w:type="spellStart"/>
            <w:r w:rsidRPr="00F72CAB">
              <w:rPr>
                <w:rFonts w:cs="Times New Roman"/>
                <w:b/>
                <w:bCs/>
                <w:sz w:val="28"/>
                <w:szCs w:val="28"/>
              </w:rPr>
              <w:t>Errors</w:t>
            </w:r>
            <w:proofErr w:type="spellEnd"/>
            <w:r w:rsidR="00C40ACA">
              <w:rPr>
                <w:rFonts w:cs="Times New Roman"/>
                <w:b/>
                <w:bCs/>
                <w:sz w:val="28"/>
                <w:szCs w:val="28"/>
              </w:rPr>
              <w:t xml:space="preserve">/Ошибки </w:t>
            </w:r>
            <w:r w:rsidRPr="00F72CAB">
              <w:rPr>
                <w:rFonts w:cs="Times New Roman"/>
                <w:sz w:val="28"/>
                <w:szCs w:val="28"/>
              </w:rPr>
              <w:t>увеличивается на каждую ошибку.</w:t>
            </w:r>
          </w:p>
        </w:tc>
        <w:tc>
          <w:tcPr>
            <w:tcW w:w="2648" w:type="dxa"/>
            <w:vAlign w:val="center"/>
          </w:tcPr>
          <w:p w14:paraId="610089B6" w14:textId="55DEE19D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9420BB7" w14:textId="77777777" w:rsidTr="00284169">
        <w:tc>
          <w:tcPr>
            <w:tcW w:w="880" w:type="dxa"/>
          </w:tcPr>
          <w:p w14:paraId="48C93780" w14:textId="0C11D5EB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268" w:type="dxa"/>
          </w:tcPr>
          <w:p w14:paraId="6A6311DF" w14:textId="080C896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подсчёта скорости</w:t>
            </w:r>
          </w:p>
        </w:tc>
        <w:tc>
          <w:tcPr>
            <w:tcW w:w="4723" w:type="dxa"/>
          </w:tcPr>
          <w:p w14:paraId="75B1992F" w14:textId="201C04B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Показатель </w:t>
            </w:r>
            <w:r w:rsidRPr="00F72CAB">
              <w:rPr>
                <w:rFonts w:cs="Times New Roman"/>
                <w:b/>
                <w:bCs/>
                <w:sz w:val="28"/>
                <w:szCs w:val="28"/>
              </w:rPr>
              <w:t>Speed</w:t>
            </w:r>
            <w:r w:rsidR="00C40ACA">
              <w:rPr>
                <w:rFonts w:cs="Times New Roman"/>
                <w:b/>
                <w:bCs/>
                <w:sz w:val="28"/>
                <w:szCs w:val="28"/>
              </w:rPr>
              <w:t>/Скорость</w:t>
            </w:r>
            <w:r w:rsidRPr="00F72CAB">
              <w:rPr>
                <w:rFonts w:cs="Times New Roman"/>
                <w:sz w:val="28"/>
                <w:szCs w:val="28"/>
              </w:rPr>
              <w:t xml:space="preserve"> отображает корректную скорость печати (в словах в минуту — WPM</w:t>
            </w:r>
            <w:r w:rsidR="00C40ACA">
              <w:rPr>
                <w:rFonts w:cs="Times New Roman"/>
                <w:sz w:val="28"/>
                <w:szCs w:val="28"/>
              </w:rPr>
              <w:t xml:space="preserve"> или в символах в минуту –</w:t>
            </w:r>
            <w:r w:rsidR="00C40ACA" w:rsidRPr="00C40ACA">
              <w:rPr>
                <w:rFonts w:cs="Times New Roman"/>
                <w:sz w:val="28"/>
                <w:szCs w:val="28"/>
              </w:rPr>
              <w:t xml:space="preserve"> </w:t>
            </w:r>
            <w:r w:rsidR="00C40ACA">
              <w:rPr>
                <w:rFonts w:cs="Times New Roman"/>
                <w:sz w:val="28"/>
                <w:szCs w:val="28"/>
                <w:lang w:val="en-US"/>
              </w:rPr>
              <w:t>CPM</w:t>
            </w:r>
            <w:r w:rsidRPr="00F72CAB">
              <w:rPr>
                <w:rFonts w:cs="Times New Roman"/>
                <w:sz w:val="28"/>
                <w:szCs w:val="28"/>
              </w:rPr>
              <w:t>).</w:t>
            </w:r>
          </w:p>
        </w:tc>
        <w:tc>
          <w:tcPr>
            <w:tcW w:w="2648" w:type="dxa"/>
            <w:vAlign w:val="center"/>
          </w:tcPr>
          <w:p w14:paraId="394EA5F9" w14:textId="62822537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3248A5E7" w14:textId="77777777" w:rsidTr="00284169">
        <w:tc>
          <w:tcPr>
            <w:tcW w:w="880" w:type="dxa"/>
          </w:tcPr>
          <w:p w14:paraId="522CADD3" w14:textId="666BE294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14:paraId="1715528B" w14:textId="5DBDE503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ограничения по времени</w:t>
            </w:r>
          </w:p>
        </w:tc>
        <w:tc>
          <w:tcPr>
            <w:tcW w:w="4723" w:type="dxa"/>
          </w:tcPr>
          <w:p w14:paraId="280C5EA3" w14:textId="21139C39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 истечении </w:t>
            </w:r>
            <w:r w:rsidR="00035010">
              <w:rPr>
                <w:rFonts w:cs="Times New Roman"/>
                <w:sz w:val="28"/>
                <w:szCs w:val="28"/>
              </w:rPr>
              <w:t>времени в поле выводится сообщение о закончившемся времени</w:t>
            </w:r>
            <w:r w:rsidRPr="00F72CAB">
              <w:rPr>
                <w:rFonts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7D975945" w14:textId="35DA9F60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5CCFFA5E" w14:textId="77777777" w:rsidTr="00284169">
        <w:tc>
          <w:tcPr>
            <w:tcW w:w="880" w:type="dxa"/>
          </w:tcPr>
          <w:p w14:paraId="2084AFEA" w14:textId="276497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268" w:type="dxa"/>
          </w:tcPr>
          <w:p w14:paraId="1D5D60DA" w14:textId="5907942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корректной смены всех параметров</w:t>
            </w:r>
          </w:p>
        </w:tc>
        <w:tc>
          <w:tcPr>
            <w:tcW w:w="4723" w:type="dxa"/>
          </w:tcPr>
          <w:p w14:paraId="2259518E" w14:textId="66969C7F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Все элементы корректно взаимодействуют между собой без сбоев или зависаний.</w:t>
            </w:r>
          </w:p>
        </w:tc>
        <w:tc>
          <w:tcPr>
            <w:tcW w:w="2648" w:type="dxa"/>
            <w:vAlign w:val="center"/>
          </w:tcPr>
          <w:p w14:paraId="579A7D91" w14:textId="1F20EB0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6193BEC" w14:textId="77777777" w:rsidTr="00284169">
        <w:tc>
          <w:tcPr>
            <w:tcW w:w="880" w:type="dxa"/>
          </w:tcPr>
          <w:p w14:paraId="7B079E22" w14:textId="5917B100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2268" w:type="dxa"/>
          </w:tcPr>
          <w:p w14:paraId="6E4A83A6" w14:textId="12CC9EBA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Закрытие программы</w:t>
            </w:r>
          </w:p>
        </w:tc>
        <w:tc>
          <w:tcPr>
            <w:tcW w:w="4723" w:type="dxa"/>
          </w:tcPr>
          <w:p w14:paraId="3BA9568A" w14:textId="3AFE9D30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Программа закрывается корректно, без ошибок.</w:t>
            </w:r>
          </w:p>
        </w:tc>
        <w:tc>
          <w:tcPr>
            <w:tcW w:w="2648" w:type="dxa"/>
            <w:vAlign w:val="center"/>
          </w:tcPr>
          <w:p w14:paraId="6A69C0E0" w14:textId="4CE584D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bookmarkEnd w:id="15"/>
    </w:tbl>
    <w:p w14:paraId="5BDF67DC" w14:textId="769F4EFD" w:rsidR="004F2F0E" w:rsidRDefault="004F2F0E" w:rsidP="00AA65B6">
      <w:pPr>
        <w:rPr>
          <w:rFonts w:cs="Times New Roman"/>
          <w:b/>
          <w:sz w:val="28"/>
          <w:szCs w:val="28"/>
        </w:rPr>
      </w:pPr>
    </w:p>
    <w:p w14:paraId="2BC66F0F" w14:textId="7B9D79CC" w:rsidR="00AF451D" w:rsidRDefault="004F2F0E" w:rsidP="004F2F0E">
      <w:pPr>
        <w:spacing w:before="0" w:after="160" w:line="259" w:lineRule="auto"/>
        <w:ind w:firstLine="0"/>
        <w:contextualSpacing w:val="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0F92C59C" w14:textId="4D2EA2CE" w:rsidR="004F2F0E" w:rsidRPr="00D71DC5" w:rsidRDefault="004F2F0E" w:rsidP="00D71DC5">
      <w:pPr>
        <w:rPr>
          <w:sz w:val="28"/>
          <w:szCs w:val="24"/>
          <w:lang w:val="en-US"/>
        </w:rPr>
      </w:pPr>
      <w:r w:rsidRPr="004F2F0E">
        <w:rPr>
          <w:sz w:val="28"/>
          <w:szCs w:val="24"/>
        </w:rPr>
        <w:lastRenderedPageBreak/>
        <w:t>Тестирование:</w:t>
      </w:r>
    </w:p>
    <w:p w14:paraId="3F61D997" w14:textId="7946CD10" w:rsidR="004F2F0E" w:rsidRDefault="004F2F0E" w:rsidP="004F2F0E">
      <w:pPr>
        <w:pStyle w:val="a"/>
        <w:numPr>
          <w:ilvl w:val="0"/>
          <w:numId w:val="0"/>
        </w:numPr>
        <w:rPr>
          <w:rFonts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038939B" wp14:editId="7323F2EF">
            <wp:extent cx="6031230" cy="35699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8C85" w14:textId="38F2BA72" w:rsidR="0011541D" w:rsidRPr="00D71DC5" w:rsidRDefault="0011541D" w:rsidP="0011541D">
      <w:pPr>
        <w:ind w:firstLine="0"/>
        <w:jc w:val="center"/>
        <w:rPr>
          <w:rFonts w:eastAsia="MS Mincho" w:cs="Arial"/>
          <w:bCs/>
          <w:sz w:val="28"/>
        </w:rPr>
      </w:pPr>
      <w:r w:rsidRPr="00D71DC5">
        <w:rPr>
          <w:rFonts w:eastAsia="MS Mincho" w:cs="Arial"/>
          <w:bCs/>
          <w:sz w:val="28"/>
        </w:rPr>
        <w:t>Рисунок 36 – Запуск программы</w:t>
      </w:r>
    </w:p>
    <w:p w14:paraId="6A2B917C" w14:textId="77777777" w:rsidR="0011541D" w:rsidRPr="0011541D" w:rsidRDefault="0011541D" w:rsidP="0011541D">
      <w:pPr>
        <w:ind w:firstLine="0"/>
        <w:jc w:val="center"/>
        <w:rPr>
          <w:rFonts w:eastAsia="MS Mincho" w:cs="Arial"/>
          <w:bCs/>
          <w:szCs w:val="20"/>
        </w:rPr>
      </w:pPr>
    </w:p>
    <w:p w14:paraId="23ED7C56" w14:textId="431636BC" w:rsidR="004F2F0E" w:rsidRDefault="004F2F0E" w:rsidP="004F2F0E">
      <w:pPr>
        <w:pStyle w:val="141"/>
        <w:spacing w:before="240" w:after="0"/>
        <w:ind w:firstLine="0"/>
        <w:rPr>
          <w:lang w:val="en-US"/>
        </w:rPr>
      </w:pPr>
      <w:r w:rsidRPr="004F2F0E">
        <w:rPr>
          <w:noProof/>
          <w:lang w:val="en-US"/>
        </w:rPr>
        <w:drawing>
          <wp:inline distT="0" distB="0" distL="0" distR="0" wp14:anchorId="463E93F4" wp14:editId="73ACAC91">
            <wp:extent cx="6031230" cy="356997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A5E" w14:textId="041A8179" w:rsidR="00D71DC5" w:rsidRPr="00405677" w:rsidRDefault="00D71DC5" w:rsidP="00D71DC5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37 – Проверка поля ввода</w:t>
      </w:r>
    </w:p>
    <w:p w14:paraId="57E281A4" w14:textId="0F3D0D19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lastRenderedPageBreak/>
        <w:drawing>
          <wp:inline distT="0" distB="0" distL="0" distR="0" wp14:anchorId="342C38BF" wp14:editId="2DDE7863">
            <wp:extent cx="6031230" cy="3576320"/>
            <wp:effectExtent l="0" t="0" r="762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DB80" w14:textId="43DAA15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37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65943028" w14:textId="77777777" w:rsidR="00405677" w:rsidRDefault="00405677" w:rsidP="003E4A47">
      <w:pPr>
        <w:ind w:firstLine="0"/>
        <w:rPr>
          <w:bCs/>
          <w:sz w:val="28"/>
          <w:szCs w:val="24"/>
        </w:rPr>
      </w:pPr>
    </w:p>
    <w:p w14:paraId="5B169465" w14:textId="7FC667AA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drawing>
          <wp:inline distT="0" distB="0" distL="0" distR="0" wp14:anchorId="7983D692" wp14:editId="08D268C9">
            <wp:extent cx="6031230" cy="3576320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B9F2" w14:textId="4D7EE4CB" w:rsidR="0074282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37D6D4D2" w14:textId="4A3C8C3C" w:rsidR="0074282D" w:rsidRDefault="005427E4" w:rsidP="0074282D">
      <w:pPr>
        <w:ind w:firstLine="0"/>
        <w:rPr>
          <w:bCs/>
          <w:sz w:val="28"/>
          <w:szCs w:val="24"/>
        </w:rPr>
      </w:pPr>
      <w:r w:rsidRPr="005427E4">
        <w:rPr>
          <w:bCs/>
          <w:noProof/>
          <w:sz w:val="28"/>
          <w:szCs w:val="24"/>
        </w:rPr>
        <w:lastRenderedPageBreak/>
        <w:drawing>
          <wp:inline distT="0" distB="0" distL="0" distR="0" wp14:anchorId="0FDCC4A6" wp14:editId="4E488489">
            <wp:extent cx="6031230" cy="3581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9E29" w14:textId="6D352FF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языка</w:t>
      </w:r>
    </w:p>
    <w:p w14:paraId="5171BC38" w14:textId="724C9DE1" w:rsidR="00FC1249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  <w:lang w:val="en-US"/>
        </w:rPr>
        <w:drawing>
          <wp:inline distT="0" distB="0" distL="0" distR="0" wp14:anchorId="0051B495" wp14:editId="39698225">
            <wp:extent cx="6031230" cy="3576320"/>
            <wp:effectExtent l="0" t="0" r="762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4B56" w14:textId="2D7C82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65468939" w14:textId="77777777" w:rsidR="00405677" w:rsidRPr="00405677" w:rsidRDefault="00405677" w:rsidP="00FC1249">
      <w:pPr>
        <w:ind w:firstLine="0"/>
        <w:rPr>
          <w:sz w:val="28"/>
          <w:szCs w:val="24"/>
        </w:rPr>
      </w:pPr>
    </w:p>
    <w:p w14:paraId="0C25F944" w14:textId="62BF2D18" w:rsidR="00FC1249" w:rsidRDefault="00FC1249" w:rsidP="0074282D">
      <w:pPr>
        <w:ind w:firstLine="0"/>
        <w:rPr>
          <w:bCs/>
          <w:sz w:val="28"/>
          <w:szCs w:val="24"/>
        </w:rPr>
      </w:pPr>
      <w:r w:rsidRPr="00FC1249">
        <w:rPr>
          <w:bCs/>
          <w:noProof/>
          <w:sz w:val="28"/>
          <w:szCs w:val="24"/>
        </w:rPr>
        <w:lastRenderedPageBreak/>
        <w:drawing>
          <wp:inline distT="0" distB="0" distL="0" distR="0" wp14:anchorId="5B31D61F" wp14:editId="64D8A678">
            <wp:extent cx="6031230" cy="3576320"/>
            <wp:effectExtent l="0" t="0" r="762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FB50" w14:textId="38D1175A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796D398C" w14:textId="3D5DC555" w:rsidR="00405677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</w:rPr>
        <w:drawing>
          <wp:inline distT="0" distB="0" distL="0" distR="0" wp14:anchorId="53CCE795" wp14:editId="7BD1BDA4">
            <wp:extent cx="6031230" cy="3573145"/>
            <wp:effectExtent l="0" t="0" r="762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1559" w14:textId="1C306A4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41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счетчика ошибок</w:t>
      </w:r>
    </w:p>
    <w:p w14:paraId="28BA07F2" w14:textId="3CD5DC94" w:rsidR="00FC1249" w:rsidRDefault="00C76916" w:rsidP="00FC1249">
      <w:pPr>
        <w:ind w:firstLine="0"/>
        <w:rPr>
          <w:sz w:val="28"/>
          <w:szCs w:val="24"/>
        </w:rPr>
      </w:pPr>
      <w:r w:rsidRPr="00C76916">
        <w:rPr>
          <w:noProof/>
          <w:sz w:val="28"/>
          <w:szCs w:val="24"/>
          <w:lang w:val="en-US"/>
        </w:rPr>
        <w:lastRenderedPageBreak/>
        <w:drawing>
          <wp:inline distT="0" distB="0" distL="0" distR="0" wp14:anchorId="737BEDC2" wp14:editId="0B6ACE55">
            <wp:extent cx="6031230" cy="357759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830F" w14:textId="1A74C77C" w:rsidR="0011541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42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подсчета скорости</w:t>
      </w:r>
      <w:r w:rsidR="0011541D" w:rsidRPr="0011541D">
        <w:rPr>
          <w:noProof/>
          <w:sz w:val="28"/>
          <w:szCs w:val="24"/>
        </w:rPr>
        <w:drawing>
          <wp:inline distT="0" distB="0" distL="0" distR="0" wp14:anchorId="0F8AC946" wp14:editId="50CFE0A7">
            <wp:extent cx="6031230" cy="3575685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0B7" w14:textId="0D15ADAD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43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ограничения по времени</w:t>
      </w:r>
    </w:p>
    <w:p w14:paraId="04629B53" w14:textId="77777777" w:rsidR="00405677" w:rsidRPr="00405677" w:rsidRDefault="00405677" w:rsidP="0011541D">
      <w:pPr>
        <w:ind w:firstLine="0"/>
        <w:rPr>
          <w:sz w:val="28"/>
          <w:szCs w:val="24"/>
        </w:rPr>
      </w:pPr>
    </w:p>
    <w:p w14:paraId="395538C9" w14:textId="407504C5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444BFC6" wp14:editId="5E778222">
            <wp:extent cx="6031230" cy="3484880"/>
            <wp:effectExtent l="0" t="0" r="762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AAEE" w14:textId="341566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44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02790144" w14:textId="3AE8773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332C696" wp14:editId="2A76BA3D">
            <wp:extent cx="6031230" cy="3482975"/>
            <wp:effectExtent l="0" t="0" r="762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E3E" w14:textId="7653DEA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45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300900" w14:textId="77777777" w:rsidR="00405677" w:rsidRDefault="00405677" w:rsidP="00D71DC5">
      <w:pPr>
        <w:ind w:firstLine="0"/>
        <w:rPr>
          <w:sz w:val="28"/>
          <w:szCs w:val="24"/>
        </w:rPr>
      </w:pPr>
    </w:p>
    <w:p w14:paraId="79370DF4" w14:textId="0E2AAD1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63F81CF" wp14:editId="0EDC5560">
            <wp:extent cx="6031230" cy="3482975"/>
            <wp:effectExtent l="0" t="0" r="762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5027" w14:textId="1C692AE0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46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C968C7" w14:textId="450B7909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642F331F" wp14:editId="2473C306">
            <wp:extent cx="6031230" cy="3481705"/>
            <wp:effectExtent l="0" t="0" r="762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C53F" w14:textId="35F4E0B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47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22F87BBD" w14:textId="77777777" w:rsidR="00405677" w:rsidRPr="00D71DC5" w:rsidRDefault="00405677" w:rsidP="00D71DC5">
      <w:pPr>
        <w:ind w:firstLine="0"/>
        <w:rPr>
          <w:sz w:val="28"/>
          <w:szCs w:val="24"/>
        </w:rPr>
      </w:pPr>
    </w:p>
    <w:p w14:paraId="4FF21B7A" w14:textId="1F86767E" w:rsidR="00035010" w:rsidRDefault="00D71DC5" w:rsidP="00035010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47C9412" wp14:editId="7FDBC93D">
            <wp:extent cx="6031230" cy="347535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2C7" w14:textId="043AF9BE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4784674" w14:textId="18D6C744" w:rsidR="00D71DC5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2A749C8" wp14:editId="5BFE5874">
            <wp:extent cx="6031230" cy="398526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293F" w14:textId="3F290B42" w:rsid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0A813249" w14:textId="7777777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</w:p>
    <w:p w14:paraId="230A6818" w14:textId="77777777" w:rsidR="00405677" w:rsidRDefault="00405677" w:rsidP="00D71DC5">
      <w:pPr>
        <w:ind w:firstLine="0"/>
        <w:rPr>
          <w:sz w:val="28"/>
          <w:szCs w:val="24"/>
        </w:rPr>
      </w:pPr>
    </w:p>
    <w:p w14:paraId="1F46EB91" w14:textId="15E0A9F0" w:rsidR="00405677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6E41C40" wp14:editId="581CA8B4">
            <wp:extent cx="5400675" cy="4572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78A" w14:textId="77C6E4E1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50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2560F5E5" w14:textId="77777777" w:rsidR="00405677" w:rsidRPr="00405677" w:rsidRDefault="00405677" w:rsidP="00D71DC5">
      <w:pPr>
        <w:ind w:firstLine="0"/>
        <w:rPr>
          <w:sz w:val="28"/>
          <w:szCs w:val="24"/>
        </w:rPr>
      </w:pPr>
    </w:p>
    <w:p w14:paraId="3B325716" w14:textId="77777777" w:rsidR="00985B69" w:rsidRPr="002D0C29" w:rsidRDefault="00985B69" w:rsidP="00AA65B6">
      <w:pPr>
        <w:rPr>
          <w:rFonts w:cs="Times New Roman"/>
          <w:b/>
          <w:sz w:val="28"/>
          <w:szCs w:val="28"/>
        </w:rPr>
      </w:pPr>
    </w:p>
    <w:p w14:paraId="0A4F7224" w14:textId="77777777" w:rsidR="00D806D9" w:rsidRPr="002D0C29" w:rsidRDefault="00D806D9" w:rsidP="00AA65B6">
      <w:pPr>
        <w:ind w:firstLine="709"/>
        <w:rPr>
          <w:rFonts w:cs="Times New Roman"/>
          <w:sz w:val="28"/>
          <w:szCs w:val="28"/>
        </w:rPr>
      </w:pPr>
      <w:r w:rsidRPr="002D0C29">
        <w:rPr>
          <w:rFonts w:cs="Times New Roman"/>
          <w:b/>
          <w:bCs/>
        </w:rPr>
        <w:br w:type="page"/>
      </w:r>
    </w:p>
    <w:p w14:paraId="557536F4" w14:textId="77777777" w:rsidR="0010035F" w:rsidRPr="002D0C29" w:rsidRDefault="64509B84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156999279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6"/>
    </w:p>
    <w:p w14:paraId="5AE48A43" w14:textId="77777777" w:rsidR="00F52514" w:rsidRPr="002D0C29" w:rsidRDefault="00F52514" w:rsidP="00F52514">
      <w:pPr>
        <w:keepLines/>
        <w:jc w:val="center"/>
        <w:rPr>
          <w:rFonts w:cs="Times New Roman"/>
          <w:b/>
          <w:sz w:val="28"/>
          <w:szCs w:val="28"/>
        </w:rPr>
      </w:pPr>
    </w:p>
    <w:p w14:paraId="4D0420C0" w14:textId="77777777" w:rsidR="00F52514" w:rsidRDefault="00046AD5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 w:rsidRPr="002D0C29">
        <w:rPr>
          <w:sz w:val="28"/>
          <w:szCs w:val="28"/>
          <w:highlight w:val="yellow"/>
        </w:rPr>
        <w:t>Ваши выводы о выполненной работе.</w:t>
      </w:r>
    </w:p>
    <w:p w14:paraId="02111735" w14:textId="77777777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</w:p>
    <w:p w14:paraId="69EA8926" w14:textId="115E0EFC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Я поделал то </w:t>
      </w:r>
      <w:proofErr w:type="spellStart"/>
      <w:r>
        <w:rPr>
          <w:sz w:val="28"/>
          <w:szCs w:val="28"/>
        </w:rPr>
        <w:t>то</w:t>
      </w:r>
      <w:proofErr w:type="spellEnd"/>
      <w:r>
        <w:rPr>
          <w:sz w:val="28"/>
          <w:szCs w:val="28"/>
        </w:rPr>
        <w:t xml:space="preserve"> </w:t>
      </w:r>
    </w:p>
    <w:p w14:paraId="7EAC3750" w14:textId="72AF1A62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Изучил это </w:t>
      </w:r>
      <w:proofErr w:type="spellStart"/>
      <w:r>
        <w:rPr>
          <w:sz w:val="28"/>
          <w:szCs w:val="28"/>
        </w:rPr>
        <w:t>это</w:t>
      </w:r>
      <w:proofErr w:type="spellEnd"/>
    </w:p>
    <w:p w14:paraId="4497738D" w14:textId="54446CC5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Общие сведения о работе</w:t>
      </w:r>
    </w:p>
    <w:p w14:paraId="7FF91CF5" w14:textId="383E4207" w:rsidR="00FB2856" w:rsidRPr="002D0C29" w:rsidRDefault="00FB2856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</w:p>
    <w:p w14:paraId="6E904663" w14:textId="77777777" w:rsidR="00F52514" w:rsidRPr="002D0C29" w:rsidRDefault="4599C43A" w:rsidP="19E59C84">
      <w:pPr>
        <w:pStyle w:val="formattext"/>
        <w:shd w:val="clear" w:color="auto" w:fill="FFFFFF" w:themeFill="background1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 w:rsidRPr="19E59C84">
        <w:rPr>
          <w:sz w:val="28"/>
          <w:szCs w:val="28"/>
        </w:rPr>
        <w:t xml:space="preserve">Таким образом, </w:t>
      </w:r>
      <w:r w:rsidR="5F123428" w:rsidRPr="19E59C84">
        <w:rPr>
          <w:sz w:val="28"/>
          <w:szCs w:val="28"/>
        </w:rPr>
        <w:t>программа учебной практики ПМ.05</w:t>
      </w:r>
      <w:r w:rsidR="1EA83917" w:rsidRPr="19E59C84">
        <w:rPr>
          <w:sz w:val="28"/>
          <w:szCs w:val="28"/>
        </w:rPr>
        <w:t xml:space="preserve"> в период с </w:t>
      </w:r>
      <w:r w:rsidR="1EA83917" w:rsidRPr="00B26D6C">
        <w:rPr>
          <w:sz w:val="28"/>
          <w:szCs w:val="28"/>
        </w:rPr>
        <w:t>1</w:t>
      </w:r>
      <w:r w:rsidR="48E3F336" w:rsidRPr="00B26D6C">
        <w:rPr>
          <w:sz w:val="28"/>
          <w:szCs w:val="28"/>
        </w:rPr>
        <w:t>5</w:t>
      </w:r>
      <w:r w:rsidR="1EA83917" w:rsidRPr="00B26D6C">
        <w:rPr>
          <w:sz w:val="28"/>
          <w:szCs w:val="28"/>
        </w:rPr>
        <w:t>.01.202</w:t>
      </w:r>
      <w:r w:rsidR="1B37C8BE" w:rsidRPr="00B26D6C">
        <w:rPr>
          <w:sz w:val="28"/>
          <w:szCs w:val="28"/>
        </w:rPr>
        <w:t>4</w:t>
      </w:r>
      <w:r w:rsidR="1EA83917" w:rsidRPr="19E59C84">
        <w:rPr>
          <w:sz w:val="28"/>
          <w:szCs w:val="28"/>
        </w:rPr>
        <w:t xml:space="preserve"> по </w:t>
      </w:r>
      <w:r w:rsidR="1EA83917" w:rsidRPr="00B26D6C">
        <w:rPr>
          <w:sz w:val="28"/>
          <w:szCs w:val="28"/>
        </w:rPr>
        <w:t>1</w:t>
      </w:r>
      <w:r w:rsidR="615DED81" w:rsidRPr="00B26D6C">
        <w:rPr>
          <w:sz w:val="28"/>
          <w:szCs w:val="28"/>
        </w:rPr>
        <w:t>9</w:t>
      </w:r>
      <w:r w:rsidR="1EA83917" w:rsidRPr="00B26D6C">
        <w:rPr>
          <w:sz w:val="28"/>
          <w:szCs w:val="28"/>
        </w:rPr>
        <w:t>.06.202</w:t>
      </w:r>
      <w:r w:rsidR="196E5C76" w:rsidRPr="00B26D6C">
        <w:rPr>
          <w:sz w:val="28"/>
          <w:szCs w:val="28"/>
        </w:rPr>
        <w:t>4</w:t>
      </w:r>
      <w:r w:rsidRPr="19E59C84">
        <w:rPr>
          <w:sz w:val="28"/>
          <w:szCs w:val="28"/>
        </w:rPr>
        <w:t xml:space="preserve"> была выполнена мной в полном объеме.</w:t>
      </w:r>
    </w:p>
    <w:p w14:paraId="09F9F9E9" w14:textId="5E804007" w:rsidR="0010035F" w:rsidRPr="002D0C29" w:rsidRDefault="0010035F" w:rsidP="00F52514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</w:t>
      </w:r>
      <w:r w:rsidR="00F52514" w:rsidRPr="002D0C29">
        <w:rPr>
          <w:rFonts w:eastAsia="Times New Roman" w:cs="Times New Roman"/>
          <w:sz w:val="28"/>
          <w:szCs w:val="28"/>
        </w:rPr>
        <w:t xml:space="preserve">ФГБОУ ВО «Вятский государственный университет» мной, </w:t>
      </w:r>
      <w:r w:rsidR="005A042C" w:rsidRPr="005A042C">
        <w:rPr>
          <w:rFonts w:cs="Times New Roman"/>
          <w:sz w:val="28"/>
          <w:szCs w:val="28"/>
        </w:rPr>
        <w:t>Титков Дмитрий Михайлович</w:t>
      </w:r>
      <w:r w:rsidRPr="002D0C29">
        <w:rPr>
          <w:rFonts w:eastAsia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2D0C29">
        <w:rPr>
          <w:rFonts w:eastAsia="Times New Roman" w:cs="Times New Roman"/>
          <w:sz w:val="28"/>
          <w:szCs w:val="28"/>
        </w:rPr>
        <w:t>ические правила и гигиенические</w:t>
      </w:r>
      <w:r w:rsidRPr="002D0C29">
        <w:rPr>
          <w:rFonts w:eastAsia="Times New Roman" w:cs="Times New Roman"/>
          <w:sz w:val="28"/>
          <w:szCs w:val="28"/>
        </w:rPr>
        <w:t xml:space="preserve"> нормативы. </w:t>
      </w:r>
      <w:r w:rsidR="00F52514" w:rsidRPr="002D0C29">
        <w:rPr>
          <w:rFonts w:eastAsia="Times New Roman" w:cs="Times New Roman"/>
          <w:sz w:val="28"/>
          <w:szCs w:val="28"/>
        </w:rPr>
        <w:t xml:space="preserve">Пройден вводный инструктаж и инструктаж на рабочем месте. </w:t>
      </w:r>
      <w:r w:rsidRPr="002D0C29">
        <w:rPr>
          <w:rFonts w:eastAsia="Times New Roman" w:cs="Times New Roman"/>
          <w:sz w:val="28"/>
          <w:szCs w:val="28"/>
        </w:rPr>
        <w:t>Замечаний не имел.</w:t>
      </w:r>
    </w:p>
    <w:p w14:paraId="50F40DEB" w14:textId="77777777" w:rsidR="0010035F" w:rsidRPr="002D0C29" w:rsidRDefault="0010035F" w:rsidP="00F52514">
      <w:pPr>
        <w:rPr>
          <w:rFonts w:eastAsia="Times New Roman" w:cs="Times New Roman"/>
          <w:szCs w:val="24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8A50F17" w14:textId="77777777" w:rsidR="002D0C29" w:rsidRPr="002D0C29" w:rsidRDefault="64509B84" w:rsidP="002D0C2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56999280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17"/>
    </w:p>
    <w:p w14:paraId="77A52294" w14:textId="77777777" w:rsidR="002D0C29" w:rsidRPr="002D0C29" w:rsidRDefault="002D0C29" w:rsidP="002D0C29">
      <w:pPr>
        <w:keepLines/>
        <w:jc w:val="center"/>
        <w:rPr>
          <w:rFonts w:cs="Times New Roman"/>
          <w:b/>
          <w:sz w:val="28"/>
          <w:szCs w:val="28"/>
        </w:rPr>
      </w:pPr>
    </w:p>
    <w:p w14:paraId="49594D25" w14:textId="77777777" w:rsidR="0010035F" w:rsidRPr="00DF7772" w:rsidRDefault="002D0C29" w:rsidP="00DF7772">
      <w:pPr>
        <w:rPr>
          <w:rFonts w:cs="Times New Roman"/>
          <w:b/>
          <w:bCs/>
          <w:sz w:val="28"/>
          <w:szCs w:val="28"/>
        </w:rPr>
      </w:pPr>
      <w:r w:rsidRPr="00DF7772">
        <w:rPr>
          <w:rFonts w:cs="Times New Roman"/>
          <w:sz w:val="28"/>
          <w:szCs w:val="28"/>
          <w:highlight w:val="yellow"/>
        </w:rPr>
        <w:t>Список</w:t>
      </w:r>
    </w:p>
    <w:p w14:paraId="007DCDA8" w14:textId="77777777" w:rsidR="0092636D" w:rsidRPr="002D0C29" w:rsidRDefault="0092636D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450EA2D7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3DD355C9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1A81F0B1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717AAFBA" w14:textId="77777777" w:rsidR="0010035F" w:rsidRPr="002D0C29" w:rsidRDefault="0010035F">
      <w:pPr>
        <w:spacing w:after="160" w:line="259" w:lineRule="auto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br w:type="page"/>
      </w:r>
    </w:p>
    <w:p w14:paraId="1635A52E" w14:textId="77777777" w:rsidR="0010035F" w:rsidRPr="002D0C29" w:rsidRDefault="64509B84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56999281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="60576C66" w:rsidRPr="002D0C29">
        <w:rPr>
          <w:rFonts w:ascii="Times New Roman" w:hAnsi="Times New Roman" w:cs="Times New Roman"/>
          <w:b/>
          <w:bCs/>
          <w:color w:val="auto"/>
        </w:rPr>
        <w:t xml:space="preserve"> А</w:t>
      </w:r>
      <w:bookmarkEnd w:id="18"/>
    </w:p>
    <w:p w14:paraId="02C96A90" w14:textId="77777777" w:rsidR="00046AD5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ИСХОДНЫЙ КОД</w:t>
      </w:r>
    </w:p>
    <w:p w14:paraId="56EE48EE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2908EB2C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121FD38A" w14:textId="77777777" w:rsidR="00046AD5" w:rsidRPr="002D0C29" w:rsidRDefault="00046AD5" w:rsidP="00046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67E0087" w14:textId="77777777" w:rsidR="00D806D9" w:rsidRPr="002D0C29" w:rsidRDefault="60576C66" w:rsidP="00D806D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56999282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Б</w:t>
      </w:r>
      <w:bookmarkEnd w:id="19"/>
    </w:p>
    <w:p w14:paraId="7768D695" w14:textId="77777777" w:rsidR="00F92BC0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ТЕХНИЧЕСКОЕ ЗАДАНИЕ</w:t>
      </w:r>
    </w:p>
    <w:p w14:paraId="1FE2DD96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7357532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07F023C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36954311" w14:textId="77777777" w:rsidR="00090DDC" w:rsidRPr="002D0C29" w:rsidRDefault="448DCF20" w:rsidP="00090DDC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5699928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В</w:t>
      </w:r>
      <w:bookmarkEnd w:id="20"/>
    </w:p>
    <w:p w14:paraId="5E33F164" w14:textId="77777777" w:rsidR="00090DDC" w:rsidRPr="002D0C29" w:rsidRDefault="00090DDC" w:rsidP="00090DDC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ПРОГРАММА И МЕТОДИКА ИСПЫТАНИЙ</w:t>
      </w:r>
    </w:p>
    <w:p w14:paraId="4BDB549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916C19D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74869460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6565A67C" w14:textId="77777777" w:rsidR="005A4AD5" w:rsidRPr="002D0C29" w:rsidRDefault="3D0AEEA1" w:rsidP="005A4AD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5699928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Г</w:t>
      </w:r>
      <w:bookmarkEnd w:id="21"/>
    </w:p>
    <w:p w14:paraId="7C6B7655" w14:textId="77777777" w:rsidR="005A4AD5" w:rsidRPr="002D0C29" w:rsidRDefault="005A4AD5" w:rsidP="005A4AD5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РУКОВОДСТВО ПОЛЬЗОВАТЕЛЯ</w:t>
      </w:r>
    </w:p>
    <w:p w14:paraId="187F57B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54738AF4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sectPr w:rsidR="005A4AD5" w:rsidRPr="002D0C29" w:rsidSect="004A24EC">
      <w:headerReference w:type="default" r:id="rId72"/>
      <w:footerReference w:type="default" r:id="rId73"/>
      <w:headerReference w:type="first" r:id="rId74"/>
      <w:footerReference w:type="first" r:id="rId75"/>
      <w:pgSz w:w="11906" w:h="16838"/>
      <w:pgMar w:top="1134" w:right="707" w:bottom="1134" w:left="1701" w:header="0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F25A1" w14:textId="77777777" w:rsidR="00471DA0" w:rsidRDefault="00471DA0" w:rsidP="0092636D">
      <w:pPr>
        <w:spacing w:line="240" w:lineRule="auto"/>
      </w:pPr>
      <w:r>
        <w:separator/>
      </w:r>
    </w:p>
  </w:endnote>
  <w:endnote w:type="continuationSeparator" w:id="0">
    <w:p w14:paraId="18A49B2A" w14:textId="77777777" w:rsidR="00471DA0" w:rsidRDefault="00471DA0" w:rsidP="009263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0E8E7" w14:textId="2307CE46" w:rsidR="008936B5" w:rsidRPr="0092636D" w:rsidRDefault="008936B5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>
      <w:rPr>
        <w:noProof/>
      </w:rPr>
      <w:t>1</w:t>
    </w:r>
    <w:r w:rsidRPr="5EC7B6D3">
      <w:fldChar w:fldCharType="end"/>
    </w:r>
    <w:sdt>
      <w:sdtPr>
        <w:rPr>
          <w:rFonts w:cs="Times New Roman"/>
          <w:szCs w:val="24"/>
        </w:rPr>
        <w:id w:val="1767029751"/>
        <w:showingPlcHdr/>
        <w:docPartObj>
          <w:docPartGallery w:val="Page Numbers (Bottom of Page)"/>
          <w:docPartUnique/>
        </w:docPartObj>
      </w:sdtPr>
      <w:sdtContent>
        <w:r w:rsidRPr="5EC7B6D3">
          <w:rPr>
            <w:rFonts w:cs="Times New Roman"/>
            <w:szCs w:val="24"/>
          </w:rPr>
          <w:t>Место для ввода текста.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1E470505" w14:textId="77777777" w:rsidTr="5EC7B6D3">
      <w:trPr>
        <w:trHeight w:val="300"/>
      </w:trPr>
      <w:tc>
        <w:tcPr>
          <w:tcW w:w="3165" w:type="dxa"/>
        </w:tcPr>
        <w:p w14:paraId="70314EEA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2EAD669D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4D46556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59857ED" w14:textId="77777777" w:rsidR="008936B5" w:rsidRDefault="008936B5" w:rsidP="5EC7B6D3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32E9F" w14:textId="77777777" w:rsidR="008936B5" w:rsidRPr="00AE4BC3" w:rsidRDefault="008936B5" w:rsidP="00AE4BC3">
    <w:pPr>
      <w:pStyle w:val="ac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AC01B" w14:textId="77777777" w:rsidR="008936B5" w:rsidRDefault="008936B5" w:rsidP="5EC7B6D3">
    <w:pPr>
      <w:pStyle w:val="ac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3C46" w14:textId="006E1553" w:rsidR="004A24EC" w:rsidRPr="0092636D" w:rsidRDefault="004C444F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 w:rsidR="00944FF6">
      <w:rPr>
        <w:noProof/>
      </w:rPr>
      <w:t>3</w:t>
    </w:r>
    <w:r w:rsidRPr="5EC7B6D3"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6663799"/>
      <w:docPartObj>
        <w:docPartGallery w:val="Page Numbers (Bottom of Page)"/>
        <w:docPartUnique/>
      </w:docPartObj>
    </w:sdtPr>
    <w:sdtContent>
      <w:p w14:paraId="113DA988" w14:textId="043D1195" w:rsidR="00153794" w:rsidRDefault="0015379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B546F9" w14:textId="53106A02" w:rsidR="004A24EC" w:rsidRPr="00AE4BC3" w:rsidRDefault="004A24EC" w:rsidP="00AE4BC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B3EA4" w14:textId="77777777" w:rsidR="00471DA0" w:rsidRDefault="00471DA0" w:rsidP="0092636D">
      <w:pPr>
        <w:spacing w:line="240" w:lineRule="auto"/>
      </w:pPr>
      <w:r>
        <w:separator/>
      </w:r>
    </w:p>
  </w:footnote>
  <w:footnote w:type="continuationSeparator" w:id="0">
    <w:p w14:paraId="474F29C3" w14:textId="77777777" w:rsidR="00471DA0" w:rsidRDefault="00471DA0" w:rsidP="009263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77197922" w14:textId="77777777" w:rsidTr="5EC7B6D3">
      <w:trPr>
        <w:trHeight w:val="300"/>
      </w:trPr>
      <w:tc>
        <w:tcPr>
          <w:tcW w:w="3165" w:type="dxa"/>
        </w:tcPr>
        <w:p w14:paraId="099610E7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5D1311A8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3F994C8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748FFFE" w14:textId="77777777" w:rsidR="008936B5" w:rsidRDefault="008936B5" w:rsidP="5EC7B6D3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AFB2C" w14:textId="77777777" w:rsidR="008936B5" w:rsidRPr="008936B5" w:rsidRDefault="008936B5" w:rsidP="008936B5">
    <w:pPr>
      <w:pStyle w:val="aa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24C0A" w14:textId="77777777" w:rsidR="008936B5" w:rsidRPr="008936B5" w:rsidRDefault="008936B5" w:rsidP="008936B5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931FE" w14:textId="77777777" w:rsidR="008936B5" w:rsidRDefault="008936B5" w:rsidP="008936B5">
    <w:pPr>
      <w:pStyle w:val="aa"/>
      <w:ind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CB42EF4" w14:textId="77777777" w:rsidTr="5EC7B6D3">
      <w:trPr>
        <w:trHeight w:val="300"/>
      </w:trPr>
      <w:tc>
        <w:tcPr>
          <w:tcW w:w="3165" w:type="dxa"/>
        </w:tcPr>
        <w:p w14:paraId="3DD5E05B" w14:textId="5FE1825D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4B13CE1D" w14:textId="65317969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2A8423A6" w14:textId="5D6F73D5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537FC1FD" w14:textId="58A28569" w:rsidR="5EC7B6D3" w:rsidRDefault="5EC7B6D3" w:rsidP="5EC7B6D3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5C75C8B" w14:textId="77777777" w:rsidTr="5EC7B6D3">
      <w:trPr>
        <w:trHeight w:val="300"/>
      </w:trPr>
      <w:tc>
        <w:tcPr>
          <w:tcW w:w="3165" w:type="dxa"/>
        </w:tcPr>
        <w:p w14:paraId="2BC5A76E" w14:textId="1D30CFE7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06E4070D" w14:textId="51DEE195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702F0163" w14:textId="1C5D7FF8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0307907D" w14:textId="64C6578D" w:rsidR="5EC7B6D3" w:rsidRDefault="5EC7B6D3" w:rsidP="5EC7B6D3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54D"/>
    <w:multiLevelType w:val="multilevel"/>
    <w:tmpl w:val="7A7C6702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A63E1"/>
    <w:multiLevelType w:val="multilevel"/>
    <w:tmpl w:val="B39E45E6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840E3C"/>
    <w:multiLevelType w:val="hybridMultilevel"/>
    <w:tmpl w:val="A8A2E948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9B71EF4"/>
    <w:multiLevelType w:val="multilevel"/>
    <w:tmpl w:val="36801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E07DDF"/>
    <w:multiLevelType w:val="hybridMultilevel"/>
    <w:tmpl w:val="7076E1B0"/>
    <w:lvl w:ilvl="0" w:tplc="9B3CE014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0E6A7488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E367F3C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822EAE72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DE2488E6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6060B5FC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9A4B38A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D7B14DF"/>
    <w:multiLevelType w:val="hybridMultilevel"/>
    <w:tmpl w:val="D3784E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B91928"/>
    <w:multiLevelType w:val="multilevel"/>
    <w:tmpl w:val="7DC215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07C59"/>
    <w:multiLevelType w:val="multilevel"/>
    <w:tmpl w:val="B97EB3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0047ED"/>
    <w:multiLevelType w:val="hybridMultilevel"/>
    <w:tmpl w:val="3BDCBD40"/>
    <w:lvl w:ilvl="0" w:tplc="0419000F">
      <w:start w:val="1"/>
      <w:numFmt w:val="decimal"/>
      <w:lvlText w:val="%1."/>
      <w:lvlJc w:val="left"/>
      <w:pPr>
        <w:ind w:left="8148" w:hanging="360"/>
      </w:pPr>
    </w:lvl>
    <w:lvl w:ilvl="1" w:tplc="04190019" w:tentative="1">
      <w:start w:val="1"/>
      <w:numFmt w:val="lowerLetter"/>
      <w:lvlText w:val="%2."/>
      <w:lvlJc w:val="left"/>
      <w:pPr>
        <w:ind w:left="8868" w:hanging="360"/>
      </w:pPr>
    </w:lvl>
    <w:lvl w:ilvl="2" w:tplc="0419001B" w:tentative="1">
      <w:start w:val="1"/>
      <w:numFmt w:val="lowerRoman"/>
      <w:lvlText w:val="%3."/>
      <w:lvlJc w:val="right"/>
      <w:pPr>
        <w:ind w:left="9588" w:hanging="180"/>
      </w:pPr>
    </w:lvl>
    <w:lvl w:ilvl="3" w:tplc="0419000F" w:tentative="1">
      <w:start w:val="1"/>
      <w:numFmt w:val="decimal"/>
      <w:lvlText w:val="%4."/>
      <w:lvlJc w:val="left"/>
      <w:pPr>
        <w:ind w:left="10308" w:hanging="360"/>
      </w:pPr>
    </w:lvl>
    <w:lvl w:ilvl="4" w:tplc="04190019" w:tentative="1">
      <w:start w:val="1"/>
      <w:numFmt w:val="lowerLetter"/>
      <w:lvlText w:val="%5."/>
      <w:lvlJc w:val="left"/>
      <w:pPr>
        <w:ind w:left="11028" w:hanging="360"/>
      </w:pPr>
    </w:lvl>
    <w:lvl w:ilvl="5" w:tplc="0419001B" w:tentative="1">
      <w:start w:val="1"/>
      <w:numFmt w:val="lowerRoman"/>
      <w:lvlText w:val="%6."/>
      <w:lvlJc w:val="right"/>
      <w:pPr>
        <w:ind w:left="11748" w:hanging="180"/>
      </w:pPr>
    </w:lvl>
    <w:lvl w:ilvl="6" w:tplc="0419000F" w:tentative="1">
      <w:start w:val="1"/>
      <w:numFmt w:val="decimal"/>
      <w:lvlText w:val="%7."/>
      <w:lvlJc w:val="left"/>
      <w:pPr>
        <w:ind w:left="12468" w:hanging="360"/>
      </w:pPr>
    </w:lvl>
    <w:lvl w:ilvl="7" w:tplc="04190019" w:tentative="1">
      <w:start w:val="1"/>
      <w:numFmt w:val="lowerLetter"/>
      <w:lvlText w:val="%8."/>
      <w:lvlJc w:val="left"/>
      <w:pPr>
        <w:ind w:left="13188" w:hanging="360"/>
      </w:pPr>
    </w:lvl>
    <w:lvl w:ilvl="8" w:tplc="0419001B" w:tentative="1">
      <w:start w:val="1"/>
      <w:numFmt w:val="lowerRoman"/>
      <w:lvlText w:val="%9."/>
      <w:lvlJc w:val="right"/>
      <w:pPr>
        <w:ind w:left="13908" w:hanging="180"/>
      </w:pPr>
    </w:lvl>
  </w:abstractNum>
  <w:abstractNum w:abstractNumId="9" w15:restartNumberingAfterBreak="0">
    <w:nsid w:val="442D3D90"/>
    <w:multiLevelType w:val="hybridMultilevel"/>
    <w:tmpl w:val="0ACEEBC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7A46607"/>
    <w:multiLevelType w:val="hybridMultilevel"/>
    <w:tmpl w:val="3A043A34"/>
    <w:lvl w:ilvl="0" w:tplc="107CA9F2">
      <w:start w:val="1"/>
      <w:numFmt w:val="decimal"/>
      <w:lvlText w:val="%1)"/>
      <w:lvlJc w:val="left"/>
      <w:pPr>
        <w:ind w:left="1105" w:hanging="396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9E903C8"/>
    <w:multiLevelType w:val="hybridMultilevel"/>
    <w:tmpl w:val="7B9C9AEA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62F75AD1"/>
    <w:multiLevelType w:val="hybridMultilevel"/>
    <w:tmpl w:val="8F147A1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79456AD"/>
    <w:multiLevelType w:val="hybridMultilevel"/>
    <w:tmpl w:val="F7D0847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73316105"/>
    <w:multiLevelType w:val="multilevel"/>
    <w:tmpl w:val="406E45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572747"/>
    <w:multiLevelType w:val="hybridMultilevel"/>
    <w:tmpl w:val="27649FA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965119100">
    <w:abstractNumId w:val="2"/>
  </w:num>
  <w:num w:numId="2" w16cid:durableId="1474786888">
    <w:abstractNumId w:val="15"/>
  </w:num>
  <w:num w:numId="3" w16cid:durableId="172885187">
    <w:abstractNumId w:val="11"/>
  </w:num>
  <w:num w:numId="4" w16cid:durableId="1264456776">
    <w:abstractNumId w:val="9"/>
  </w:num>
  <w:num w:numId="5" w16cid:durableId="1985353928">
    <w:abstractNumId w:val="1"/>
  </w:num>
  <w:num w:numId="6" w16cid:durableId="1236550364">
    <w:abstractNumId w:val="0"/>
  </w:num>
  <w:num w:numId="7" w16cid:durableId="1846549667">
    <w:abstractNumId w:val="12"/>
  </w:num>
  <w:num w:numId="8" w16cid:durableId="1281185132">
    <w:abstractNumId w:val="4"/>
  </w:num>
  <w:num w:numId="9" w16cid:durableId="1351684394">
    <w:abstractNumId w:val="14"/>
  </w:num>
  <w:num w:numId="10" w16cid:durableId="1362978190">
    <w:abstractNumId w:val="6"/>
  </w:num>
  <w:num w:numId="11" w16cid:durableId="2001154756">
    <w:abstractNumId w:val="13"/>
  </w:num>
  <w:num w:numId="12" w16cid:durableId="50701568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12238808">
    <w:abstractNumId w:val="3"/>
  </w:num>
  <w:num w:numId="14" w16cid:durableId="2089645926">
    <w:abstractNumId w:val="10"/>
  </w:num>
  <w:num w:numId="15" w16cid:durableId="925455631">
    <w:abstractNumId w:val="7"/>
  </w:num>
  <w:num w:numId="16" w16cid:durableId="884679669">
    <w:abstractNumId w:val="5"/>
  </w:num>
  <w:num w:numId="17" w16cid:durableId="960116337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E9"/>
    <w:rsid w:val="00020E56"/>
    <w:rsid w:val="00035010"/>
    <w:rsid w:val="00040A0D"/>
    <w:rsid w:val="00045CC7"/>
    <w:rsid w:val="00046AD5"/>
    <w:rsid w:val="00050924"/>
    <w:rsid w:val="0005619E"/>
    <w:rsid w:val="00060F3F"/>
    <w:rsid w:val="000619FC"/>
    <w:rsid w:val="0008019E"/>
    <w:rsid w:val="000801C7"/>
    <w:rsid w:val="00080907"/>
    <w:rsid w:val="000828CC"/>
    <w:rsid w:val="00082CB7"/>
    <w:rsid w:val="000835BA"/>
    <w:rsid w:val="00090DDC"/>
    <w:rsid w:val="000910F2"/>
    <w:rsid w:val="0009575A"/>
    <w:rsid w:val="00095C9B"/>
    <w:rsid w:val="000A57F0"/>
    <w:rsid w:val="000A62FD"/>
    <w:rsid w:val="000A6D6D"/>
    <w:rsid w:val="000B198E"/>
    <w:rsid w:val="000B25F9"/>
    <w:rsid w:val="000C1029"/>
    <w:rsid w:val="000D057A"/>
    <w:rsid w:val="000D5F58"/>
    <w:rsid w:val="000E452A"/>
    <w:rsid w:val="000E7147"/>
    <w:rsid w:val="0010035F"/>
    <w:rsid w:val="0011541D"/>
    <w:rsid w:val="00120260"/>
    <w:rsid w:val="0012112B"/>
    <w:rsid w:val="00125FD3"/>
    <w:rsid w:val="001402BF"/>
    <w:rsid w:val="00143A87"/>
    <w:rsid w:val="00153794"/>
    <w:rsid w:val="00164685"/>
    <w:rsid w:val="00167582"/>
    <w:rsid w:val="00171859"/>
    <w:rsid w:val="00177037"/>
    <w:rsid w:val="001B2D74"/>
    <w:rsid w:val="001D78D5"/>
    <w:rsid w:val="001E0EEB"/>
    <w:rsid w:val="001F69EF"/>
    <w:rsid w:val="001F6D27"/>
    <w:rsid w:val="002375FC"/>
    <w:rsid w:val="00240822"/>
    <w:rsid w:val="00247A79"/>
    <w:rsid w:val="002511BD"/>
    <w:rsid w:val="00253036"/>
    <w:rsid w:val="002724D9"/>
    <w:rsid w:val="00284169"/>
    <w:rsid w:val="00295639"/>
    <w:rsid w:val="002A05E5"/>
    <w:rsid w:val="002A536A"/>
    <w:rsid w:val="002B0DDC"/>
    <w:rsid w:val="002B273F"/>
    <w:rsid w:val="002C41BD"/>
    <w:rsid w:val="002C4275"/>
    <w:rsid w:val="002C4600"/>
    <w:rsid w:val="002D0C29"/>
    <w:rsid w:val="002D4DEE"/>
    <w:rsid w:val="002D7884"/>
    <w:rsid w:val="00302B6B"/>
    <w:rsid w:val="003054FA"/>
    <w:rsid w:val="00305C3B"/>
    <w:rsid w:val="0031223A"/>
    <w:rsid w:val="00312DEA"/>
    <w:rsid w:val="00317DBE"/>
    <w:rsid w:val="00326F48"/>
    <w:rsid w:val="00335366"/>
    <w:rsid w:val="00344BCF"/>
    <w:rsid w:val="0037581D"/>
    <w:rsid w:val="003826CC"/>
    <w:rsid w:val="00384D56"/>
    <w:rsid w:val="003A078E"/>
    <w:rsid w:val="003A1720"/>
    <w:rsid w:val="003A183B"/>
    <w:rsid w:val="003A23A6"/>
    <w:rsid w:val="003A32F8"/>
    <w:rsid w:val="003A4B88"/>
    <w:rsid w:val="003B45AA"/>
    <w:rsid w:val="003B5DB9"/>
    <w:rsid w:val="003D4F1B"/>
    <w:rsid w:val="003E4A47"/>
    <w:rsid w:val="003E6803"/>
    <w:rsid w:val="003F2FBE"/>
    <w:rsid w:val="003F376C"/>
    <w:rsid w:val="004015A2"/>
    <w:rsid w:val="00402ADC"/>
    <w:rsid w:val="00405677"/>
    <w:rsid w:val="004060D2"/>
    <w:rsid w:val="00406193"/>
    <w:rsid w:val="00420B2F"/>
    <w:rsid w:val="00421F6C"/>
    <w:rsid w:val="00432892"/>
    <w:rsid w:val="00436077"/>
    <w:rsid w:val="0043709D"/>
    <w:rsid w:val="00442C50"/>
    <w:rsid w:val="00446282"/>
    <w:rsid w:val="00464AF0"/>
    <w:rsid w:val="00471DA0"/>
    <w:rsid w:val="00476040"/>
    <w:rsid w:val="004A1560"/>
    <w:rsid w:val="004A24EC"/>
    <w:rsid w:val="004C0CC6"/>
    <w:rsid w:val="004C444F"/>
    <w:rsid w:val="004C5803"/>
    <w:rsid w:val="004E4C8A"/>
    <w:rsid w:val="004F0647"/>
    <w:rsid w:val="004F0A99"/>
    <w:rsid w:val="004F2F0E"/>
    <w:rsid w:val="005025E9"/>
    <w:rsid w:val="00512503"/>
    <w:rsid w:val="0051375D"/>
    <w:rsid w:val="00532E01"/>
    <w:rsid w:val="005427E4"/>
    <w:rsid w:val="005524CE"/>
    <w:rsid w:val="00557C59"/>
    <w:rsid w:val="00560538"/>
    <w:rsid w:val="00581511"/>
    <w:rsid w:val="00583B8D"/>
    <w:rsid w:val="005847BB"/>
    <w:rsid w:val="00591F22"/>
    <w:rsid w:val="005921AE"/>
    <w:rsid w:val="0059411F"/>
    <w:rsid w:val="00595D73"/>
    <w:rsid w:val="005A030A"/>
    <w:rsid w:val="005A042C"/>
    <w:rsid w:val="005A4AD5"/>
    <w:rsid w:val="005A5E95"/>
    <w:rsid w:val="005B18F6"/>
    <w:rsid w:val="005B3A74"/>
    <w:rsid w:val="005B4EE8"/>
    <w:rsid w:val="005D043F"/>
    <w:rsid w:val="005E1C02"/>
    <w:rsid w:val="005E3E7F"/>
    <w:rsid w:val="005E45CF"/>
    <w:rsid w:val="00602CA2"/>
    <w:rsid w:val="00604A27"/>
    <w:rsid w:val="00610861"/>
    <w:rsid w:val="006128DA"/>
    <w:rsid w:val="006178B7"/>
    <w:rsid w:val="00627ECF"/>
    <w:rsid w:val="00643117"/>
    <w:rsid w:val="00644BCE"/>
    <w:rsid w:val="00652C27"/>
    <w:rsid w:val="006B2278"/>
    <w:rsid w:val="006C335F"/>
    <w:rsid w:val="006D50FC"/>
    <w:rsid w:val="006D624C"/>
    <w:rsid w:val="006F13ED"/>
    <w:rsid w:val="006F5206"/>
    <w:rsid w:val="007144ED"/>
    <w:rsid w:val="00717830"/>
    <w:rsid w:val="00720B0B"/>
    <w:rsid w:val="0072486C"/>
    <w:rsid w:val="0074282D"/>
    <w:rsid w:val="0075273F"/>
    <w:rsid w:val="007536AB"/>
    <w:rsid w:val="00770DF6"/>
    <w:rsid w:val="00771261"/>
    <w:rsid w:val="007768EB"/>
    <w:rsid w:val="007963A1"/>
    <w:rsid w:val="007D21A3"/>
    <w:rsid w:val="007D6802"/>
    <w:rsid w:val="007E677A"/>
    <w:rsid w:val="007E73B7"/>
    <w:rsid w:val="007F1E78"/>
    <w:rsid w:val="007F41E9"/>
    <w:rsid w:val="007F70B5"/>
    <w:rsid w:val="007F785D"/>
    <w:rsid w:val="00802A56"/>
    <w:rsid w:val="00851430"/>
    <w:rsid w:val="00871C2E"/>
    <w:rsid w:val="008723C0"/>
    <w:rsid w:val="00873136"/>
    <w:rsid w:val="00875C7B"/>
    <w:rsid w:val="00885C86"/>
    <w:rsid w:val="008936B5"/>
    <w:rsid w:val="008948C8"/>
    <w:rsid w:val="008A7DDA"/>
    <w:rsid w:val="008B0137"/>
    <w:rsid w:val="008B2E8A"/>
    <w:rsid w:val="008C4A9F"/>
    <w:rsid w:val="008E4382"/>
    <w:rsid w:val="008F2B79"/>
    <w:rsid w:val="0090696D"/>
    <w:rsid w:val="00906B02"/>
    <w:rsid w:val="0092636D"/>
    <w:rsid w:val="00944FF6"/>
    <w:rsid w:val="00975665"/>
    <w:rsid w:val="00976E58"/>
    <w:rsid w:val="00977234"/>
    <w:rsid w:val="00983FBE"/>
    <w:rsid w:val="00985B69"/>
    <w:rsid w:val="00992B5C"/>
    <w:rsid w:val="009A1E40"/>
    <w:rsid w:val="009A313C"/>
    <w:rsid w:val="009A37A1"/>
    <w:rsid w:val="009B2225"/>
    <w:rsid w:val="009E2BCC"/>
    <w:rsid w:val="009F3D69"/>
    <w:rsid w:val="00A13950"/>
    <w:rsid w:val="00A172B3"/>
    <w:rsid w:val="00A25276"/>
    <w:rsid w:val="00A31AE8"/>
    <w:rsid w:val="00A36BA9"/>
    <w:rsid w:val="00A46A29"/>
    <w:rsid w:val="00A514C7"/>
    <w:rsid w:val="00A52564"/>
    <w:rsid w:val="00A837A7"/>
    <w:rsid w:val="00A957F1"/>
    <w:rsid w:val="00A95C69"/>
    <w:rsid w:val="00AA0590"/>
    <w:rsid w:val="00AA65B6"/>
    <w:rsid w:val="00AB3CA4"/>
    <w:rsid w:val="00AB4E98"/>
    <w:rsid w:val="00AC3ECF"/>
    <w:rsid w:val="00AD3AC0"/>
    <w:rsid w:val="00AD450F"/>
    <w:rsid w:val="00AE032D"/>
    <w:rsid w:val="00AE0506"/>
    <w:rsid w:val="00AE4BC3"/>
    <w:rsid w:val="00AE5DDF"/>
    <w:rsid w:val="00AF451D"/>
    <w:rsid w:val="00AF6B2B"/>
    <w:rsid w:val="00B03D18"/>
    <w:rsid w:val="00B13280"/>
    <w:rsid w:val="00B269B0"/>
    <w:rsid w:val="00B26D6C"/>
    <w:rsid w:val="00B3745A"/>
    <w:rsid w:val="00B53A62"/>
    <w:rsid w:val="00B579A3"/>
    <w:rsid w:val="00B60563"/>
    <w:rsid w:val="00B606C1"/>
    <w:rsid w:val="00B84F19"/>
    <w:rsid w:val="00B917FD"/>
    <w:rsid w:val="00BB02E3"/>
    <w:rsid w:val="00BB5589"/>
    <w:rsid w:val="00BF3785"/>
    <w:rsid w:val="00C0116A"/>
    <w:rsid w:val="00C21D11"/>
    <w:rsid w:val="00C23DE5"/>
    <w:rsid w:val="00C256DD"/>
    <w:rsid w:val="00C34F07"/>
    <w:rsid w:val="00C35B30"/>
    <w:rsid w:val="00C40ACA"/>
    <w:rsid w:val="00C4488C"/>
    <w:rsid w:val="00C507E1"/>
    <w:rsid w:val="00C61D56"/>
    <w:rsid w:val="00C76916"/>
    <w:rsid w:val="00C77CE4"/>
    <w:rsid w:val="00C93093"/>
    <w:rsid w:val="00C95E0E"/>
    <w:rsid w:val="00CA0996"/>
    <w:rsid w:val="00CA487C"/>
    <w:rsid w:val="00CB3D7B"/>
    <w:rsid w:val="00CC5D7F"/>
    <w:rsid w:val="00CC6B42"/>
    <w:rsid w:val="00CC7A30"/>
    <w:rsid w:val="00CD6DF8"/>
    <w:rsid w:val="00CE1D26"/>
    <w:rsid w:val="00CF2153"/>
    <w:rsid w:val="00CF76AA"/>
    <w:rsid w:val="00D006E3"/>
    <w:rsid w:val="00D118BC"/>
    <w:rsid w:val="00D12A5F"/>
    <w:rsid w:val="00D17FF5"/>
    <w:rsid w:val="00D33512"/>
    <w:rsid w:val="00D448CC"/>
    <w:rsid w:val="00D7119E"/>
    <w:rsid w:val="00D71DC5"/>
    <w:rsid w:val="00D806D9"/>
    <w:rsid w:val="00D876D3"/>
    <w:rsid w:val="00D87A1B"/>
    <w:rsid w:val="00D954FD"/>
    <w:rsid w:val="00DB556B"/>
    <w:rsid w:val="00DC396C"/>
    <w:rsid w:val="00DC6E6D"/>
    <w:rsid w:val="00DC7C2C"/>
    <w:rsid w:val="00DD7C7C"/>
    <w:rsid w:val="00DF04FA"/>
    <w:rsid w:val="00DF7772"/>
    <w:rsid w:val="00E032D3"/>
    <w:rsid w:val="00E106AC"/>
    <w:rsid w:val="00E27187"/>
    <w:rsid w:val="00E51E97"/>
    <w:rsid w:val="00E52569"/>
    <w:rsid w:val="00E555DC"/>
    <w:rsid w:val="00E6355A"/>
    <w:rsid w:val="00E80112"/>
    <w:rsid w:val="00E90407"/>
    <w:rsid w:val="00E9683F"/>
    <w:rsid w:val="00EA4397"/>
    <w:rsid w:val="00EC0FCC"/>
    <w:rsid w:val="00EC520B"/>
    <w:rsid w:val="00ED3D72"/>
    <w:rsid w:val="00EF5B27"/>
    <w:rsid w:val="00F01AF8"/>
    <w:rsid w:val="00F02A9F"/>
    <w:rsid w:val="00F04EB1"/>
    <w:rsid w:val="00F37B6D"/>
    <w:rsid w:val="00F52514"/>
    <w:rsid w:val="00F54A51"/>
    <w:rsid w:val="00F6253A"/>
    <w:rsid w:val="00F77370"/>
    <w:rsid w:val="00F92BC0"/>
    <w:rsid w:val="00FA29F0"/>
    <w:rsid w:val="00FB19C1"/>
    <w:rsid w:val="00FB20D1"/>
    <w:rsid w:val="00FB2856"/>
    <w:rsid w:val="00FC1249"/>
    <w:rsid w:val="00FD2E90"/>
    <w:rsid w:val="00FE396E"/>
    <w:rsid w:val="00FF4C5D"/>
    <w:rsid w:val="00FF509E"/>
    <w:rsid w:val="015AE379"/>
    <w:rsid w:val="01661D44"/>
    <w:rsid w:val="0492843B"/>
    <w:rsid w:val="069B93EE"/>
    <w:rsid w:val="071CCDA8"/>
    <w:rsid w:val="072FFD0F"/>
    <w:rsid w:val="0787695B"/>
    <w:rsid w:val="0837644F"/>
    <w:rsid w:val="0879B45A"/>
    <w:rsid w:val="09BB5DD6"/>
    <w:rsid w:val="09D190DB"/>
    <w:rsid w:val="09D334B0"/>
    <w:rsid w:val="0ABE7C44"/>
    <w:rsid w:val="0AC91050"/>
    <w:rsid w:val="0B585D27"/>
    <w:rsid w:val="0B773E0D"/>
    <w:rsid w:val="0BF03ECB"/>
    <w:rsid w:val="0D6B3CAA"/>
    <w:rsid w:val="0FCE9FA1"/>
    <w:rsid w:val="12E3EEB1"/>
    <w:rsid w:val="12E4AD09"/>
    <w:rsid w:val="13439C02"/>
    <w:rsid w:val="13AA6EB5"/>
    <w:rsid w:val="14F41677"/>
    <w:rsid w:val="1715B396"/>
    <w:rsid w:val="17500EA1"/>
    <w:rsid w:val="18AB22C7"/>
    <w:rsid w:val="19435675"/>
    <w:rsid w:val="196E5C76"/>
    <w:rsid w:val="19E59C84"/>
    <w:rsid w:val="1A3F05A2"/>
    <w:rsid w:val="1B37C8BE"/>
    <w:rsid w:val="1B969653"/>
    <w:rsid w:val="1C271489"/>
    <w:rsid w:val="1D3A681A"/>
    <w:rsid w:val="1D47D34B"/>
    <w:rsid w:val="1E2069F3"/>
    <w:rsid w:val="1E485B0C"/>
    <w:rsid w:val="1E5FDE71"/>
    <w:rsid w:val="1E89F4CC"/>
    <w:rsid w:val="1EA6FCC3"/>
    <w:rsid w:val="1EA83917"/>
    <w:rsid w:val="20869997"/>
    <w:rsid w:val="248DBDB9"/>
    <w:rsid w:val="2687DF71"/>
    <w:rsid w:val="2873023E"/>
    <w:rsid w:val="293E4679"/>
    <w:rsid w:val="2B3C53CD"/>
    <w:rsid w:val="2C48532E"/>
    <w:rsid w:val="3030FF90"/>
    <w:rsid w:val="321F60F1"/>
    <w:rsid w:val="32ED1645"/>
    <w:rsid w:val="331E1AB8"/>
    <w:rsid w:val="336E4FFF"/>
    <w:rsid w:val="3415614E"/>
    <w:rsid w:val="367B0887"/>
    <w:rsid w:val="36A5F0C1"/>
    <w:rsid w:val="37FD0C33"/>
    <w:rsid w:val="38E36840"/>
    <w:rsid w:val="3984B11C"/>
    <w:rsid w:val="399A3E55"/>
    <w:rsid w:val="3A61FFE5"/>
    <w:rsid w:val="3AF0E4F6"/>
    <w:rsid w:val="3D0AEEA1"/>
    <w:rsid w:val="3EBAB4A2"/>
    <w:rsid w:val="3FCB994D"/>
    <w:rsid w:val="3FDD7E76"/>
    <w:rsid w:val="40A5C3BE"/>
    <w:rsid w:val="413E8222"/>
    <w:rsid w:val="4150E3E1"/>
    <w:rsid w:val="43177625"/>
    <w:rsid w:val="4324A808"/>
    <w:rsid w:val="439F6C2B"/>
    <w:rsid w:val="445F3D41"/>
    <w:rsid w:val="448DCF20"/>
    <w:rsid w:val="4599C43A"/>
    <w:rsid w:val="45A6039D"/>
    <w:rsid w:val="45FF5320"/>
    <w:rsid w:val="476A93D4"/>
    <w:rsid w:val="476DBAB7"/>
    <w:rsid w:val="48132FFD"/>
    <w:rsid w:val="482E4A7D"/>
    <w:rsid w:val="4885EEAA"/>
    <w:rsid w:val="48A95842"/>
    <w:rsid w:val="48E3F336"/>
    <w:rsid w:val="49CAA6FD"/>
    <w:rsid w:val="49E4F6D4"/>
    <w:rsid w:val="49E69B51"/>
    <w:rsid w:val="4A4D1629"/>
    <w:rsid w:val="4A9ABC04"/>
    <w:rsid w:val="4AD74561"/>
    <w:rsid w:val="4B58812E"/>
    <w:rsid w:val="4B732919"/>
    <w:rsid w:val="4B756132"/>
    <w:rsid w:val="5034EA13"/>
    <w:rsid w:val="5089DF89"/>
    <w:rsid w:val="541967EE"/>
    <w:rsid w:val="542BB9F6"/>
    <w:rsid w:val="5442D56D"/>
    <w:rsid w:val="5611A8C7"/>
    <w:rsid w:val="56EAFB10"/>
    <w:rsid w:val="577C08E6"/>
    <w:rsid w:val="57D9F7AB"/>
    <w:rsid w:val="57F40506"/>
    <w:rsid w:val="585CCDDF"/>
    <w:rsid w:val="5A272CDD"/>
    <w:rsid w:val="5B68E20F"/>
    <w:rsid w:val="5B832C4C"/>
    <w:rsid w:val="5BCF3A0D"/>
    <w:rsid w:val="5D255302"/>
    <w:rsid w:val="5EA082D1"/>
    <w:rsid w:val="5EC7B6D3"/>
    <w:rsid w:val="5F123428"/>
    <w:rsid w:val="5F6702D5"/>
    <w:rsid w:val="5F97A101"/>
    <w:rsid w:val="603C5332"/>
    <w:rsid w:val="60576C66"/>
    <w:rsid w:val="60CBF95B"/>
    <w:rsid w:val="60F658B4"/>
    <w:rsid w:val="615DED81"/>
    <w:rsid w:val="6174F39B"/>
    <w:rsid w:val="622EF6EB"/>
    <w:rsid w:val="62FAA1BE"/>
    <w:rsid w:val="63F0547C"/>
    <w:rsid w:val="64509B84"/>
    <w:rsid w:val="64EC7918"/>
    <w:rsid w:val="6601039C"/>
    <w:rsid w:val="673F99A5"/>
    <w:rsid w:val="67539E34"/>
    <w:rsid w:val="67862F4C"/>
    <w:rsid w:val="682A3EB3"/>
    <w:rsid w:val="684DDE76"/>
    <w:rsid w:val="69A244AA"/>
    <w:rsid w:val="69FAE394"/>
    <w:rsid w:val="6BCF9159"/>
    <w:rsid w:val="6CEB8A33"/>
    <w:rsid w:val="6DE68938"/>
    <w:rsid w:val="6E477978"/>
    <w:rsid w:val="6EF9F72F"/>
    <w:rsid w:val="6F12EB3D"/>
    <w:rsid w:val="6F797A95"/>
    <w:rsid w:val="70413C25"/>
    <w:rsid w:val="71154AF6"/>
    <w:rsid w:val="712D1192"/>
    <w:rsid w:val="71C2FFE9"/>
    <w:rsid w:val="725A0C6E"/>
    <w:rsid w:val="727334CB"/>
    <w:rsid w:val="72CEC7E2"/>
    <w:rsid w:val="72D835EC"/>
    <w:rsid w:val="72E9DE5B"/>
    <w:rsid w:val="731DE8F6"/>
    <w:rsid w:val="734D3B67"/>
    <w:rsid w:val="74A3FA41"/>
    <w:rsid w:val="76CB5E21"/>
    <w:rsid w:val="78E47209"/>
    <w:rsid w:val="79B5DE75"/>
    <w:rsid w:val="7A1C19EE"/>
    <w:rsid w:val="7B1A78CC"/>
    <w:rsid w:val="7B4BA223"/>
    <w:rsid w:val="7BADE41C"/>
    <w:rsid w:val="7BF53D4E"/>
    <w:rsid w:val="7F2A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80AD21"/>
  <w15:docId w15:val="{0EEC6A62-CF02-4765-8FF0-5AF4A409B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aliases w:val="vgu_Text"/>
    <w:qFormat/>
    <w:rsid w:val="00EF5B27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92636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595D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95D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formattext">
    <w:name w:val="formattext"/>
    <w:basedOn w:val="a0"/>
    <w:rsid w:val="0010035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a4">
    <w:name w:val="Table Grid"/>
    <w:basedOn w:val="a2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0"/>
    <w:link w:val="a6"/>
    <w:uiPriority w:val="99"/>
    <w:semiHidden/>
    <w:unhideWhenUsed/>
    <w:rsid w:val="00B269B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7">
    <w:name w:val="Hyperlink"/>
    <w:basedOn w:val="a1"/>
    <w:uiPriority w:val="99"/>
    <w:unhideWhenUsed/>
    <w:rsid w:val="003A183B"/>
    <w:rPr>
      <w:color w:val="0563C1" w:themeColor="hyperlink"/>
      <w:u w:val="single"/>
    </w:rPr>
  </w:style>
  <w:style w:type="paragraph" w:styleId="a">
    <w:name w:val="List Paragraph"/>
    <w:aliases w:val="vgu_List1"/>
    <w:basedOn w:val="a0"/>
    <w:link w:val="a8"/>
    <w:uiPriority w:val="34"/>
    <w:qFormat/>
    <w:rsid w:val="00247A79"/>
    <w:pPr>
      <w:keepLines/>
      <w:numPr>
        <w:numId w:val="8"/>
      </w:numPr>
      <w:tabs>
        <w:tab w:val="left" w:pos="1276"/>
      </w:tabs>
    </w:pPr>
  </w:style>
  <w:style w:type="character" w:customStyle="1" w:styleId="10">
    <w:name w:val="Заголовок 1 Знак"/>
    <w:basedOn w:val="a1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92636D"/>
    <w:pPr>
      <w:spacing w:line="259" w:lineRule="auto"/>
      <w:outlineLvl w:val="9"/>
    </w:pPr>
  </w:style>
  <w:style w:type="paragraph" w:styleId="aa">
    <w:name w:val="header"/>
    <w:basedOn w:val="a0"/>
    <w:link w:val="ab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2636D"/>
  </w:style>
  <w:style w:type="paragraph" w:styleId="ac">
    <w:name w:val="footer"/>
    <w:basedOn w:val="a0"/>
    <w:link w:val="ad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2636D"/>
  </w:style>
  <w:style w:type="paragraph" w:styleId="11">
    <w:name w:val="toc 1"/>
    <w:basedOn w:val="a0"/>
    <w:next w:val="a0"/>
    <w:autoRedefine/>
    <w:uiPriority w:val="39"/>
    <w:unhideWhenUsed/>
    <w:rsid w:val="006128DA"/>
    <w:pPr>
      <w:spacing w:after="100"/>
    </w:pPr>
  </w:style>
  <w:style w:type="paragraph" w:styleId="ae">
    <w:name w:val="caption"/>
    <w:basedOn w:val="a0"/>
    <w:next w:val="a0"/>
    <w:uiPriority w:val="35"/>
    <w:unhideWhenUsed/>
    <w:qFormat/>
    <w:rsid w:val="00B84F19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vguxTitleDocName">
    <w:name w:val="vgux_TitleDocName"/>
    <w:basedOn w:val="a0"/>
    <w:qFormat/>
    <w:rsid w:val="00595D73"/>
    <w:pPr>
      <w:spacing w:before="480" w:after="120"/>
      <w:jc w:val="center"/>
    </w:pPr>
    <w:rPr>
      <w:b/>
      <w:caps/>
      <w:sz w:val="32"/>
      <w:lang w:val="en-US"/>
    </w:rPr>
  </w:style>
  <w:style w:type="character" w:customStyle="1" w:styleId="20">
    <w:name w:val="Заголовок 2 Знак"/>
    <w:basedOn w:val="a1"/>
    <w:link w:val="2"/>
    <w:uiPriority w:val="9"/>
    <w:rsid w:val="00595D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595D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212">
    <w:name w:val="Абзац 12пт 1.2 интервал"/>
    <w:basedOn w:val="a0"/>
    <w:link w:val="12120"/>
    <w:qFormat/>
    <w:rsid w:val="00DC7C2C"/>
    <w:pPr>
      <w:keepLines/>
      <w:suppressAutoHyphens/>
      <w:autoSpaceDE w:val="0"/>
      <w:autoSpaceDN w:val="0"/>
      <w:adjustRightInd w:val="0"/>
      <w:spacing w:before="60" w:after="60" w:line="288" w:lineRule="auto"/>
    </w:pPr>
    <w:rPr>
      <w:rFonts w:eastAsia="Times New Roman" w:cs="Times New Roman"/>
      <w:sz w:val="28"/>
      <w:szCs w:val="20"/>
    </w:rPr>
  </w:style>
  <w:style w:type="paragraph" w:customStyle="1" w:styleId="141">
    <w:name w:val="Таблица 14 пт 1 интервал"/>
    <w:basedOn w:val="a0"/>
    <w:link w:val="1410"/>
    <w:qFormat/>
    <w:rsid w:val="00DC7C2C"/>
    <w:pPr>
      <w:keepLines/>
      <w:autoSpaceDE w:val="0"/>
      <w:autoSpaceDN w:val="0"/>
      <w:adjustRightInd w:val="0"/>
      <w:spacing w:before="60" w:after="60" w:line="240" w:lineRule="auto"/>
    </w:pPr>
    <w:rPr>
      <w:rFonts w:eastAsia="Times New Roman" w:cs="Times New Roman"/>
      <w:sz w:val="28"/>
      <w:szCs w:val="20"/>
    </w:rPr>
  </w:style>
  <w:style w:type="character" w:customStyle="1" w:styleId="1410">
    <w:name w:val="Таблица 14 пт 1 интервал Знак"/>
    <w:link w:val="141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2120">
    <w:name w:val="Абзац 12пт 1.2 интервал Знак"/>
    <w:link w:val="1212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75273F"/>
    <w:pPr>
      <w:spacing w:after="100"/>
      <w:ind w:left="220"/>
    </w:pPr>
  </w:style>
  <w:style w:type="paragraph" w:styleId="31">
    <w:name w:val="toc 3"/>
    <w:basedOn w:val="a0"/>
    <w:next w:val="a0"/>
    <w:autoRedefine/>
    <w:uiPriority w:val="39"/>
    <w:unhideWhenUsed/>
    <w:rsid w:val="0075273F"/>
    <w:pPr>
      <w:spacing w:after="100"/>
      <w:ind w:left="440"/>
    </w:pPr>
  </w:style>
  <w:style w:type="paragraph" w:styleId="af">
    <w:name w:val="Normal (Web)"/>
    <w:basedOn w:val="a0"/>
    <w:uiPriority w:val="99"/>
    <w:semiHidden/>
    <w:unhideWhenUsed/>
    <w:rsid w:val="007E677A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8">
    <w:name w:val="Абзац списка Знак"/>
    <w:aliases w:val="vgu_List1 Знак"/>
    <w:basedOn w:val="a1"/>
    <w:link w:val="a"/>
    <w:uiPriority w:val="34"/>
    <w:locked/>
    <w:rsid w:val="00247A79"/>
    <w:rPr>
      <w:rFonts w:ascii="Times New Roman" w:eastAsiaTheme="minorEastAsia" w:hAnsi="Times New Roman"/>
      <w:sz w:val="24"/>
      <w:lang w:eastAsia="ru-RU"/>
    </w:rPr>
  </w:style>
  <w:style w:type="paragraph" w:customStyle="1" w:styleId="vguList2">
    <w:name w:val="vgu_List2"/>
    <w:basedOn w:val="a"/>
    <w:qFormat/>
    <w:rsid w:val="00247A79"/>
    <w:pPr>
      <w:tabs>
        <w:tab w:val="left" w:pos="2268"/>
      </w:tabs>
      <w:spacing w:before="0"/>
      <w:ind w:left="0" w:firstLine="1701"/>
    </w:pPr>
  </w:style>
  <w:style w:type="paragraph" w:styleId="af0">
    <w:name w:val="No Spacing"/>
    <w:uiPriority w:val="1"/>
    <w:qFormat/>
    <w:rsid w:val="000A57F0"/>
    <w:pPr>
      <w:spacing w:after="0" w:line="24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customStyle="1" w:styleId="ds-markdown-paragraph">
    <w:name w:val="ds-markdown-paragraph"/>
    <w:basedOn w:val="a0"/>
    <w:rsid w:val="00802A56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styleId="af1">
    <w:name w:val="Strong"/>
    <w:basedOn w:val="a1"/>
    <w:uiPriority w:val="22"/>
    <w:qFormat/>
    <w:rsid w:val="00802A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hyperlink" Target="https://github.com/hardeepnarang10/keyboard-pro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footer" Target="footer4.xml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github.com/prerit85jain/Keyboard_Typing_Game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header" Target="header6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github.com/Dearian27/keyboard" TargetMode="External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rsonal%20pc\Documents\GitHub\Keyboard-trainer\&#1058;&#1047;%20&#1089;&#1086;%20&#1089;&#1090;&#1088;&#1091;&#1082;&#1090;&#1091;&#1088;&#1086;&#1081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C6D93-D56C-4200-9750-EB24010BB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ТЗ со структурой.docx</Template>
  <TotalTime>1039</TotalTime>
  <Pages>56</Pages>
  <Words>4385</Words>
  <Characters>24996</Characters>
  <Application>Microsoft Office Word</Application>
  <DocSecurity>0</DocSecurity>
  <Lines>208</Lines>
  <Paragraphs>58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Добрынкин Ярослав Михайлович</dc:creator>
  <cp:lastModifiedBy>Дмитрий Титков</cp:lastModifiedBy>
  <cp:revision>44</cp:revision>
  <cp:lastPrinted>2021-05-17T11:47:00Z</cp:lastPrinted>
  <dcterms:created xsi:type="dcterms:W3CDTF">2025-05-21T13:12:00Z</dcterms:created>
  <dcterms:modified xsi:type="dcterms:W3CDTF">2025-06-04T21:22:00Z</dcterms:modified>
</cp:coreProperties>
</file>