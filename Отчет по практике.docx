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9E1C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bookmarkStart w:id="0" w:name="_Hlk199120068"/>
      <w:bookmarkStart w:id="1" w:name="_Toc156999272"/>
      <w:bookmarkEnd w:id="0"/>
      <w:r w:rsidRPr="008936B5">
        <w:rPr>
          <w:rFonts w:eastAsiaTheme="minorHAnsi" w:cs="Times New Roman"/>
          <w:noProof/>
          <w:sz w:val="22"/>
        </w:rPr>
        <w:drawing>
          <wp:inline distT="0" distB="0" distL="0" distR="0" wp14:anchorId="5514A54C" wp14:editId="14162A68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689C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1664EFEE" w14:textId="77777777" w:rsidR="008936B5" w:rsidRPr="008936B5" w:rsidRDefault="008936B5" w:rsidP="008936B5">
      <w:pPr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УТВЕРЖДАЮ</w:t>
      </w:r>
    </w:p>
    <w:p w14:paraId="39554D56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after="200" w:line="276" w:lineRule="auto"/>
        <w:ind w:left="4678" w:firstLine="0"/>
        <w:contextualSpacing w:val="0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Руководитель практики от Университета</w:t>
      </w:r>
    </w:p>
    <w:p w14:paraId="1884A7D9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__________________________________</w:t>
      </w:r>
    </w:p>
    <w:p w14:paraId="3427EDE0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caps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</w:t>
      </w:r>
      <w:proofErr w:type="gramStart"/>
      <w:r w:rsidRPr="008936B5">
        <w:rPr>
          <w:rFonts w:eastAsia="Times New Roman" w:cs="Times New Roman"/>
          <w:i/>
          <w:szCs w:val="24"/>
          <w:vertAlign w:val="superscript"/>
        </w:rPr>
        <w:t xml:space="preserve">должность,   </w:t>
      </w:r>
      <w:proofErr w:type="gramEnd"/>
      <w:r w:rsidRPr="008936B5">
        <w:rPr>
          <w:rFonts w:eastAsia="Times New Roman" w:cs="Times New Roman"/>
          <w:i/>
          <w:caps/>
          <w:szCs w:val="24"/>
          <w:vertAlign w:val="superscript"/>
        </w:rPr>
        <w:t>ФИО)</w:t>
      </w:r>
    </w:p>
    <w:p w14:paraId="7ADD6D22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3828" w:firstLine="0"/>
        <w:contextualSpacing w:val="0"/>
        <w:rPr>
          <w:rFonts w:eastAsia="Times New Roman" w:cs="Times New Roman"/>
          <w:caps/>
          <w:szCs w:val="24"/>
        </w:rPr>
      </w:pPr>
      <w:r w:rsidRPr="008936B5">
        <w:rPr>
          <w:rFonts w:eastAsia="Times New Roman" w:cs="Times New Roman"/>
          <w:caps/>
          <w:szCs w:val="24"/>
        </w:rPr>
        <w:t xml:space="preserve">  МП      ___________________________________</w:t>
      </w:r>
    </w:p>
    <w:p w14:paraId="1BB0AB7D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(Подпись)</w:t>
      </w:r>
    </w:p>
    <w:p w14:paraId="63AF90E2" w14:textId="77777777" w:rsidR="008936B5" w:rsidRPr="008936B5" w:rsidRDefault="008936B5" w:rsidP="008936B5">
      <w:pPr>
        <w:spacing w:before="0" w:line="240" w:lineRule="auto"/>
        <w:ind w:left="5245" w:firstLine="0"/>
        <w:contextualSpacing w:val="0"/>
        <w:jc w:val="left"/>
        <w:textAlignment w:val="baseline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 xml:space="preserve">Дата </w:t>
      </w:r>
      <w:proofErr w:type="gramStart"/>
      <w:r w:rsidRPr="008936B5">
        <w:rPr>
          <w:rFonts w:eastAsia="Times New Roman" w:cs="Times New Roman"/>
          <w:szCs w:val="24"/>
        </w:rPr>
        <w:t>« _</w:t>
      </w:r>
      <w:proofErr w:type="gramEnd"/>
      <w:r w:rsidRPr="008936B5">
        <w:rPr>
          <w:rFonts w:eastAsia="Times New Roman" w:cs="Times New Roman"/>
          <w:szCs w:val="24"/>
        </w:rPr>
        <w:t>_» ____________ 202_ год</w:t>
      </w:r>
    </w:p>
    <w:p w14:paraId="615609F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3CC916BB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0979E126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23BF20C9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r w:rsidRPr="008936B5">
        <w:rPr>
          <w:rFonts w:eastAsia="Times New Roman" w:cs="Times New Roman"/>
          <w:b/>
          <w:bCs/>
          <w:sz w:val="28"/>
          <w:szCs w:val="28"/>
        </w:rPr>
        <w:t>ОТЧЕТ</w:t>
      </w:r>
    </w:p>
    <w:p w14:paraId="76597869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/>
          <w:bCs/>
          <w:sz w:val="28"/>
          <w:szCs w:val="28"/>
          <w:lang w:eastAsia="en-US"/>
        </w:rPr>
        <w:t xml:space="preserve">ПО УЧЕБНОЙ ПРАКТИКЕ </w:t>
      </w:r>
    </w:p>
    <w:p w14:paraId="616D599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p w14:paraId="3B12E30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Cs/>
          <w:sz w:val="28"/>
          <w:szCs w:val="28"/>
          <w:lang w:eastAsia="en-US"/>
        </w:rPr>
        <w:t>ПМ.05 Проектирование и разработка информационных систем</w:t>
      </w:r>
    </w:p>
    <w:p w14:paraId="5E9C4FF8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8936B5" w:rsidRPr="008936B5" w14:paraId="0A6D2E65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DB4C16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325862A8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9998A39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 обучающегося)</w:t>
            </w:r>
          </w:p>
        </w:tc>
      </w:tr>
      <w:tr w:rsidR="008936B5" w:rsidRPr="008936B5" w14:paraId="015F6B2C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03CD987B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29498140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449F2B3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(специальность)</w:t>
            </w:r>
          </w:p>
        </w:tc>
      </w:tr>
      <w:tr w:rsidR="008936B5" w:rsidRPr="008936B5" w14:paraId="306A2E26" w14:textId="77777777" w:rsidTr="00533A05">
        <w:trPr>
          <w:trHeight w:val="283"/>
        </w:trPr>
        <w:tc>
          <w:tcPr>
            <w:tcW w:w="9498" w:type="dxa"/>
            <w:gridSpan w:val="2"/>
            <w:vAlign w:val="center"/>
          </w:tcPr>
          <w:p w14:paraId="03F02FE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E1C46D9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747925F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66B37855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68DEC68F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6DD6B0DF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04C4422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2B871A27" w14:textId="77777777" w:rsidTr="00533A05">
        <w:trPr>
          <w:trHeight w:val="316"/>
        </w:trPr>
        <w:tc>
          <w:tcPr>
            <w:tcW w:w="3402" w:type="dxa"/>
            <w:vAlign w:val="bottom"/>
            <w:hideMark/>
          </w:tcPr>
          <w:p w14:paraId="45743F9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7B8E71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ФГБОУ ВО «Вятский государственный университет», </w:t>
            </w:r>
          </w:p>
        </w:tc>
      </w:tr>
      <w:tr w:rsidR="008936B5" w:rsidRPr="008936B5" w14:paraId="6DA43DAE" w14:textId="77777777" w:rsidTr="00533A05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903231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866B3F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(наименование организации, структурного подразделения организации)</w:t>
            </w:r>
          </w:p>
          <w:p w14:paraId="671255E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  <w:p w14:paraId="45767CF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</w:tc>
      </w:tr>
      <w:tr w:rsidR="008936B5" w:rsidRPr="008936B5" w14:paraId="1E5F2A4F" w14:textId="77777777" w:rsidTr="00533A05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50DF406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FB5D95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</w:tr>
    </w:tbl>
    <w:p w14:paraId="43E6D46B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p w14:paraId="096FDDCC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8936B5" w:rsidRPr="008936B5" w14:paraId="1923A507" w14:textId="77777777" w:rsidTr="00533A05">
        <w:trPr>
          <w:trHeight w:val="371"/>
        </w:trPr>
        <w:tc>
          <w:tcPr>
            <w:tcW w:w="2977" w:type="dxa"/>
            <w:vAlign w:val="bottom"/>
          </w:tcPr>
          <w:p w14:paraId="239C95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13D6C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6FE8C0E6" w14:textId="77777777" w:rsidTr="00533A05">
        <w:trPr>
          <w:trHeight w:val="689"/>
        </w:trPr>
        <w:tc>
          <w:tcPr>
            <w:tcW w:w="2977" w:type="dxa"/>
            <w:vAlign w:val="bottom"/>
            <w:hideMark/>
          </w:tcPr>
          <w:p w14:paraId="077EC66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258D19A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11D1D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78" w:type="dxa"/>
            <w:vAlign w:val="bottom"/>
          </w:tcPr>
          <w:p w14:paraId="4506E27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42B9AF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9" w:type="dxa"/>
            <w:vAlign w:val="bottom"/>
          </w:tcPr>
          <w:p w14:paraId="07E3FEF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B94DC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F2553E8" w14:textId="77777777" w:rsidTr="00533A05">
        <w:tc>
          <w:tcPr>
            <w:tcW w:w="2977" w:type="dxa"/>
          </w:tcPr>
          <w:p w14:paraId="4F3D24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7BF5F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(дата)</w:t>
            </w:r>
          </w:p>
        </w:tc>
        <w:tc>
          <w:tcPr>
            <w:tcW w:w="278" w:type="dxa"/>
          </w:tcPr>
          <w:p w14:paraId="03C3BB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7023FA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(подпись)</w:t>
            </w:r>
          </w:p>
        </w:tc>
        <w:tc>
          <w:tcPr>
            <w:tcW w:w="529" w:type="dxa"/>
          </w:tcPr>
          <w:p w14:paraId="7C50783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62045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(Ф.И.О.)</w:t>
            </w:r>
          </w:p>
        </w:tc>
      </w:tr>
    </w:tbl>
    <w:p w14:paraId="2610A13B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70625E1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71E81395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F443C14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27C1BC5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E62E67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330380D" w14:textId="14527E3A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  <w:sectPr w:rsidR="008936B5" w:rsidRPr="008936B5" w:rsidSect="008936B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 w:rsidRPr="008936B5">
        <w:rPr>
          <w:rFonts w:eastAsia="Times New Roman" w:cs="Times New Roman"/>
          <w:szCs w:val="24"/>
        </w:rPr>
        <w:t>Киров, 202</w:t>
      </w:r>
      <w:r w:rsidR="00A514C7">
        <w:rPr>
          <w:rFonts w:eastAsia="Times New Roman" w:cs="Times New Roman"/>
          <w:szCs w:val="24"/>
        </w:rPr>
        <w:t>5</w:t>
      </w:r>
      <w:r w:rsidRPr="008936B5">
        <w:rPr>
          <w:rFonts w:eastAsia="Times New Roman" w:cs="Times New Roman"/>
          <w:szCs w:val="24"/>
        </w:rPr>
        <w:t xml:space="preserve"> г.</w:t>
      </w:r>
    </w:p>
    <w:p w14:paraId="2BE315E1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1658A6F" wp14:editId="1F7C9613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135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</w:p>
    <w:p w14:paraId="26B17F5E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ИНДИВИДУАЛЬНОЕ ЗАДАНИЕ НА ПРАКТИКУ</w:t>
      </w:r>
    </w:p>
    <w:tbl>
      <w:tblPr>
        <w:tblW w:w="9718" w:type="dxa"/>
        <w:tblLayout w:type="fixed"/>
        <w:tblLook w:val="04A0" w:firstRow="1" w:lastRow="0" w:firstColumn="1" w:lastColumn="0" w:noHBand="0" w:noVBand="1"/>
      </w:tblPr>
      <w:tblGrid>
        <w:gridCol w:w="442"/>
        <w:gridCol w:w="2149"/>
        <w:gridCol w:w="435"/>
        <w:gridCol w:w="2422"/>
        <w:gridCol w:w="555"/>
        <w:gridCol w:w="1080"/>
        <w:gridCol w:w="965"/>
        <w:gridCol w:w="1670"/>
      </w:tblGrid>
      <w:tr w:rsidR="008936B5" w:rsidRPr="008936B5" w14:paraId="491354A8" w14:textId="77777777" w:rsidTr="00533A05">
        <w:trPr>
          <w:trHeight w:val="369"/>
        </w:trPr>
        <w:tc>
          <w:tcPr>
            <w:tcW w:w="2591" w:type="dxa"/>
            <w:gridSpan w:val="2"/>
            <w:vAlign w:val="center"/>
            <w:hideMark/>
          </w:tcPr>
          <w:p w14:paraId="02700AAD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7127" w:type="dxa"/>
            <w:gridSpan w:val="6"/>
            <w:tcBorders>
              <w:bottom w:val="single" w:sz="4" w:space="0" w:color="000000" w:themeColor="text1"/>
            </w:tcBorders>
            <w:vAlign w:val="bottom"/>
          </w:tcPr>
          <w:p w14:paraId="1F5633F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6C1F4F0B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5A3930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F4CB0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626B79E8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828503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D99DAC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369377D1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030A32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2" w:space="0" w:color="000000" w:themeColor="text1"/>
            </w:tcBorders>
            <w:vAlign w:val="bottom"/>
          </w:tcPr>
          <w:p w14:paraId="74F0024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18334493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</w:tcPr>
          <w:p w14:paraId="52685EA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Тема индивидуального задания</w:t>
            </w:r>
          </w:p>
        </w:tc>
        <w:tc>
          <w:tcPr>
            <w:tcW w:w="7127" w:type="dxa"/>
            <w:gridSpan w:val="6"/>
            <w:tcBorders>
              <w:top w:val="single" w:sz="2" w:space="0" w:color="000000" w:themeColor="text1"/>
              <w:bottom w:val="single" w:sz="4" w:space="0" w:color="000000" w:themeColor="text1"/>
            </w:tcBorders>
            <w:vAlign w:val="bottom"/>
          </w:tcPr>
          <w:p w14:paraId="0904CCD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Разработка приложения «Клавиатурный тренажер»</w:t>
            </w:r>
          </w:p>
        </w:tc>
      </w:tr>
      <w:tr w:rsidR="008936B5" w:rsidRPr="008936B5" w14:paraId="45CCCFF5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1DA878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378E34D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58ECE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329757B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715" w:type="dxa"/>
            <w:gridSpan w:val="3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730C9C15" w14:textId="40504A4A" w:rsidR="008936B5" w:rsidRPr="008936B5" w:rsidRDefault="00BB59B0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>
              <w:rPr>
                <w:rFonts w:eastAsiaTheme="minorHAnsi" w:cs="Times New Roman"/>
                <w:szCs w:val="24"/>
                <w:lang w:eastAsia="en-US"/>
              </w:rPr>
              <w:t>21</w:t>
            </w:r>
            <w:r w:rsidR="008936B5" w:rsidRPr="008936B5">
              <w:rPr>
                <w:rFonts w:eastAsiaTheme="minorHAnsi" w:cs="Times New Roman"/>
                <w:szCs w:val="24"/>
                <w:lang w:eastAsia="en-US"/>
              </w:rPr>
              <w:t>.06.2024</w:t>
            </w:r>
          </w:p>
        </w:tc>
      </w:tr>
      <w:tr w:rsidR="008936B5" w:rsidRPr="008936B5" w14:paraId="2FC3BB79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D52CD6F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4C9FF6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2BF5800" w14:textId="77777777" w:rsidTr="00533A05">
        <w:trPr>
          <w:trHeight w:val="377"/>
        </w:trPr>
        <w:tc>
          <w:tcPr>
            <w:tcW w:w="2591" w:type="dxa"/>
            <w:gridSpan w:val="2"/>
            <w:vAlign w:val="center"/>
          </w:tcPr>
          <w:p w14:paraId="02FBE8C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hideMark/>
          </w:tcPr>
          <w:p w14:paraId="151DC94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  <w:tr w:rsidR="008936B5" w:rsidRPr="008936B5" w14:paraId="5E90D763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19FD31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№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72D49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5211E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Объем работ (час)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85801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Формируемые компетенции</w:t>
            </w:r>
          </w:p>
        </w:tc>
      </w:tr>
      <w:tr w:rsidR="008936B5" w:rsidRPr="008936B5" w14:paraId="6D2B1D8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A3DEA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1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1D0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BE7BB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29D073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08.</w:t>
            </w:r>
          </w:p>
        </w:tc>
      </w:tr>
      <w:tr w:rsidR="008936B5" w:rsidRPr="008936B5" w14:paraId="7873023E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19902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BAF6AA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95A5D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407C08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02, ОК 06, ОК 07, ОК 09.</w:t>
            </w:r>
          </w:p>
        </w:tc>
      </w:tr>
      <w:tr w:rsidR="008936B5" w:rsidRPr="008936B5" w14:paraId="6F9595F9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F29EB9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6413091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F1039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2248F2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01, ОК 09.</w:t>
            </w:r>
          </w:p>
        </w:tc>
      </w:tr>
      <w:tr w:rsidR="008936B5" w:rsidRPr="008936B5" w14:paraId="07C35361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A76F7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4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A6CD5F8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59507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7139C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5.1, ОК 03, ОК 04.</w:t>
            </w:r>
          </w:p>
        </w:tc>
      </w:tr>
      <w:tr w:rsidR="008936B5" w:rsidRPr="008936B5" w14:paraId="22C0A1CA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B6264E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5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C63315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A290F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9FE92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5.2, ПК 5.3,</w:t>
            </w:r>
          </w:p>
        </w:tc>
      </w:tr>
      <w:tr w:rsidR="008936B5" w:rsidRPr="008936B5" w14:paraId="2D5C8E4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0B785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6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A14265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0F28F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AA4BFB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5.4, ПК 5.8.</w:t>
            </w:r>
          </w:p>
        </w:tc>
      </w:tr>
      <w:tr w:rsidR="008936B5" w:rsidRPr="008936B5" w14:paraId="580AA000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2CBF5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7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8C1A1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AD305D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94804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5.5, ОК 02, ОК 09.</w:t>
            </w:r>
          </w:p>
        </w:tc>
      </w:tr>
      <w:tr w:rsidR="008936B5" w:rsidRPr="008936B5" w14:paraId="149B1664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9094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D5A42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06A72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479E9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5.6, ПК 5.7, ОК 0</w:t>
            </w:r>
            <w:r w:rsidRPr="008936B5">
              <w:rPr>
                <w:rFonts w:eastAsia="Times New Roman" w:cs="Times New Roman"/>
                <w:sz w:val="22"/>
                <w:lang w:val="pl-PL" w:eastAsia="zh-CN"/>
              </w:rPr>
              <w:t>9</w:t>
            </w:r>
            <w:r w:rsidRPr="008936B5">
              <w:rPr>
                <w:rFonts w:eastAsia="Times New Roman" w:cs="Times New Roman"/>
                <w:sz w:val="22"/>
                <w:lang w:eastAsia="zh-CN"/>
              </w:rPr>
              <w:t>.</w:t>
            </w:r>
          </w:p>
        </w:tc>
      </w:tr>
      <w:tr w:rsidR="008936B5" w:rsidRPr="008936B5" w14:paraId="3F200A67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CB6BB8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9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94491D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9BCB9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DEE5B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04, ОК 05.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17"/>
        <w:gridCol w:w="1311"/>
        <w:gridCol w:w="439"/>
        <w:gridCol w:w="2080"/>
        <w:gridCol w:w="439"/>
        <w:gridCol w:w="2012"/>
      </w:tblGrid>
      <w:tr w:rsidR="008936B5" w:rsidRPr="008936B5" w14:paraId="21C39E3C" w14:textId="77777777" w:rsidTr="00533A05">
        <w:trPr>
          <w:trHeight w:val="238"/>
        </w:trPr>
        <w:tc>
          <w:tcPr>
            <w:tcW w:w="5000" w:type="pct"/>
            <w:gridSpan w:val="6"/>
            <w:vAlign w:val="bottom"/>
            <w:hideMark/>
          </w:tcPr>
          <w:p w14:paraId="4B3BF8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Индивидуальное задание на практику разработано в соответствии с рабочей программой практики.</w:t>
            </w:r>
          </w:p>
          <w:p w14:paraId="56BCBD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376A5200" w14:textId="77777777" w:rsidTr="00533A05">
        <w:trPr>
          <w:trHeight w:val="238"/>
        </w:trPr>
        <w:tc>
          <w:tcPr>
            <w:tcW w:w="1694" w:type="pct"/>
            <w:vAlign w:val="bottom"/>
            <w:hideMark/>
          </w:tcPr>
          <w:p w14:paraId="689A27F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7CFCAD4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690" w:type="pct"/>
            <w:tcBorders>
              <w:bottom w:val="single" w:sz="4" w:space="0" w:color="auto"/>
            </w:tcBorders>
            <w:vAlign w:val="bottom"/>
          </w:tcPr>
          <w:p w14:paraId="048FBE7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198A3D3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95" w:type="pct"/>
            <w:tcBorders>
              <w:bottom w:val="single" w:sz="4" w:space="0" w:color="auto"/>
            </w:tcBorders>
            <w:vAlign w:val="bottom"/>
          </w:tcPr>
          <w:p w14:paraId="675A142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05C330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59" w:type="pct"/>
            <w:tcBorders>
              <w:bottom w:val="single" w:sz="4" w:space="0" w:color="auto"/>
            </w:tcBorders>
            <w:vAlign w:val="bottom"/>
          </w:tcPr>
          <w:p w14:paraId="2C39908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7A5DF965" w14:textId="77777777" w:rsidTr="00533A05">
        <w:tc>
          <w:tcPr>
            <w:tcW w:w="1694" w:type="pct"/>
          </w:tcPr>
          <w:p w14:paraId="04D8A45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0" w:type="pct"/>
            <w:tcBorders>
              <w:top w:val="single" w:sz="4" w:space="0" w:color="auto"/>
            </w:tcBorders>
            <w:hideMark/>
          </w:tcPr>
          <w:p w14:paraId="06265FE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(дата)</w:t>
            </w:r>
          </w:p>
        </w:tc>
        <w:tc>
          <w:tcPr>
            <w:tcW w:w="231" w:type="pct"/>
          </w:tcPr>
          <w:p w14:paraId="0938D0EC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95" w:type="pct"/>
            <w:tcBorders>
              <w:top w:val="single" w:sz="4" w:space="0" w:color="auto"/>
            </w:tcBorders>
            <w:hideMark/>
          </w:tcPr>
          <w:p w14:paraId="63B3983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(подпись)</w:t>
            </w:r>
          </w:p>
        </w:tc>
        <w:tc>
          <w:tcPr>
            <w:tcW w:w="231" w:type="pct"/>
          </w:tcPr>
          <w:p w14:paraId="7BE375C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59" w:type="pct"/>
            <w:tcBorders>
              <w:top w:val="single" w:sz="4" w:space="0" w:color="auto"/>
            </w:tcBorders>
            <w:hideMark/>
          </w:tcPr>
          <w:p w14:paraId="602B5B6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(Ф.И.О.)</w:t>
            </w:r>
          </w:p>
        </w:tc>
      </w:tr>
      <w:tr w:rsidR="008936B5" w:rsidRPr="008936B5" w14:paraId="75F9E430" w14:textId="77777777" w:rsidTr="00533A05">
        <w:tc>
          <w:tcPr>
            <w:tcW w:w="2384" w:type="pct"/>
            <w:gridSpan w:val="2"/>
            <w:vAlign w:val="center"/>
          </w:tcPr>
          <w:p w14:paraId="0235916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 индивидуальным заданием ознакомлен(а)</w:t>
            </w:r>
          </w:p>
        </w:tc>
        <w:tc>
          <w:tcPr>
            <w:tcW w:w="2616" w:type="pct"/>
            <w:gridSpan w:val="4"/>
            <w:tcBorders>
              <w:bottom w:val="single" w:sz="4" w:space="0" w:color="auto"/>
            </w:tcBorders>
          </w:tcPr>
          <w:p w14:paraId="5C16E91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4ADBFF95" w14:textId="77777777" w:rsidTr="00533A05">
        <w:tc>
          <w:tcPr>
            <w:tcW w:w="2384" w:type="pct"/>
            <w:gridSpan w:val="2"/>
          </w:tcPr>
          <w:p w14:paraId="0EB3F07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2616" w:type="pct"/>
            <w:gridSpan w:val="4"/>
            <w:tcBorders>
              <w:top w:val="single" w:sz="4" w:space="0" w:color="auto"/>
            </w:tcBorders>
          </w:tcPr>
          <w:p w14:paraId="281BBADA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(дата, подпись обучающегося)</w:t>
            </w:r>
          </w:p>
        </w:tc>
      </w:tr>
    </w:tbl>
    <w:p w14:paraId="74E8CE6B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Theme="minorHAnsi" w:cs="Times New Roman"/>
          <w:sz w:val="2"/>
          <w:szCs w:val="2"/>
          <w:lang w:eastAsia="en-US"/>
        </w:rPr>
      </w:pPr>
      <w:r w:rsidRPr="008936B5">
        <w:rPr>
          <w:rFonts w:eastAsiaTheme="minorHAnsi" w:cs="Times New Roman"/>
          <w:sz w:val="2"/>
          <w:szCs w:val="2"/>
          <w:lang w:eastAsia="en-US"/>
        </w:rPr>
        <w:br w:type="page"/>
      </w:r>
    </w:p>
    <w:p w14:paraId="2243D02A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pacing w:val="3"/>
          <w:szCs w:val="24"/>
          <w:lang w:eastAsia="en-US"/>
        </w:rPr>
      </w:pPr>
      <w:r w:rsidRPr="008936B5">
        <w:rPr>
          <w:rFonts w:eastAsiaTheme="minorHAnsi" w:cs="Times New Roman"/>
          <w:b/>
          <w:spacing w:val="3"/>
          <w:szCs w:val="24"/>
          <w:lang w:eastAsia="en-US"/>
        </w:rPr>
        <w:lastRenderedPageBreak/>
        <w:t>ОТЗЫВ РУКОВОДИТЕЛЯ ПРАКТИКИ</w:t>
      </w:r>
    </w:p>
    <w:tbl>
      <w:tblPr>
        <w:tblW w:w="9584" w:type="dxa"/>
        <w:tblLook w:val="04A0" w:firstRow="1" w:lastRow="0" w:firstColumn="1" w:lastColumn="0" w:noHBand="0" w:noVBand="1"/>
      </w:tblPr>
      <w:tblGrid>
        <w:gridCol w:w="2595"/>
        <w:gridCol w:w="431"/>
        <w:gridCol w:w="2422"/>
        <w:gridCol w:w="555"/>
        <w:gridCol w:w="3581"/>
      </w:tblGrid>
      <w:tr w:rsidR="008936B5" w:rsidRPr="008936B5" w14:paraId="381E169F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1E95A75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40698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73B74C40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7556A7DA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8724B1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3D5698FF" w14:textId="77777777" w:rsidTr="00533A05">
        <w:trPr>
          <w:trHeight w:val="330"/>
        </w:trPr>
        <w:tc>
          <w:tcPr>
            <w:tcW w:w="2595" w:type="dxa"/>
            <w:tcBorders>
              <w:bottom w:val="none" w:sz="2" w:space="0" w:color="000000" w:themeColor="text1"/>
            </w:tcBorders>
            <w:vAlign w:val="center"/>
            <w:hideMark/>
          </w:tcPr>
          <w:p w14:paraId="59F53B7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F74D2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73FD6D1F" w14:textId="77777777" w:rsidTr="00533A05">
        <w:trPr>
          <w:trHeight w:val="330"/>
        </w:trPr>
        <w:tc>
          <w:tcPr>
            <w:tcW w:w="2595" w:type="dxa"/>
            <w:tcBorders>
              <w:top w:val="none" w:sz="2" w:space="0" w:color="000000" w:themeColor="text1"/>
              <w:left w:val="none" w:sz="2" w:space="0" w:color="000000" w:themeColor="text1"/>
              <w:bottom w:val="none" w:sz="2" w:space="0" w:color="000000" w:themeColor="text1"/>
              <w:right w:val="none" w:sz="2" w:space="0" w:color="000000" w:themeColor="text1"/>
            </w:tcBorders>
            <w:vAlign w:val="center"/>
            <w:hideMark/>
          </w:tcPr>
          <w:p w14:paraId="3E38365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6989" w:type="dxa"/>
            <w:gridSpan w:val="4"/>
            <w:tcBorders>
              <w:top w:val="nil"/>
              <w:left w:val="none" w:sz="2" w:space="0" w:color="000000" w:themeColor="text1"/>
              <w:bottom w:val="single" w:sz="2" w:space="0" w:color="000000" w:themeColor="text1"/>
              <w:right w:val="nil"/>
            </w:tcBorders>
            <w:vAlign w:val="center"/>
          </w:tcPr>
          <w:p w14:paraId="0D89A14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0A71BCD1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5C5024E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9A4F92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18F7265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5C866A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58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2BB2EE6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73F6B60C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4865630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989" w:type="dxa"/>
            <w:gridSpan w:val="4"/>
            <w:tcBorders>
              <w:top w:val="single" w:sz="4" w:space="0" w:color="000000" w:themeColor="text1"/>
              <w:bottom w:val="single" w:sz="4" w:space="0" w:color="auto"/>
            </w:tcBorders>
            <w:vAlign w:val="bottom"/>
          </w:tcPr>
          <w:p w14:paraId="74942FB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BD4403F" w14:textId="77777777" w:rsidTr="00533A05">
        <w:trPr>
          <w:trHeight w:val="377"/>
        </w:trPr>
        <w:tc>
          <w:tcPr>
            <w:tcW w:w="2595" w:type="dxa"/>
            <w:vAlign w:val="center"/>
          </w:tcPr>
          <w:p w14:paraId="5AB2EA4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89" w:type="dxa"/>
            <w:gridSpan w:val="4"/>
            <w:tcBorders>
              <w:top w:val="single" w:sz="4" w:space="0" w:color="auto"/>
            </w:tcBorders>
            <w:hideMark/>
          </w:tcPr>
          <w:p w14:paraId="1CD1E894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</w:tbl>
    <w:p w14:paraId="58B1797E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="Times New Roman" w:cs="Times New Roman"/>
          <w:bCs/>
          <w:szCs w:val="24"/>
        </w:rPr>
      </w:pPr>
    </w:p>
    <w:p w14:paraId="2B8EB0FD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8936B5" w:rsidRPr="008936B5" w14:paraId="27D5E7AF" w14:textId="77777777" w:rsidTr="00533A05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8A81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432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Критерий выполнения работ</w:t>
            </w:r>
          </w:p>
        </w:tc>
      </w:tr>
      <w:tr w:rsidR="008936B5" w:rsidRPr="008936B5" w14:paraId="1B31CC27" w14:textId="77777777" w:rsidTr="00533A05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5DE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E10E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A985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37DE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помощью наставника</w:t>
            </w:r>
          </w:p>
        </w:tc>
      </w:tr>
      <w:tr w:rsidR="008936B5" w:rsidRPr="008936B5" w14:paraId="6B99A15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1C7B6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77F4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A07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380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9AB952E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F30C9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F996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3D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36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448F6FB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FCA0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643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0A92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6500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15A61CFC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DE3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5A8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1D2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9DA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423A271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2B90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208D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9967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D365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06F329C0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A202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F611D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D68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293F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12817A9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550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B18A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D79D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D9C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362888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A33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08E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B8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8DC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</w:tbl>
    <w:p w14:paraId="561C51DF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Theme="minorHAnsi" w:cs="Times New Roman"/>
          <w:szCs w:val="24"/>
          <w:lang w:eastAsia="en-US"/>
        </w:rPr>
      </w:pPr>
    </w:p>
    <w:p w14:paraId="177DC602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="Calibr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Обучающийся ознакомлен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прошел вводный инструктаж и инструктаж на рабочем месте.</w:t>
      </w:r>
    </w:p>
    <w:p w14:paraId="4F220714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bCs/>
          <w:szCs w:val="24"/>
        </w:rPr>
      </w:pPr>
    </w:p>
    <w:p w14:paraId="677667A0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Во время прохождения учебной практики обучающимся освоены следующие профессиональные и общие компетенции: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75"/>
        <w:gridCol w:w="3630"/>
        <w:gridCol w:w="1125"/>
        <w:gridCol w:w="1141"/>
      </w:tblGrid>
      <w:tr w:rsidR="008936B5" w:rsidRPr="008936B5" w14:paraId="0AAA7029" w14:textId="77777777" w:rsidTr="00533A05">
        <w:tc>
          <w:tcPr>
            <w:tcW w:w="36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4B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Наименование компетенции</w:t>
            </w:r>
          </w:p>
        </w:tc>
        <w:tc>
          <w:tcPr>
            <w:tcW w:w="36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385E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Показатели оценки </w:t>
            </w:r>
          </w:p>
        </w:tc>
        <w:tc>
          <w:tcPr>
            <w:tcW w:w="22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601A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Оценка </w:t>
            </w:r>
          </w:p>
        </w:tc>
      </w:tr>
      <w:tr w:rsidR="008936B5" w:rsidRPr="008936B5" w14:paraId="40870B1C" w14:textId="77777777" w:rsidTr="00533A05">
        <w:trPr>
          <w:trHeight w:val="132"/>
        </w:trPr>
        <w:tc>
          <w:tcPr>
            <w:tcW w:w="3675" w:type="dxa"/>
            <w:vMerge/>
            <w:vAlign w:val="center"/>
            <w:hideMark/>
          </w:tcPr>
          <w:p w14:paraId="479D9E7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3630" w:type="dxa"/>
            <w:vMerge/>
            <w:vAlign w:val="center"/>
            <w:hideMark/>
          </w:tcPr>
          <w:p w14:paraId="04D5700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7C83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Освоена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894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Не освоена</w:t>
            </w:r>
          </w:p>
        </w:tc>
      </w:tr>
      <w:tr w:rsidR="008936B5" w:rsidRPr="008936B5" w14:paraId="58E1A20C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128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5.1. Собирать исходные данные для разработки проектной документации на информационную систему.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B6D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анализ предметной области, выявляя существенные элементы, оказывающие влияние на проектируемую систему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EC6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A1EE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6A45CC1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7D6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ПК 5.2. Разрабатывать проектную документацию на разработку информационной системы в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соответствии с требованиями заказчика.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29AF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 xml:space="preserve">Способен выполнять декомпозицию сущностей с целью получения наиболее полной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картины о целесообразной структуре разработки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8D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2FD1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757EAE5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74C8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5.3. Разрабатывать подсистемы безопасной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0A1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прогнозировать потенциально некорректные действия пользователя и предусматривать соответствующие реакции со стороны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CC0A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70D5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2132597" w14:textId="77777777" w:rsidTr="00533A05">
        <w:trPr>
          <w:trHeight w:val="271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2BA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5.4. Производить разработку модулей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9FE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создавать программный код, отвечающий предъявляемым требованиям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5E1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DB91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C34AD7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5D11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5.5. 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36B4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оценку корректности функционирования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64572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3266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469ED4A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474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5.6. Разрабатывать техническую документацию на эксплуатацию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D7C15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19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3F48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1DCD12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F37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5.7. Производить оценку информационной системы для выявления возможности ее модернизации.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164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оценивать перспективы дальнейшего развития программной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8EA9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CE7F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CDB92AE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320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5.8. Осуществлять интеграцию информационной системы с другими программными продуктами.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5D6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повторно использовать готовые шаблонные решения при разработке программного продукта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6726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05FE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02C8D8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709C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01. Выбирать способы решения задач профессиональной деятельности применительно к различным контекстам.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1F1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787B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F898B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1795CF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8EA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02. 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05F2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E533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C850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6032E2B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FC193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03.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027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45A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21B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7903E19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EDF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04. Эффективно взаимодействовать и работать в коллективе и команде.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7F2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744F3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CFE2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F47470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B03A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ОК 05. Осуществлять устную и письменную коммуникацию на государственном языке Российской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Федерации с учетом особенностей социального и культурного контекста.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C47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 xml:space="preserve">Способен конструктивно обмениваться информацией с коллегами, грамотно </w:t>
            </w: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>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97FF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F2C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7A5D0DC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C38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951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AAAC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598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4E90142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6F6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07.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0700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эффективно использовать компьютерное время, а также материальные ресурсы, необходимые для решения поставленных задач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6DF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1EB3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6BD1D3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212E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E34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 xml:space="preserve">Способен соблюдать требования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t>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F0F9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4D43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1A9D2E8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906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09. Пользоваться профессиональной документацией на государственном и иностранном языках.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E649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545B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FD3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  <w:p w14:paraId="2529DA5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</w:tbl>
    <w:p w14:paraId="7B0CFAED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bCs/>
          <w:szCs w:val="24"/>
          <w:lang w:eastAsia="en-US"/>
        </w:rPr>
      </w:pPr>
    </w:p>
    <w:p w14:paraId="3C033E79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bCs/>
          <w:szCs w:val="24"/>
          <w:lang w:eastAsia="en-US"/>
        </w:rPr>
      </w:pPr>
      <w:r w:rsidRPr="008936B5">
        <w:rPr>
          <w:rFonts w:eastAsiaTheme="minorHAnsi" w:cs="Times New Roman"/>
          <w:b/>
          <w:bCs/>
          <w:szCs w:val="24"/>
          <w:lang w:eastAsia="en-US"/>
        </w:rPr>
        <w:t>Краткая характеристика работы обучающегося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8936B5" w:rsidRPr="008936B5" w14:paraId="54287EF8" w14:textId="77777777" w:rsidTr="00533A05">
        <w:tc>
          <w:tcPr>
            <w:tcW w:w="9488" w:type="dxa"/>
          </w:tcPr>
          <w:p w14:paraId="638082D8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8936B5" w:rsidRPr="008936B5" w14:paraId="6667876C" w14:textId="77777777" w:rsidTr="00533A05">
        <w:tc>
          <w:tcPr>
            <w:tcW w:w="9488" w:type="dxa"/>
          </w:tcPr>
          <w:p w14:paraId="309BDC84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8936B5" w:rsidRPr="008936B5" w14:paraId="54E5978E" w14:textId="77777777" w:rsidTr="00533A05">
        <w:tc>
          <w:tcPr>
            <w:tcW w:w="9488" w:type="dxa"/>
          </w:tcPr>
          <w:p w14:paraId="2CC3216A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 умение грамотно пользоваться источниками информации, находящимися в свободном</w:t>
            </w:r>
          </w:p>
        </w:tc>
      </w:tr>
      <w:tr w:rsidR="008936B5" w:rsidRPr="008936B5" w14:paraId="58643C10" w14:textId="77777777" w:rsidTr="00533A05">
        <w:tc>
          <w:tcPr>
            <w:tcW w:w="9488" w:type="dxa"/>
          </w:tcPr>
          <w:p w14:paraId="06F3F755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доступе.</w:t>
            </w:r>
          </w:p>
        </w:tc>
      </w:tr>
    </w:tbl>
    <w:p w14:paraId="186116E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left"/>
        <w:rPr>
          <w:rFonts w:eastAsia="Calibri" w:cs="Times New Roman"/>
          <w:szCs w:val="24"/>
          <w:lang w:eastAsia="en-US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8936B5" w:rsidRPr="008936B5" w14:paraId="31AA5D3C" w14:textId="77777777" w:rsidTr="00533A05">
        <w:trPr>
          <w:trHeight w:val="728"/>
        </w:trPr>
        <w:tc>
          <w:tcPr>
            <w:tcW w:w="3968" w:type="dxa"/>
            <w:vAlign w:val="bottom"/>
          </w:tcPr>
          <w:p w14:paraId="5FB803F0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left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317C0998" w14:textId="77777777" w:rsidR="008936B5" w:rsidRPr="008936B5" w:rsidRDefault="008936B5" w:rsidP="008936B5">
            <w:pPr>
              <w:snapToGrid w:val="0"/>
              <w:spacing w:before="0" w:line="276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43" w:type="dxa"/>
            <w:vAlign w:val="bottom"/>
          </w:tcPr>
          <w:p w14:paraId="7E88EC4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Руководитель практики </w:t>
            </w:r>
          </w:p>
          <w:p w14:paraId="65DD3463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  <w:p w14:paraId="722F96A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____________________    /_________________</w:t>
            </w:r>
          </w:p>
          <w:p w14:paraId="26B35298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                        Подпись                                              ФИО</w:t>
            </w:r>
          </w:p>
          <w:p w14:paraId="48746776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  <w:p w14:paraId="34B1F654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>___________________________________________________________</w:t>
            </w:r>
          </w:p>
          <w:p w14:paraId="2A43D3E7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center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(должность)</w:t>
            </w:r>
          </w:p>
          <w:p w14:paraId="0725012A" w14:textId="77777777" w:rsidR="008936B5" w:rsidRPr="008936B5" w:rsidRDefault="008936B5" w:rsidP="008936B5">
            <w:pPr>
              <w:spacing w:before="0" w:line="276" w:lineRule="auto"/>
              <w:ind w:left="1"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Дата «____» _______________ 202__ год</w:t>
            </w:r>
          </w:p>
        </w:tc>
      </w:tr>
    </w:tbl>
    <w:p w14:paraId="6FC78A61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highlight w:val="yellow"/>
          <w:lang w:eastAsia="en-US"/>
        </w:rPr>
        <w:sectPr w:rsidR="008936B5" w:rsidRPr="008936B5" w:rsidSect="008936B5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7542EC22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center"/>
        <w:rPr>
          <w:rFonts w:eastAsia="Times New Roman" w:cs="Times New Roman"/>
          <w:sz w:val="32"/>
          <w:szCs w:val="32"/>
          <w:lang w:eastAsia="en-US"/>
        </w:rPr>
      </w:pPr>
      <w:r w:rsidRPr="00344BCF">
        <w:rPr>
          <w:rFonts w:eastAsiaTheme="minorHAnsi" w:cs="Times New Roman"/>
          <w:b/>
          <w:bCs/>
          <w:sz w:val="32"/>
          <w:szCs w:val="32"/>
          <w:lang w:eastAsia="en-US"/>
        </w:rPr>
        <w:lastRenderedPageBreak/>
        <w:t>СОДЕ</w:t>
      </w:r>
      <w:r w:rsidRPr="00344BCF">
        <w:rPr>
          <w:rFonts w:eastAsia="Times New Roman" w:cs="Times New Roman"/>
          <w:b/>
          <w:bCs/>
          <w:sz w:val="32"/>
          <w:szCs w:val="32"/>
          <w:lang w:eastAsia="en-US"/>
        </w:rPr>
        <w:t>РЖАНИЕ</w:t>
      </w:r>
    </w:p>
    <w:sdt>
      <w:sdtPr>
        <w:rPr>
          <w:rFonts w:eastAsia="Times New Roman" w:cs="Times New Roman"/>
          <w:sz w:val="28"/>
          <w:szCs w:val="28"/>
          <w:lang w:eastAsia="en-US"/>
        </w:rPr>
        <w:id w:val="346049985"/>
        <w:docPartObj>
          <w:docPartGallery w:val="Table of Contents"/>
          <w:docPartUnique/>
        </w:docPartObj>
      </w:sdtPr>
      <w:sdtContent>
        <w:p w14:paraId="2369D42E" w14:textId="77777777" w:rsidR="00344BCF" w:rsidRPr="00344BCF" w:rsidRDefault="00344BCF" w:rsidP="00344BCF">
          <w:pPr>
            <w:keepNext/>
            <w:keepLines/>
            <w:spacing w:line="259" w:lineRule="auto"/>
            <w:ind w:firstLine="0"/>
            <w:contextualSpacing w:val="0"/>
            <w:jc w:val="left"/>
            <w:rPr>
              <w:rFonts w:eastAsia="Times New Roman" w:cs="Times New Roman"/>
              <w:sz w:val="28"/>
              <w:szCs w:val="28"/>
            </w:rPr>
          </w:pPr>
        </w:p>
        <w:p w14:paraId="2DFDBE0E" w14:textId="5EE73062" w:rsidR="00344BCF" w:rsidRPr="00344BCF" w:rsidRDefault="00344BCF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begin"/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instrText>TOC \o "1-3" \h \z \u</w:instrText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separate"/>
          </w:r>
          <w:hyperlink w:anchor="_Toc156999270" w:history="1">
            <w:r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ВВЕДЕНИЕ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_Toc156999270 \h </w:instrTex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A70F4A7" w14:textId="3753DE04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1. СВЕДЕНИЯ О РАБОТЕ, ВЫПОЛНЕННОЙ В ПЕРИОД ПРОХОЖДЕНИЯ УЧЕБНОЙ ПРАКТИКИ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5A669524" w14:textId="71E2C04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2. НАСТРОЙКА РАБОЧЕГО ОКРУЖЕНИЯ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C746444" w14:textId="576ACBB1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3. ФОРМУЛИРОВКА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837448C" w14:textId="43A04E12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 ОПИСАНИЕ ВЫПОЛНЕНИЯ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4B4D590B" w14:textId="10F2E5BA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5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4.1 Анализ предметной области и обзор аналогов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_Toc156999275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5DDEF3" w14:textId="190C8848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6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4.2 Разработка структуры приложения и алгоритмов функционирования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_Toc156999276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93EF5F5" w14:textId="4C459662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7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4.3 Реализация программы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_Toc156999277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35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F6E7E36" w14:textId="778301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8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4.4 Тестирование программного обеспечения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_Toc156999278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42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CECBF07" w14:textId="46D55453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9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ЗАКЛЮЧЕНИЕ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_Toc156999279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53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69281C" w14:textId="40939E64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0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СПИСОК ИСПОЛЬЗОВАННЫХ ИСТОЧНИКОВ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_Toc156999280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54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A34BFB1" w14:textId="12A5C8D9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А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55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4AADD85" w14:textId="7DC5609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Б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56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A00E03B" w14:textId="1CD12DBC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EA6F1A6" w14:textId="0657BA83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Г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59172AD" w14:textId="77777777" w:rsidR="00344BCF" w:rsidRPr="00344BCF" w:rsidRDefault="00344BCF" w:rsidP="00344BCF">
          <w:pPr>
            <w:tabs>
              <w:tab w:val="right" w:leader="dot" w:pos="9495"/>
            </w:tabs>
            <w:spacing w:before="0" w:after="100" w:line="276" w:lineRule="auto"/>
            <w:ind w:firstLine="0"/>
            <w:contextualSpacing w:val="0"/>
            <w:jc w:val="left"/>
            <w:rPr>
              <w:rFonts w:eastAsia="Times New Roman" w:cs="Times New Roman"/>
              <w:color w:val="0563C1" w:themeColor="hyperlink"/>
              <w:sz w:val="28"/>
              <w:szCs w:val="28"/>
              <w:u w:val="single"/>
              <w:lang w:eastAsia="en-US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end"/>
          </w:r>
        </w:p>
      </w:sdtContent>
    </w:sdt>
    <w:p w14:paraId="17E93CFA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left"/>
        <w:outlineLvl w:val="0"/>
        <w:rPr>
          <w:rFonts w:eastAsiaTheme="majorEastAsia" w:cs="Times New Roman"/>
          <w:b/>
          <w:sz w:val="32"/>
          <w:szCs w:val="32"/>
          <w:lang w:eastAsia="en-US"/>
        </w:rPr>
      </w:pPr>
      <w:r w:rsidRPr="00344BCF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en-US"/>
        </w:rPr>
        <w:br w:type="page"/>
      </w:r>
      <w:bookmarkStart w:id="2" w:name="_Toc156999270"/>
      <w:r w:rsidRPr="00344BCF">
        <w:rPr>
          <w:rFonts w:eastAsiaTheme="majorEastAsia" w:cs="Times New Roman"/>
          <w:b/>
          <w:sz w:val="32"/>
          <w:szCs w:val="32"/>
          <w:lang w:eastAsia="en-US"/>
        </w:rPr>
        <w:lastRenderedPageBreak/>
        <w:t>ВВЕДЕНИЕ</w:t>
      </w:r>
      <w:bookmarkEnd w:id="2"/>
    </w:p>
    <w:p w14:paraId="69D50C66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highlight w:val="yellow"/>
          <w:lang w:eastAsia="en-US"/>
        </w:rPr>
      </w:pPr>
    </w:p>
    <w:p w14:paraId="2D498D2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Учебная практика ПМ.05 проходила на базе Колледжа ФГБОУ ВО «Вятский государственный университет» в период с 14.01.2025 г. по 21.06.2024 г. по субботам.</w:t>
      </w:r>
    </w:p>
    <w:p w14:paraId="79B8104A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Цель практики: сформировать у обучающихся представление о процессе разработки прикладного программного обеспечения.</w:t>
      </w:r>
    </w:p>
    <w:p w14:paraId="2555D6E7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Задачи практики:</w:t>
      </w:r>
    </w:p>
    <w:p w14:paraId="692224AC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дать представление о различных методах проектирования прикладного программного обеспечения; </w:t>
      </w:r>
    </w:p>
    <w:p w14:paraId="5DE5C2A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сформировать навыки написания документации, требуемой при разработке прикладного программного обеспечения; </w:t>
      </w:r>
    </w:p>
    <w:p w14:paraId="5268AD1F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>дать представление о различных инструментах, используемых при разработке прикладного программного обеспечения.</w:t>
      </w:r>
    </w:p>
    <w:p w14:paraId="14C66A29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1AE36FF4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lang w:eastAsia="en-US"/>
        </w:rPr>
      </w:pPr>
      <w:r w:rsidRPr="00344BCF">
        <w:rPr>
          <w:rFonts w:eastAsiaTheme="minorHAnsi" w:cs="Times New Roman"/>
          <w:b/>
          <w:sz w:val="28"/>
          <w:szCs w:val="28"/>
          <w:lang w:eastAsia="en-US"/>
        </w:rPr>
        <w:br w:type="page"/>
      </w:r>
    </w:p>
    <w:p w14:paraId="224A9AF1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center"/>
        <w:outlineLvl w:val="0"/>
        <w:rPr>
          <w:rFonts w:eastAsiaTheme="majorEastAsia" w:cs="Times New Roman"/>
          <w:b/>
          <w:bCs/>
          <w:sz w:val="32"/>
          <w:szCs w:val="32"/>
          <w:lang w:eastAsia="en-US"/>
        </w:rPr>
      </w:pPr>
      <w:bookmarkStart w:id="3" w:name="_Toc156999271"/>
      <w:r w:rsidRPr="00344BCF">
        <w:rPr>
          <w:rFonts w:eastAsiaTheme="majorEastAsia" w:cs="Times New Roman"/>
          <w:b/>
          <w:bCs/>
          <w:sz w:val="32"/>
          <w:szCs w:val="32"/>
          <w:lang w:eastAsia="en-US"/>
        </w:rPr>
        <w:lastRenderedPageBreak/>
        <w:t>1. СВЕДЕНИЯ О РАБОТЕ, ВЫПОЛНЕННОЙ В ПЕРИОД ПРОХОЖДЕНИЯ УЧЕБНОЙ ПРАКТИКИ</w:t>
      </w:r>
      <w:bookmarkEnd w:id="3"/>
    </w:p>
    <w:p w14:paraId="2326C4FA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15F71DB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В период с 15.01.2024 по 19.06.2024 при прохождении учебной практики ПМ.05 на базе Колледжа ФГОБУ ВО «Вятский государственный университет» был выполнен следующий перечень работ, представленный в таблице 1.</w:t>
      </w:r>
    </w:p>
    <w:p w14:paraId="659F9986" w14:textId="77777777" w:rsidR="00344BCF" w:rsidRPr="00344BCF" w:rsidRDefault="00344BCF" w:rsidP="00344BCF">
      <w:pPr>
        <w:spacing w:before="0" w:line="276" w:lineRule="auto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36D1A802" w14:textId="77777777" w:rsidR="00344BCF" w:rsidRPr="00344BCF" w:rsidRDefault="00344BCF" w:rsidP="00344BCF">
      <w:pPr>
        <w:spacing w:before="0" w:line="276" w:lineRule="auto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7918"/>
      </w:tblGrid>
      <w:tr w:rsidR="00344BCF" w:rsidRPr="00344BCF" w14:paraId="7FD047F1" w14:textId="77777777" w:rsidTr="00A0180B">
        <w:trPr>
          <w:trHeight w:val="56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73802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C720E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Краткое содержание выполненных работ</w:t>
            </w:r>
          </w:p>
        </w:tc>
      </w:tr>
      <w:tr w:rsidR="00344BCF" w:rsidRPr="00344BCF" w14:paraId="35BD3B46" w14:textId="77777777" w:rsidTr="00A0180B">
        <w:trPr>
          <w:trHeight w:val="305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4E5FA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15.01.2024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7AAB8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zh-CN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Ознакомление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344BCF" w:rsidRPr="00344BCF" w14:paraId="07A97F16" w14:textId="77777777" w:rsidTr="00A0180B">
        <w:trPr>
          <w:trHeight w:val="19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7AB85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14.01.2025-29.01.2025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BE4E8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Постановка задачи</w:t>
            </w:r>
          </w:p>
        </w:tc>
      </w:tr>
      <w:tr w:rsidR="00344BCF" w:rsidRPr="00344BCF" w14:paraId="1BC3E149" w14:textId="77777777" w:rsidTr="00A0180B">
        <w:trPr>
          <w:trHeight w:val="18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D2A90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30.01.2025-12.02.2025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6994D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 xml:space="preserve">Настройка рабочего окружения </w:t>
            </w:r>
          </w:p>
        </w:tc>
      </w:tr>
      <w:tr w:rsidR="00344BCF" w:rsidRPr="00344BCF" w14:paraId="433937FE" w14:textId="77777777" w:rsidTr="00A0180B">
        <w:trPr>
          <w:trHeight w:val="17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67DD8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13.02.2025-26.03.2025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69685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</w:tr>
      <w:tr w:rsidR="00344BCF" w:rsidRPr="00344BCF" w14:paraId="28BBA40F" w14:textId="77777777" w:rsidTr="00A0180B">
        <w:trPr>
          <w:trHeight w:val="183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5F6A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27.03.2025-01.04.2025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3FCF2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Проектирование</w:t>
            </w:r>
          </w:p>
        </w:tc>
      </w:tr>
      <w:tr w:rsidR="00344BCF" w:rsidRPr="00344BCF" w14:paraId="39E184F6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1AC9D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02.04.2025-06.05.2025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7E2B9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Реализация программного кода</w:t>
            </w:r>
          </w:p>
        </w:tc>
      </w:tr>
      <w:tr w:rsidR="00344BCF" w:rsidRPr="00344BCF" w14:paraId="132F605C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9C39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07.05.2025-27.05.2025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3FBCA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Тестирование и отладка полученного кода</w:t>
            </w:r>
          </w:p>
        </w:tc>
      </w:tr>
      <w:tr w:rsidR="00344BCF" w:rsidRPr="00344BCF" w14:paraId="6E551BC8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0531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28.05.2025-06.06.2025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0262C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</w:tr>
      <w:tr w:rsidR="00344BCF" w:rsidRPr="00344BCF" w14:paraId="643D810F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7B187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17.06.2025-21.06.2025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27B34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к сдаче и сдача промежуточной аттестации</w:t>
            </w:r>
          </w:p>
        </w:tc>
      </w:tr>
    </w:tbl>
    <w:p w14:paraId="268D105D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i/>
          <w:sz w:val="28"/>
          <w:szCs w:val="28"/>
          <w:vertAlign w:val="superscript"/>
          <w:lang w:eastAsia="en-US"/>
        </w:rPr>
      </w:pPr>
    </w:p>
    <w:p w14:paraId="0CB9998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________________  _______________</w:t>
      </w:r>
    </w:p>
    <w:p w14:paraId="474480E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(</w:t>
      </w:r>
      <w:proofErr w:type="gramStart"/>
      <w:r w:rsidRPr="00344BCF">
        <w:rPr>
          <w:rFonts w:eastAsiaTheme="minorHAnsi" w:cs="Times New Roman"/>
          <w:sz w:val="28"/>
          <w:szCs w:val="28"/>
          <w:lang w:eastAsia="en-US"/>
        </w:rPr>
        <w:t xml:space="preserve">дата)   </w:t>
      </w:r>
      <w:proofErr w:type="gramEnd"/>
      <w:r w:rsidRPr="00344BCF">
        <w:rPr>
          <w:rFonts w:eastAsiaTheme="minorHAnsi" w:cs="Times New Roman"/>
          <w:sz w:val="28"/>
          <w:szCs w:val="28"/>
          <w:lang w:eastAsia="en-US"/>
        </w:rPr>
        <w:t xml:space="preserve">                 (подпись)     </w:t>
      </w:r>
    </w:p>
    <w:p w14:paraId="2A12E19C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left"/>
        <w:rPr>
          <w:rFonts w:eastAsiaTheme="minorHAnsi" w:cs="Times New Roman"/>
          <w:sz w:val="22"/>
          <w:lang w:eastAsia="en-US"/>
        </w:rPr>
      </w:pPr>
      <w:r w:rsidRPr="00344BCF">
        <w:rPr>
          <w:rFonts w:eastAsiaTheme="minorHAnsi" w:cs="Times New Roman"/>
          <w:sz w:val="22"/>
          <w:lang w:eastAsia="en-US"/>
        </w:rPr>
        <w:br w:type="page"/>
      </w:r>
    </w:p>
    <w:p w14:paraId="173EE3F1" w14:textId="77777777" w:rsidR="003A183B" w:rsidRPr="002D0C29" w:rsidRDefault="20869997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НАСТРОЙКА РАБОЧЕГО ОКРУЖЕНИЯ</w:t>
      </w:r>
      <w:bookmarkEnd w:id="1"/>
    </w:p>
    <w:p w14:paraId="4FB94DE3" w14:textId="77777777" w:rsidR="00E52569" w:rsidRPr="00630FC4" w:rsidRDefault="00E52569" w:rsidP="00630FC4">
      <w:pPr>
        <w:rPr>
          <w:rFonts w:eastAsiaTheme="minorHAnsi"/>
          <w:sz w:val="28"/>
          <w:szCs w:val="24"/>
          <w:lang w:eastAsia="en-US"/>
        </w:rPr>
      </w:pPr>
      <w:r w:rsidRPr="00630FC4">
        <w:rPr>
          <w:rFonts w:eastAsiaTheme="minorHAnsi"/>
          <w:sz w:val="28"/>
          <w:szCs w:val="24"/>
          <w:lang w:eastAsia="en-US"/>
        </w:rPr>
        <w:t>Выбор языка программирования и среда разработки</w:t>
      </w:r>
    </w:p>
    <w:p w14:paraId="12EDD057" w14:textId="77777777" w:rsidR="00E52569" w:rsidRPr="00630FC4" w:rsidRDefault="00E52569" w:rsidP="00630FC4">
      <w:pPr>
        <w:rPr>
          <w:rFonts w:eastAsia="Times New Roman"/>
          <w:sz w:val="28"/>
          <w:szCs w:val="24"/>
        </w:rPr>
      </w:pPr>
      <w:r w:rsidRPr="00630FC4">
        <w:rPr>
          <w:rFonts w:eastAsia="Times New Roman"/>
          <w:sz w:val="28"/>
          <w:szCs w:val="24"/>
        </w:rPr>
        <w:t>Python — это высокоуровневый, интерпретируемый язык программирования с динамической типизацией. Он популярен благодаря своей простоте, читаемости кода и широкому сообществу разработчиков.</w:t>
      </w:r>
    </w:p>
    <w:p w14:paraId="485E4909" w14:textId="77777777" w:rsidR="00E52569" w:rsidRPr="00630FC4" w:rsidRDefault="00E52569" w:rsidP="00630FC4">
      <w:pPr>
        <w:rPr>
          <w:rFonts w:eastAsia="Times New Roman"/>
          <w:sz w:val="28"/>
          <w:szCs w:val="24"/>
        </w:rPr>
      </w:pPr>
      <w:r w:rsidRPr="00630FC4">
        <w:rPr>
          <w:rFonts w:eastAsia="Times New Roman"/>
          <w:sz w:val="28"/>
          <w:szCs w:val="24"/>
        </w:rPr>
        <w:t>Критерии выбора Python:</w:t>
      </w:r>
    </w:p>
    <w:p w14:paraId="6424B748" w14:textId="3ABAD517" w:rsidR="00E52569" w:rsidRPr="00630FC4" w:rsidRDefault="00630FC4" w:rsidP="00630FC4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п</w:t>
      </w:r>
      <w:r w:rsidR="00E52569" w:rsidRPr="00630FC4">
        <w:rPr>
          <w:rFonts w:eastAsia="Times New Roman"/>
          <w:sz w:val="28"/>
          <w:szCs w:val="24"/>
        </w:rPr>
        <w:t>ростота и читаемость — понятный синтаксис, легкий для изучения</w:t>
      </w:r>
      <w:r>
        <w:rPr>
          <w:rFonts w:eastAsia="Times New Roman"/>
          <w:sz w:val="28"/>
          <w:szCs w:val="24"/>
        </w:rPr>
        <w:t>;</w:t>
      </w:r>
    </w:p>
    <w:p w14:paraId="6F983D44" w14:textId="00808AB9" w:rsidR="00E52569" w:rsidRPr="00630FC4" w:rsidRDefault="00630FC4" w:rsidP="00630FC4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к</w:t>
      </w:r>
      <w:r w:rsidR="00E52569" w:rsidRPr="00630FC4">
        <w:rPr>
          <w:rFonts w:eastAsia="Times New Roman"/>
          <w:sz w:val="28"/>
          <w:szCs w:val="24"/>
        </w:rPr>
        <w:t xml:space="preserve">россплатформенность — работает на Windows, </w:t>
      </w:r>
      <w:proofErr w:type="spellStart"/>
      <w:r w:rsidR="00E52569" w:rsidRPr="00630FC4">
        <w:rPr>
          <w:rFonts w:eastAsia="Times New Roman"/>
          <w:sz w:val="28"/>
          <w:szCs w:val="24"/>
        </w:rPr>
        <w:t>macOS</w:t>
      </w:r>
      <w:proofErr w:type="spellEnd"/>
      <w:r w:rsidR="00E52569" w:rsidRPr="00630FC4">
        <w:rPr>
          <w:rFonts w:eastAsia="Times New Roman"/>
          <w:sz w:val="28"/>
          <w:szCs w:val="24"/>
        </w:rPr>
        <w:t xml:space="preserve"> и Linux</w:t>
      </w:r>
      <w:r>
        <w:rPr>
          <w:rFonts w:eastAsia="Times New Roman"/>
          <w:sz w:val="28"/>
          <w:szCs w:val="24"/>
        </w:rPr>
        <w:t>;</w:t>
      </w:r>
    </w:p>
    <w:p w14:paraId="3E733A10" w14:textId="2212B319" w:rsidR="00E52569" w:rsidRPr="00630FC4" w:rsidRDefault="00630FC4" w:rsidP="00630FC4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ш</w:t>
      </w:r>
      <w:r w:rsidR="00E52569" w:rsidRPr="00630FC4">
        <w:rPr>
          <w:rFonts w:eastAsia="Times New Roman"/>
          <w:sz w:val="28"/>
          <w:szCs w:val="24"/>
        </w:rPr>
        <w:t>ирокая стандартная библиотека — включает множество встроенных модулей</w:t>
      </w:r>
      <w:r>
        <w:rPr>
          <w:rFonts w:eastAsia="Times New Roman"/>
          <w:sz w:val="28"/>
          <w:szCs w:val="24"/>
        </w:rPr>
        <w:t>;</w:t>
      </w:r>
    </w:p>
    <w:p w14:paraId="65874211" w14:textId="2FCA45C7" w:rsidR="00E52569" w:rsidRPr="00630FC4" w:rsidRDefault="00630FC4" w:rsidP="00630FC4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п</w:t>
      </w:r>
      <w:r w:rsidR="00E52569" w:rsidRPr="00630FC4">
        <w:rPr>
          <w:rFonts w:eastAsia="Times New Roman"/>
          <w:sz w:val="28"/>
          <w:szCs w:val="24"/>
        </w:rPr>
        <w:t>опулярность и поддержка — большое сообщество и обширная документация</w:t>
      </w:r>
      <w:r>
        <w:rPr>
          <w:rFonts w:eastAsia="Times New Roman"/>
          <w:sz w:val="28"/>
          <w:szCs w:val="24"/>
        </w:rPr>
        <w:t>;</w:t>
      </w:r>
    </w:p>
    <w:p w14:paraId="10FE603E" w14:textId="07E4F53C" w:rsidR="00E52569" w:rsidRDefault="00630FC4" w:rsidP="00630FC4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у</w:t>
      </w:r>
      <w:r w:rsidR="00E52569" w:rsidRPr="00630FC4">
        <w:rPr>
          <w:rFonts w:eastAsia="Times New Roman"/>
          <w:sz w:val="28"/>
          <w:szCs w:val="24"/>
        </w:rPr>
        <w:t>ниверсальность — подходит для веб-разработки, анализа данных, машинного обучения, автоматизации и других задач.</w:t>
      </w:r>
    </w:p>
    <w:p w14:paraId="2BEFC267" w14:textId="277CF481" w:rsidR="00FA7D5F" w:rsidRPr="00FA7D5F" w:rsidRDefault="00FA7D5F" w:rsidP="00FA7D5F">
      <w:pPr>
        <w:ind w:left="709" w:firstLine="0"/>
        <w:rPr>
          <w:rFonts w:eastAsia="Times New Roman"/>
          <w:sz w:val="28"/>
          <w:szCs w:val="24"/>
        </w:rPr>
      </w:pPr>
      <w:r w:rsidRPr="00FA7D5F">
        <w:rPr>
          <w:rFonts w:eastAsia="Times New Roman"/>
          <w:sz w:val="28"/>
          <w:szCs w:val="24"/>
        </w:rPr>
        <w:t>На рисунке 1 представлен скриншот</w:t>
      </w:r>
      <w:r>
        <w:rPr>
          <w:rFonts w:eastAsia="Times New Roman"/>
          <w:sz w:val="28"/>
          <w:szCs w:val="24"/>
        </w:rPr>
        <w:t xml:space="preserve"> официального сайта</w:t>
      </w:r>
      <w:r w:rsidR="003D39BF" w:rsidRPr="00BC6336">
        <w:rPr>
          <w:rFonts w:eastAsia="Times New Roman"/>
          <w:sz w:val="28"/>
          <w:szCs w:val="24"/>
        </w:rPr>
        <w:t xml:space="preserve"> </w:t>
      </w:r>
      <w:r w:rsidR="003D39BF">
        <w:rPr>
          <w:rFonts w:eastAsia="Times New Roman"/>
          <w:sz w:val="28"/>
          <w:szCs w:val="24"/>
          <w:lang w:val="en-US"/>
        </w:rPr>
        <w:t>Python</w:t>
      </w:r>
      <w:r w:rsidRPr="00FA7D5F">
        <w:rPr>
          <w:rFonts w:eastAsia="Times New Roman"/>
          <w:sz w:val="28"/>
          <w:szCs w:val="24"/>
        </w:rPr>
        <w:t>.</w:t>
      </w:r>
    </w:p>
    <w:p w14:paraId="12872883" w14:textId="01530CE4" w:rsidR="00630FC4" w:rsidRDefault="00E52569" w:rsidP="00630FC4">
      <w:pPr>
        <w:ind w:firstLine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/>
          <w:noProof/>
          <w:lang w:eastAsia="en-US"/>
        </w:rPr>
        <w:drawing>
          <wp:inline distT="0" distB="0" distL="0" distR="0" wp14:anchorId="06E74BBF" wp14:editId="725193BC">
            <wp:extent cx="5940425" cy="32315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EABE" w14:textId="240D39E5" w:rsidR="00E52569" w:rsidRPr="00630FC4" w:rsidRDefault="00E52569" w:rsidP="00630FC4">
      <w:pPr>
        <w:spacing w:after="240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</w:t>
      </w:r>
      <w:r w:rsidR="00630FC4">
        <w:rPr>
          <w:rFonts w:eastAsiaTheme="minorHAnsi" w:cs="Times New Roman"/>
          <w:sz w:val="28"/>
          <w:szCs w:val="28"/>
          <w:lang w:eastAsia="en-US"/>
        </w:rPr>
        <w:t xml:space="preserve">1 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>фициального сайт</w:t>
      </w:r>
      <w:r w:rsidR="003D39BF">
        <w:rPr>
          <w:rFonts w:eastAsiaTheme="minorHAnsi" w:cs="Times New Roman"/>
          <w:sz w:val="28"/>
          <w:szCs w:val="28"/>
          <w:lang w:eastAsia="en-US"/>
        </w:rPr>
        <w:t>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7C4021AF" w14:textId="2BAD972B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>После нажатия кнопки установочный файл сохранится в папке «Загрузки» на вашем компьютере. Открыв его, вы увидите экран установки Python (</w:t>
      </w:r>
      <w:r w:rsidR="00630FC4">
        <w:rPr>
          <w:rFonts w:eastAsiaTheme="minorHAnsi" w:cs="Times New Roman"/>
          <w:sz w:val="28"/>
          <w:szCs w:val="28"/>
          <w:lang w:eastAsia="en-US"/>
        </w:rPr>
        <w:t>Рисунок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="00630FC4">
        <w:rPr>
          <w:rFonts w:eastAsiaTheme="minorHAnsi" w:cs="Times New Roman"/>
          <w:sz w:val="28"/>
          <w:szCs w:val="28"/>
          <w:lang w:eastAsia="en-US"/>
        </w:rPr>
        <w:t>2</w:t>
      </w:r>
      <w:r w:rsidRPr="00E52569">
        <w:rPr>
          <w:rFonts w:eastAsiaTheme="minorHAnsi" w:cs="Times New Roman"/>
          <w:sz w:val="28"/>
          <w:szCs w:val="28"/>
          <w:lang w:eastAsia="en-US"/>
        </w:rPr>
        <w:t>).</w:t>
      </w:r>
    </w:p>
    <w:p w14:paraId="43592C49" w14:textId="77777777" w:rsidR="00E52569" w:rsidRPr="00E52569" w:rsidRDefault="00E52569" w:rsidP="00630FC4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val="en-US"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3E9D79B9" wp14:editId="3A5393BC">
            <wp:extent cx="5940425" cy="36404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D425" w14:textId="60EAC182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</w:t>
      </w:r>
      <w:r w:rsidR="00630FC4">
        <w:rPr>
          <w:rFonts w:eastAsiaTheme="minorHAnsi" w:cs="Times New Roman"/>
          <w:sz w:val="28"/>
          <w:szCs w:val="28"/>
          <w:lang w:eastAsia="en-US"/>
        </w:rPr>
        <w:t xml:space="preserve"> 2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074B714D" w14:textId="0C93C9A7" w:rsidR="00E52569" w:rsidRPr="00630FC4" w:rsidRDefault="00E52569" w:rsidP="00630FC4">
      <w:pPr>
        <w:rPr>
          <w:rFonts w:eastAsiaTheme="minorHAnsi"/>
          <w:sz w:val="28"/>
          <w:szCs w:val="24"/>
          <w:lang w:eastAsia="en-US"/>
        </w:rPr>
      </w:pPr>
      <w:r w:rsidRPr="00630FC4">
        <w:rPr>
          <w:rFonts w:eastAsiaTheme="minorHAnsi"/>
          <w:sz w:val="28"/>
          <w:szCs w:val="24"/>
          <w:lang w:eastAsia="en-US"/>
        </w:rPr>
        <w:t>Кнопка «</w:t>
      </w:r>
      <w:r w:rsidRPr="00630FC4">
        <w:rPr>
          <w:rFonts w:eastAsiaTheme="minorHAnsi"/>
          <w:sz w:val="28"/>
          <w:szCs w:val="24"/>
          <w:lang w:val="en-US" w:eastAsia="en-US"/>
        </w:rPr>
        <w:t>Install</w:t>
      </w:r>
      <w:r w:rsidRPr="00630FC4">
        <w:rPr>
          <w:rFonts w:eastAsiaTheme="minorHAnsi"/>
          <w:sz w:val="28"/>
          <w:szCs w:val="24"/>
          <w:lang w:eastAsia="en-US"/>
        </w:rPr>
        <w:t xml:space="preserve"> </w:t>
      </w:r>
      <w:r w:rsidRPr="00630FC4">
        <w:rPr>
          <w:rFonts w:eastAsiaTheme="minorHAnsi"/>
          <w:sz w:val="28"/>
          <w:szCs w:val="24"/>
          <w:lang w:val="en-US" w:eastAsia="en-US"/>
        </w:rPr>
        <w:t>Now</w:t>
      </w:r>
      <w:r w:rsidRPr="00630FC4">
        <w:rPr>
          <w:rFonts w:eastAsiaTheme="minorHAnsi"/>
          <w:sz w:val="28"/>
          <w:szCs w:val="24"/>
          <w:lang w:eastAsia="en-US"/>
        </w:rPr>
        <w:t>» позволяет выполнить установку с рекомендуемыми настройками без дополнительных действий, а «</w:t>
      </w:r>
      <w:r w:rsidRPr="00630FC4">
        <w:rPr>
          <w:rFonts w:eastAsiaTheme="minorHAnsi"/>
          <w:sz w:val="28"/>
          <w:szCs w:val="24"/>
          <w:lang w:val="en-US" w:eastAsia="en-US"/>
        </w:rPr>
        <w:t>Customize</w:t>
      </w:r>
      <w:r w:rsidRPr="00630FC4">
        <w:rPr>
          <w:rFonts w:eastAsiaTheme="minorHAnsi"/>
          <w:sz w:val="28"/>
          <w:szCs w:val="24"/>
          <w:lang w:eastAsia="en-US"/>
        </w:rPr>
        <w:t xml:space="preserve"> </w:t>
      </w:r>
      <w:r w:rsidRPr="00630FC4">
        <w:rPr>
          <w:rFonts w:eastAsiaTheme="minorHAnsi"/>
          <w:sz w:val="28"/>
          <w:szCs w:val="24"/>
          <w:lang w:val="en-US" w:eastAsia="en-US"/>
        </w:rPr>
        <w:t>installation</w:t>
      </w:r>
      <w:r w:rsidRPr="00630FC4">
        <w:rPr>
          <w:rFonts w:eastAsiaTheme="minorHAnsi"/>
          <w:sz w:val="28"/>
          <w:szCs w:val="24"/>
          <w:lang w:eastAsia="en-US"/>
        </w:rPr>
        <w:t>» предоставляет возможность настроить параметры вручную. В большинстве случаев предпочтителен вариант установки по умолчанию. После выбора параметров начнется процесс установки (</w:t>
      </w:r>
      <w:r w:rsidR="00630FC4" w:rsidRPr="00630FC4">
        <w:rPr>
          <w:rFonts w:eastAsiaTheme="minorHAnsi"/>
          <w:sz w:val="28"/>
          <w:szCs w:val="24"/>
          <w:lang w:eastAsia="en-US"/>
        </w:rPr>
        <w:t xml:space="preserve">Рисунок </w:t>
      </w:r>
      <w:r w:rsidR="00630FC4">
        <w:rPr>
          <w:rFonts w:eastAsiaTheme="minorHAnsi"/>
          <w:sz w:val="28"/>
          <w:szCs w:val="24"/>
          <w:lang w:eastAsia="en-US"/>
        </w:rPr>
        <w:t>3</w:t>
      </w:r>
      <w:r w:rsidRPr="00630FC4">
        <w:rPr>
          <w:rFonts w:eastAsiaTheme="minorHAnsi"/>
          <w:sz w:val="28"/>
          <w:szCs w:val="24"/>
          <w:lang w:eastAsia="en-US"/>
        </w:rPr>
        <w:t>).</w:t>
      </w:r>
    </w:p>
    <w:p w14:paraId="744652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35771DC" wp14:editId="3CB7C13D">
            <wp:extent cx="5939790" cy="3514090"/>
            <wp:effectExtent l="0" t="0" r="3810" b="0"/>
            <wp:docPr id="221055960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55960" name="Рисунок 1"/>
                    <pic:cNvPicPr/>
                  </pic:nvPicPr>
                  <pic:blipFill rotWithShape="1">
                    <a:blip r:embed="rId19"/>
                    <a:srcRect t="6107"/>
                    <a:stretch/>
                  </pic:blipFill>
                  <pic:spPr bwMode="auto">
                    <a:xfrm>
                      <a:off x="0" y="0"/>
                      <a:ext cx="5939790" cy="35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AA0B5" w14:textId="20A5B9CA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3</w:t>
      </w:r>
      <w:r w:rsidRPr="00E52569">
        <w:rPr>
          <w:rFonts w:eastAsia="Times New Roman" w:cs="Times New Roman"/>
          <w:sz w:val="28"/>
          <w:szCs w:val="28"/>
        </w:rPr>
        <w:t xml:space="preserve"> – Скриншот окна установки </w:t>
      </w:r>
      <w:r w:rsidRPr="00E52569">
        <w:rPr>
          <w:rFonts w:eastAsia="Times New Roman" w:cs="Times New Roman"/>
          <w:sz w:val="28"/>
          <w:szCs w:val="28"/>
          <w:lang w:val="en-US"/>
        </w:rPr>
        <w:t>Python</w:t>
      </w:r>
    </w:p>
    <w:p w14:paraId="6C240FB3" w14:textId="77777777" w:rsidR="00E52569" w:rsidRPr="00725973" w:rsidRDefault="00E52569" w:rsidP="00725973">
      <w:pPr>
        <w:rPr>
          <w:rFonts w:eastAsia="Times New Roman"/>
          <w:sz w:val="28"/>
          <w:szCs w:val="24"/>
        </w:rPr>
      </w:pPr>
      <w:r w:rsidRPr="00725973">
        <w:rPr>
          <w:rFonts w:eastAsia="Times New Roman"/>
          <w:sz w:val="28"/>
          <w:szCs w:val="24"/>
        </w:rPr>
        <w:t xml:space="preserve">Используемая среда разработки: </w:t>
      </w:r>
      <w:proofErr w:type="spellStart"/>
      <w:r w:rsidRPr="00725973">
        <w:rPr>
          <w:rFonts w:eastAsia="Times New Roman"/>
          <w:sz w:val="28"/>
          <w:szCs w:val="24"/>
        </w:rPr>
        <w:t>PyCharm</w:t>
      </w:r>
      <w:proofErr w:type="spellEnd"/>
      <w:r w:rsidRPr="00725973">
        <w:rPr>
          <w:rFonts w:eastAsia="Times New Roman"/>
          <w:sz w:val="28"/>
          <w:szCs w:val="24"/>
        </w:rPr>
        <w:br/>
      </w:r>
      <w:proofErr w:type="spellStart"/>
      <w:r w:rsidRPr="00725973">
        <w:rPr>
          <w:rFonts w:eastAsia="Times New Roman"/>
          <w:sz w:val="28"/>
          <w:szCs w:val="24"/>
        </w:rPr>
        <w:t>PyCharm</w:t>
      </w:r>
      <w:proofErr w:type="spellEnd"/>
      <w:r w:rsidRPr="00725973">
        <w:rPr>
          <w:rFonts w:eastAsia="Times New Roman"/>
          <w:sz w:val="28"/>
          <w:szCs w:val="24"/>
        </w:rPr>
        <w:t xml:space="preserve"> — это мощная IDE (интегрированная среда разработки) от компании </w:t>
      </w:r>
      <w:proofErr w:type="spellStart"/>
      <w:r w:rsidRPr="00725973">
        <w:rPr>
          <w:rFonts w:eastAsia="Times New Roman"/>
          <w:sz w:val="28"/>
          <w:szCs w:val="24"/>
        </w:rPr>
        <w:t>JetBrains</w:t>
      </w:r>
      <w:proofErr w:type="spellEnd"/>
      <w:r w:rsidRPr="00725973">
        <w:rPr>
          <w:rFonts w:eastAsia="Times New Roman"/>
          <w:sz w:val="28"/>
          <w:szCs w:val="24"/>
        </w:rPr>
        <w:t>, предназначенная для разработки на Python.</w:t>
      </w:r>
    </w:p>
    <w:p w14:paraId="3E7B3EF6" w14:textId="77777777" w:rsidR="00E52569" w:rsidRPr="00725973" w:rsidRDefault="00E52569" w:rsidP="00725973">
      <w:pPr>
        <w:rPr>
          <w:rFonts w:eastAsia="Times New Roman"/>
          <w:sz w:val="28"/>
          <w:szCs w:val="24"/>
        </w:rPr>
      </w:pPr>
      <w:r w:rsidRPr="00725973">
        <w:rPr>
          <w:rFonts w:eastAsia="Times New Roman"/>
          <w:sz w:val="28"/>
          <w:szCs w:val="24"/>
        </w:rPr>
        <w:t xml:space="preserve">Основные преимущества </w:t>
      </w:r>
      <w:proofErr w:type="spellStart"/>
      <w:r w:rsidRPr="00725973">
        <w:rPr>
          <w:rFonts w:eastAsia="Times New Roman"/>
          <w:sz w:val="28"/>
          <w:szCs w:val="24"/>
        </w:rPr>
        <w:t>PyCharm</w:t>
      </w:r>
      <w:proofErr w:type="spellEnd"/>
      <w:r w:rsidRPr="00725973">
        <w:rPr>
          <w:rFonts w:eastAsia="Times New Roman"/>
          <w:sz w:val="28"/>
          <w:szCs w:val="24"/>
        </w:rPr>
        <w:t>:</w:t>
      </w:r>
    </w:p>
    <w:p w14:paraId="192B43CD" w14:textId="322D896B" w:rsidR="00E52569" w:rsidRPr="00725973" w:rsidRDefault="00725973" w:rsidP="00725973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у</w:t>
      </w:r>
      <w:r w:rsidR="00E52569" w:rsidRPr="00725973">
        <w:rPr>
          <w:rFonts w:eastAsia="Times New Roman"/>
          <w:sz w:val="28"/>
          <w:szCs w:val="24"/>
        </w:rPr>
        <w:t xml:space="preserve">добный редактор кода с подсветкой синтаксиса и </w:t>
      </w:r>
      <w:proofErr w:type="spellStart"/>
      <w:r w:rsidR="00E52569" w:rsidRPr="00725973">
        <w:rPr>
          <w:rFonts w:eastAsia="Times New Roman"/>
          <w:sz w:val="28"/>
          <w:szCs w:val="24"/>
        </w:rPr>
        <w:t>автодополнением</w:t>
      </w:r>
      <w:proofErr w:type="spellEnd"/>
      <w:r>
        <w:rPr>
          <w:rFonts w:eastAsia="Times New Roman"/>
          <w:sz w:val="28"/>
          <w:szCs w:val="24"/>
        </w:rPr>
        <w:t>;</w:t>
      </w:r>
    </w:p>
    <w:p w14:paraId="2BD4E08C" w14:textId="40841D99" w:rsidR="00E52569" w:rsidRPr="00725973" w:rsidRDefault="00725973" w:rsidP="00725973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о</w:t>
      </w:r>
      <w:r w:rsidR="00E52569" w:rsidRPr="00725973">
        <w:rPr>
          <w:rFonts w:eastAsia="Times New Roman"/>
          <w:sz w:val="28"/>
          <w:szCs w:val="24"/>
        </w:rPr>
        <w:t>тладчик и средства тестирования для быстрого выявления ошибо</w:t>
      </w:r>
      <w:r>
        <w:rPr>
          <w:rFonts w:eastAsia="Times New Roman"/>
          <w:sz w:val="28"/>
          <w:szCs w:val="24"/>
        </w:rPr>
        <w:t>к;</w:t>
      </w:r>
    </w:p>
    <w:p w14:paraId="20B722DE" w14:textId="380D63A6" w:rsidR="00E52569" w:rsidRPr="00725973" w:rsidRDefault="00725973" w:rsidP="00725973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в</w:t>
      </w:r>
      <w:r w:rsidR="00E52569" w:rsidRPr="00725973">
        <w:rPr>
          <w:rFonts w:eastAsia="Times New Roman"/>
          <w:sz w:val="28"/>
          <w:szCs w:val="24"/>
        </w:rPr>
        <w:t>строенная система контроля версий (</w:t>
      </w:r>
      <w:proofErr w:type="spellStart"/>
      <w:r w:rsidR="00E52569" w:rsidRPr="00725973">
        <w:rPr>
          <w:rFonts w:eastAsia="Times New Roman"/>
          <w:sz w:val="28"/>
          <w:szCs w:val="24"/>
        </w:rPr>
        <w:t>Git</w:t>
      </w:r>
      <w:proofErr w:type="spellEnd"/>
      <w:r w:rsidR="00E52569" w:rsidRPr="00725973">
        <w:rPr>
          <w:rFonts w:eastAsia="Times New Roman"/>
          <w:sz w:val="28"/>
          <w:szCs w:val="24"/>
        </w:rPr>
        <w:t>, SVN)</w:t>
      </w:r>
      <w:r>
        <w:rPr>
          <w:rFonts w:eastAsia="Times New Roman"/>
          <w:sz w:val="28"/>
          <w:szCs w:val="24"/>
        </w:rPr>
        <w:t>;</w:t>
      </w:r>
    </w:p>
    <w:p w14:paraId="2CC1677B" w14:textId="55A2E3DF" w:rsidR="00E52569" w:rsidRPr="00725973" w:rsidRDefault="00725973" w:rsidP="00725973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п</w:t>
      </w:r>
      <w:r w:rsidR="00E52569" w:rsidRPr="00725973">
        <w:rPr>
          <w:rFonts w:eastAsia="Times New Roman"/>
          <w:sz w:val="28"/>
          <w:szCs w:val="24"/>
        </w:rPr>
        <w:t>оддержка виртуальных окружений для управления зависимостями</w:t>
      </w:r>
      <w:r>
        <w:rPr>
          <w:rFonts w:eastAsia="Times New Roman"/>
          <w:sz w:val="28"/>
          <w:szCs w:val="24"/>
        </w:rPr>
        <w:t>;</w:t>
      </w:r>
    </w:p>
    <w:p w14:paraId="12ABA271" w14:textId="14D7B3C2" w:rsidR="00E52569" w:rsidRPr="00725973" w:rsidRDefault="00725973" w:rsidP="00725973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и</w:t>
      </w:r>
      <w:r w:rsidR="00E52569" w:rsidRPr="00725973">
        <w:rPr>
          <w:rFonts w:eastAsia="Times New Roman"/>
          <w:sz w:val="28"/>
          <w:szCs w:val="24"/>
        </w:rPr>
        <w:t>нструменты анализа кода и рефакторинга для улучшения качества кода.</w:t>
      </w:r>
    </w:p>
    <w:p w14:paraId="5D838AD6" w14:textId="77777777" w:rsidR="00E52569" w:rsidRPr="00630FC4" w:rsidRDefault="00E52569" w:rsidP="00630FC4">
      <w:pPr>
        <w:rPr>
          <w:rFonts w:eastAsia="Times New Roman"/>
          <w:sz w:val="28"/>
          <w:szCs w:val="24"/>
        </w:rPr>
      </w:pPr>
      <w:proofErr w:type="spellStart"/>
      <w:r w:rsidRPr="00630FC4">
        <w:rPr>
          <w:rFonts w:eastAsia="Times New Roman"/>
          <w:sz w:val="28"/>
          <w:szCs w:val="24"/>
        </w:rPr>
        <w:t>PyCharm</w:t>
      </w:r>
      <w:proofErr w:type="spellEnd"/>
      <w:r w:rsidRPr="00630FC4">
        <w:rPr>
          <w:rFonts w:eastAsia="Times New Roman"/>
          <w:sz w:val="28"/>
          <w:szCs w:val="24"/>
        </w:rPr>
        <w:t xml:space="preserve"> позволяет удобно разрабатывать, тестировать и отлаживать Python-приложения, делая процесс разработки более эффективным.</w:t>
      </w:r>
    </w:p>
    <w:p w14:paraId="1A722004" w14:textId="77777777" w:rsidR="00E52569" w:rsidRPr="00E52569" w:rsidRDefault="00E52569" w:rsidP="00630FC4">
      <w:pPr>
        <w:spacing w:before="0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07D2377" wp14:editId="0BC67210">
            <wp:extent cx="5940425" cy="42646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FEFD" w14:textId="67E35A56" w:rsidR="00E52569" w:rsidRPr="00E52569" w:rsidRDefault="00E52569" w:rsidP="00BC6336">
      <w:pPr>
        <w:spacing w:after="240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4</w:t>
      </w:r>
      <w:r w:rsidRPr="00E52569">
        <w:rPr>
          <w:rFonts w:eastAsia="Times New Roman" w:cs="Times New Roman"/>
          <w:sz w:val="28"/>
          <w:szCs w:val="28"/>
        </w:rPr>
        <w:t xml:space="preserve"> – Скриншот интерфейса среды разработки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</w:p>
    <w:p w14:paraId="3544BB21" w14:textId="141D1045" w:rsidR="00942AF5" w:rsidRDefault="00E52569" w:rsidP="00942AF5">
      <w:pPr>
        <w:rPr>
          <w:rFonts w:eastAsia="Times New Roman"/>
          <w:sz w:val="28"/>
          <w:szCs w:val="24"/>
        </w:rPr>
      </w:pPr>
      <w:r w:rsidRPr="00BC6336">
        <w:rPr>
          <w:rFonts w:eastAsia="Times New Roman"/>
          <w:sz w:val="28"/>
          <w:szCs w:val="24"/>
        </w:rPr>
        <w:t xml:space="preserve">Чтобы установить </w:t>
      </w:r>
      <w:r w:rsidRPr="00BC6336">
        <w:rPr>
          <w:rFonts w:eastAsia="Times New Roman"/>
          <w:sz w:val="28"/>
          <w:szCs w:val="24"/>
          <w:lang w:val="en-US"/>
        </w:rPr>
        <w:t>PyCharm</w:t>
      </w:r>
      <w:r w:rsidRPr="00BC6336">
        <w:rPr>
          <w:rFonts w:eastAsia="Times New Roman"/>
          <w:sz w:val="28"/>
          <w:szCs w:val="24"/>
        </w:rPr>
        <w:t xml:space="preserve">, необходимо зайти на официальный сайт и выбрать </w:t>
      </w:r>
      <w:r w:rsidRPr="00BC6336">
        <w:rPr>
          <w:rFonts w:eastAsia="Times New Roman"/>
          <w:sz w:val="28"/>
          <w:szCs w:val="24"/>
          <w:lang w:val="en-US"/>
        </w:rPr>
        <w:t>Community</w:t>
      </w:r>
      <w:r w:rsidRPr="00BC6336">
        <w:rPr>
          <w:rFonts w:eastAsia="Times New Roman"/>
          <w:sz w:val="28"/>
          <w:szCs w:val="24"/>
        </w:rPr>
        <w:t xml:space="preserve"> </w:t>
      </w:r>
      <w:r w:rsidRPr="00BC6336">
        <w:rPr>
          <w:rFonts w:eastAsia="Times New Roman"/>
          <w:sz w:val="28"/>
          <w:szCs w:val="24"/>
          <w:lang w:val="en-US"/>
        </w:rPr>
        <w:t>Edition</w:t>
      </w:r>
      <w:r w:rsidRPr="00BC6336">
        <w:rPr>
          <w:rFonts w:eastAsia="Times New Roman"/>
          <w:sz w:val="28"/>
          <w:szCs w:val="24"/>
        </w:rPr>
        <w:t xml:space="preserve">. Также есть платная версия </w:t>
      </w:r>
      <w:r w:rsidRPr="00BC6336">
        <w:rPr>
          <w:rFonts w:eastAsia="Times New Roman"/>
          <w:sz w:val="28"/>
          <w:szCs w:val="24"/>
          <w:lang w:val="en-US"/>
        </w:rPr>
        <w:t>IDE</w:t>
      </w:r>
      <w:r w:rsidRPr="00BC6336">
        <w:rPr>
          <w:rFonts w:eastAsia="Times New Roman"/>
          <w:sz w:val="28"/>
          <w:szCs w:val="24"/>
        </w:rPr>
        <w:t>, ориентированная на более опытных и многопрофильных разработчиков.</w:t>
      </w:r>
    </w:p>
    <w:p w14:paraId="3A05DBBE" w14:textId="77777777" w:rsidR="00942AF5" w:rsidRDefault="00942AF5">
      <w:pPr>
        <w:spacing w:before="0" w:after="160" w:line="259" w:lineRule="auto"/>
        <w:ind w:firstLine="0"/>
        <w:contextualSpacing w:val="0"/>
        <w:jc w:val="left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br w:type="page"/>
      </w:r>
    </w:p>
    <w:p w14:paraId="33C7D402" w14:textId="6C9F0C37" w:rsidR="00942AF5" w:rsidRPr="00942AF5" w:rsidRDefault="00942AF5" w:rsidP="00942AF5">
      <w:pPr>
        <w:rPr>
          <w:rFonts w:eastAsia="Times New Roman"/>
          <w:sz w:val="28"/>
          <w:szCs w:val="24"/>
        </w:rPr>
      </w:pPr>
      <w:r w:rsidRPr="00942AF5">
        <w:rPr>
          <w:rFonts w:eastAsia="Times New Roman"/>
          <w:sz w:val="28"/>
          <w:szCs w:val="24"/>
        </w:rPr>
        <w:lastRenderedPageBreak/>
        <w:t xml:space="preserve">На рисунке </w:t>
      </w:r>
      <w:r>
        <w:rPr>
          <w:rFonts w:eastAsia="Times New Roman"/>
          <w:sz w:val="28"/>
          <w:szCs w:val="24"/>
        </w:rPr>
        <w:t>5</w:t>
      </w:r>
      <w:r w:rsidRPr="00942AF5">
        <w:rPr>
          <w:rFonts w:eastAsia="Times New Roman"/>
          <w:sz w:val="28"/>
          <w:szCs w:val="24"/>
        </w:rPr>
        <w:t xml:space="preserve"> представлен скриншот </w:t>
      </w:r>
      <w:r>
        <w:rPr>
          <w:rFonts w:eastAsia="Times New Roman"/>
          <w:sz w:val="28"/>
          <w:szCs w:val="24"/>
        </w:rPr>
        <w:t xml:space="preserve">официального сайта </w:t>
      </w:r>
      <w:r>
        <w:rPr>
          <w:rFonts w:eastAsia="Times New Roman"/>
          <w:sz w:val="28"/>
          <w:szCs w:val="24"/>
          <w:lang w:val="en-US"/>
        </w:rPr>
        <w:t>PyCharm</w:t>
      </w:r>
      <w:r w:rsidRPr="00942AF5">
        <w:rPr>
          <w:rFonts w:eastAsia="Times New Roman"/>
          <w:sz w:val="28"/>
          <w:szCs w:val="24"/>
        </w:rPr>
        <w:t>.</w:t>
      </w:r>
    </w:p>
    <w:p w14:paraId="4E27F964" w14:textId="38EA8CA8" w:rsidR="00E52569" w:rsidRPr="00E52569" w:rsidRDefault="00E52569" w:rsidP="00BC6336">
      <w:pPr>
        <w:spacing w:before="0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57127D98" wp14:editId="7B690961">
            <wp:extent cx="5940425" cy="33350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D1D" w14:textId="3AA2F0D3" w:rsidR="00E52569" w:rsidRPr="00E52569" w:rsidRDefault="00E52569" w:rsidP="00BC6336">
      <w:pPr>
        <w:spacing w:after="240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5</w:t>
      </w:r>
      <w:r w:rsidRPr="00E52569">
        <w:rPr>
          <w:rFonts w:eastAsia="Times New Roman" w:cs="Times New Roman"/>
          <w:sz w:val="28"/>
          <w:szCs w:val="28"/>
        </w:rPr>
        <w:t xml:space="preserve"> – Скриншот официального сайта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763EEE" w14:textId="2401D038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После нажатия кнопки установочный файл сохранится в папке «Загрузки» на вашем компьютере. Открыв его, вы увидите экран установки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Py</w:t>
      </w:r>
      <w:proofErr w:type="spellEnd"/>
      <w:r w:rsidRPr="00E52569">
        <w:rPr>
          <w:rFonts w:eastAsiaTheme="minorHAnsi" w:cs="Times New Roman"/>
          <w:sz w:val="28"/>
          <w:szCs w:val="28"/>
          <w:lang w:val="en-US" w:eastAsia="en-US"/>
        </w:rPr>
        <w:t>Charm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</w:t>
      </w:r>
      <w:r w:rsidR="00BC6336">
        <w:rPr>
          <w:rFonts w:eastAsiaTheme="minorHAnsi" w:cs="Times New Roman"/>
          <w:sz w:val="28"/>
          <w:szCs w:val="28"/>
          <w:lang w:eastAsia="en-US"/>
        </w:rPr>
        <w:t>Рисунок 6</w:t>
      </w:r>
      <w:r w:rsidRPr="00E52569">
        <w:rPr>
          <w:rFonts w:eastAsiaTheme="minorHAnsi" w:cs="Times New Roman"/>
          <w:sz w:val="28"/>
          <w:szCs w:val="28"/>
          <w:lang w:eastAsia="en-US"/>
        </w:rPr>
        <w:t>).</w:t>
      </w:r>
    </w:p>
    <w:p w14:paraId="7C5911CA" w14:textId="77777777" w:rsidR="00E52569" w:rsidRPr="00E52569" w:rsidRDefault="00E52569" w:rsidP="00EC4090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0799D44A" wp14:editId="3371CCB6">
            <wp:extent cx="5457143" cy="44476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70B7" w14:textId="77D9EB17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6</w:t>
      </w:r>
      <w:r w:rsidRPr="00E52569">
        <w:rPr>
          <w:rFonts w:eastAsia="Times New Roman" w:cs="Times New Roman"/>
          <w:sz w:val="28"/>
          <w:szCs w:val="28"/>
        </w:rPr>
        <w:t xml:space="preserve">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784CD98B" w14:textId="458A8A4D" w:rsidR="00E52569" w:rsidRPr="00EC4090" w:rsidRDefault="00E52569" w:rsidP="00EC4090">
      <w:pPr>
        <w:rPr>
          <w:rFonts w:eastAsiaTheme="minorHAnsi"/>
          <w:sz w:val="28"/>
          <w:szCs w:val="24"/>
          <w:lang w:eastAsia="en-US"/>
        </w:rPr>
      </w:pPr>
      <w:r w:rsidRPr="00EC4090">
        <w:rPr>
          <w:rFonts w:eastAsiaTheme="minorHAnsi"/>
          <w:sz w:val="28"/>
          <w:szCs w:val="24"/>
          <w:lang w:eastAsia="en-US"/>
        </w:rPr>
        <w:t xml:space="preserve">Далее потребуется выбрать установочный путь для </w:t>
      </w:r>
      <w:r w:rsidRPr="00EC4090">
        <w:rPr>
          <w:rFonts w:eastAsiaTheme="minorHAnsi"/>
          <w:sz w:val="28"/>
          <w:szCs w:val="24"/>
          <w:lang w:val="en-US" w:eastAsia="en-US"/>
        </w:rPr>
        <w:t>IDE</w:t>
      </w:r>
      <w:r w:rsidRPr="00EC4090">
        <w:rPr>
          <w:rFonts w:eastAsiaTheme="minorHAnsi"/>
          <w:sz w:val="28"/>
          <w:szCs w:val="24"/>
          <w:lang w:eastAsia="en-US"/>
        </w:rPr>
        <w:t>, также можно выбрать дополнительные опции при установке. После предлагается создать или выбрать существующую папку для создания ярлыка программы</w:t>
      </w:r>
      <w:r w:rsidR="00EC4090">
        <w:rPr>
          <w:rFonts w:eastAsiaTheme="minorHAnsi"/>
          <w:sz w:val="28"/>
          <w:szCs w:val="24"/>
          <w:lang w:eastAsia="en-US"/>
        </w:rPr>
        <w:t xml:space="preserve"> (Рисунки 7-9</w:t>
      </w:r>
      <w:r w:rsidRPr="00EC4090">
        <w:rPr>
          <w:rFonts w:eastAsiaTheme="minorHAnsi"/>
          <w:sz w:val="28"/>
          <w:szCs w:val="24"/>
          <w:lang w:eastAsia="en-US"/>
        </w:rPr>
        <w:t>)</w:t>
      </w:r>
      <w:r w:rsidR="00EC4090">
        <w:rPr>
          <w:rFonts w:eastAsiaTheme="minorHAnsi"/>
          <w:sz w:val="28"/>
          <w:szCs w:val="24"/>
          <w:lang w:eastAsia="en-US"/>
        </w:rPr>
        <w:t>.</w:t>
      </w:r>
    </w:p>
    <w:p w14:paraId="3742AB20" w14:textId="77777777" w:rsidR="00E52569" w:rsidRPr="00E52569" w:rsidRDefault="00E52569" w:rsidP="0095533E">
      <w:pPr>
        <w:spacing w:before="0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2FC733F1" wp14:editId="08206584">
            <wp:extent cx="5487166" cy="44964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508" w14:textId="41EFC3FE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7</w:t>
      </w:r>
      <w:r w:rsidRPr="00E52569">
        <w:rPr>
          <w:rFonts w:eastAsia="Times New Roman" w:cs="Times New Roman"/>
          <w:sz w:val="28"/>
          <w:szCs w:val="28"/>
        </w:rPr>
        <w:t xml:space="preserve">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4CB58B" w14:textId="77777777" w:rsidR="00E52569" w:rsidRPr="00E52569" w:rsidRDefault="00E52569" w:rsidP="0095533E">
      <w:pPr>
        <w:spacing w:before="0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5DE33EEF" wp14:editId="71F249B0">
            <wp:extent cx="5401429" cy="4420217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3D5" w14:textId="320FA519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Рисунок</w:t>
      </w:r>
      <w:r w:rsidR="00725973">
        <w:rPr>
          <w:rFonts w:eastAsia="Times New Roman" w:cs="Times New Roman"/>
          <w:sz w:val="28"/>
          <w:szCs w:val="28"/>
        </w:rPr>
        <w:t xml:space="preserve"> 8</w:t>
      </w:r>
      <w:r w:rsidRPr="00E52569">
        <w:rPr>
          <w:rFonts w:eastAsia="Times New Roman" w:cs="Times New Roman"/>
          <w:sz w:val="28"/>
          <w:szCs w:val="28"/>
        </w:rPr>
        <w:t xml:space="preserve">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44B1802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</w:p>
    <w:p w14:paraId="688E46D6" w14:textId="77777777" w:rsidR="00E52569" w:rsidRPr="00E52569" w:rsidRDefault="00E52569" w:rsidP="0095533E">
      <w:pPr>
        <w:spacing w:before="0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7701D03B" wp14:editId="1B9E6BD6">
            <wp:extent cx="5468113" cy="444879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6472" w14:textId="3D5ADBF0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9</w:t>
      </w:r>
      <w:r w:rsidRPr="00E52569">
        <w:rPr>
          <w:rFonts w:eastAsia="Times New Roman" w:cs="Times New Roman"/>
          <w:sz w:val="28"/>
          <w:szCs w:val="28"/>
        </w:rPr>
        <w:t xml:space="preserve">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025A480D" w14:textId="77777777" w:rsidR="00E52569" w:rsidRPr="0095533E" w:rsidRDefault="00E52569" w:rsidP="0095533E">
      <w:pPr>
        <w:rPr>
          <w:rFonts w:eastAsia="Times New Roman"/>
          <w:sz w:val="28"/>
          <w:szCs w:val="24"/>
        </w:rPr>
      </w:pPr>
      <w:r w:rsidRPr="0095533E">
        <w:rPr>
          <w:rFonts w:eastAsia="Times New Roman"/>
          <w:sz w:val="28"/>
          <w:szCs w:val="24"/>
        </w:rPr>
        <w:t xml:space="preserve">Затем необходимо создать новый проект в </w:t>
      </w:r>
      <w:proofErr w:type="spellStart"/>
      <w:r w:rsidRPr="0095533E">
        <w:rPr>
          <w:rFonts w:eastAsia="Times New Roman"/>
          <w:sz w:val="28"/>
          <w:szCs w:val="24"/>
        </w:rPr>
        <w:t>PyCharm</w:t>
      </w:r>
      <w:proofErr w:type="spellEnd"/>
      <w:r w:rsidRPr="0095533E">
        <w:rPr>
          <w:rFonts w:eastAsia="Times New Roman"/>
          <w:sz w:val="28"/>
          <w:szCs w:val="24"/>
        </w:rPr>
        <w:t>. При выборе «New Project» откроется диалоговое окно, где нужно указать название проекта, папку для его хранения и дополнительные параметры виртуального окружения.</w:t>
      </w:r>
    </w:p>
    <w:p w14:paraId="5C8ADE02" w14:textId="77777777" w:rsidR="00E52569" w:rsidRPr="0095533E" w:rsidRDefault="00E52569" w:rsidP="0095533E">
      <w:pPr>
        <w:rPr>
          <w:rFonts w:eastAsia="Times New Roman"/>
          <w:sz w:val="28"/>
          <w:szCs w:val="24"/>
        </w:rPr>
      </w:pPr>
      <w:r w:rsidRPr="0095533E">
        <w:rPr>
          <w:rFonts w:eastAsia="Times New Roman"/>
          <w:sz w:val="28"/>
          <w:szCs w:val="24"/>
        </w:rPr>
        <w:t>Виртуальное окружение (</w:t>
      </w:r>
      <w:proofErr w:type="spellStart"/>
      <w:r w:rsidRPr="0095533E">
        <w:rPr>
          <w:rFonts w:eastAsia="Times New Roman"/>
          <w:sz w:val="28"/>
          <w:szCs w:val="24"/>
        </w:rPr>
        <w:t>virtual</w:t>
      </w:r>
      <w:proofErr w:type="spellEnd"/>
      <w:r w:rsidRPr="0095533E">
        <w:rPr>
          <w:rFonts w:eastAsia="Times New Roman"/>
          <w:sz w:val="28"/>
          <w:szCs w:val="24"/>
        </w:rPr>
        <w:t xml:space="preserve"> </w:t>
      </w:r>
      <w:proofErr w:type="spellStart"/>
      <w:r w:rsidRPr="0095533E">
        <w:rPr>
          <w:rFonts w:eastAsia="Times New Roman"/>
          <w:sz w:val="28"/>
          <w:szCs w:val="24"/>
        </w:rPr>
        <w:t>environment</w:t>
      </w:r>
      <w:proofErr w:type="spellEnd"/>
      <w:r w:rsidRPr="0095533E">
        <w:rPr>
          <w:rFonts w:eastAsia="Times New Roman"/>
          <w:sz w:val="28"/>
          <w:szCs w:val="24"/>
        </w:rPr>
        <w:t>) в Python — это инструмент, позволяющий изолировать зависимости проекта от глобальной среды, предотвращая возможные конфликты между библиотеками. Для его настройки потребуется выбрать версию интерпретатора, установленную ранее.</w:t>
      </w:r>
    </w:p>
    <w:p w14:paraId="5673D0EA" w14:textId="77777777" w:rsidR="00E52569" w:rsidRPr="00E52569" w:rsidRDefault="00E52569" w:rsidP="0095533E">
      <w:pPr>
        <w:spacing w:before="0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279BA2B9" wp14:editId="18BE4C9B">
            <wp:extent cx="5940425" cy="44348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77DA" w14:textId="607896D7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0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оздания нового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проекта</w:t>
      </w:r>
    </w:p>
    <w:p w14:paraId="295CADAE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637FAAA0" w14:textId="77777777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r w:rsidRPr="00E52569">
        <w:rPr>
          <w:rFonts w:eastAsiaTheme="minorHAnsi"/>
          <w:lang w:eastAsia="en-US"/>
        </w:rPr>
        <w:lastRenderedPageBreak/>
        <w:tab/>
      </w:r>
      <w:r w:rsidRPr="0095533E">
        <w:rPr>
          <w:rFonts w:eastAsiaTheme="minorHAnsi"/>
          <w:sz w:val="28"/>
          <w:szCs w:val="24"/>
          <w:lang w:eastAsia="en-US"/>
        </w:rPr>
        <w:t xml:space="preserve">Для удобства разработки, управления версиями, а также для возможности работать над проектом с любого устройства — будь то домашний компьютер или ноутбук в другом месте — необходимо установить систему контроля версий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>.</w:t>
      </w:r>
    </w:p>
    <w:p w14:paraId="33C1A1BB" w14:textId="77777777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представляет собой консольную утилиту, предназначенную для отслеживания и ведения истории изменений файлов в проекте. Чаще всего она используется для работы с кодом, но может применяться и для других типов файлов. С помощью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можно откатывать проект к более ранним версиям, сравнивать изменения, анализировать их и загружать обновления в репозиторий.</w:t>
      </w:r>
    </w:p>
    <w:p w14:paraId="2666421A" w14:textId="77777777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r w:rsidRPr="0095533E">
        <w:rPr>
          <w:rFonts w:eastAsiaTheme="minorHAnsi"/>
          <w:sz w:val="28"/>
          <w:szCs w:val="24"/>
          <w:lang w:eastAsia="en-US"/>
        </w:rPr>
        <w:t xml:space="preserve">Репозиторий — это хранилище кода и всей истории его изменений.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работает локально, сохраняя репозитории в определенных папках на жестком диске. Однако можно хранить их и в интернете, используя, например, сервис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GitHub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>.</w:t>
      </w:r>
    </w:p>
    <w:p w14:paraId="3C0297A4" w14:textId="77777777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r w:rsidRPr="0095533E">
        <w:rPr>
          <w:rFonts w:eastAsiaTheme="minorHAnsi"/>
          <w:sz w:val="28"/>
          <w:szCs w:val="24"/>
          <w:lang w:eastAsia="en-US"/>
        </w:rPr>
        <w:t>Каждая сохраненная версия проекта называется коммитом (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commit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>). У каждого коммита есть уникальный идентификатор (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hash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>) и комментарий. Коммиты формируют ветку, которая представляет собой историю изменений. Ветки имеют собственные названия, а один репозиторий может содержать несколько веток, которые создаются на основе других или объединяются с ними.</w:t>
      </w:r>
    </w:p>
    <w:p w14:paraId="4A805142" w14:textId="77777777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r w:rsidRPr="0095533E">
        <w:rPr>
          <w:rFonts w:eastAsiaTheme="minorHAnsi"/>
          <w:sz w:val="28"/>
          <w:szCs w:val="24"/>
          <w:lang w:eastAsia="en-US"/>
        </w:rPr>
        <w:t xml:space="preserve">Работа с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и его командами осуществляется через специальный терминал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Bash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или встроенный терминал в среде разработки.</w:t>
      </w:r>
    </w:p>
    <w:p w14:paraId="37BA3349" w14:textId="77777777" w:rsidR="00E52569" w:rsidRPr="00E52569" w:rsidRDefault="00E52569" w:rsidP="0095533E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578D8F07" wp14:editId="6CB4ECA3">
            <wp:extent cx="3924848" cy="4391638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36FB" w14:textId="5F7B6F4B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1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и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нтерфейса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GitBash</w:t>
      </w:r>
      <w:proofErr w:type="spellEnd"/>
    </w:p>
    <w:p w14:paraId="3CA0359E" w14:textId="77777777" w:rsidR="00E52569" w:rsidRPr="0095533E" w:rsidRDefault="00E52569" w:rsidP="0095533E">
      <w:pPr>
        <w:spacing w:before="0"/>
        <w:rPr>
          <w:rFonts w:eastAsiaTheme="minorHAnsi"/>
          <w:sz w:val="28"/>
          <w:szCs w:val="24"/>
          <w:lang w:eastAsia="en-US"/>
        </w:rPr>
      </w:pPr>
      <w:r w:rsidRPr="0095533E">
        <w:rPr>
          <w:rFonts w:eastAsiaTheme="minorHAnsi"/>
          <w:sz w:val="28"/>
          <w:szCs w:val="24"/>
          <w:lang w:eastAsia="en-US"/>
        </w:rPr>
        <w:t xml:space="preserve">Теперь можно переходить к установке системы контроля версий. Для этого необходимо скачать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с официального сайта: https://git-scm.com/downloads/win. На странице загрузки следует выбрать операционную систему, установленную на вашем компьютере, и нажать соответствующую кнопку. После этого установочный файл автоматически загрузится в папку «Загрузки».</w:t>
      </w:r>
    </w:p>
    <w:p w14:paraId="6935C0BE" w14:textId="77777777" w:rsidR="00E52569" w:rsidRPr="00E52569" w:rsidRDefault="00E52569" w:rsidP="0095533E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3E71509" wp14:editId="031EE2CC">
            <wp:extent cx="5940425" cy="32473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2AC4" w14:textId="7264E526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2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E570B4" w14:textId="583925C8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r w:rsidRPr="0095533E">
        <w:rPr>
          <w:rFonts w:eastAsiaTheme="minorHAnsi"/>
          <w:sz w:val="28"/>
          <w:szCs w:val="24"/>
          <w:lang w:eastAsia="en-US"/>
        </w:rPr>
        <w:t xml:space="preserve">После запуска программы установщика </w:t>
      </w:r>
      <w:r w:rsidRPr="0095533E">
        <w:rPr>
          <w:rFonts w:eastAsiaTheme="minorHAnsi"/>
          <w:sz w:val="28"/>
          <w:szCs w:val="24"/>
          <w:lang w:val="en-US" w:eastAsia="en-US"/>
        </w:rPr>
        <w:t>Git</w:t>
      </w:r>
      <w:r w:rsidRPr="0095533E">
        <w:rPr>
          <w:rFonts w:eastAsiaTheme="minorHAnsi"/>
          <w:sz w:val="28"/>
          <w:szCs w:val="24"/>
          <w:lang w:eastAsia="en-US"/>
        </w:rPr>
        <w:t xml:space="preserve"> (</w:t>
      </w:r>
      <w:r w:rsidR="0095533E">
        <w:rPr>
          <w:rFonts w:eastAsiaTheme="minorHAnsi"/>
          <w:sz w:val="28"/>
          <w:szCs w:val="24"/>
          <w:lang w:eastAsia="en-US"/>
        </w:rPr>
        <w:t>Рисунок 13</w:t>
      </w:r>
      <w:r w:rsidRPr="0095533E">
        <w:rPr>
          <w:rFonts w:eastAsiaTheme="minorHAnsi"/>
          <w:sz w:val="28"/>
          <w:szCs w:val="24"/>
          <w:lang w:eastAsia="en-US"/>
        </w:rPr>
        <w:t>) можно выбрать выбор всех параметров установки по умолчанию (</w:t>
      </w:r>
      <w:r w:rsidR="0095533E">
        <w:rPr>
          <w:rFonts w:eastAsiaTheme="minorHAnsi"/>
          <w:sz w:val="28"/>
          <w:szCs w:val="24"/>
          <w:lang w:eastAsia="en-US"/>
        </w:rPr>
        <w:t>Рисунок 14)</w:t>
      </w:r>
      <w:r w:rsidRPr="0095533E">
        <w:rPr>
          <w:rFonts w:eastAsiaTheme="minorHAnsi"/>
          <w:sz w:val="28"/>
          <w:szCs w:val="24"/>
          <w:lang w:eastAsia="en-US"/>
        </w:rPr>
        <w:t xml:space="preserve">. </w:t>
      </w:r>
    </w:p>
    <w:p w14:paraId="446867DF" w14:textId="6CBC884F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drawing>
          <wp:inline distT="0" distB="0" distL="0" distR="0" wp14:anchorId="52EF6E92" wp14:editId="4671B54D">
            <wp:extent cx="4800600" cy="37814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7885" w14:textId="6C5999A6" w:rsidR="00E52569" w:rsidRPr="00E52569" w:rsidRDefault="00E52569" w:rsidP="00E846AB">
      <w:pPr>
        <w:spacing w:after="240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3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у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15DDFD68" w14:textId="76355B8E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34528C9" wp14:editId="5F3A6A61">
            <wp:extent cx="4752975" cy="37338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3299" w14:textId="644067E1" w:rsidR="00E52569" w:rsidRPr="00E52569" w:rsidRDefault="00E52569" w:rsidP="00E846AB">
      <w:pPr>
        <w:spacing w:after="240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4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43FAFB9F" w14:textId="23DEC01D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5F0FF064" wp14:editId="01860E6A">
            <wp:extent cx="4752975" cy="37528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FED6" w14:textId="420E91C5" w:rsidR="00E52569" w:rsidRPr="00E52569" w:rsidRDefault="00E52569" w:rsidP="00E846AB">
      <w:pPr>
        <w:spacing w:after="240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5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45B16E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A372594" w14:textId="59BED333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EE3A312" wp14:editId="4DF3A39C">
            <wp:extent cx="4752975" cy="3724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A0D8" w14:textId="381B4BC9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6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436806F9" w14:textId="78FBBE2E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16D87440" wp14:editId="08F06B82">
            <wp:extent cx="4763135" cy="37318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93AC9" w14:textId="08B92FB6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</w:t>
      </w:r>
      <w:r w:rsidR="00725973">
        <w:rPr>
          <w:rFonts w:eastAsiaTheme="minorHAnsi" w:cs="Times New Roman"/>
          <w:sz w:val="28"/>
          <w:szCs w:val="28"/>
          <w:lang w:eastAsia="en-US"/>
        </w:rPr>
        <w:t>17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E61135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7E80B826" w14:textId="3B93C285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0A590CCF" wp14:editId="154D059E">
            <wp:extent cx="4752975" cy="3731895"/>
            <wp:effectExtent l="0" t="0" r="952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3CFB" w14:textId="6CBBDFAC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8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6D8CF9D9" w14:textId="70895F5B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46DD3C84" wp14:editId="30675DAF">
            <wp:extent cx="4752975" cy="37433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3D41" w14:textId="2E9A3917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</w:t>
      </w:r>
      <w:r w:rsidR="00725973">
        <w:rPr>
          <w:rFonts w:eastAsiaTheme="minorHAnsi" w:cs="Times New Roman"/>
          <w:sz w:val="28"/>
          <w:szCs w:val="28"/>
          <w:lang w:eastAsia="en-US"/>
        </w:rPr>
        <w:t>19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691B8C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37321DFE" w14:textId="3015D416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0881D23A" wp14:editId="776AB1C4">
            <wp:extent cx="4762500" cy="3733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C102" w14:textId="40166BCB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0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03727EB2" w14:textId="3870AAEB" w:rsidR="00E846AB" w:rsidRDefault="00E52569" w:rsidP="00E846AB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53329CF8" wp14:editId="57BCBE2B">
            <wp:extent cx="4762500" cy="3733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930" w14:textId="242390B0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1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62B49C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2EB9E46" w14:textId="0833C8FD" w:rsidR="00E846AB" w:rsidRDefault="00E52569" w:rsidP="00E846AB">
      <w:pPr>
        <w:spacing w:beforeLines="240" w:before="576" w:afterLines="240" w:after="576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7ED85CEC" wp14:editId="4D71B9C0">
            <wp:extent cx="4752975" cy="3724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A7F0" w14:textId="18B56B8C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2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4E6C83D2" w14:textId="77777777" w:rsidR="00E52569" w:rsidRPr="00E52569" w:rsidRDefault="00E52569" w:rsidP="00725973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1EEFE9DF" wp14:editId="74EBD1CC">
            <wp:extent cx="4752975" cy="37338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DCC4" w14:textId="1B293F5B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3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9671DF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BB0E59A" w14:textId="1CE7FBB1" w:rsidR="00E846AB" w:rsidRDefault="00E52569" w:rsidP="00E846AB">
      <w:pPr>
        <w:spacing w:beforeLines="240" w:before="576" w:afterLines="240" w:after="576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15DC6B62" wp14:editId="44105436">
            <wp:extent cx="4752975" cy="3743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B4D4" w14:textId="5A73131B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4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A83DFCA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202D19C2" w14:textId="1BC0D98D" w:rsidR="00E52569" w:rsidRPr="00E846AB" w:rsidRDefault="00E52569" w:rsidP="00E846AB">
      <w:pPr>
        <w:rPr>
          <w:rFonts w:eastAsiaTheme="minorHAnsi"/>
          <w:sz w:val="28"/>
          <w:szCs w:val="24"/>
          <w:lang w:eastAsia="en-US"/>
        </w:rPr>
      </w:pPr>
      <w:r w:rsidRPr="00E846AB">
        <w:rPr>
          <w:rFonts w:eastAsiaTheme="minorHAnsi"/>
          <w:sz w:val="28"/>
          <w:szCs w:val="24"/>
          <w:lang w:eastAsia="en-US"/>
        </w:rPr>
        <w:lastRenderedPageBreak/>
        <w:t xml:space="preserve">Как уже упоминалось ранее, в ходе работы над проектом будет использоваться онлайн-сервис </w:t>
      </w:r>
      <w:proofErr w:type="spellStart"/>
      <w:r w:rsidRPr="00E846AB">
        <w:rPr>
          <w:rFonts w:eastAsiaTheme="minorHAnsi"/>
          <w:sz w:val="28"/>
          <w:szCs w:val="24"/>
          <w:lang w:eastAsia="en-US"/>
        </w:rPr>
        <w:t>GitHub</w:t>
      </w:r>
      <w:proofErr w:type="spellEnd"/>
      <w:r w:rsidRPr="00E846AB">
        <w:rPr>
          <w:rFonts w:eastAsiaTheme="minorHAnsi"/>
          <w:sz w:val="28"/>
          <w:szCs w:val="24"/>
          <w:lang w:eastAsia="en-US"/>
        </w:rPr>
        <w:t xml:space="preserve"> — облачная платформа, которая упрощает работу с </w:t>
      </w:r>
      <w:proofErr w:type="spellStart"/>
      <w:r w:rsidRPr="00E846AB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E846AB">
        <w:rPr>
          <w:rFonts w:eastAsiaTheme="minorHAnsi"/>
          <w:sz w:val="28"/>
          <w:szCs w:val="24"/>
          <w:lang w:eastAsia="en-US"/>
        </w:rPr>
        <w:t xml:space="preserve">, предоставляет удобный веб-интерфейс, инструменты для командной работы, систему управления задачами и многое другое. Перед началом работы с </w:t>
      </w:r>
      <w:proofErr w:type="spellStart"/>
      <w:r w:rsidRPr="00E846AB">
        <w:rPr>
          <w:rFonts w:eastAsiaTheme="minorHAnsi"/>
          <w:sz w:val="28"/>
          <w:szCs w:val="24"/>
          <w:lang w:eastAsia="en-US"/>
        </w:rPr>
        <w:t>GitHub</w:t>
      </w:r>
      <w:proofErr w:type="spellEnd"/>
      <w:r w:rsidRPr="00E846AB">
        <w:rPr>
          <w:rFonts w:eastAsiaTheme="minorHAnsi"/>
          <w:sz w:val="28"/>
          <w:szCs w:val="24"/>
          <w:lang w:eastAsia="en-US"/>
        </w:rPr>
        <w:t xml:space="preserve"> необходимо зарегистрироваться на официальном сайте: https://github.com/signup (</w:t>
      </w:r>
      <w:r w:rsidR="00E846AB">
        <w:rPr>
          <w:rFonts w:eastAsiaTheme="minorHAnsi"/>
          <w:sz w:val="28"/>
          <w:szCs w:val="24"/>
          <w:lang w:eastAsia="en-US"/>
        </w:rPr>
        <w:t>Рисунок 25</w:t>
      </w:r>
      <w:r w:rsidRPr="00E846AB">
        <w:rPr>
          <w:rFonts w:eastAsiaTheme="minorHAnsi"/>
          <w:sz w:val="28"/>
          <w:szCs w:val="24"/>
          <w:lang w:eastAsia="en-US"/>
        </w:rPr>
        <w:t>)</w:t>
      </w:r>
    </w:p>
    <w:p w14:paraId="7D41E4FD" w14:textId="77777777" w:rsidR="00E52569" w:rsidRPr="00E52569" w:rsidRDefault="00E52569" w:rsidP="00725973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417B6BA4" wp14:editId="36DD4C1E">
            <wp:extent cx="5940425" cy="28016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C2FB" w14:textId="4212B9F8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5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GitHub</w:t>
      </w:r>
    </w:p>
    <w:p w14:paraId="261707CD" w14:textId="32D5E768" w:rsidR="00E52569" w:rsidRPr="00655F9E" w:rsidRDefault="00E52569" w:rsidP="00655F9E">
      <w:pPr>
        <w:rPr>
          <w:rFonts w:eastAsiaTheme="minorHAnsi"/>
          <w:sz w:val="28"/>
          <w:szCs w:val="24"/>
          <w:lang w:eastAsia="en-US"/>
        </w:rPr>
      </w:pPr>
      <w:r w:rsidRPr="00655F9E">
        <w:rPr>
          <w:rFonts w:eastAsiaTheme="minorHAnsi"/>
          <w:sz w:val="28"/>
          <w:szCs w:val="24"/>
          <w:lang w:eastAsia="en-US"/>
        </w:rPr>
        <w:t>После регистрации пользователь попадает на страницу своего профиля (</w:t>
      </w:r>
      <w:r w:rsidR="00655F9E">
        <w:rPr>
          <w:rFonts w:eastAsiaTheme="minorHAnsi"/>
          <w:sz w:val="28"/>
          <w:szCs w:val="24"/>
          <w:lang w:eastAsia="en-US"/>
        </w:rPr>
        <w:t>Рисунок 26</w:t>
      </w:r>
      <w:r w:rsidRPr="00655F9E">
        <w:rPr>
          <w:rFonts w:eastAsiaTheme="minorHAnsi"/>
          <w:sz w:val="28"/>
          <w:szCs w:val="24"/>
          <w:lang w:eastAsia="en-US"/>
        </w:rPr>
        <w:t>), где отображаются имя, никнейм, аватар, список достижений, закрепленные репозитории и график активности.</w:t>
      </w:r>
    </w:p>
    <w:p w14:paraId="5C931D89" w14:textId="77777777" w:rsidR="00E52569" w:rsidRPr="00E52569" w:rsidRDefault="00E52569" w:rsidP="00725973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62BDF70F" wp14:editId="2CBBE453">
            <wp:extent cx="5940425" cy="31019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759" w14:textId="20CE74C0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6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с</w:t>
      </w:r>
      <w:r w:rsidRPr="00E52569">
        <w:rPr>
          <w:rFonts w:eastAsiaTheme="minorHAnsi" w:cs="Times New Roman"/>
          <w:sz w:val="28"/>
          <w:szCs w:val="28"/>
          <w:lang w:eastAsia="en-US"/>
        </w:rPr>
        <w:t>траницы пользователя</w:t>
      </w:r>
    </w:p>
    <w:p w14:paraId="5B7DDE5B" w14:textId="2CE83CE1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Для создания нового репозитория необходимо перейти во вкладку с репозиториями «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Repositories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» (</w:t>
      </w:r>
      <w:r w:rsidR="00E04D44">
        <w:rPr>
          <w:rFonts w:eastAsiaTheme="minorHAnsi" w:cs="Times New Roman"/>
          <w:sz w:val="28"/>
          <w:szCs w:val="28"/>
          <w:lang w:eastAsia="en-US"/>
        </w:rPr>
        <w:t>Рисунок 27</w:t>
      </w:r>
      <w:r w:rsidRPr="00E52569">
        <w:rPr>
          <w:rFonts w:eastAsiaTheme="minorHAnsi" w:cs="Times New Roman"/>
          <w:sz w:val="28"/>
          <w:szCs w:val="28"/>
          <w:lang w:eastAsia="en-US"/>
        </w:rPr>
        <w:t>).</w:t>
      </w:r>
    </w:p>
    <w:p w14:paraId="06C83EC6" w14:textId="77777777" w:rsidR="00E52569" w:rsidRPr="00E52569" w:rsidRDefault="00E52569" w:rsidP="00725973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3F3310E1" wp14:editId="251B6194">
            <wp:extent cx="5940425" cy="303911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F31E" w14:textId="7F0C2041" w:rsidR="00E52569" w:rsidRPr="00725973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725973">
        <w:rPr>
          <w:rFonts w:eastAsiaTheme="minorHAnsi" w:cs="Times New Roman"/>
          <w:sz w:val="28"/>
          <w:szCs w:val="28"/>
          <w:lang w:eastAsia="en-US"/>
        </w:rPr>
        <w:t xml:space="preserve">Рисунок </w:t>
      </w:r>
      <w:r w:rsidR="00725973">
        <w:rPr>
          <w:rFonts w:eastAsiaTheme="minorHAnsi" w:cs="Times New Roman"/>
          <w:sz w:val="28"/>
          <w:szCs w:val="28"/>
          <w:lang w:eastAsia="en-US"/>
        </w:rPr>
        <w:t>27</w:t>
      </w:r>
      <w:r w:rsidRPr="00725973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725973">
        <w:rPr>
          <w:rFonts w:eastAsia="Times New Roman" w:cs="Times New Roman"/>
          <w:sz w:val="28"/>
          <w:szCs w:val="28"/>
        </w:rPr>
        <w:t>Скриншот р</w:t>
      </w:r>
      <w:r w:rsidRPr="00725973">
        <w:rPr>
          <w:rFonts w:eastAsiaTheme="minorHAnsi" w:cs="Times New Roman"/>
          <w:sz w:val="28"/>
          <w:szCs w:val="28"/>
          <w:lang w:eastAsia="en-US"/>
        </w:rPr>
        <w:t>епозиториев пользователя</w:t>
      </w:r>
    </w:p>
    <w:p w14:paraId="30A7A0CA" w14:textId="5800EEC4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Далее необходимо нажать кнопку «New» для создания нового репозитория. После этого откроется вкладка (</w:t>
      </w:r>
      <w:r w:rsidR="007D16E9">
        <w:rPr>
          <w:rFonts w:eastAsiaTheme="minorHAnsi" w:cs="Times New Roman"/>
          <w:sz w:val="28"/>
          <w:szCs w:val="28"/>
          <w:lang w:eastAsia="en-US"/>
        </w:rPr>
        <w:t>Рисунок 28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), где следует указать </w:t>
      </w: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>владельца репозитория, его название, а также уровень доступа (приватный или открытый).</w:t>
      </w:r>
    </w:p>
    <w:p w14:paraId="29D02586" w14:textId="77777777" w:rsidR="00E52569" w:rsidRPr="00E52569" w:rsidRDefault="00E52569" w:rsidP="00725973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267B3C70" wp14:editId="60CA6E13">
            <wp:extent cx="5940425" cy="30549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BBD" w14:textId="5970BE1A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</w:t>
      </w:r>
      <w:r w:rsidR="00725973">
        <w:rPr>
          <w:rFonts w:eastAsiaTheme="minorHAnsi" w:cs="Times New Roman"/>
          <w:sz w:val="28"/>
          <w:szCs w:val="28"/>
          <w:lang w:eastAsia="en-US"/>
        </w:rPr>
        <w:t>28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>оздания репозитория</w:t>
      </w:r>
    </w:p>
    <w:p w14:paraId="71326521" w14:textId="77777777" w:rsidR="00E52569" w:rsidRPr="00D14D97" w:rsidRDefault="00E52569" w:rsidP="00D14D97">
      <w:pPr>
        <w:rPr>
          <w:rFonts w:eastAsiaTheme="minorHAnsi"/>
          <w:sz w:val="28"/>
          <w:szCs w:val="24"/>
          <w:lang w:eastAsia="en-US"/>
        </w:rPr>
      </w:pPr>
      <w:r w:rsidRPr="00D14D97">
        <w:rPr>
          <w:rFonts w:eastAsiaTheme="minorHAnsi"/>
          <w:sz w:val="28"/>
          <w:szCs w:val="24"/>
          <w:lang w:eastAsia="en-US"/>
        </w:rPr>
        <w:t>Вывод:</w:t>
      </w:r>
    </w:p>
    <w:p w14:paraId="355E8A2A" w14:textId="77777777" w:rsidR="00E52569" w:rsidRPr="00725973" w:rsidRDefault="00E52569" w:rsidP="00725973">
      <w:pPr>
        <w:rPr>
          <w:rFonts w:eastAsiaTheme="minorHAnsi"/>
          <w:sz w:val="28"/>
          <w:szCs w:val="24"/>
          <w:lang w:eastAsia="en-US"/>
        </w:rPr>
      </w:pPr>
      <w:r w:rsidRPr="00725973">
        <w:rPr>
          <w:rFonts w:eastAsiaTheme="minorHAnsi"/>
          <w:sz w:val="28"/>
          <w:szCs w:val="24"/>
          <w:lang w:eastAsia="en-US"/>
        </w:rPr>
        <w:t xml:space="preserve">В процессе настройки рабочего окружения в качестве основного языка программирования был выбран Python благодаря его удобству и высокой скорости разработки. Для работы с кодом использовалась среда разработки </w:t>
      </w:r>
      <w:proofErr w:type="spellStart"/>
      <w:r w:rsidRPr="00725973">
        <w:rPr>
          <w:rFonts w:eastAsiaTheme="minorHAnsi"/>
          <w:sz w:val="28"/>
          <w:szCs w:val="24"/>
          <w:lang w:eastAsia="en-US"/>
        </w:rPr>
        <w:t>PyCharm</w:t>
      </w:r>
      <w:proofErr w:type="spellEnd"/>
      <w:r w:rsidRPr="00725973">
        <w:rPr>
          <w:rFonts w:eastAsiaTheme="minorHAnsi"/>
          <w:sz w:val="28"/>
          <w:szCs w:val="24"/>
          <w:lang w:eastAsia="en-US"/>
        </w:rPr>
        <w:t xml:space="preserve">. Кроме того, был создан удаленный репозиторий на </w:t>
      </w:r>
      <w:proofErr w:type="spellStart"/>
      <w:r w:rsidRPr="00725973">
        <w:rPr>
          <w:rFonts w:eastAsiaTheme="minorHAnsi"/>
          <w:sz w:val="28"/>
          <w:szCs w:val="24"/>
          <w:lang w:eastAsia="en-US"/>
        </w:rPr>
        <w:t>GitHub</w:t>
      </w:r>
      <w:proofErr w:type="spellEnd"/>
      <w:r w:rsidRPr="00725973">
        <w:rPr>
          <w:rFonts w:eastAsiaTheme="minorHAnsi"/>
          <w:sz w:val="28"/>
          <w:szCs w:val="24"/>
          <w:lang w:eastAsia="en-US"/>
        </w:rPr>
        <w:t xml:space="preserve"> для хранения и управления кодом проекта, а локальный репозиторий был привязан к нему. Это позволяет удобно отслеживать изменения, организовывать совместную работу и обеспечивать надежное хранение данных.</w:t>
      </w:r>
    </w:p>
    <w:p w14:paraId="0B4020A7" w14:textId="77777777" w:rsidR="003A183B" w:rsidRPr="002D0C29" w:rsidRDefault="003A183B" w:rsidP="005B18F6">
      <w:pPr>
        <w:jc w:val="center"/>
        <w:rPr>
          <w:rFonts w:cs="Times New Roman"/>
          <w:sz w:val="28"/>
          <w:szCs w:val="28"/>
        </w:rPr>
      </w:pPr>
      <w:r w:rsidRPr="002D0C29">
        <w:rPr>
          <w:rFonts w:cs="Times New Roman"/>
          <w:sz w:val="28"/>
          <w:szCs w:val="28"/>
        </w:rPr>
        <w:br w:type="page"/>
      </w:r>
    </w:p>
    <w:p w14:paraId="1D7B270A" w14:textId="715554B9" w:rsidR="0092636D" w:rsidRPr="00247A79" w:rsidRDefault="20869997" w:rsidP="00247A7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5699927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ФОРМУЛИРОВКА ИНДИВИДУАЛЬНОГО ЗАДАНИЯ</w:t>
      </w:r>
      <w:bookmarkEnd w:id="4"/>
    </w:p>
    <w:p w14:paraId="4D2252AB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В соответствии с индивидуальным заданием на учебную практику необходимо:</w:t>
      </w:r>
    </w:p>
    <w:p w14:paraId="38CA4768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Мы создаем программу, которая поможет пользователям освоить слепую печать – быстрый и точный набор текста без необходимости смотреть на клавиатуру.</w:t>
      </w:r>
    </w:p>
    <w:p w14:paraId="43224017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Ключевые задачи:</w:t>
      </w:r>
    </w:p>
    <w:p w14:paraId="14018DFF" w14:textId="24C0F8FF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рганизовать удобное обучение</w:t>
      </w:r>
      <w:r>
        <w:rPr>
          <w:rFonts w:eastAsia="MS Mincho"/>
          <w:sz w:val="28"/>
          <w:szCs w:val="24"/>
        </w:rPr>
        <w:t>:</w:t>
      </w:r>
    </w:p>
    <w:p w14:paraId="1AB128BC" w14:textId="2820A865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редоставить 3 режима тренировки (буквы → слова → тексты) для постепенного усложнения</w:t>
      </w:r>
      <w:r>
        <w:rPr>
          <w:rFonts w:eastAsia="MS Mincho"/>
          <w:sz w:val="28"/>
          <w:szCs w:val="24"/>
        </w:rPr>
        <w:t>;</w:t>
      </w:r>
    </w:p>
    <w:p w14:paraId="19747783" w14:textId="0B4786D8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беспечить поддержку русской и английской раскладок</w:t>
      </w:r>
      <w:r>
        <w:rPr>
          <w:rFonts w:eastAsia="MS Mincho"/>
          <w:sz w:val="28"/>
          <w:szCs w:val="24"/>
        </w:rPr>
        <w:t>.</w:t>
      </w:r>
    </w:p>
    <w:p w14:paraId="24198D72" w14:textId="3DEF6C13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р</w:t>
      </w:r>
      <w:r w:rsidR="00247A79" w:rsidRPr="00247A79">
        <w:rPr>
          <w:rFonts w:eastAsia="MS Mincho"/>
          <w:sz w:val="28"/>
          <w:szCs w:val="24"/>
        </w:rPr>
        <w:t>еализовать систему хранения данных</w:t>
      </w:r>
      <w:r>
        <w:rPr>
          <w:rFonts w:eastAsia="MS Mincho"/>
          <w:sz w:val="28"/>
          <w:szCs w:val="24"/>
        </w:rPr>
        <w:t>:</w:t>
      </w:r>
    </w:p>
    <w:p w14:paraId="03541261" w14:textId="58A04F5D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 xml:space="preserve">ля режима букв: </w:t>
      </w:r>
      <w:r w:rsidR="00247A79">
        <w:rPr>
          <w:rFonts w:eastAsia="MS Mincho"/>
          <w:sz w:val="28"/>
          <w:szCs w:val="24"/>
        </w:rPr>
        <w:t>х</w:t>
      </w:r>
      <w:r w:rsidR="00247A79" w:rsidRPr="00247A79">
        <w:rPr>
          <w:rFonts w:eastAsia="MS Mincho"/>
          <w:sz w:val="28"/>
          <w:szCs w:val="24"/>
        </w:rPr>
        <w:t>ранить наборы символов прямо в программе (отдельно для русского и английского)</w:t>
      </w:r>
      <w:r>
        <w:rPr>
          <w:rFonts w:eastAsia="MS Mincho"/>
          <w:sz w:val="28"/>
          <w:szCs w:val="24"/>
        </w:rPr>
        <w:t>;</w:t>
      </w:r>
    </w:p>
    <w:p w14:paraId="4B51BD0C" w14:textId="355949FE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>ля режимов слов и текстов:</w:t>
      </w:r>
      <w:r w:rsidR="00247A79">
        <w:rPr>
          <w:rFonts w:eastAsia="MS Mincho"/>
          <w:sz w:val="28"/>
          <w:szCs w:val="24"/>
        </w:rPr>
        <w:t xml:space="preserve"> и</w:t>
      </w:r>
      <w:r w:rsidR="00247A79" w:rsidRPr="00247A79">
        <w:rPr>
          <w:rFonts w:eastAsia="MS Mincho"/>
          <w:sz w:val="28"/>
          <w:szCs w:val="24"/>
        </w:rPr>
        <w:t>спользовать внешние текстовые файлы (раздельные для каждого языка)</w:t>
      </w:r>
      <w:r>
        <w:rPr>
          <w:rFonts w:eastAsia="MS Mincho"/>
          <w:sz w:val="28"/>
          <w:szCs w:val="24"/>
        </w:rPr>
        <w:t>.</w:t>
      </w:r>
    </w:p>
    <w:p w14:paraId="19CE5CD7" w14:textId="5650B4E5" w:rsidR="00247A79" w:rsidRPr="00182BFA" w:rsidRDefault="00284169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с</w:t>
      </w:r>
      <w:r w:rsidR="00247A79" w:rsidRPr="00182BFA">
        <w:rPr>
          <w:sz w:val="28"/>
          <w:szCs w:val="24"/>
        </w:rPr>
        <w:t>делать процесс обучения наглядным</w:t>
      </w:r>
      <w:r w:rsidRPr="00182BFA">
        <w:rPr>
          <w:sz w:val="28"/>
          <w:szCs w:val="24"/>
        </w:rPr>
        <w:t>:</w:t>
      </w:r>
    </w:p>
    <w:p w14:paraId="1CCC68AB" w14:textId="12C24B71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в</w:t>
      </w:r>
      <w:r w:rsidR="00247A79" w:rsidRPr="00247A79">
        <w:rPr>
          <w:rFonts w:eastAsia="MS Mincho"/>
          <w:sz w:val="28"/>
          <w:szCs w:val="24"/>
        </w:rPr>
        <w:t>изуализировать прогресс (статистика скорости/ошибок)</w:t>
      </w:r>
      <w:r>
        <w:rPr>
          <w:rFonts w:eastAsia="MS Mincho"/>
          <w:sz w:val="28"/>
          <w:szCs w:val="24"/>
        </w:rPr>
        <w:t>;</w:t>
      </w:r>
    </w:p>
    <w:p w14:paraId="68D82350" w14:textId="1FB79387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одсвечивать клавиши для лучшего запоминания расположения</w:t>
      </w:r>
      <w:r>
        <w:rPr>
          <w:rFonts w:eastAsia="MS Mincho"/>
          <w:sz w:val="28"/>
          <w:szCs w:val="24"/>
        </w:rPr>
        <w:t>.</w:t>
      </w:r>
    </w:p>
    <w:p w14:paraId="46CFA0EF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Ожидаемый результат:</w:t>
      </w:r>
    </w:p>
    <w:p w14:paraId="5C37DB8E" w14:textId="2E88D973" w:rsidR="00167582" w:rsidRPr="00344BCF" w:rsidRDefault="00247A79" w:rsidP="007F41E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Простая, но эффективная программа, которая за несколько недель регулярных тренировок научит пользователя уверенно печатать вслепую на двух языках.</w:t>
      </w:r>
    </w:p>
    <w:p w14:paraId="06971CD3" w14:textId="5FC0A4FD" w:rsidR="00976E58" w:rsidRPr="00182BFA" w:rsidRDefault="20869997" w:rsidP="00182BFA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5699927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ОПИСАНИЕ ВЫПОЛНЕНИЯ ИНДИВИДУАЛЬНОГО ЗАДАНИЯ</w:t>
      </w:r>
      <w:bookmarkEnd w:id="5"/>
    </w:p>
    <w:p w14:paraId="3F42EC27" w14:textId="77777777" w:rsidR="003B45AA" w:rsidRPr="00050924" w:rsidRDefault="60576C66" w:rsidP="00050924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56999275"/>
      <w:r w:rsidRPr="00050924">
        <w:rPr>
          <w:rFonts w:ascii="Times New Roman" w:hAnsi="Times New Roman" w:cs="Times New Roman"/>
          <w:b/>
          <w:color w:val="auto"/>
          <w:sz w:val="28"/>
          <w:szCs w:val="28"/>
        </w:rPr>
        <w:t>4.1 Анализ предметной области и обзор аналогов</w:t>
      </w:r>
      <w:bookmarkEnd w:id="6"/>
    </w:p>
    <w:p w14:paraId="4D957D32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7" w:name="_Toc198734143"/>
      <w:r w:rsidRPr="003A078E">
        <w:rPr>
          <w:rFonts w:eastAsia="MS Gothic" w:cs="Times New Roman"/>
          <w:b/>
          <w:bCs/>
          <w:sz w:val="28"/>
          <w:szCs w:val="40"/>
        </w:rPr>
        <w:t>Аналог №1 - «</w:t>
      </w:r>
      <w:proofErr w:type="spellStart"/>
      <w:r w:rsidRPr="003A078E">
        <w:rPr>
          <w:rFonts w:eastAsia="MS Gothic" w:cs="Times New Roman"/>
          <w:b/>
          <w:bCs/>
          <w:sz w:val="28"/>
          <w:szCs w:val="40"/>
        </w:rPr>
        <w:t>Keyboard_Typing_Game</w:t>
      </w:r>
      <w:proofErr w:type="spellEnd"/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7"/>
    </w:p>
    <w:p w14:paraId="7AF0CCEA" w14:textId="032B38C6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Keyboard_Typing_Game</w:t>
      </w:r>
      <w:proofErr w:type="spellEnd"/>
      <w:r w:rsidRPr="003A078E">
        <w:rPr>
          <w:rFonts w:eastAsia="MS Mincho" w:cs="Arial"/>
          <w:sz w:val="28"/>
          <w:szCs w:val="24"/>
        </w:rPr>
        <w:t xml:space="preserve">» (Рисунок </w:t>
      </w:r>
      <w:r w:rsidR="00725973">
        <w:rPr>
          <w:rFonts w:eastAsia="MS Mincho" w:cs="Arial"/>
          <w:sz w:val="28"/>
          <w:szCs w:val="24"/>
        </w:rPr>
        <w:t>29</w:t>
      </w:r>
      <w:r w:rsidRPr="003A078E">
        <w:rPr>
          <w:rFonts w:eastAsia="MS Mincho" w:cs="Arial"/>
          <w:sz w:val="28"/>
          <w:szCs w:val="24"/>
        </w:rPr>
        <w:t>) от разработчика «</w:t>
      </w:r>
      <w:r w:rsidRPr="003A078E">
        <w:rPr>
          <w:rFonts w:eastAsia="MS Mincho" w:cs="Arial"/>
          <w:sz w:val="28"/>
          <w:szCs w:val="24"/>
          <w:lang w:val="en-US"/>
        </w:rPr>
        <w:t>p</w:t>
      </w:r>
      <w:r w:rsidRPr="003A078E">
        <w:rPr>
          <w:rFonts w:eastAsia="MS Mincho" w:cs="Arial"/>
          <w:sz w:val="28"/>
          <w:szCs w:val="24"/>
        </w:rPr>
        <w:t xml:space="preserve">rerit85jain» выпущено в 2025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DD4985A" w14:textId="530C7610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Ссылка: </w:t>
      </w:r>
      <w:hyperlink r:id="rId45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https://github.com/prerit85jain/Keyboard_Typing_Game</w:t>
        </w:r>
      </w:hyperlink>
    </w:p>
    <w:p w14:paraId="21558C15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  <w:lang w:val="en-US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CC97F05" wp14:editId="391ACCEA">
            <wp:extent cx="3874135" cy="215061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132" cy="21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B5B4" w14:textId="7394AAF7" w:rsidR="003A078E" w:rsidRPr="003A078E" w:rsidRDefault="003A078E" w:rsidP="00630FC4">
      <w:pPr>
        <w:spacing w:beforeLines="240" w:before="576" w:afterLines="240" w:after="576" w:line="720" w:lineRule="auto"/>
        <w:jc w:val="center"/>
        <w:rPr>
          <w:rFonts w:eastAsia="MS Mincho" w:cs="Arial"/>
          <w:bCs/>
          <w:sz w:val="28"/>
          <w:szCs w:val="20"/>
          <w:lang w:val="en-US"/>
        </w:rPr>
      </w:pPr>
      <w:r w:rsidRPr="003A078E">
        <w:rPr>
          <w:rFonts w:eastAsia="MS Mincho" w:cs="Arial"/>
          <w:bCs/>
          <w:sz w:val="28"/>
          <w:szCs w:val="20"/>
        </w:rPr>
        <w:t>Рисунок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r w:rsidR="00725973" w:rsidRPr="00725973">
        <w:rPr>
          <w:rFonts w:eastAsia="MS Mincho" w:cs="Arial"/>
          <w:bCs/>
          <w:sz w:val="28"/>
          <w:szCs w:val="20"/>
          <w:lang w:val="en-US"/>
        </w:rPr>
        <w:t>29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– </w:t>
      </w:r>
      <w:r w:rsidRPr="003A078E">
        <w:rPr>
          <w:rFonts w:eastAsia="MS Mincho" w:cs="Arial"/>
          <w:bCs/>
          <w:sz w:val="28"/>
          <w:szCs w:val="20"/>
        </w:rPr>
        <w:t>Скриншот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bookmarkStart w:id="8" w:name="_Hlk196564055"/>
      <w:r w:rsidRPr="003A078E">
        <w:rPr>
          <w:rFonts w:eastAsia="MS Mincho" w:cs="Arial"/>
          <w:bCs/>
          <w:sz w:val="28"/>
          <w:szCs w:val="20"/>
        </w:rPr>
        <w:t>интерфейса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«</w:t>
      </w:r>
      <w:proofErr w:type="spellStart"/>
      <w:r w:rsidRPr="003A078E">
        <w:rPr>
          <w:rFonts w:eastAsia="MS Mincho" w:cs="Arial"/>
          <w:bCs/>
          <w:sz w:val="28"/>
          <w:szCs w:val="20"/>
          <w:lang w:val="en-US"/>
        </w:rPr>
        <w:t>Keyboard_Typing_Game</w:t>
      </w:r>
      <w:proofErr w:type="spellEnd"/>
      <w:r w:rsidRPr="003A078E">
        <w:rPr>
          <w:rFonts w:eastAsia="MS Mincho" w:cs="Arial"/>
          <w:bCs/>
          <w:sz w:val="28"/>
          <w:szCs w:val="20"/>
          <w:lang w:val="en-US"/>
        </w:rPr>
        <w:t>»</w:t>
      </w:r>
    </w:p>
    <w:bookmarkEnd w:id="8"/>
    <w:p w14:paraId="12A69D73" w14:textId="77777777" w:rsidR="003A078E" w:rsidRPr="00725973" w:rsidRDefault="003A078E" w:rsidP="00725973">
      <w:pPr>
        <w:rPr>
          <w:rFonts w:eastAsia="MS Mincho"/>
          <w:sz w:val="28"/>
          <w:szCs w:val="24"/>
        </w:rPr>
      </w:pPr>
      <w:r w:rsidRPr="00725973">
        <w:rPr>
          <w:rFonts w:eastAsia="MS Mincho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1CF2FD33" w14:textId="77777777" w:rsidR="003A078E" w:rsidRPr="00725973" w:rsidRDefault="003A078E" w:rsidP="00725973">
      <w:pPr>
        <w:rPr>
          <w:rFonts w:eastAsia="MS Mincho"/>
          <w:sz w:val="28"/>
          <w:szCs w:val="24"/>
        </w:rPr>
      </w:pPr>
      <w:r w:rsidRPr="00725973">
        <w:rPr>
          <w:rFonts w:eastAsia="MS Mincho"/>
          <w:sz w:val="28"/>
          <w:szCs w:val="24"/>
        </w:rPr>
        <w:t xml:space="preserve"> Недостатки:</w:t>
      </w:r>
    </w:p>
    <w:p w14:paraId="30E85EC0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отсутствие режимов набора текста: один фиксированный текст;</w:t>
      </w:r>
    </w:p>
    <w:p w14:paraId="5D87C1B1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отсутствие каких-либо настроек;</w:t>
      </w:r>
    </w:p>
    <w:p w14:paraId="3C1E8A41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интуитивно непонятный набор: курсор некорректно отображает положение набора.</w:t>
      </w:r>
    </w:p>
    <w:p w14:paraId="7AAAA91D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9" w:name="_Toc198734144"/>
      <w:r w:rsidRPr="003A078E">
        <w:rPr>
          <w:rFonts w:eastAsia="MS Gothic" w:cs="Times New Roman"/>
          <w:b/>
          <w:bCs/>
          <w:sz w:val="28"/>
          <w:szCs w:val="40"/>
        </w:rPr>
        <w:t>Аналог №2 -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-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pro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9"/>
    </w:p>
    <w:p w14:paraId="0026C502" w14:textId="77777777" w:rsidR="003A078E" w:rsidRPr="00182BFA" w:rsidRDefault="003A078E" w:rsidP="00182BFA">
      <w:pPr>
        <w:rPr>
          <w:rFonts w:eastAsia="MS Mincho"/>
          <w:sz w:val="28"/>
          <w:szCs w:val="24"/>
        </w:rPr>
      </w:pPr>
      <w:r w:rsidRPr="00182BFA">
        <w:rPr>
          <w:rFonts w:eastAsia="MS Mincho"/>
          <w:sz w:val="28"/>
          <w:szCs w:val="24"/>
        </w:rPr>
        <w:t>Программное обеспечение «</w:t>
      </w:r>
      <w:proofErr w:type="spellStart"/>
      <w:r w:rsidRPr="00182BFA">
        <w:rPr>
          <w:rFonts w:eastAsia="MS Mincho"/>
          <w:sz w:val="28"/>
          <w:szCs w:val="24"/>
        </w:rPr>
        <w:t>Keyboard</w:t>
      </w:r>
      <w:proofErr w:type="spellEnd"/>
      <w:r w:rsidRPr="00182BFA">
        <w:rPr>
          <w:rFonts w:eastAsia="MS Mincho"/>
          <w:sz w:val="28"/>
          <w:szCs w:val="24"/>
        </w:rPr>
        <w:t>-</w:t>
      </w:r>
      <w:r w:rsidRPr="00182BFA">
        <w:rPr>
          <w:rFonts w:eastAsia="MS Mincho"/>
          <w:sz w:val="28"/>
          <w:szCs w:val="24"/>
          <w:lang w:val="en-US"/>
        </w:rPr>
        <w:t>pro</w:t>
      </w:r>
      <w:r w:rsidRPr="00182BFA">
        <w:rPr>
          <w:rFonts w:eastAsia="MS Mincho"/>
          <w:sz w:val="28"/>
          <w:szCs w:val="24"/>
        </w:rPr>
        <w:t xml:space="preserve">» от разработчика «hardeepnarang10» выпущено в 2021 на языке разработки </w:t>
      </w:r>
      <w:r w:rsidRPr="00182BFA">
        <w:rPr>
          <w:rFonts w:eastAsia="MS Mincho"/>
          <w:sz w:val="28"/>
          <w:szCs w:val="24"/>
          <w:lang w:val="en-US"/>
        </w:rPr>
        <w:t>Python</w:t>
      </w:r>
      <w:r w:rsidRPr="00182BFA">
        <w:rPr>
          <w:rFonts w:eastAsia="MS Mincho"/>
          <w:sz w:val="28"/>
          <w:szCs w:val="24"/>
        </w:rPr>
        <w:t>.</w:t>
      </w:r>
    </w:p>
    <w:p w14:paraId="18052EAB" w14:textId="716F6FD5" w:rsidR="005B3F0E" w:rsidRDefault="003A078E" w:rsidP="00182BFA">
      <w:pPr>
        <w:rPr>
          <w:rFonts w:eastAsia="MS Mincho"/>
          <w:color w:val="0000FF"/>
          <w:sz w:val="28"/>
          <w:szCs w:val="24"/>
          <w:u w:val="single"/>
        </w:rPr>
      </w:pPr>
      <w:r w:rsidRPr="00182BFA">
        <w:rPr>
          <w:rFonts w:eastAsia="MS Mincho"/>
          <w:sz w:val="28"/>
          <w:szCs w:val="24"/>
        </w:rPr>
        <w:t xml:space="preserve">Ссылка: </w:t>
      </w:r>
      <w:hyperlink r:id="rId47" w:history="1">
        <w:r w:rsidRPr="00182BFA">
          <w:rPr>
            <w:rFonts w:eastAsia="MS Mincho"/>
            <w:color w:val="0000FF"/>
            <w:sz w:val="28"/>
            <w:szCs w:val="24"/>
            <w:u w:val="single"/>
          </w:rPr>
          <w:t>https://github.com/hardeepnarang10/keyboard-pro</w:t>
        </w:r>
      </w:hyperlink>
    </w:p>
    <w:p w14:paraId="0DAAEDBF" w14:textId="486952AC" w:rsidR="003A078E" w:rsidRPr="005B3F0E" w:rsidRDefault="005B3F0E" w:rsidP="005B3F0E">
      <w:pPr>
        <w:spacing w:before="0" w:after="160" w:line="259" w:lineRule="auto"/>
        <w:ind w:firstLine="0"/>
        <w:contextualSpacing w:val="0"/>
        <w:jc w:val="left"/>
        <w:rPr>
          <w:rFonts w:eastAsia="MS Mincho"/>
          <w:color w:val="0000FF"/>
          <w:sz w:val="28"/>
          <w:szCs w:val="24"/>
          <w:u w:val="single"/>
        </w:rPr>
      </w:pPr>
      <w:r>
        <w:rPr>
          <w:rFonts w:eastAsia="MS Mincho"/>
          <w:color w:val="0000FF"/>
          <w:sz w:val="28"/>
          <w:szCs w:val="24"/>
          <w:u w:val="single"/>
        </w:rPr>
        <w:br w:type="page"/>
      </w:r>
    </w:p>
    <w:p w14:paraId="19DC0A59" w14:textId="2E2D02F9" w:rsidR="003A078E" w:rsidRPr="00182BFA" w:rsidRDefault="003A078E" w:rsidP="00182BFA">
      <w:pPr>
        <w:rPr>
          <w:rFonts w:eastAsia="MS Mincho"/>
          <w:color w:val="0000FF"/>
          <w:sz w:val="28"/>
          <w:szCs w:val="24"/>
          <w:u w:val="single"/>
        </w:rPr>
      </w:pPr>
      <w:r w:rsidRPr="00182BFA">
        <w:rPr>
          <w:rFonts w:eastAsia="MS Mincho"/>
          <w:sz w:val="28"/>
          <w:szCs w:val="24"/>
        </w:rPr>
        <w:lastRenderedPageBreak/>
        <w:t xml:space="preserve">На рисунке </w:t>
      </w:r>
      <w:r w:rsidR="00120260" w:rsidRPr="00182BFA">
        <w:rPr>
          <w:rFonts w:eastAsia="MS Mincho"/>
          <w:sz w:val="28"/>
          <w:szCs w:val="24"/>
        </w:rPr>
        <w:t>3</w:t>
      </w:r>
      <w:r w:rsidR="00725973" w:rsidRPr="00182BFA">
        <w:rPr>
          <w:rFonts w:eastAsia="MS Mincho"/>
          <w:sz w:val="28"/>
          <w:szCs w:val="24"/>
        </w:rPr>
        <w:t>0</w:t>
      </w:r>
      <w:r w:rsidRPr="00182BFA">
        <w:rPr>
          <w:rFonts w:eastAsia="MS Mincho"/>
          <w:sz w:val="28"/>
          <w:szCs w:val="24"/>
        </w:rPr>
        <w:t xml:space="preserve"> представлен скриншот интерфейса «</w:t>
      </w:r>
      <w:proofErr w:type="spellStart"/>
      <w:r w:rsidRPr="00182BFA">
        <w:rPr>
          <w:rFonts w:eastAsia="MS Mincho"/>
          <w:sz w:val="28"/>
          <w:szCs w:val="24"/>
        </w:rPr>
        <w:t>Keyboard</w:t>
      </w:r>
      <w:proofErr w:type="spellEnd"/>
      <w:r w:rsidRPr="00182BFA">
        <w:rPr>
          <w:rFonts w:eastAsia="MS Mincho"/>
          <w:sz w:val="28"/>
          <w:szCs w:val="24"/>
        </w:rPr>
        <w:t>-</w:t>
      </w:r>
      <w:r w:rsidRPr="00182BFA">
        <w:rPr>
          <w:rFonts w:eastAsia="MS Mincho"/>
          <w:sz w:val="28"/>
          <w:szCs w:val="24"/>
          <w:lang w:val="en-US"/>
        </w:rPr>
        <w:t>pro</w:t>
      </w:r>
      <w:r w:rsidRPr="00182BFA">
        <w:rPr>
          <w:rFonts w:eastAsia="MS Mincho"/>
          <w:sz w:val="28"/>
          <w:szCs w:val="24"/>
        </w:rPr>
        <w:t>».</w:t>
      </w:r>
    </w:p>
    <w:p w14:paraId="2985C2F6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4340EA3" wp14:editId="6C22770D">
            <wp:extent cx="3500120" cy="288544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499" t="-282" r="23489" b="19929"/>
                    <a:stretch/>
                  </pic:blipFill>
                  <pic:spPr bwMode="auto">
                    <a:xfrm>
                      <a:off x="0" y="0"/>
                      <a:ext cx="3500120" cy="28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52DEA" w14:textId="3BCAA475" w:rsidR="003A078E" w:rsidRPr="003A078E" w:rsidRDefault="003A078E" w:rsidP="00630FC4">
      <w:pPr>
        <w:spacing w:beforeLines="240" w:before="576" w:afterLines="240" w:after="576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120260">
        <w:rPr>
          <w:rFonts w:eastAsia="MS Mincho" w:cs="Arial"/>
          <w:bCs/>
          <w:sz w:val="28"/>
          <w:szCs w:val="20"/>
        </w:rPr>
        <w:t>3</w:t>
      </w:r>
      <w:r w:rsidR="00725973">
        <w:rPr>
          <w:rFonts w:eastAsia="MS Mincho" w:cs="Arial"/>
          <w:bCs/>
          <w:sz w:val="28"/>
          <w:szCs w:val="20"/>
        </w:rPr>
        <w:t>0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proofErr w:type="spellStart"/>
      <w:r w:rsidRPr="003A078E">
        <w:rPr>
          <w:rFonts w:eastAsia="MS Mincho" w:cs="Arial"/>
          <w:bCs/>
          <w:sz w:val="28"/>
          <w:szCs w:val="20"/>
        </w:rPr>
        <w:t>Keyboard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-</w:t>
      </w:r>
      <w:r w:rsidRPr="003A078E">
        <w:rPr>
          <w:rFonts w:eastAsia="MS Mincho" w:cs="Arial"/>
          <w:bCs/>
          <w:sz w:val="28"/>
          <w:szCs w:val="20"/>
          <w:lang w:val="en-US"/>
        </w:rPr>
        <w:t>pro</w:t>
      </w:r>
      <w:r w:rsidRPr="003A078E">
        <w:rPr>
          <w:rFonts w:eastAsia="MS Mincho" w:cs="Arial"/>
          <w:bCs/>
          <w:sz w:val="28"/>
          <w:szCs w:val="20"/>
        </w:rPr>
        <w:t>»</w:t>
      </w:r>
    </w:p>
    <w:p w14:paraId="750F159D" w14:textId="77777777" w:rsidR="003A078E" w:rsidRPr="00182BFA" w:rsidRDefault="003A078E" w:rsidP="00182BFA">
      <w:pPr>
        <w:rPr>
          <w:rFonts w:eastAsia="MS Mincho"/>
          <w:sz w:val="28"/>
          <w:szCs w:val="24"/>
        </w:rPr>
      </w:pPr>
      <w:r w:rsidRPr="00182BFA">
        <w:rPr>
          <w:rFonts w:eastAsia="MS Mincho"/>
          <w:sz w:val="28"/>
          <w:szCs w:val="24"/>
        </w:rPr>
        <w:t xml:space="preserve">Преимущества: </w:t>
      </w:r>
    </w:p>
    <w:p w14:paraId="5EBD1D4C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реализован таймер;</w:t>
      </w:r>
    </w:p>
    <w:p w14:paraId="1819D0CB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простой запуск: не требуется предварительной установки приложения на ваш компьютер.</w:t>
      </w:r>
    </w:p>
    <w:p w14:paraId="316BA99A" w14:textId="77777777" w:rsidR="003A078E" w:rsidRPr="00182BFA" w:rsidRDefault="003A078E" w:rsidP="00182BFA">
      <w:pPr>
        <w:rPr>
          <w:rFonts w:eastAsia="MS Mincho"/>
          <w:sz w:val="28"/>
          <w:szCs w:val="24"/>
        </w:rPr>
      </w:pPr>
      <w:r w:rsidRPr="00182BFA">
        <w:rPr>
          <w:rFonts w:eastAsia="MS Mincho"/>
          <w:sz w:val="28"/>
          <w:szCs w:val="24"/>
        </w:rPr>
        <w:t>Недостатки:</w:t>
      </w:r>
    </w:p>
    <w:p w14:paraId="0A565915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программа не выполняет свой функционал: не обрабатывает набранный текст;</w:t>
      </w:r>
    </w:p>
    <w:p w14:paraId="2DA42FD4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одна вариация набора текста;</w:t>
      </w:r>
    </w:p>
    <w:p w14:paraId="0ECBB082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программа не обновляется: отсутствие обновлений 4 года.</w:t>
      </w:r>
    </w:p>
    <w:p w14:paraId="373F328F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10" w:name="_Toc198734145"/>
      <w:r w:rsidRPr="003A078E">
        <w:rPr>
          <w:rFonts w:eastAsia="MS Gothic" w:cs="Times New Roman"/>
          <w:b/>
          <w:bCs/>
          <w:sz w:val="28"/>
          <w:szCs w:val="40"/>
        </w:rPr>
        <w:t>Аналог №3 -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10"/>
      <w:r w:rsidRPr="003A078E">
        <w:rPr>
          <w:rFonts w:eastAsia="MS Gothic" w:cs="Times New Roman"/>
          <w:b/>
          <w:bCs/>
          <w:sz w:val="28"/>
          <w:szCs w:val="40"/>
        </w:rPr>
        <w:tab/>
      </w:r>
    </w:p>
    <w:p w14:paraId="0E836ECB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» от разработчика «</w:t>
      </w:r>
      <w:proofErr w:type="spellStart"/>
      <w:r w:rsidRPr="003A078E">
        <w:rPr>
          <w:rFonts w:eastAsia="MS Mincho" w:cs="Arial"/>
          <w:sz w:val="28"/>
          <w:szCs w:val="24"/>
          <w:lang w:val="en-US"/>
        </w:rPr>
        <w:t>Dearian</w:t>
      </w:r>
      <w:proofErr w:type="spellEnd"/>
      <w:r w:rsidRPr="003A078E">
        <w:rPr>
          <w:rFonts w:eastAsia="MS Mincho" w:cs="Arial"/>
          <w:sz w:val="28"/>
          <w:szCs w:val="24"/>
        </w:rPr>
        <w:t xml:space="preserve">27» выпущено в 2022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633E293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Ссылка:</w:t>
      </w:r>
      <w:r w:rsidRPr="003A078E">
        <w:rPr>
          <w:rFonts w:eastAsia="MS Mincho" w:cs="Times New Roman"/>
          <w:sz w:val="32"/>
          <w:szCs w:val="32"/>
        </w:rPr>
        <w:t xml:space="preserve"> </w:t>
      </w:r>
      <w:hyperlink r:id="rId49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https://github.com/Dearian27/keyboard</w:t>
        </w:r>
      </w:hyperlink>
    </w:p>
    <w:p w14:paraId="62C07AD9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br w:type="page"/>
      </w:r>
    </w:p>
    <w:p w14:paraId="0D35BC70" w14:textId="188DDC78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>На рисунке 3</w:t>
      </w:r>
      <w:r w:rsidR="00725973">
        <w:rPr>
          <w:rFonts w:eastAsia="MS Mincho" w:cs="Arial"/>
          <w:sz w:val="28"/>
          <w:szCs w:val="24"/>
        </w:rPr>
        <w:t>1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</w:t>
      </w:r>
      <w:r w:rsidRPr="003A078E">
        <w:rPr>
          <w:rFonts w:eastAsia="MS Mincho" w:cs="Arial"/>
          <w:sz w:val="28"/>
          <w:szCs w:val="24"/>
          <w:lang w:val="en-US"/>
        </w:rPr>
        <w:t>K</w:t>
      </w:r>
      <w:proofErr w:type="spellStart"/>
      <w:r w:rsidRPr="003A078E">
        <w:rPr>
          <w:rFonts w:eastAsia="MS Mincho" w:cs="Arial"/>
          <w:sz w:val="28"/>
          <w:szCs w:val="24"/>
        </w:rPr>
        <w:t>eyboard</w:t>
      </w:r>
      <w:proofErr w:type="spellEnd"/>
      <w:r w:rsidRPr="003A078E">
        <w:rPr>
          <w:rFonts w:eastAsia="MS Mincho" w:cs="Arial"/>
          <w:sz w:val="28"/>
          <w:szCs w:val="24"/>
        </w:rPr>
        <w:t>».</w:t>
      </w:r>
    </w:p>
    <w:p w14:paraId="618AD3DA" w14:textId="77777777" w:rsidR="003A078E" w:rsidRPr="003A078E" w:rsidRDefault="003A078E" w:rsidP="007F41E9">
      <w:pPr>
        <w:ind w:firstLine="0"/>
        <w:rPr>
          <w:rFonts w:eastAsia="MS Mincho"/>
        </w:rPr>
      </w:pPr>
      <w:r w:rsidRPr="003A078E">
        <w:rPr>
          <w:rFonts w:eastAsia="MS Mincho"/>
          <w:noProof/>
        </w:rPr>
        <w:drawing>
          <wp:inline distT="0" distB="0" distL="0" distR="0" wp14:anchorId="013E26E3" wp14:editId="48667B00">
            <wp:extent cx="5943600" cy="330931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2355" cy="33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30C2" w14:textId="5F93CE83" w:rsidR="003A078E" w:rsidRPr="003A078E" w:rsidRDefault="003A078E" w:rsidP="00630FC4">
      <w:pPr>
        <w:spacing w:beforeLines="240" w:before="576" w:afterLines="240" w:after="576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>Рисунок 3</w:t>
      </w:r>
      <w:r w:rsidR="00725973">
        <w:rPr>
          <w:rFonts w:eastAsia="MS Mincho" w:cs="Arial"/>
          <w:bCs/>
          <w:sz w:val="28"/>
          <w:szCs w:val="20"/>
        </w:rPr>
        <w:t>1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r w:rsidRPr="003A078E">
        <w:rPr>
          <w:rFonts w:eastAsia="MS Mincho" w:cs="Arial"/>
          <w:bCs/>
          <w:sz w:val="28"/>
          <w:szCs w:val="20"/>
          <w:lang w:val="en-US"/>
        </w:rPr>
        <w:t>K</w:t>
      </w:r>
      <w:proofErr w:type="spellStart"/>
      <w:r w:rsidRPr="003A078E">
        <w:rPr>
          <w:rFonts w:eastAsia="MS Mincho" w:cs="Arial"/>
          <w:bCs/>
          <w:sz w:val="28"/>
          <w:szCs w:val="20"/>
        </w:rPr>
        <w:t>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»</w:t>
      </w:r>
    </w:p>
    <w:p w14:paraId="1F62D40E" w14:textId="01090A7D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2D6DDC8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Недостатки:</w:t>
      </w:r>
    </w:p>
    <w:p w14:paraId="6AB2E14A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устаревшая программа: отсутствие обновлений на протяжении двух лет;</w:t>
      </w:r>
    </w:p>
    <w:p w14:paraId="6B79CC71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отсутствие разнообразных упражнений: две вариации набора текста;</w:t>
      </w:r>
    </w:p>
    <w:p w14:paraId="3AA4EEDB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отсутствие каких-либо настроек интерфейса.</w:t>
      </w:r>
    </w:p>
    <w:p w14:paraId="646C1F4C" w14:textId="77777777" w:rsidR="003A078E" w:rsidRPr="00182BFA" w:rsidRDefault="003A078E" w:rsidP="00182BFA">
      <w:pPr>
        <w:rPr>
          <w:rFonts w:eastAsia="MS Mincho"/>
          <w:sz w:val="28"/>
          <w:szCs w:val="24"/>
        </w:rPr>
      </w:pPr>
      <w:r w:rsidRPr="00182BFA">
        <w:rPr>
          <w:rFonts w:eastAsia="MS Mincho"/>
          <w:sz w:val="28"/>
          <w:szCs w:val="24"/>
        </w:rPr>
        <w:t xml:space="preserve">Основные проблемы аналогов — неактуальные версии программ, отсутствие разнообразных упражнений, некорректное выполнение и ограниченный функционал. При разработке собственного тренажера важно учитывать несколько ключевых аспектов. </w:t>
      </w:r>
    </w:p>
    <w:p w14:paraId="22F99B5A" w14:textId="77777777" w:rsidR="003A078E" w:rsidRPr="00182BFA" w:rsidRDefault="003A078E" w:rsidP="00182BFA">
      <w:pPr>
        <w:rPr>
          <w:rFonts w:eastAsia="MS Mincho"/>
          <w:sz w:val="28"/>
          <w:szCs w:val="24"/>
        </w:rPr>
      </w:pPr>
      <w:r w:rsidRPr="00182BFA">
        <w:rPr>
          <w:rFonts w:eastAsia="MS Mincho"/>
          <w:sz w:val="28"/>
          <w:szCs w:val="24"/>
        </w:rPr>
        <w:t xml:space="preserve">Интерфейс должен быть простым и удобным, без лишних элементов и интуитивно понятным расположением функциональных кнопок. Наличие нескольких языков расширит аудиторию, а бесплатность или разумная модель монетизации снизит барьер входа. Современный дизайн и регулярные </w:t>
      </w:r>
      <w:r w:rsidRPr="00182BFA">
        <w:rPr>
          <w:rFonts w:eastAsia="MS Mincho"/>
          <w:sz w:val="28"/>
          <w:szCs w:val="24"/>
        </w:rPr>
        <w:lastRenderedPageBreak/>
        <w:t>обновления обеспечат актуальность продукта. Учитывая эти принципы, можно создать востребованный, эффективный и удобный клавиатурный тренажер.</w:t>
      </w:r>
    </w:p>
    <w:p w14:paraId="2A1F701D" w14:textId="77777777" w:rsidR="00771261" w:rsidRPr="0012112B" w:rsidRDefault="00771261" w:rsidP="0012112B">
      <w:pPr>
        <w:rPr>
          <w:rFonts w:cs="Times New Roman"/>
          <w:sz w:val="28"/>
          <w:szCs w:val="32"/>
        </w:rPr>
      </w:pPr>
    </w:p>
    <w:p w14:paraId="705F80E8" w14:textId="0AA815FD" w:rsidR="00FE396E" w:rsidRPr="00A957F1" w:rsidRDefault="60576C66" w:rsidP="00A957F1">
      <w:pPr>
        <w:pStyle w:val="2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6999276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4.2 Разработка структуры приложения и алгоритмов функционировани</w:t>
      </w:r>
      <w:bookmarkEnd w:id="11"/>
      <w:r w:rsidR="00FE396E">
        <w:rPr>
          <w:rFonts w:ascii="Times New Roman" w:hAnsi="Times New Roman" w:cs="Times New Roman"/>
          <w:b/>
          <w:bCs/>
          <w:color w:val="auto"/>
          <w:sz w:val="28"/>
          <w:szCs w:val="28"/>
        </w:rPr>
        <w:t>я</w:t>
      </w:r>
      <w:r w:rsidR="00EF5B27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</w:p>
    <w:p w14:paraId="72E2796C" w14:textId="1FEEED1B" w:rsidR="00B13280" w:rsidRPr="00B13280" w:rsidRDefault="00B13280" w:rsidP="00B13280">
      <w:pPr>
        <w:rPr>
          <w:sz w:val="28"/>
          <w:szCs w:val="24"/>
        </w:rPr>
      </w:pPr>
      <w:r>
        <w:rPr>
          <w:sz w:val="28"/>
          <w:szCs w:val="24"/>
        </w:rPr>
        <w:t>Описание пути пользователя:</w:t>
      </w:r>
    </w:p>
    <w:p w14:paraId="75590916" w14:textId="1955A4B3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н</w:t>
      </w:r>
      <w:r w:rsidR="00B13280" w:rsidRPr="00C84921">
        <w:rPr>
          <w:sz w:val="28"/>
          <w:szCs w:val="24"/>
        </w:rPr>
        <w:t>ачало работы</w:t>
      </w:r>
      <w:r w:rsidRPr="00C84921">
        <w:rPr>
          <w:sz w:val="28"/>
          <w:szCs w:val="24"/>
        </w:rPr>
        <w:t>;</w:t>
      </w:r>
    </w:p>
    <w:p w14:paraId="73BE7DB6" w14:textId="059C2958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п</w:t>
      </w:r>
      <w:r w:rsidR="00B13280" w:rsidRPr="00C84921">
        <w:rPr>
          <w:sz w:val="28"/>
          <w:szCs w:val="24"/>
        </w:rPr>
        <w:t>ереход в меню</w:t>
      </w:r>
      <w:r w:rsidRPr="00C84921">
        <w:rPr>
          <w:sz w:val="28"/>
          <w:szCs w:val="24"/>
        </w:rPr>
        <w:t>;</w:t>
      </w:r>
    </w:p>
    <w:p w14:paraId="6DE99E88" w14:textId="6AB6200A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в</w:t>
      </w:r>
      <w:r w:rsidR="00B13280" w:rsidRPr="00C84921">
        <w:rPr>
          <w:sz w:val="28"/>
          <w:szCs w:val="24"/>
        </w:rPr>
        <w:t>ыбор настроек (язык, тип упражнения: буквы, слова, текст)</w:t>
      </w:r>
      <w:r w:rsidRPr="00C84921">
        <w:rPr>
          <w:sz w:val="28"/>
          <w:szCs w:val="24"/>
        </w:rPr>
        <w:t>;</w:t>
      </w:r>
    </w:p>
    <w:p w14:paraId="3673CB81" w14:textId="1A44460F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н</w:t>
      </w:r>
      <w:r w:rsidR="00B13280" w:rsidRPr="00C84921">
        <w:rPr>
          <w:sz w:val="28"/>
          <w:szCs w:val="24"/>
        </w:rPr>
        <w:t>астройка подсветки клавиатуры (вкл./выкл.)</w:t>
      </w:r>
      <w:r w:rsidRPr="00C84921">
        <w:rPr>
          <w:sz w:val="28"/>
          <w:szCs w:val="24"/>
        </w:rPr>
        <w:t>;</w:t>
      </w:r>
    </w:p>
    <w:p w14:paraId="1352F6B2" w14:textId="1568DD77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в</w:t>
      </w:r>
      <w:r w:rsidR="00B13280" w:rsidRPr="00C84921">
        <w:rPr>
          <w:sz w:val="28"/>
          <w:szCs w:val="24"/>
        </w:rPr>
        <w:t>ыполнение упражнения</w:t>
      </w:r>
      <w:r w:rsidRPr="00C84921">
        <w:rPr>
          <w:sz w:val="28"/>
          <w:szCs w:val="24"/>
        </w:rPr>
        <w:t>;</w:t>
      </w:r>
    </w:p>
    <w:p w14:paraId="70CED48A" w14:textId="35F56B3D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з</w:t>
      </w:r>
      <w:r w:rsidR="00B13280" w:rsidRPr="00C84921">
        <w:rPr>
          <w:sz w:val="28"/>
          <w:szCs w:val="24"/>
        </w:rPr>
        <w:t>авершение при достижении цели или истечении времени</w:t>
      </w:r>
      <w:r w:rsidRPr="00C84921">
        <w:rPr>
          <w:sz w:val="28"/>
          <w:szCs w:val="24"/>
        </w:rPr>
        <w:t>;</w:t>
      </w:r>
    </w:p>
    <w:p w14:paraId="49BCB615" w14:textId="40A3D74E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в</w:t>
      </w:r>
      <w:r w:rsidR="00B13280" w:rsidRPr="00C84921">
        <w:rPr>
          <w:sz w:val="28"/>
          <w:szCs w:val="24"/>
        </w:rPr>
        <w:t>озможность перехода к следующему упражнению</w:t>
      </w:r>
      <w:r w:rsidRPr="00C84921">
        <w:rPr>
          <w:sz w:val="28"/>
          <w:szCs w:val="24"/>
        </w:rPr>
        <w:t>;</w:t>
      </w:r>
    </w:p>
    <w:p w14:paraId="67A21885" w14:textId="63519517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к</w:t>
      </w:r>
      <w:r w:rsidR="00B13280" w:rsidRPr="00C84921">
        <w:rPr>
          <w:sz w:val="28"/>
          <w:szCs w:val="24"/>
        </w:rPr>
        <w:t>онец сеанса.</w:t>
      </w:r>
    </w:p>
    <w:p w14:paraId="449E537E" w14:textId="77777777" w:rsidR="00D17FF5" w:rsidRDefault="00D17FF5">
      <w:pPr>
        <w:spacing w:before="0" w:after="160" w:line="259" w:lineRule="auto"/>
        <w:ind w:firstLine="0"/>
        <w:contextualSpacing w:val="0"/>
        <w:jc w:val="left"/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3BFAA1EF" w14:textId="229F963C" w:rsidR="00D17FF5" w:rsidRPr="00D17FF5" w:rsidRDefault="00D17FF5" w:rsidP="00D17FF5">
      <w:pPr>
        <w:rPr>
          <w:sz w:val="28"/>
          <w:szCs w:val="24"/>
        </w:rPr>
      </w:pPr>
      <w:r>
        <w:rPr>
          <w:sz w:val="28"/>
          <w:szCs w:val="24"/>
        </w:rPr>
        <w:lastRenderedPageBreak/>
        <w:t>На рисунке 3</w:t>
      </w:r>
      <w:r w:rsidR="00725973">
        <w:rPr>
          <w:sz w:val="28"/>
          <w:szCs w:val="24"/>
        </w:rPr>
        <w:t>2</w:t>
      </w:r>
      <w:r>
        <w:rPr>
          <w:sz w:val="28"/>
          <w:szCs w:val="24"/>
        </w:rPr>
        <w:t xml:space="preserve"> представлена схема алгоритмов пути пользователя.</w:t>
      </w:r>
    </w:p>
    <w:p w14:paraId="4864860C" w14:textId="77777777" w:rsidR="00B13280" w:rsidRPr="00B13280" w:rsidRDefault="00B13280" w:rsidP="00B13280">
      <w:pPr>
        <w:rPr>
          <w:sz w:val="28"/>
          <w:szCs w:val="24"/>
        </w:rPr>
      </w:pPr>
    </w:p>
    <w:p w14:paraId="49A92426" w14:textId="55AA9717" w:rsidR="004A1560" w:rsidRDefault="000C1029" w:rsidP="00082CB7">
      <w:pPr>
        <w:ind w:firstLine="0"/>
      </w:pPr>
      <w:r>
        <w:rPr>
          <w:noProof/>
        </w:rPr>
        <w:drawing>
          <wp:inline distT="0" distB="0" distL="0" distR="0" wp14:anchorId="096FE68D" wp14:editId="315CF187">
            <wp:extent cx="6026785" cy="73501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735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CD5F" w14:textId="2645C401" w:rsidR="00240822" w:rsidRDefault="00560538" w:rsidP="002C65F1">
      <w:pPr>
        <w:spacing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 w:rsidR="00725973">
        <w:rPr>
          <w:rFonts w:eastAsia="MS Mincho" w:cs="Arial"/>
          <w:bCs/>
          <w:sz w:val="28"/>
          <w:szCs w:val="20"/>
        </w:rPr>
        <w:t>2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Схема алгоритмов пути пользователя</w:t>
      </w:r>
    </w:p>
    <w:p w14:paraId="7FCD9E80" w14:textId="77777777" w:rsidR="00240822" w:rsidRDefault="00240822">
      <w:pPr>
        <w:spacing w:before="0" w:after="160" w:line="259" w:lineRule="auto"/>
        <w:ind w:firstLine="0"/>
        <w:contextualSpacing w:val="0"/>
        <w:jc w:val="left"/>
        <w:rPr>
          <w:rFonts w:eastAsia="MS Mincho" w:cs="Arial"/>
          <w:bCs/>
          <w:sz w:val="28"/>
          <w:szCs w:val="20"/>
        </w:rPr>
      </w:pPr>
      <w:r>
        <w:rPr>
          <w:rFonts w:eastAsia="MS Mincho" w:cs="Arial"/>
          <w:bCs/>
          <w:sz w:val="28"/>
          <w:szCs w:val="20"/>
        </w:rPr>
        <w:br w:type="page"/>
      </w:r>
    </w:p>
    <w:p w14:paraId="21ECBAA1" w14:textId="48F2FED6" w:rsidR="00A957F1" w:rsidRPr="00A957F1" w:rsidRDefault="00A957F1" w:rsidP="00A957F1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lastRenderedPageBreak/>
        <w:t>4.</w:t>
      </w:r>
      <w:r>
        <w:rPr>
          <w:rFonts w:cs="Times New Roman"/>
          <w:b/>
          <w:sz w:val="28"/>
          <w:szCs w:val="28"/>
        </w:rPr>
        <w:t>2</w:t>
      </w:r>
      <w:r w:rsidRPr="002D0C29">
        <w:rPr>
          <w:rFonts w:cs="Times New Roman"/>
          <w:b/>
          <w:sz w:val="28"/>
          <w:szCs w:val="28"/>
        </w:rPr>
        <w:t xml:space="preserve">.1. </w:t>
      </w:r>
      <w:r>
        <w:rPr>
          <w:rFonts w:cs="Times New Roman"/>
          <w:b/>
          <w:sz w:val="28"/>
          <w:szCs w:val="28"/>
        </w:rPr>
        <w:t>Разработка структуры решений</w:t>
      </w:r>
    </w:p>
    <w:p w14:paraId="240B9B4A" w14:textId="6D604966" w:rsidR="00560538" w:rsidRDefault="005B3A74" w:rsidP="005B3A74">
      <w:pPr>
        <w:rPr>
          <w:rFonts w:eastAsia="MS Mincho"/>
          <w:sz w:val="28"/>
          <w:szCs w:val="24"/>
        </w:rPr>
      </w:pPr>
      <w:r w:rsidRPr="005B3A74">
        <w:rPr>
          <w:rFonts w:eastAsia="MS Mincho"/>
          <w:sz w:val="28"/>
          <w:szCs w:val="24"/>
        </w:rPr>
        <w:t xml:space="preserve">Механизмами исполнения являются – игрок и компьютер. Управляющие: </w:t>
      </w:r>
      <w:r>
        <w:rPr>
          <w:rFonts w:eastAsia="MS Mincho"/>
          <w:sz w:val="28"/>
          <w:szCs w:val="24"/>
        </w:rPr>
        <w:t>загрузка данных для выбранного языка и упражнения</w:t>
      </w:r>
      <w:r w:rsidRPr="005B3A74">
        <w:rPr>
          <w:rFonts w:eastAsia="MS Mincho"/>
          <w:sz w:val="28"/>
          <w:szCs w:val="24"/>
        </w:rPr>
        <w:t>,</w:t>
      </w:r>
      <w:r>
        <w:rPr>
          <w:rFonts w:eastAsia="MS Mincho"/>
          <w:sz w:val="28"/>
          <w:szCs w:val="24"/>
        </w:rPr>
        <w:t xml:space="preserve"> алгоритм для подсчета скорости набираемого текста и количества ошибок</w:t>
      </w:r>
      <w:r w:rsidRPr="005B3A74">
        <w:rPr>
          <w:rFonts w:eastAsia="MS Mincho"/>
          <w:sz w:val="28"/>
          <w:szCs w:val="24"/>
        </w:rPr>
        <w:t>. На ввод идут данные с устройства ввода</w:t>
      </w:r>
      <w:r>
        <w:rPr>
          <w:rFonts w:eastAsia="MS Mincho"/>
          <w:sz w:val="28"/>
          <w:szCs w:val="24"/>
        </w:rPr>
        <w:t xml:space="preserve"> пользователем</w:t>
      </w:r>
      <w:r w:rsidRPr="005B3A74">
        <w:rPr>
          <w:rFonts w:eastAsia="MS Mincho"/>
          <w:sz w:val="28"/>
          <w:szCs w:val="24"/>
        </w:rPr>
        <w:t xml:space="preserve">, на вывод – </w:t>
      </w:r>
      <w:r>
        <w:rPr>
          <w:rFonts w:eastAsia="MS Mincho"/>
          <w:sz w:val="28"/>
          <w:szCs w:val="24"/>
        </w:rPr>
        <w:t>результат выполнения упражнения и подсчет статистики пользователя.</w:t>
      </w:r>
    </w:p>
    <w:p w14:paraId="0CB7B472" w14:textId="73296833" w:rsidR="00FE396E" w:rsidRPr="00FE396E" w:rsidRDefault="00FE396E" w:rsidP="00FE396E">
      <w:pPr>
        <w:rPr>
          <w:sz w:val="28"/>
          <w:szCs w:val="24"/>
        </w:rPr>
      </w:pPr>
      <w:r>
        <w:rPr>
          <w:sz w:val="28"/>
          <w:szCs w:val="24"/>
        </w:rPr>
        <w:t>На рисунке 3</w:t>
      </w:r>
      <w:r w:rsidR="00725973">
        <w:rPr>
          <w:sz w:val="28"/>
          <w:szCs w:val="24"/>
        </w:rPr>
        <w:t>3</w:t>
      </w:r>
      <w:r>
        <w:rPr>
          <w:sz w:val="28"/>
          <w:szCs w:val="24"/>
        </w:rPr>
        <w:t xml:space="preserve"> представлена контекстная диаграмма приложения.</w:t>
      </w:r>
    </w:p>
    <w:p w14:paraId="147EAB11" w14:textId="77777777" w:rsidR="00560538" w:rsidRPr="004A1560" w:rsidRDefault="00560538" w:rsidP="00082CB7">
      <w:pPr>
        <w:ind w:firstLine="0"/>
      </w:pPr>
    </w:p>
    <w:p w14:paraId="3F27CE15" w14:textId="706372CC" w:rsidR="00583B8D" w:rsidRDefault="00583B8D" w:rsidP="00583B8D">
      <w:pPr>
        <w:ind w:firstLine="0"/>
        <w:jc w:val="center"/>
      </w:pPr>
      <w:r w:rsidRPr="00583B8D">
        <w:rPr>
          <w:noProof/>
        </w:rPr>
        <w:drawing>
          <wp:inline distT="0" distB="0" distL="0" distR="0" wp14:anchorId="5EA370B6" wp14:editId="1EC7C1D3">
            <wp:extent cx="4290060" cy="3619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C2F9" w14:textId="1609222B" w:rsidR="00D71DC5" w:rsidRPr="00FE396E" w:rsidRDefault="00A95C69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 w:rsidR="00725973">
        <w:rPr>
          <w:rFonts w:eastAsia="MS Mincho" w:cs="Arial"/>
          <w:bCs/>
          <w:sz w:val="28"/>
          <w:szCs w:val="20"/>
        </w:rPr>
        <w:t>3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</w:t>
      </w:r>
      <w:r w:rsidRPr="00A95C69">
        <w:rPr>
          <w:rFonts w:eastAsia="MS Mincho" w:cs="Arial"/>
          <w:bCs/>
          <w:sz w:val="28"/>
          <w:szCs w:val="20"/>
        </w:rPr>
        <w:t>Контекстная диаграмма</w:t>
      </w:r>
      <w:r>
        <w:rPr>
          <w:rFonts w:eastAsia="MS Mincho" w:cs="Arial"/>
          <w:bCs/>
          <w:sz w:val="28"/>
          <w:szCs w:val="20"/>
        </w:rPr>
        <w:t xml:space="preserve"> приложения</w:t>
      </w:r>
    </w:p>
    <w:p w14:paraId="7A76384E" w14:textId="77777777" w:rsidR="00FE396E" w:rsidRPr="00FE396E" w:rsidRDefault="00FE396E" w:rsidP="00FE396E">
      <w:pPr>
        <w:ind w:firstLine="0"/>
        <w:rPr>
          <w:sz w:val="28"/>
          <w:szCs w:val="28"/>
        </w:rPr>
      </w:pPr>
      <w:r w:rsidRPr="00FE396E">
        <w:rPr>
          <w:sz w:val="28"/>
          <w:szCs w:val="28"/>
        </w:rPr>
        <w:t xml:space="preserve">Процессы декомпозиции игровой модели: </w:t>
      </w:r>
    </w:p>
    <w:p w14:paraId="66315809" w14:textId="35B1A457" w:rsidR="00802A56" w:rsidRPr="006F5206" w:rsidRDefault="00802A56" w:rsidP="00802A56">
      <w:pPr>
        <w:pStyle w:val="a"/>
        <w:rPr>
          <w:rFonts w:eastAsia="Times New Roman"/>
          <w:sz w:val="28"/>
          <w:szCs w:val="24"/>
        </w:rPr>
      </w:pPr>
      <w:r w:rsidRPr="006F5206">
        <w:rPr>
          <w:rStyle w:val="af1"/>
          <w:rFonts w:cs="Times New Roman"/>
          <w:b w:val="0"/>
          <w:bCs w:val="0"/>
          <w:color w:val="000000" w:themeColor="text1"/>
          <w:sz w:val="28"/>
          <w:szCs w:val="24"/>
        </w:rPr>
        <w:t>Выбор упражнения</w:t>
      </w:r>
      <w:r w:rsidRPr="006F5206">
        <w:rPr>
          <w:sz w:val="28"/>
          <w:szCs w:val="24"/>
        </w:rPr>
        <w:t>. Выводом является конкретное упражнение. Формируются настройки отображения (подсветка клавиатуры) на основе выбора пользователя и правил системы</w:t>
      </w:r>
      <w:r w:rsidR="00723D36">
        <w:rPr>
          <w:sz w:val="28"/>
          <w:szCs w:val="24"/>
        </w:rPr>
        <w:t>;</w:t>
      </w:r>
    </w:p>
    <w:p w14:paraId="0E0B46D6" w14:textId="0F7F3F22" w:rsidR="00802A56" w:rsidRPr="006F5206" w:rsidRDefault="00802A56" w:rsidP="00802A56">
      <w:pPr>
        <w:pStyle w:val="a"/>
        <w:rPr>
          <w:sz w:val="28"/>
          <w:szCs w:val="24"/>
        </w:rPr>
      </w:pPr>
      <w:r w:rsidRPr="006F5206">
        <w:rPr>
          <w:rStyle w:val="af1"/>
          <w:rFonts w:cs="Times New Roman"/>
          <w:b w:val="0"/>
          <w:bCs w:val="0"/>
          <w:color w:val="000000" w:themeColor="text1"/>
          <w:sz w:val="28"/>
          <w:szCs w:val="24"/>
        </w:rPr>
        <w:lastRenderedPageBreak/>
        <w:t>Выполнение упражнения</w:t>
      </w:r>
      <w:r w:rsidRPr="006F5206">
        <w:rPr>
          <w:sz w:val="28"/>
          <w:szCs w:val="24"/>
        </w:rPr>
        <w:t>. Управляющими являются параметры выполнения (таймер, система оценки), действия пользователя и данные упражнения. Вывод – сырые результаты (время, ошибки) и текущая статистика</w:t>
      </w:r>
      <w:r w:rsidR="00723D36">
        <w:rPr>
          <w:sz w:val="28"/>
          <w:szCs w:val="24"/>
        </w:rPr>
        <w:t>;</w:t>
      </w:r>
    </w:p>
    <w:p w14:paraId="61A932FE" w14:textId="2DFF8A54" w:rsidR="00802A56" w:rsidRDefault="00802A56" w:rsidP="00802A56">
      <w:pPr>
        <w:pStyle w:val="a"/>
        <w:rPr>
          <w:sz w:val="28"/>
          <w:szCs w:val="24"/>
        </w:rPr>
      </w:pPr>
      <w:r w:rsidRPr="006F5206">
        <w:rPr>
          <w:rStyle w:val="af1"/>
          <w:rFonts w:cs="Times New Roman"/>
          <w:b w:val="0"/>
          <w:bCs w:val="0"/>
          <w:color w:val="000000" w:themeColor="text1"/>
          <w:sz w:val="28"/>
          <w:szCs w:val="24"/>
        </w:rPr>
        <w:t>Подсчет статистики</w:t>
      </w:r>
      <w:r w:rsidRPr="006F5206">
        <w:rPr>
          <w:sz w:val="28"/>
          <w:szCs w:val="24"/>
        </w:rPr>
        <w:t xml:space="preserve">. </w:t>
      </w:r>
      <w:r w:rsidR="006356A2">
        <w:rPr>
          <w:sz w:val="28"/>
          <w:szCs w:val="24"/>
        </w:rPr>
        <w:t>На основе допущенных ошибок и скорости ввода пользователя выводится статистика, показывающая количество общих ошибок за упражнение и скорость его выполнения.</w:t>
      </w:r>
    </w:p>
    <w:p w14:paraId="72EBFD8D" w14:textId="4FFD63D8" w:rsidR="006F5206" w:rsidRPr="006F5206" w:rsidRDefault="006F5206" w:rsidP="006F5206">
      <w:pPr>
        <w:rPr>
          <w:sz w:val="28"/>
          <w:szCs w:val="24"/>
        </w:rPr>
      </w:pPr>
      <w:r w:rsidRPr="006F5206">
        <w:rPr>
          <w:sz w:val="28"/>
          <w:szCs w:val="24"/>
        </w:rPr>
        <w:t>На рисунке 3</w:t>
      </w:r>
      <w:r w:rsidR="00725973">
        <w:rPr>
          <w:sz w:val="28"/>
          <w:szCs w:val="24"/>
        </w:rPr>
        <w:t xml:space="preserve">4 </w:t>
      </w:r>
      <w:r w:rsidRPr="006F5206">
        <w:rPr>
          <w:sz w:val="28"/>
          <w:szCs w:val="24"/>
        </w:rPr>
        <w:t xml:space="preserve">представлена </w:t>
      </w:r>
      <w:r>
        <w:rPr>
          <w:sz w:val="28"/>
          <w:szCs w:val="24"/>
        </w:rPr>
        <w:t>д</w:t>
      </w:r>
      <w:r w:rsidRPr="006F5206">
        <w:rPr>
          <w:sz w:val="28"/>
          <w:szCs w:val="24"/>
        </w:rPr>
        <w:t xml:space="preserve">иаграмма </w:t>
      </w:r>
      <w:r w:rsidRPr="006F5206">
        <w:rPr>
          <w:sz w:val="28"/>
          <w:szCs w:val="24"/>
          <w:lang w:val="en-US"/>
        </w:rPr>
        <w:t>IDEF</w:t>
      </w:r>
      <w:r w:rsidRPr="006F5206">
        <w:rPr>
          <w:sz w:val="28"/>
          <w:szCs w:val="24"/>
        </w:rPr>
        <w:t>0.</w:t>
      </w:r>
    </w:p>
    <w:p w14:paraId="1919194A" w14:textId="77777777" w:rsidR="006F5206" w:rsidRPr="006F5206" w:rsidRDefault="006F5206" w:rsidP="006F5206">
      <w:pPr>
        <w:ind w:firstLine="0"/>
        <w:rPr>
          <w:sz w:val="28"/>
          <w:szCs w:val="24"/>
        </w:rPr>
      </w:pPr>
    </w:p>
    <w:p w14:paraId="31347E58" w14:textId="77777777" w:rsidR="006F5206" w:rsidRPr="00802A56" w:rsidRDefault="006F5206" w:rsidP="006F5206">
      <w:pPr>
        <w:ind w:left="709" w:firstLine="0"/>
      </w:pPr>
    </w:p>
    <w:p w14:paraId="477D6667" w14:textId="6E4736B6" w:rsidR="00FE396E" w:rsidRPr="00FE396E" w:rsidRDefault="00583B8D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583B8D">
        <w:rPr>
          <w:noProof/>
        </w:rPr>
        <w:drawing>
          <wp:inline distT="0" distB="0" distL="0" distR="0" wp14:anchorId="1E6DAFF6" wp14:editId="61A74335">
            <wp:extent cx="6031230" cy="21361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96E">
        <w:br/>
      </w:r>
      <w:bookmarkStart w:id="12" w:name="_Hlk200460739"/>
      <w:r w:rsidR="00FE396E"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FE396E">
        <w:rPr>
          <w:rFonts w:eastAsia="MS Mincho" w:cs="Arial"/>
          <w:bCs/>
          <w:sz w:val="28"/>
          <w:szCs w:val="20"/>
        </w:rPr>
        <w:t>3</w:t>
      </w:r>
      <w:r w:rsidR="00725973">
        <w:rPr>
          <w:rFonts w:eastAsia="MS Mincho" w:cs="Arial"/>
          <w:bCs/>
          <w:sz w:val="28"/>
          <w:szCs w:val="20"/>
        </w:rPr>
        <w:t>4</w:t>
      </w:r>
      <w:r w:rsidR="00FE396E" w:rsidRPr="003A078E">
        <w:rPr>
          <w:rFonts w:eastAsia="MS Mincho" w:cs="Arial"/>
          <w:bCs/>
          <w:sz w:val="28"/>
          <w:szCs w:val="20"/>
        </w:rPr>
        <w:t xml:space="preserve"> –</w:t>
      </w:r>
      <w:r w:rsidR="00FE396E">
        <w:rPr>
          <w:rFonts w:eastAsia="MS Mincho" w:cs="Arial"/>
          <w:bCs/>
          <w:sz w:val="28"/>
          <w:szCs w:val="20"/>
        </w:rPr>
        <w:t xml:space="preserve"> </w:t>
      </w:r>
      <w:r w:rsidR="006F5206" w:rsidRPr="006F5206">
        <w:rPr>
          <w:rFonts w:eastAsia="MS Mincho" w:cs="Arial"/>
          <w:bCs/>
          <w:sz w:val="28"/>
          <w:szCs w:val="20"/>
        </w:rPr>
        <w:t xml:space="preserve">Диаграмма </w:t>
      </w:r>
      <w:r w:rsidR="006F5206" w:rsidRPr="006F5206">
        <w:rPr>
          <w:rFonts w:eastAsia="MS Mincho" w:cs="Arial"/>
          <w:bCs/>
          <w:sz w:val="28"/>
          <w:szCs w:val="20"/>
          <w:lang w:val="en-US"/>
        </w:rPr>
        <w:t>IDEF</w:t>
      </w:r>
      <w:r w:rsidR="006F5206" w:rsidRPr="006F5206">
        <w:rPr>
          <w:rFonts w:eastAsia="MS Mincho" w:cs="Arial"/>
          <w:bCs/>
          <w:sz w:val="28"/>
          <w:szCs w:val="20"/>
        </w:rPr>
        <w:t>0</w:t>
      </w:r>
    </w:p>
    <w:p w14:paraId="4D8FB400" w14:textId="4ECA4B71" w:rsidR="00A957F1" w:rsidRPr="00A22096" w:rsidRDefault="00A957F1" w:rsidP="00A957F1">
      <w:pPr>
        <w:keepNext/>
        <w:keepLines/>
        <w:spacing w:after="240" w:line="276" w:lineRule="auto"/>
        <w:ind w:firstLine="709"/>
        <w:contextualSpacing w:val="0"/>
        <w:jc w:val="left"/>
        <w:outlineLvl w:val="0"/>
        <w:rPr>
          <w:rFonts w:eastAsia="Times New Roman" w:cs="Times New Roman"/>
          <w:b/>
          <w:bCs/>
          <w:sz w:val="28"/>
          <w:szCs w:val="28"/>
          <w:lang w:eastAsia="en-US"/>
        </w:rPr>
      </w:pPr>
      <w:bookmarkStart w:id="13" w:name="_Toc169088737"/>
      <w:bookmarkEnd w:id="12"/>
      <w:r w:rsidRPr="00A22096">
        <w:rPr>
          <w:rFonts w:eastAsia="Times New Roman" w:cs="Times New Roman"/>
          <w:b/>
          <w:bCs/>
          <w:sz w:val="28"/>
          <w:szCs w:val="28"/>
          <w:lang w:eastAsia="en-US"/>
        </w:rPr>
        <w:lastRenderedPageBreak/>
        <w:t>4.2.2 Проектирование интерфейса</w:t>
      </w:r>
      <w:bookmarkEnd w:id="13"/>
    </w:p>
    <w:p w14:paraId="5C0A64FC" w14:textId="37BD533F" w:rsidR="00A22096" w:rsidRPr="00A22096" w:rsidRDefault="00A22096" w:rsidP="00A957F1">
      <w:pPr>
        <w:keepNext/>
        <w:keepLines/>
        <w:spacing w:after="240" w:line="276" w:lineRule="auto"/>
        <w:ind w:firstLine="709"/>
        <w:contextualSpacing w:val="0"/>
        <w:jc w:val="left"/>
        <w:outlineLvl w:val="0"/>
        <w:rPr>
          <w:rFonts w:eastAsia="Times New Roman" w:cs="Times New Roman"/>
          <w:sz w:val="28"/>
          <w:szCs w:val="28"/>
          <w:lang w:eastAsia="en-US"/>
        </w:rPr>
      </w:pPr>
      <w:r w:rsidRPr="00A22096">
        <w:rPr>
          <w:rFonts w:eastAsia="Times New Roman" w:cs="Times New Roman"/>
          <w:sz w:val="28"/>
          <w:szCs w:val="28"/>
          <w:lang w:eastAsia="en-US"/>
        </w:rPr>
        <w:t>Прототип интерфейса</w:t>
      </w:r>
      <w:r>
        <w:rPr>
          <w:rFonts w:eastAsia="Times New Roman" w:cs="Times New Roman"/>
          <w:sz w:val="28"/>
          <w:szCs w:val="28"/>
          <w:lang w:eastAsia="en-US"/>
        </w:rPr>
        <w:t xml:space="preserve"> представлен на рисунке 3</w:t>
      </w:r>
      <w:r w:rsidR="00C02BEE">
        <w:rPr>
          <w:rFonts w:eastAsia="Times New Roman" w:cs="Times New Roman"/>
          <w:sz w:val="28"/>
          <w:szCs w:val="28"/>
          <w:lang w:eastAsia="en-US"/>
        </w:rPr>
        <w:t>5</w:t>
      </w:r>
      <w:r>
        <w:rPr>
          <w:rFonts w:eastAsia="Times New Roman" w:cs="Times New Roman"/>
          <w:sz w:val="28"/>
          <w:szCs w:val="28"/>
          <w:lang w:eastAsia="en-US"/>
        </w:rPr>
        <w:t>.</w:t>
      </w:r>
    </w:p>
    <w:p w14:paraId="7D9DAF49" w14:textId="7B6A2792" w:rsidR="00A22096" w:rsidRDefault="00A22096" w:rsidP="00A22096">
      <w:pPr>
        <w:keepNext/>
        <w:keepLines/>
        <w:spacing w:after="240" w:line="276" w:lineRule="auto"/>
        <w:ind w:firstLine="0"/>
        <w:contextualSpacing w:val="0"/>
        <w:jc w:val="left"/>
        <w:outlineLvl w:val="0"/>
        <w:rPr>
          <w:rFonts w:eastAsia="Times New Roman" w:cs="Times New Roman"/>
          <w:b/>
          <w:bCs/>
          <w:sz w:val="28"/>
          <w:szCs w:val="28"/>
          <w:lang w:eastAsia="en-US"/>
        </w:rPr>
      </w:pPr>
      <w:r w:rsidRPr="00A22096">
        <w:rPr>
          <w:rFonts w:eastAsia="Times New Roman" w:cs="Times New Roman"/>
          <w:b/>
          <w:bCs/>
          <w:noProof/>
          <w:sz w:val="28"/>
          <w:szCs w:val="28"/>
          <w:lang w:eastAsia="en-US"/>
        </w:rPr>
        <w:drawing>
          <wp:inline distT="0" distB="0" distL="0" distR="0" wp14:anchorId="01F05FF3" wp14:editId="613CFAB0">
            <wp:extent cx="6031230" cy="3458210"/>
            <wp:effectExtent l="0" t="0" r="762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2EB1" w14:textId="36A3CFD5" w:rsidR="002556B3" w:rsidRPr="00A22096" w:rsidRDefault="002556B3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 w:rsidR="00C02BEE">
        <w:rPr>
          <w:rFonts w:eastAsia="MS Mincho" w:cs="Arial"/>
          <w:bCs/>
          <w:sz w:val="28"/>
          <w:szCs w:val="20"/>
        </w:rPr>
        <w:t>5</w:t>
      </w:r>
      <w:r>
        <w:rPr>
          <w:rFonts w:eastAsia="MS Mincho" w:cs="Arial"/>
          <w:bCs/>
          <w:sz w:val="28"/>
          <w:szCs w:val="20"/>
        </w:rPr>
        <w:t xml:space="preserve"> </w:t>
      </w:r>
      <w:r w:rsidRPr="003A078E">
        <w:rPr>
          <w:rFonts w:eastAsia="MS Mincho" w:cs="Arial"/>
          <w:bCs/>
          <w:sz w:val="28"/>
          <w:szCs w:val="20"/>
        </w:rPr>
        <w:t>–</w:t>
      </w:r>
      <w:r>
        <w:rPr>
          <w:rFonts w:eastAsia="MS Mincho" w:cs="Arial"/>
          <w:bCs/>
          <w:sz w:val="28"/>
          <w:szCs w:val="20"/>
        </w:rPr>
        <w:t xml:space="preserve"> Прототип интерфейса</w:t>
      </w:r>
    </w:p>
    <w:p w14:paraId="0B3DCF01" w14:textId="6BA3E37F" w:rsidR="00A957F1" w:rsidRPr="00AA237F" w:rsidRDefault="00AA237F" w:rsidP="00A957F1">
      <w:pPr>
        <w:keepNext/>
        <w:keepLines/>
        <w:spacing w:after="240" w:line="276" w:lineRule="auto"/>
        <w:ind w:firstLine="709"/>
        <w:contextualSpacing w:val="0"/>
        <w:jc w:val="left"/>
        <w:outlineLvl w:val="0"/>
        <w:rPr>
          <w:rFonts w:eastAsia="Times New Roman" w:cs="Times New Roman"/>
          <w:b/>
          <w:bCs/>
          <w:sz w:val="32"/>
          <w:szCs w:val="32"/>
          <w:lang w:eastAsia="en-US"/>
        </w:rPr>
      </w:pPr>
      <w:r w:rsidRPr="00AA237F">
        <w:rPr>
          <w:sz w:val="28"/>
          <w:szCs w:val="24"/>
        </w:rPr>
        <w:t>В данном разделе рассмотрены алгоритм работы системы, информационная и модульная структуры приложения, а также представлен итоговый дизайн приложения.</w:t>
      </w:r>
    </w:p>
    <w:p w14:paraId="30C2BDE4" w14:textId="77777777" w:rsidR="00D806D9" w:rsidRDefault="60576C66" w:rsidP="72E9DE5B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56999277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4.3 </w:t>
      </w:r>
      <w:r w:rsidR="5D255302"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программы</w:t>
      </w:r>
      <w:bookmarkEnd w:id="14"/>
    </w:p>
    <w:p w14:paraId="62E4B67B" w14:textId="7BDE7D5D" w:rsidR="0035142F" w:rsidRPr="0035142F" w:rsidRDefault="0035142F" w:rsidP="0035142F">
      <w:pPr>
        <w:spacing w:before="0" w:after="200" w:line="276" w:lineRule="auto"/>
        <w:ind w:firstLine="709"/>
        <w:contextualSpacing w:val="0"/>
        <w:rPr>
          <w:rFonts w:eastAsia="Calibri" w:cs="Times New Roman"/>
          <w:sz w:val="28"/>
          <w:szCs w:val="28"/>
          <w:lang w:eastAsia="en-US"/>
        </w:rPr>
      </w:pPr>
      <w:r w:rsidRPr="0035142F">
        <w:rPr>
          <w:rFonts w:eastAsia="Calibri" w:cs="Times New Roman"/>
          <w:sz w:val="28"/>
          <w:szCs w:val="28"/>
          <w:lang w:eastAsia="en-US"/>
        </w:rPr>
        <w:t>В данном разделе рассматривается реализация программы.</w:t>
      </w:r>
    </w:p>
    <w:p w14:paraId="3C6F155E" w14:textId="77777777" w:rsidR="00402ADC" w:rsidRPr="002D0C29" w:rsidRDefault="00402ADC" w:rsidP="006C335F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4.3.1. Программная реализация</w:t>
      </w:r>
    </w:p>
    <w:p w14:paraId="5271721D" w14:textId="2CEB869D" w:rsidR="004060D2" w:rsidRDefault="004060D2" w:rsidP="00CA487C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 xml:space="preserve">Для реализации программы был выбран язык программирования </w:t>
      </w:r>
      <w:r w:rsidRPr="004060D2">
        <w:rPr>
          <w:rFonts w:cs="Times New Roman"/>
          <w:sz w:val="28"/>
          <w:szCs w:val="28"/>
          <w:lang w:val="en-US"/>
        </w:rPr>
        <w:t>Python</w:t>
      </w:r>
      <w:r w:rsidRPr="004060D2">
        <w:rPr>
          <w:rFonts w:cs="Times New Roman"/>
          <w:sz w:val="28"/>
          <w:szCs w:val="28"/>
        </w:rPr>
        <w:t xml:space="preserve"> версии 3.10</w:t>
      </w:r>
      <w:r>
        <w:rPr>
          <w:rFonts w:cs="Times New Roman"/>
          <w:sz w:val="28"/>
          <w:szCs w:val="28"/>
        </w:rPr>
        <w:t xml:space="preserve"> и встроенная библиотека </w:t>
      </w:r>
      <w:proofErr w:type="spellStart"/>
      <w:r>
        <w:rPr>
          <w:rFonts w:cs="Times New Roman"/>
          <w:sz w:val="28"/>
          <w:szCs w:val="28"/>
          <w:lang w:val="en-US"/>
        </w:rPr>
        <w:t>tkinter</w:t>
      </w:r>
      <w:proofErr w:type="spellEnd"/>
      <w:r w:rsidRPr="004060D2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</w:p>
    <w:p w14:paraId="1B319B4E" w14:textId="77777777" w:rsidR="00E106AC" w:rsidRPr="00E106AC" w:rsidRDefault="00E106AC" w:rsidP="00E106AC">
      <w:pPr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Выходные данные должны храниться в 2 видах, в зависимости от выбранного пользователем режима набора текста:</w:t>
      </w:r>
    </w:p>
    <w:p w14:paraId="591FAE8A" w14:textId="77777777" w:rsidR="00E106AC" w:rsidRPr="002C65F1" w:rsidRDefault="00E106AC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режим букв: данные должны храниться непосредственно в самой программе в виде двух массивов, которые подразделяются на 2 языка (русский и английский);</w:t>
      </w:r>
    </w:p>
    <w:p w14:paraId="438D4DBA" w14:textId="6845541C" w:rsidR="00EE32F6" w:rsidRPr="002C65F1" w:rsidRDefault="00E106AC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lastRenderedPageBreak/>
        <w:t>режим слов и текста: данные должны храниться в нескольких текстовых документах, которые содержат слова/текст на каждый из 2 доступных языков (русский английский).</w:t>
      </w:r>
    </w:p>
    <w:p w14:paraId="3A545C8E" w14:textId="405269CD" w:rsidR="00EE32F6" w:rsidRPr="00EE32F6" w:rsidRDefault="00EE32F6" w:rsidP="00EE32F6">
      <w:pPr>
        <w:rPr>
          <w:rFonts w:eastAsia="MS Mincho"/>
          <w:sz w:val="28"/>
          <w:szCs w:val="24"/>
        </w:rPr>
      </w:pPr>
      <w:r w:rsidRPr="00EE32F6">
        <w:rPr>
          <w:rFonts w:eastAsia="MS Mincho"/>
          <w:sz w:val="28"/>
          <w:szCs w:val="24"/>
        </w:rPr>
        <w:t xml:space="preserve">Класс </w:t>
      </w:r>
      <w:proofErr w:type="spellStart"/>
      <w:r w:rsidRPr="00EE32F6">
        <w:rPr>
          <w:rFonts w:eastAsia="MS Mincho"/>
          <w:sz w:val="28"/>
          <w:szCs w:val="24"/>
        </w:rPr>
        <w:t>MainActivity</w:t>
      </w:r>
      <w:proofErr w:type="spellEnd"/>
      <w:r w:rsidRPr="00EE32F6">
        <w:rPr>
          <w:rFonts w:eastAsia="MS Mincho"/>
          <w:sz w:val="28"/>
          <w:szCs w:val="24"/>
        </w:rPr>
        <w:t xml:space="preserve"> — основной класс, реализующий тренажёр клавиатуры:</w:t>
      </w:r>
    </w:p>
    <w:p w14:paraId="3C94C2AC" w14:textId="32512F7D" w:rsidR="00EE32F6" w:rsidRPr="002C65F1" w:rsidRDefault="00EE32F6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создаёт и настраивает главное окно (</w:t>
      </w:r>
      <w:proofErr w:type="spellStart"/>
      <w:r w:rsidRPr="002C65F1">
        <w:rPr>
          <w:sz w:val="28"/>
          <w:szCs w:val="24"/>
        </w:rPr>
        <w:t>Tk</w:t>
      </w:r>
      <w:proofErr w:type="spellEnd"/>
      <w:r w:rsidRPr="002C65F1">
        <w:rPr>
          <w:sz w:val="28"/>
          <w:szCs w:val="24"/>
        </w:rPr>
        <w:t>);</w:t>
      </w:r>
    </w:p>
    <w:p w14:paraId="5363D0CB" w14:textId="2FAAD775" w:rsidR="00EE32F6" w:rsidRPr="002C65F1" w:rsidRDefault="00EE32F6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управляет интерфейсом: таймер, статистика, поле ввода</w:t>
      </w:r>
      <w:r w:rsidR="001C7AF1" w:rsidRPr="002C65F1">
        <w:rPr>
          <w:sz w:val="28"/>
          <w:szCs w:val="24"/>
        </w:rPr>
        <w:t>, поле вывода;</w:t>
      </w:r>
    </w:p>
    <w:p w14:paraId="3605C063" w14:textId="28692D90" w:rsidR="00EE32F6" w:rsidRPr="002C65F1" w:rsidRDefault="00EE32F6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обрабатывает логику: подсчет ошибок, скорость печати, режимы и т.д.</w:t>
      </w:r>
    </w:p>
    <w:p w14:paraId="056193B4" w14:textId="64BCE865" w:rsidR="00E106AC" w:rsidRDefault="007E527F" w:rsidP="00CA487C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t>На рисунке 3</w:t>
      </w:r>
      <w:r w:rsidR="00C02BEE">
        <w:rPr>
          <w:rFonts w:cs="Times New Roman"/>
          <w:sz w:val="28"/>
          <w:szCs w:val="28"/>
        </w:rPr>
        <w:t>6</w:t>
      </w:r>
      <w:r w:rsidRPr="007E527F">
        <w:rPr>
          <w:rFonts w:cs="Times New Roman"/>
          <w:sz w:val="28"/>
          <w:szCs w:val="28"/>
        </w:rPr>
        <w:t xml:space="preserve"> показан </w:t>
      </w:r>
      <w:r w:rsidR="00A22B5E">
        <w:rPr>
          <w:rFonts w:cs="Times New Roman"/>
          <w:sz w:val="28"/>
          <w:szCs w:val="28"/>
        </w:rPr>
        <w:t xml:space="preserve">фрагмент </w:t>
      </w:r>
      <w:r w:rsidRPr="007E527F">
        <w:rPr>
          <w:rFonts w:cs="Times New Roman"/>
          <w:sz w:val="28"/>
          <w:szCs w:val="28"/>
        </w:rPr>
        <w:t>код</w:t>
      </w:r>
      <w:r w:rsidR="00A22B5E">
        <w:rPr>
          <w:rFonts w:cs="Times New Roman"/>
          <w:sz w:val="28"/>
          <w:szCs w:val="28"/>
        </w:rPr>
        <w:t>а</w:t>
      </w:r>
      <w:r w:rsidRPr="007E527F">
        <w:rPr>
          <w:rFonts w:cs="Times New Roman"/>
          <w:sz w:val="28"/>
          <w:szCs w:val="28"/>
        </w:rPr>
        <w:t xml:space="preserve"> для создания главного окна.</w:t>
      </w:r>
    </w:p>
    <w:p w14:paraId="771BA9A5" w14:textId="5B24D1CD" w:rsidR="00895A5F" w:rsidRDefault="00895A5F" w:rsidP="00387A88">
      <w:pPr>
        <w:ind w:firstLine="709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9197D1" wp14:editId="2279E772">
            <wp:extent cx="3457575" cy="6953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3141" w14:textId="487DEB54" w:rsidR="00387A88" w:rsidRDefault="00387A88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 w:rsidR="00C02BEE">
        <w:rPr>
          <w:rFonts w:eastAsia="MS Mincho" w:cs="Arial"/>
          <w:bCs/>
          <w:sz w:val="28"/>
          <w:szCs w:val="20"/>
        </w:rPr>
        <w:t>6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</w:t>
      </w:r>
      <w:r w:rsidR="00A22B5E">
        <w:rPr>
          <w:rFonts w:eastAsia="MS Mincho" w:cs="Arial"/>
          <w:bCs/>
          <w:sz w:val="28"/>
          <w:szCs w:val="20"/>
        </w:rPr>
        <w:t>Фрагмент к</w:t>
      </w:r>
      <w:r>
        <w:rPr>
          <w:rFonts w:eastAsia="MS Mincho" w:cs="Arial"/>
          <w:bCs/>
          <w:sz w:val="28"/>
          <w:szCs w:val="20"/>
        </w:rPr>
        <w:t>од</w:t>
      </w:r>
      <w:r w:rsidR="00A22B5E">
        <w:rPr>
          <w:rFonts w:eastAsia="MS Mincho" w:cs="Arial"/>
          <w:bCs/>
          <w:sz w:val="28"/>
          <w:szCs w:val="20"/>
        </w:rPr>
        <w:t>а</w:t>
      </w:r>
      <w:r>
        <w:rPr>
          <w:rFonts w:eastAsia="MS Mincho" w:cs="Arial"/>
          <w:bCs/>
          <w:sz w:val="28"/>
          <w:szCs w:val="20"/>
        </w:rPr>
        <w:t xml:space="preserve"> для создания главного окна</w:t>
      </w:r>
    </w:p>
    <w:p w14:paraId="6059EEFD" w14:textId="33A805C3" w:rsidR="00387A88" w:rsidRDefault="00387A88" w:rsidP="00387A88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t xml:space="preserve">На рисунке </w:t>
      </w:r>
      <w:r w:rsidR="00C02BEE">
        <w:rPr>
          <w:rFonts w:cs="Times New Roman"/>
          <w:sz w:val="28"/>
          <w:szCs w:val="28"/>
        </w:rPr>
        <w:t>37</w:t>
      </w:r>
      <w:r w:rsidRPr="007E527F">
        <w:rPr>
          <w:rFonts w:cs="Times New Roman"/>
          <w:sz w:val="28"/>
          <w:szCs w:val="28"/>
        </w:rPr>
        <w:t xml:space="preserve"> показан код для</w:t>
      </w:r>
      <w:r>
        <w:rPr>
          <w:rFonts w:cs="Times New Roman"/>
          <w:sz w:val="28"/>
          <w:szCs w:val="28"/>
        </w:rPr>
        <w:t xml:space="preserve"> инициализации элементов интерфейса</w:t>
      </w:r>
      <w:r w:rsidRPr="007E527F">
        <w:rPr>
          <w:rFonts w:cs="Times New Roman"/>
          <w:sz w:val="28"/>
          <w:szCs w:val="28"/>
        </w:rPr>
        <w:t>.</w:t>
      </w:r>
    </w:p>
    <w:p w14:paraId="59B0329E" w14:textId="1715AC42" w:rsidR="00387A88" w:rsidRDefault="00387A88" w:rsidP="00387A88">
      <w:pPr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7E2AC2" wp14:editId="396708B0">
            <wp:extent cx="6031230" cy="3652520"/>
            <wp:effectExtent l="0" t="0" r="762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AA6C" w14:textId="2F906618" w:rsidR="008D7DD4" w:rsidRPr="00B71096" w:rsidRDefault="00387A88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C02BEE">
        <w:rPr>
          <w:rFonts w:eastAsia="MS Mincho" w:cs="Arial"/>
          <w:bCs/>
          <w:sz w:val="28"/>
          <w:szCs w:val="20"/>
        </w:rPr>
        <w:t>37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Код для инициализации интерфейса</w:t>
      </w:r>
    </w:p>
    <w:p w14:paraId="3B307384" w14:textId="53A734AD" w:rsidR="007E1E1E" w:rsidRDefault="007E1E1E" w:rsidP="007E1E1E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lastRenderedPageBreak/>
        <w:t xml:space="preserve">На рисунке </w:t>
      </w:r>
      <w:r w:rsidR="00C02BEE">
        <w:rPr>
          <w:rFonts w:cs="Times New Roman"/>
          <w:sz w:val="28"/>
          <w:szCs w:val="28"/>
        </w:rPr>
        <w:t>38</w:t>
      </w:r>
      <w:r w:rsidRPr="007E527F">
        <w:rPr>
          <w:rFonts w:cs="Times New Roman"/>
          <w:sz w:val="28"/>
          <w:szCs w:val="28"/>
        </w:rPr>
        <w:t xml:space="preserve"> показан код для</w:t>
      </w:r>
      <w:r>
        <w:rPr>
          <w:rFonts w:cs="Times New Roman"/>
          <w:sz w:val="28"/>
          <w:szCs w:val="28"/>
        </w:rPr>
        <w:t xml:space="preserve"> генерации нового упражнения в </w:t>
      </w:r>
      <w:r w:rsidRPr="007E1E1E">
        <w:rPr>
          <w:rFonts w:cs="Times New Roman"/>
          <w:sz w:val="28"/>
          <w:szCs w:val="28"/>
        </w:rPr>
        <w:t>зависимости от выбранного режима</w:t>
      </w:r>
      <w:r w:rsidRPr="007E527F">
        <w:rPr>
          <w:rFonts w:cs="Times New Roman"/>
          <w:sz w:val="28"/>
          <w:szCs w:val="28"/>
        </w:rPr>
        <w:t>.</w:t>
      </w:r>
    </w:p>
    <w:p w14:paraId="39B326D3" w14:textId="4178176C" w:rsidR="00113573" w:rsidRDefault="00337727" w:rsidP="00556FAF">
      <w:pPr>
        <w:spacing w:line="240" w:lineRule="auto"/>
        <w:ind w:firstLine="0"/>
        <w:rPr>
          <w:rFonts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276E7D" wp14:editId="4B1F1597">
            <wp:extent cx="6031230" cy="7273925"/>
            <wp:effectExtent l="0" t="0" r="7620" b="3175"/>
            <wp:docPr id="221055938" name="Рисунок 22105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1319" w14:textId="77777777" w:rsidR="00556FAF" w:rsidRPr="008D7DD4" w:rsidRDefault="00556FAF" w:rsidP="00556FAF">
      <w:pPr>
        <w:spacing w:line="240" w:lineRule="auto"/>
        <w:ind w:firstLine="0"/>
        <w:rPr>
          <w:rFonts w:cs="Times New Roman"/>
          <w:b/>
          <w:bCs/>
          <w:sz w:val="28"/>
          <w:szCs w:val="28"/>
        </w:rPr>
      </w:pPr>
    </w:p>
    <w:p w14:paraId="3D461A24" w14:textId="317D6072" w:rsidR="00556FAF" w:rsidRPr="00387A88" w:rsidRDefault="00556FAF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C02BEE">
        <w:rPr>
          <w:rFonts w:eastAsia="MS Mincho" w:cs="Arial"/>
          <w:bCs/>
          <w:sz w:val="28"/>
          <w:szCs w:val="20"/>
        </w:rPr>
        <w:t>38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Код для </w:t>
      </w:r>
      <w:r>
        <w:rPr>
          <w:rFonts w:cs="Times New Roman"/>
          <w:sz w:val="28"/>
          <w:szCs w:val="28"/>
        </w:rPr>
        <w:t>генерации нового упражнения</w:t>
      </w:r>
    </w:p>
    <w:p w14:paraId="224202A9" w14:textId="77777777" w:rsidR="008D7DD4" w:rsidRDefault="008D7DD4" w:rsidP="00B76141">
      <w:pPr>
        <w:spacing w:before="0" w:line="240" w:lineRule="auto"/>
        <w:ind w:firstLine="0"/>
        <w:rPr>
          <w:rFonts w:cs="Times New Roman"/>
          <w:sz w:val="28"/>
          <w:szCs w:val="28"/>
        </w:rPr>
      </w:pPr>
    </w:p>
    <w:p w14:paraId="769FF248" w14:textId="63C21D7A" w:rsidR="008D7DD4" w:rsidRDefault="008D7DD4">
      <w:pPr>
        <w:spacing w:before="0" w:after="160" w:line="259" w:lineRule="auto"/>
        <w:ind w:firstLine="0"/>
        <w:contextualSpacing w:val="0"/>
        <w:jc w:val="left"/>
        <w:rPr>
          <w:rFonts w:cs="Times New Roman"/>
          <w:sz w:val="28"/>
          <w:szCs w:val="28"/>
        </w:rPr>
      </w:pPr>
    </w:p>
    <w:p w14:paraId="3FBB1909" w14:textId="35350D75" w:rsidR="008D7DD4" w:rsidRDefault="008D7DD4" w:rsidP="00556FAF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lastRenderedPageBreak/>
        <w:t xml:space="preserve">На рисунке </w:t>
      </w:r>
      <w:r w:rsidR="00C02BEE">
        <w:rPr>
          <w:rFonts w:cs="Times New Roman"/>
          <w:sz w:val="28"/>
          <w:szCs w:val="28"/>
        </w:rPr>
        <w:t>39</w:t>
      </w:r>
      <w:r w:rsidRPr="007E527F">
        <w:rPr>
          <w:rFonts w:cs="Times New Roman"/>
          <w:sz w:val="28"/>
          <w:szCs w:val="28"/>
        </w:rPr>
        <w:t xml:space="preserve"> показан код для</w:t>
      </w:r>
      <w:r>
        <w:rPr>
          <w:rFonts w:cs="Times New Roman"/>
          <w:sz w:val="28"/>
          <w:szCs w:val="28"/>
        </w:rPr>
        <w:t xml:space="preserve"> обработки ввода пользователя, который: проверяет ошибки, обновляет статистику, запускает таймер и завершает упражнение </w:t>
      </w:r>
      <w:r w:rsidR="00A828DC" w:rsidRPr="00A828DC">
        <w:rPr>
          <w:rFonts w:cs="Times New Roman"/>
          <w:sz w:val="28"/>
          <w:szCs w:val="28"/>
        </w:rPr>
        <w:t>после</w:t>
      </w:r>
      <w:r>
        <w:rPr>
          <w:rFonts w:cs="Times New Roman"/>
          <w:sz w:val="28"/>
          <w:szCs w:val="28"/>
        </w:rPr>
        <w:t xml:space="preserve"> </w:t>
      </w:r>
      <w:r w:rsidR="00A828DC">
        <w:rPr>
          <w:rFonts w:cs="Times New Roman"/>
          <w:sz w:val="28"/>
          <w:szCs w:val="28"/>
        </w:rPr>
        <w:t xml:space="preserve">его </w:t>
      </w:r>
      <w:r>
        <w:rPr>
          <w:rFonts w:cs="Times New Roman"/>
          <w:sz w:val="28"/>
          <w:szCs w:val="28"/>
        </w:rPr>
        <w:t>выполнени</w:t>
      </w:r>
      <w:r w:rsidR="00A828DC">
        <w:rPr>
          <w:rFonts w:cs="Times New Roman"/>
          <w:sz w:val="28"/>
          <w:szCs w:val="28"/>
        </w:rPr>
        <w:t>я</w:t>
      </w:r>
      <w:r w:rsidRPr="007E527F">
        <w:rPr>
          <w:rFonts w:cs="Times New Roman"/>
          <w:sz w:val="28"/>
          <w:szCs w:val="28"/>
        </w:rPr>
        <w:t>.</w:t>
      </w:r>
    </w:p>
    <w:p w14:paraId="6AABEAC1" w14:textId="6CB8583F" w:rsidR="00387A88" w:rsidRDefault="008D7DD4" w:rsidP="00556FAF">
      <w:pPr>
        <w:spacing w:after="240"/>
        <w:ind w:firstLine="0"/>
        <w:rPr>
          <w:rFonts w:eastAsia="MS Mincho" w:cs="Arial"/>
          <w:bCs/>
          <w:sz w:val="28"/>
          <w:szCs w:val="20"/>
        </w:rPr>
      </w:pPr>
      <w:r>
        <w:rPr>
          <w:noProof/>
        </w:rPr>
        <w:drawing>
          <wp:inline distT="0" distB="0" distL="0" distR="0" wp14:anchorId="771E5D19" wp14:editId="7B9F2C80">
            <wp:extent cx="6031230" cy="5514340"/>
            <wp:effectExtent l="0" t="0" r="7620" b="0"/>
            <wp:docPr id="221055936" name="Рисунок 22105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55D6" w14:textId="47AD7E96" w:rsidR="00556FAF" w:rsidRDefault="00556FAF" w:rsidP="002C65F1">
      <w:pPr>
        <w:spacing w:after="240" w:line="720" w:lineRule="auto"/>
        <w:ind w:firstLine="0"/>
        <w:jc w:val="center"/>
        <w:rPr>
          <w:rFonts w:cs="Times New Roman"/>
          <w:sz w:val="28"/>
          <w:szCs w:val="28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C02BEE">
        <w:rPr>
          <w:rFonts w:eastAsia="MS Mincho" w:cs="Arial"/>
          <w:bCs/>
          <w:sz w:val="28"/>
          <w:szCs w:val="20"/>
        </w:rPr>
        <w:t>39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Код для </w:t>
      </w:r>
      <w:r>
        <w:rPr>
          <w:rFonts w:cs="Times New Roman"/>
          <w:sz w:val="28"/>
          <w:szCs w:val="28"/>
        </w:rPr>
        <w:t>обработки ввода пользователя</w:t>
      </w:r>
    </w:p>
    <w:p w14:paraId="7912CFB8" w14:textId="61B7C54C" w:rsidR="00995BBF" w:rsidRDefault="00995BBF">
      <w:pPr>
        <w:spacing w:before="0" w:after="160" w:line="259" w:lineRule="auto"/>
        <w:ind w:firstLine="0"/>
        <w:contextualSpacing w:val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6218CD66" w14:textId="1468A345" w:rsidR="00995BBF" w:rsidRDefault="00995BBF" w:rsidP="00995BBF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lastRenderedPageBreak/>
        <w:t xml:space="preserve">На рисунке </w:t>
      </w:r>
      <w:r>
        <w:rPr>
          <w:rFonts w:cs="Times New Roman"/>
          <w:sz w:val="28"/>
          <w:szCs w:val="28"/>
        </w:rPr>
        <w:t>4</w:t>
      </w:r>
      <w:r w:rsidR="00C02BEE">
        <w:rPr>
          <w:rFonts w:cs="Times New Roman"/>
          <w:sz w:val="28"/>
          <w:szCs w:val="28"/>
        </w:rPr>
        <w:t>0</w:t>
      </w:r>
      <w:r w:rsidRPr="007E527F">
        <w:rPr>
          <w:rFonts w:cs="Times New Roman"/>
          <w:sz w:val="28"/>
          <w:szCs w:val="28"/>
        </w:rPr>
        <w:t xml:space="preserve"> показан код дл</w:t>
      </w:r>
      <w:r>
        <w:rPr>
          <w:rFonts w:cs="Times New Roman"/>
          <w:sz w:val="28"/>
          <w:szCs w:val="28"/>
        </w:rPr>
        <w:t xml:space="preserve">я пользовательских настроек: смена языка, смена режима печати, выключение и включение подсветки клавиатуры. </w:t>
      </w:r>
    </w:p>
    <w:p w14:paraId="37C76E41" w14:textId="4E2CBD12" w:rsidR="00995BBF" w:rsidRDefault="00995BBF" w:rsidP="00085F50">
      <w:pPr>
        <w:ind w:firstLine="0"/>
        <w:jc w:val="center"/>
        <w:rPr>
          <w:rFonts w:eastAsia="MS Mincho" w:cs="Arial"/>
          <w:bCs/>
          <w:sz w:val="28"/>
          <w:szCs w:val="20"/>
        </w:rPr>
      </w:pPr>
      <w:r>
        <w:rPr>
          <w:noProof/>
        </w:rPr>
        <w:drawing>
          <wp:inline distT="0" distB="0" distL="0" distR="0" wp14:anchorId="255E414B" wp14:editId="2BFBA759">
            <wp:extent cx="3543300" cy="2743200"/>
            <wp:effectExtent l="0" t="0" r="0" b="0"/>
            <wp:docPr id="221055939" name="Рисунок 22105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7520" w14:textId="42E29301" w:rsidR="006E760A" w:rsidRDefault="006E760A" w:rsidP="00630FC4">
      <w:pPr>
        <w:spacing w:beforeLines="240" w:before="576" w:afterLines="240" w:after="576" w:line="720" w:lineRule="auto"/>
        <w:ind w:firstLine="0"/>
        <w:jc w:val="center"/>
        <w:rPr>
          <w:rFonts w:cs="Times New Roman"/>
          <w:sz w:val="28"/>
          <w:szCs w:val="28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4</w:t>
      </w:r>
      <w:r w:rsidR="00C02BEE">
        <w:rPr>
          <w:rFonts w:eastAsia="MS Mincho" w:cs="Arial"/>
          <w:bCs/>
          <w:sz w:val="28"/>
          <w:szCs w:val="20"/>
        </w:rPr>
        <w:t>0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Код для </w:t>
      </w:r>
      <w:r>
        <w:rPr>
          <w:rFonts w:cs="Times New Roman"/>
          <w:sz w:val="28"/>
          <w:szCs w:val="28"/>
        </w:rPr>
        <w:t>пользовательских настроек</w:t>
      </w:r>
    </w:p>
    <w:p w14:paraId="70DA3A6B" w14:textId="51B344A9" w:rsidR="00085F50" w:rsidRDefault="00085F50" w:rsidP="00085F50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t xml:space="preserve">На рисунке </w:t>
      </w:r>
      <w:r>
        <w:rPr>
          <w:rFonts w:cs="Times New Roman"/>
          <w:sz w:val="28"/>
          <w:szCs w:val="28"/>
        </w:rPr>
        <w:t>4</w:t>
      </w:r>
      <w:r w:rsidR="00C02BEE">
        <w:rPr>
          <w:rFonts w:cs="Times New Roman"/>
          <w:sz w:val="28"/>
          <w:szCs w:val="28"/>
        </w:rPr>
        <w:t>1</w:t>
      </w:r>
      <w:r w:rsidRPr="007E527F">
        <w:rPr>
          <w:rFonts w:cs="Times New Roman"/>
          <w:sz w:val="28"/>
          <w:szCs w:val="28"/>
        </w:rPr>
        <w:t xml:space="preserve"> показан код </w:t>
      </w:r>
      <w:r>
        <w:rPr>
          <w:rFonts w:cs="Times New Roman"/>
          <w:sz w:val="28"/>
          <w:szCs w:val="28"/>
        </w:rPr>
        <w:t>для обновления всего интерфейса при смене языка пользователем.</w:t>
      </w:r>
    </w:p>
    <w:p w14:paraId="4B500B04" w14:textId="4C7434B3" w:rsidR="00085F50" w:rsidRDefault="00085F50" w:rsidP="00085F50">
      <w:pPr>
        <w:spacing w:after="240"/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1696DD" wp14:editId="763880AB">
            <wp:extent cx="6031230" cy="4216400"/>
            <wp:effectExtent l="0" t="0" r="7620" b="0"/>
            <wp:docPr id="221055941" name="Рисунок 22105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D080" w14:textId="5E7F61FE" w:rsidR="006E760A" w:rsidRPr="00286756" w:rsidRDefault="00085F50" w:rsidP="00630FC4">
      <w:pPr>
        <w:spacing w:beforeLines="240" w:before="576" w:afterLines="240" w:after="576" w:line="720" w:lineRule="auto"/>
        <w:ind w:firstLine="0"/>
        <w:jc w:val="center"/>
        <w:rPr>
          <w:rFonts w:cs="Times New Roman"/>
          <w:sz w:val="28"/>
          <w:szCs w:val="28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4</w:t>
      </w:r>
      <w:r w:rsidR="00C02BEE">
        <w:rPr>
          <w:rFonts w:eastAsia="MS Mincho" w:cs="Arial"/>
          <w:bCs/>
          <w:sz w:val="28"/>
          <w:szCs w:val="20"/>
        </w:rPr>
        <w:t>1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Код для обновления </w:t>
      </w:r>
      <w:r w:rsidR="008A18E2">
        <w:rPr>
          <w:rFonts w:eastAsia="MS Mincho" w:cs="Arial"/>
          <w:bCs/>
          <w:sz w:val="28"/>
          <w:szCs w:val="20"/>
        </w:rPr>
        <w:t>интерфейса</w:t>
      </w:r>
    </w:p>
    <w:p w14:paraId="5095CB50" w14:textId="77777777" w:rsidR="006C335F" w:rsidRDefault="00402ADC" w:rsidP="00CA487C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lastRenderedPageBreak/>
        <w:t>4.3.2. Реализация</w:t>
      </w:r>
      <w:r w:rsidR="006C335F" w:rsidRPr="002D0C29">
        <w:rPr>
          <w:rFonts w:cs="Times New Roman"/>
          <w:b/>
          <w:sz w:val="28"/>
          <w:szCs w:val="28"/>
        </w:rPr>
        <w:t xml:space="preserve"> интерфейса</w:t>
      </w:r>
    </w:p>
    <w:p w14:paraId="0A2D0D5E" w14:textId="2892E233" w:rsidR="00C84921" w:rsidRPr="00C84921" w:rsidRDefault="00C84921" w:rsidP="00C84921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t xml:space="preserve">На рисунке </w:t>
      </w:r>
      <w:r>
        <w:rPr>
          <w:rFonts w:cs="Times New Roman"/>
          <w:sz w:val="28"/>
          <w:szCs w:val="28"/>
        </w:rPr>
        <w:t>4</w:t>
      </w:r>
      <w:r w:rsidR="00C02BEE">
        <w:rPr>
          <w:rFonts w:cs="Times New Roman"/>
          <w:sz w:val="28"/>
          <w:szCs w:val="28"/>
        </w:rPr>
        <w:t>2</w:t>
      </w:r>
      <w:r w:rsidRPr="007E527F">
        <w:rPr>
          <w:rFonts w:cs="Times New Roman"/>
          <w:sz w:val="28"/>
          <w:szCs w:val="28"/>
        </w:rPr>
        <w:t xml:space="preserve"> показан </w:t>
      </w:r>
      <w:r>
        <w:rPr>
          <w:rFonts w:cs="Times New Roman"/>
          <w:sz w:val="28"/>
          <w:szCs w:val="28"/>
        </w:rPr>
        <w:t>скриншот интерфейса приложения.</w:t>
      </w:r>
    </w:p>
    <w:p w14:paraId="2F8A1EA5" w14:textId="07F702CE" w:rsidR="002556B3" w:rsidRDefault="0012112B" w:rsidP="002556B3">
      <w:pPr>
        <w:ind w:firstLine="0"/>
        <w:rPr>
          <w:rFonts w:eastAsia="MS Mincho" w:cs="Arial"/>
          <w:bCs/>
          <w:sz w:val="28"/>
          <w:szCs w:val="20"/>
        </w:rPr>
      </w:pPr>
      <w:r w:rsidRPr="0012112B">
        <w:rPr>
          <w:noProof/>
        </w:rPr>
        <w:drawing>
          <wp:inline distT="0" distB="0" distL="0" distR="0" wp14:anchorId="7B4CE595" wp14:editId="0A35C6F0">
            <wp:extent cx="6031230" cy="356997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6B3" w:rsidRPr="002556B3">
        <w:rPr>
          <w:rFonts w:eastAsia="MS Mincho" w:cs="Arial"/>
          <w:bCs/>
          <w:sz w:val="28"/>
          <w:szCs w:val="20"/>
        </w:rPr>
        <w:t xml:space="preserve"> </w:t>
      </w:r>
    </w:p>
    <w:p w14:paraId="3BCC23F4" w14:textId="61D0B4F9" w:rsidR="0012112B" w:rsidRPr="00103BAA" w:rsidRDefault="002556B3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8F257A">
        <w:rPr>
          <w:rFonts w:eastAsia="MS Mincho" w:cs="Arial"/>
          <w:bCs/>
          <w:sz w:val="28"/>
          <w:szCs w:val="20"/>
        </w:rPr>
        <w:t>4</w:t>
      </w:r>
      <w:r w:rsidR="00C02BEE">
        <w:rPr>
          <w:rFonts w:eastAsia="MS Mincho" w:cs="Arial"/>
          <w:bCs/>
          <w:sz w:val="28"/>
          <w:szCs w:val="20"/>
        </w:rPr>
        <w:t>2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Скриншот интерфейса</w:t>
      </w:r>
    </w:p>
    <w:p w14:paraId="2AD2C1D5" w14:textId="77777777" w:rsidR="004060D2" w:rsidRPr="00103BAA" w:rsidRDefault="004060D2" w:rsidP="00103BAA">
      <w:pPr>
        <w:rPr>
          <w:sz w:val="28"/>
          <w:szCs w:val="24"/>
        </w:rPr>
      </w:pPr>
      <w:r w:rsidRPr="00103BAA">
        <w:rPr>
          <w:sz w:val="28"/>
          <w:szCs w:val="24"/>
        </w:rPr>
        <w:t>Основные элементы управления:</w:t>
      </w:r>
    </w:p>
    <w:p w14:paraId="7262BF73" w14:textId="3E3E613D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по</w:t>
      </w:r>
      <w:r w:rsidR="004060D2" w:rsidRPr="002C65F1">
        <w:rPr>
          <w:sz w:val="28"/>
          <w:szCs w:val="24"/>
        </w:rPr>
        <w:t>ле 1: </w:t>
      </w:r>
      <w:r w:rsidRPr="002C65F1">
        <w:rPr>
          <w:sz w:val="28"/>
          <w:szCs w:val="24"/>
        </w:rPr>
        <w:t>о</w:t>
      </w:r>
      <w:r w:rsidR="004060D2" w:rsidRPr="002C65F1">
        <w:rPr>
          <w:sz w:val="28"/>
          <w:szCs w:val="24"/>
        </w:rPr>
        <w:t>тображение статистики (количество ошибок, скорость печати)</w:t>
      </w:r>
      <w:r w:rsidRPr="002C65F1">
        <w:rPr>
          <w:sz w:val="28"/>
          <w:szCs w:val="24"/>
        </w:rPr>
        <w:t>;</w:t>
      </w:r>
    </w:p>
    <w:p w14:paraId="51578C06" w14:textId="4E2BC645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по</w:t>
      </w:r>
      <w:r w:rsidR="004060D2" w:rsidRPr="002C65F1">
        <w:rPr>
          <w:sz w:val="28"/>
          <w:szCs w:val="24"/>
        </w:rPr>
        <w:t>ле 2: </w:t>
      </w:r>
      <w:r w:rsidRPr="002C65F1">
        <w:rPr>
          <w:sz w:val="28"/>
          <w:szCs w:val="24"/>
        </w:rPr>
        <w:t>о</w:t>
      </w:r>
      <w:r w:rsidR="004060D2" w:rsidRPr="002C65F1">
        <w:rPr>
          <w:sz w:val="28"/>
          <w:szCs w:val="24"/>
        </w:rPr>
        <w:t>бласть для отображения задания</w:t>
      </w:r>
      <w:r w:rsidRPr="002C65F1">
        <w:rPr>
          <w:sz w:val="28"/>
          <w:szCs w:val="24"/>
        </w:rPr>
        <w:t>;</w:t>
      </w:r>
    </w:p>
    <w:p w14:paraId="17AB2055" w14:textId="71181873" w:rsidR="0012112B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 xml:space="preserve">поле </w:t>
      </w:r>
      <w:proofErr w:type="gramStart"/>
      <w:r w:rsidRPr="002C65F1">
        <w:rPr>
          <w:sz w:val="28"/>
          <w:szCs w:val="24"/>
        </w:rPr>
        <w:t>3 :</w:t>
      </w:r>
      <w:proofErr w:type="gramEnd"/>
      <w:r w:rsidRPr="002C65F1">
        <w:rPr>
          <w:sz w:val="28"/>
          <w:szCs w:val="24"/>
        </w:rPr>
        <w:t xml:space="preserve"> область для ввода текста пользователем;</w:t>
      </w:r>
    </w:p>
    <w:p w14:paraId="26A395BA" w14:textId="73C3065E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к</w:t>
      </w:r>
      <w:r w:rsidR="004060D2" w:rsidRPr="002C65F1">
        <w:rPr>
          <w:sz w:val="28"/>
          <w:szCs w:val="24"/>
        </w:rPr>
        <w:t xml:space="preserve">нопка </w:t>
      </w:r>
      <w:r w:rsidRPr="002C65F1">
        <w:rPr>
          <w:sz w:val="28"/>
          <w:szCs w:val="24"/>
        </w:rPr>
        <w:t>4</w:t>
      </w:r>
      <w:r w:rsidR="004060D2" w:rsidRPr="002C65F1">
        <w:rPr>
          <w:sz w:val="28"/>
          <w:szCs w:val="24"/>
        </w:rPr>
        <w:t>: </w:t>
      </w:r>
      <w:r w:rsidRPr="002C65F1">
        <w:rPr>
          <w:sz w:val="28"/>
          <w:szCs w:val="24"/>
        </w:rPr>
        <w:t>с</w:t>
      </w:r>
      <w:r w:rsidR="004060D2" w:rsidRPr="002C65F1">
        <w:rPr>
          <w:sz w:val="28"/>
          <w:szCs w:val="24"/>
        </w:rPr>
        <w:t>мена режима набора (буквы/слова/тексты)</w:t>
      </w:r>
      <w:r w:rsidRPr="002C65F1">
        <w:rPr>
          <w:sz w:val="28"/>
          <w:szCs w:val="24"/>
        </w:rPr>
        <w:t>;</w:t>
      </w:r>
    </w:p>
    <w:p w14:paraId="6CB3C859" w14:textId="534CFC3C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к</w:t>
      </w:r>
      <w:r w:rsidR="004060D2" w:rsidRPr="002C65F1">
        <w:rPr>
          <w:sz w:val="28"/>
          <w:szCs w:val="24"/>
        </w:rPr>
        <w:t xml:space="preserve">нопка </w:t>
      </w:r>
      <w:r w:rsidRPr="002C65F1">
        <w:rPr>
          <w:sz w:val="28"/>
          <w:szCs w:val="24"/>
        </w:rPr>
        <w:t>5</w:t>
      </w:r>
      <w:r w:rsidR="004060D2" w:rsidRPr="002C65F1">
        <w:rPr>
          <w:sz w:val="28"/>
          <w:szCs w:val="24"/>
        </w:rPr>
        <w:t>: </w:t>
      </w:r>
      <w:r w:rsidRPr="002C65F1">
        <w:rPr>
          <w:sz w:val="28"/>
          <w:szCs w:val="24"/>
        </w:rPr>
        <w:t>п</w:t>
      </w:r>
      <w:r w:rsidR="004060D2" w:rsidRPr="002C65F1">
        <w:rPr>
          <w:sz w:val="28"/>
          <w:szCs w:val="24"/>
        </w:rPr>
        <w:t>ереключение языка (русский/английский)</w:t>
      </w:r>
      <w:r w:rsidRPr="002C65F1">
        <w:rPr>
          <w:sz w:val="28"/>
          <w:szCs w:val="24"/>
        </w:rPr>
        <w:t>;</w:t>
      </w:r>
    </w:p>
    <w:p w14:paraId="4819FEFC" w14:textId="719054FB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к</w:t>
      </w:r>
      <w:r w:rsidR="004060D2" w:rsidRPr="002C65F1">
        <w:rPr>
          <w:sz w:val="28"/>
          <w:szCs w:val="24"/>
        </w:rPr>
        <w:t xml:space="preserve">нопка </w:t>
      </w:r>
      <w:r w:rsidRPr="002C65F1">
        <w:rPr>
          <w:sz w:val="28"/>
          <w:szCs w:val="24"/>
        </w:rPr>
        <w:t>6</w:t>
      </w:r>
      <w:r w:rsidR="004060D2" w:rsidRPr="002C65F1">
        <w:rPr>
          <w:sz w:val="28"/>
          <w:szCs w:val="24"/>
        </w:rPr>
        <w:t>: </w:t>
      </w:r>
      <w:r w:rsidRPr="002C65F1">
        <w:rPr>
          <w:sz w:val="28"/>
          <w:szCs w:val="24"/>
        </w:rPr>
        <w:t>в</w:t>
      </w:r>
      <w:r w:rsidR="004060D2" w:rsidRPr="002C65F1">
        <w:rPr>
          <w:sz w:val="28"/>
          <w:szCs w:val="24"/>
        </w:rPr>
        <w:t>ключение/выключение подсветки клавиш</w:t>
      </w:r>
      <w:r w:rsidRPr="002C65F1">
        <w:rPr>
          <w:sz w:val="28"/>
          <w:szCs w:val="24"/>
        </w:rPr>
        <w:t>;</w:t>
      </w:r>
    </w:p>
    <w:p w14:paraId="2857DEBE" w14:textId="5FBEB734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э</w:t>
      </w:r>
      <w:r w:rsidR="004060D2" w:rsidRPr="002C65F1">
        <w:rPr>
          <w:sz w:val="28"/>
          <w:szCs w:val="24"/>
        </w:rPr>
        <w:t xml:space="preserve">лемент </w:t>
      </w:r>
      <w:r w:rsidRPr="002C65F1">
        <w:rPr>
          <w:sz w:val="28"/>
          <w:szCs w:val="24"/>
        </w:rPr>
        <w:t>7</w:t>
      </w:r>
      <w:r w:rsidR="004060D2" w:rsidRPr="002C65F1">
        <w:rPr>
          <w:sz w:val="28"/>
          <w:szCs w:val="24"/>
        </w:rPr>
        <w:t>: </w:t>
      </w:r>
      <w:r w:rsidRPr="002C65F1">
        <w:rPr>
          <w:sz w:val="28"/>
          <w:szCs w:val="24"/>
        </w:rPr>
        <w:t>в</w:t>
      </w:r>
      <w:r w:rsidR="004060D2" w:rsidRPr="002C65F1">
        <w:rPr>
          <w:sz w:val="28"/>
          <w:szCs w:val="24"/>
        </w:rPr>
        <w:t>иртуальная клавиатура с подсветкой нажатых клавиш</w:t>
      </w:r>
      <w:r w:rsidRPr="002C65F1">
        <w:rPr>
          <w:sz w:val="28"/>
          <w:szCs w:val="24"/>
        </w:rPr>
        <w:t>.</w:t>
      </w:r>
    </w:p>
    <w:p w14:paraId="4E08E6A8" w14:textId="77777777" w:rsidR="004060D2" w:rsidRPr="00103BAA" w:rsidRDefault="004060D2" w:rsidP="004060D2">
      <w:pPr>
        <w:ind w:firstLine="709"/>
        <w:rPr>
          <w:rFonts w:cs="Times New Roman"/>
          <w:sz w:val="28"/>
          <w:szCs w:val="28"/>
        </w:rPr>
      </w:pPr>
      <w:r w:rsidRPr="00103BAA">
        <w:rPr>
          <w:rFonts w:cs="Times New Roman"/>
          <w:sz w:val="28"/>
          <w:szCs w:val="28"/>
        </w:rPr>
        <w:t>Функционал программы:</w:t>
      </w:r>
    </w:p>
    <w:p w14:paraId="46858762" w14:textId="27C7A108" w:rsidR="004060D2" w:rsidRPr="002C65F1" w:rsidRDefault="00103BAA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в</w:t>
      </w:r>
      <w:r w:rsidR="004060D2" w:rsidRPr="002C65F1">
        <w:rPr>
          <w:sz w:val="28"/>
          <w:szCs w:val="24"/>
        </w:rPr>
        <w:t>озможность набора текста с проверкой ошибок</w:t>
      </w:r>
      <w:r w:rsidRPr="002C65F1">
        <w:rPr>
          <w:sz w:val="28"/>
          <w:szCs w:val="24"/>
        </w:rPr>
        <w:t>;</w:t>
      </w:r>
    </w:p>
    <w:p w14:paraId="0BA797F7" w14:textId="113F4946" w:rsidR="004060D2" w:rsidRPr="002C65F1" w:rsidRDefault="00103BAA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lastRenderedPageBreak/>
        <w:t>т</w:t>
      </w:r>
      <w:r w:rsidR="004060D2" w:rsidRPr="002C65F1">
        <w:rPr>
          <w:sz w:val="28"/>
          <w:szCs w:val="24"/>
        </w:rPr>
        <w:t>ри режима тренировки: отдельные буквы, словосочетания и связные тексты</w:t>
      </w:r>
      <w:r w:rsidRPr="002C65F1">
        <w:rPr>
          <w:sz w:val="28"/>
          <w:szCs w:val="24"/>
        </w:rPr>
        <w:t>;</w:t>
      </w:r>
    </w:p>
    <w:p w14:paraId="377D9EA5" w14:textId="7A5E5DBE" w:rsidR="004060D2" w:rsidRPr="002C65F1" w:rsidRDefault="00103BAA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п</w:t>
      </w:r>
      <w:r w:rsidR="004060D2" w:rsidRPr="002C65F1">
        <w:rPr>
          <w:sz w:val="28"/>
          <w:szCs w:val="24"/>
        </w:rPr>
        <w:t>оддержка двух языков с автоматической сменой упражнений</w:t>
      </w:r>
      <w:r w:rsidRPr="002C65F1">
        <w:rPr>
          <w:sz w:val="28"/>
          <w:szCs w:val="24"/>
        </w:rPr>
        <w:t>;</w:t>
      </w:r>
    </w:p>
    <w:p w14:paraId="33DE6599" w14:textId="5799CCA3" w:rsidR="00147089" w:rsidRPr="002C65F1" w:rsidRDefault="00103BAA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в</w:t>
      </w:r>
      <w:r w:rsidR="004060D2" w:rsidRPr="002C65F1">
        <w:rPr>
          <w:sz w:val="28"/>
          <w:szCs w:val="24"/>
        </w:rPr>
        <w:t>изуальная подсветка клавиш (цветом обозначаются правильные и ошибочные нажатия)</w:t>
      </w:r>
      <w:r w:rsidRPr="002C65F1">
        <w:rPr>
          <w:sz w:val="28"/>
          <w:szCs w:val="24"/>
        </w:rPr>
        <w:t>.</w:t>
      </w:r>
    </w:p>
    <w:p w14:paraId="755BA36F" w14:textId="2C4611D2" w:rsidR="00664709" w:rsidRPr="00147089" w:rsidRDefault="00147089" w:rsidP="00147089">
      <w:pPr>
        <w:spacing w:before="0" w:after="160" w:line="259" w:lineRule="auto"/>
        <w:ind w:firstLine="0"/>
        <w:contextualSpacing w:val="0"/>
        <w:jc w:val="left"/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1DFB1951" w14:textId="2D5384D4" w:rsidR="000A62FD" w:rsidRDefault="2873023E" w:rsidP="00D71DC5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56999278"/>
      <w:r w:rsidRPr="002D0C2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4.4 </w:t>
      </w:r>
      <w:r w:rsidR="60576C66" w:rsidRPr="002D0C29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программного обеспечения</w:t>
      </w:r>
      <w:bookmarkEnd w:id="15"/>
    </w:p>
    <w:p w14:paraId="541D15E5" w14:textId="56AD1E82" w:rsidR="00D71DC5" w:rsidRPr="00D71DC5" w:rsidRDefault="00D71DC5" w:rsidP="00D71DC5">
      <w:pPr>
        <w:ind w:firstLine="709"/>
        <w:rPr>
          <w:sz w:val="28"/>
          <w:szCs w:val="24"/>
        </w:rPr>
      </w:pPr>
      <w:r w:rsidRPr="00D71DC5">
        <w:rPr>
          <w:sz w:val="28"/>
          <w:szCs w:val="24"/>
        </w:rPr>
        <w:t>Таблица 1 – Тестирование программного обеспечения</w:t>
      </w:r>
    </w:p>
    <w:tbl>
      <w:tblPr>
        <w:tblStyle w:val="a4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2D0C29" w:rsidRPr="002D0C29" w14:paraId="180DAB55" w14:textId="77777777" w:rsidTr="00284169">
        <w:trPr>
          <w:trHeight w:val="556"/>
        </w:trPr>
        <w:tc>
          <w:tcPr>
            <w:tcW w:w="880" w:type="dxa"/>
          </w:tcPr>
          <w:p w14:paraId="07280A16" w14:textId="77777777" w:rsidR="00CA487C" w:rsidRPr="002D0C29" w:rsidRDefault="00CA487C" w:rsidP="00284169">
            <w:pPr>
              <w:ind w:firstLine="0"/>
              <w:rPr>
                <w:rFonts w:cs="Times New Roman"/>
                <w:sz w:val="28"/>
                <w:szCs w:val="28"/>
              </w:rPr>
            </w:pPr>
            <w:bookmarkStart w:id="16" w:name="_Hlk75378538"/>
            <w:r w:rsidRPr="002D0C29">
              <w:rPr>
                <w:rFonts w:eastAsia="Times New Roman" w:cs="Times New Roman"/>
                <w:sz w:val="28"/>
                <w:szCs w:val="28"/>
              </w:rPr>
              <w:t xml:space="preserve">№ </w:t>
            </w:r>
            <w:proofErr w:type="spellStart"/>
            <w:r w:rsidRPr="002D0C29">
              <w:rPr>
                <w:rFonts w:eastAsia="Times New Roman" w:cs="Times New Roman"/>
                <w:sz w:val="28"/>
                <w:szCs w:val="28"/>
              </w:rPr>
              <w:t>п.п</w:t>
            </w:r>
            <w:proofErr w:type="spellEnd"/>
            <w:r w:rsidRPr="002D0C2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268" w:type="dxa"/>
          </w:tcPr>
          <w:p w14:paraId="3F7F6F7D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Действия пользователя</w:t>
            </w:r>
          </w:p>
        </w:tc>
        <w:tc>
          <w:tcPr>
            <w:tcW w:w="4723" w:type="dxa"/>
          </w:tcPr>
          <w:p w14:paraId="57EABDD0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Критерии приемки</w:t>
            </w:r>
          </w:p>
        </w:tc>
        <w:tc>
          <w:tcPr>
            <w:tcW w:w="2648" w:type="dxa"/>
          </w:tcPr>
          <w:p w14:paraId="7BA5D9FB" w14:textId="069021A1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cs="Times New Roman"/>
                <w:sz w:val="28"/>
                <w:szCs w:val="28"/>
              </w:rPr>
              <w:t>Отметка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2D0C29">
              <w:rPr>
                <w:rFonts w:cs="Times New Roman"/>
                <w:sz w:val="28"/>
                <w:szCs w:val="28"/>
              </w:rPr>
              <w:t>о прохождении</w:t>
            </w:r>
          </w:p>
        </w:tc>
      </w:tr>
      <w:tr w:rsidR="00770DF6" w:rsidRPr="002D0C29" w14:paraId="5B95CD12" w14:textId="77777777" w:rsidTr="00284169">
        <w:tc>
          <w:tcPr>
            <w:tcW w:w="880" w:type="dxa"/>
          </w:tcPr>
          <w:p w14:paraId="5220BBB2" w14:textId="6266C2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268" w:type="dxa"/>
          </w:tcPr>
          <w:p w14:paraId="13CB595B" w14:textId="1B437E3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Запуск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программы</w:t>
            </w:r>
          </w:p>
        </w:tc>
        <w:tc>
          <w:tcPr>
            <w:tcW w:w="4723" w:type="dxa"/>
          </w:tcPr>
          <w:p w14:paraId="6D9C8D39" w14:textId="29E30992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 xml:space="preserve">Программа запускается без ошибок. </w:t>
            </w:r>
            <w:r w:rsidRPr="00A40AE2">
              <w:rPr>
                <w:rFonts w:cs="Times New Roman"/>
                <w:sz w:val="28"/>
                <w:szCs w:val="28"/>
              </w:rPr>
              <w:t>В открывшемся окне</w:t>
            </w:r>
            <w:r w:rsidR="00C40ACA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сверху</w:t>
            </w:r>
            <w:r>
              <w:rPr>
                <w:rFonts w:cs="Times New Roman"/>
                <w:sz w:val="28"/>
                <w:szCs w:val="28"/>
              </w:rPr>
              <w:t xml:space="preserve"> с левого края</w:t>
            </w:r>
            <w:r w:rsidRPr="00A40AE2">
              <w:rPr>
                <w:rFonts w:cs="Times New Roman"/>
                <w:sz w:val="28"/>
                <w:szCs w:val="28"/>
              </w:rPr>
              <w:t xml:space="preserve"> должен располагаться заголовок с текстом «</w:t>
            </w:r>
            <w:r>
              <w:rPr>
                <w:rFonts w:cs="Times New Roman"/>
                <w:sz w:val="28"/>
                <w:szCs w:val="28"/>
              </w:rPr>
              <w:t>K</w:t>
            </w:r>
            <w:proofErr w:type="spellStart"/>
            <w:r>
              <w:rPr>
                <w:rFonts w:cs="Times New Roman"/>
                <w:sz w:val="28"/>
                <w:szCs w:val="28"/>
                <w:lang w:val="en-US"/>
              </w:rPr>
              <w:t>eyboard</w:t>
            </w:r>
            <w:proofErr w:type="spellEnd"/>
            <w:r w:rsidRPr="00C44AB4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  <w:lang w:val="en-US"/>
              </w:rPr>
              <w:t>Trainer</w:t>
            </w:r>
            <w:r w:rsidRPr="00A40AE2">
              <w:rPr>
                <w:rFonts w:cs="Times New Roman"/>
                <w:sz w:val="28"/>
                <w:szCs w:val="28"/>
              </w:rPr>
              <w:t xml:space="preserve">». </w:t>
            </w:r>
            <w:r w:rsidRPr="00C44AB4">
              <w:rPr>
                <w:rFonts w:cs="Times New Roman"/>
                <w:sz w:val="28"/>
                <w:szCs w:val="28"/>
              </w:rPr>
              <w:t>Отображается главное окно с клавиатурой, строкой текста, полем ввода, счётчиком ошибок и скорости, и кнопками управления.</w:t>
            </w:r>
          </w:p>
        </w:tc>
        <w:tc>
          <w:tcPr>
            <w:tcW w:w="2648" w:type="dxa"/>
            <w:vAlign w:val="center"/>
          </w:tcPr>
          <w:p w14:paraId="675E05EE" w14:textId="25C10C21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0DB9DFE0" w14:textId="77777777" w:rsidTr="00284169">
        <w:tc>
          <w:tcPr>
            <w:tcW w:w="880" w:type="dxa"/>
          </w:tcPr>
          <w:p w14:paraId="208DBF16" w14:textId="074E8EC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268" w:type="dxa"/>
          </w:tcPr>
          <w:p w14:paraId="78E86B4E" w14:textId="321C0064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поля ввода</w:t>
            </w:r>
          </w:p>
        </w:tc>
        <w:tc>
          <w:tcPr>
            <w:tcW w:w="4723" w:type="dxa"/>
          </w:tcPr>
          <w:p w14:paraId="07699802" w14:textId="366A35D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Вводимые символы отображаются в поле, соответствующие символы в строке сверху подсвечиваются при совпадении.</w:t>
            </w:r>
          </w:p>
        </w:tc>
        <w:tc>
          <w:tcPr>
            <w:tcW w:w="2648" w:type="dxa"/>
            <w:vAlign w:val="center"/>
          </w:tcPr>
          <w:p w14:paraId="78F94430" w14:textId="79FB1AA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CCA2720" w14:textId="77777777" w:rsidTr="00284169">
        <w:tc>
          <w:tcPr>
            <w:tcW w:w="880" w:type="dxa"/>
          </w:tcPr>
          <w:p w14:paraId="0582FA95" w14:textId="6BC9217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268" w:type="dxa"/>
          </w:tcPr>
          <w:p w14:paraId="0CD3ECA4" w14:textId="7747CC0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режима тренировки</w:t>
            </w:r>
          </w:p>
        </w:tc>
        <w:tc>
          <w:tcPr>
            <w:tcW w:w="4723" w:type="dxa"/>
          </w:tcPr>
          <w:p w14:paraId="392A0022" w14:textId="23A0DEEA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Меняется содержимое строки для ввода в зависимости от режима.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Происходит замена текущего упражнения на новое. Строка с текстом изменяется.</w:t>
            </w:r>
          </w:p>
        </w:tc>
        <w:tc>
          <w:tcPr>
            <w:tcW w:w="2648" w:type="dxa"/>
            <w:vAlign w:val="center"/>
          </w:tcPr>
          <w:p w14:paraId="1B53E6CE" w14:textId="3139D87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4B5B815" w14:textId="77777777" w:rsidTr="00284169">
        <w:tc>
          <w:tcPr>
            <w:tcW w:w="880" w:type="dxa"/>
          </w:tcPr>
          <w:p w14:paraId="488321A5" w14:textId="1E16C281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9AEA5AF" w14:textId="186BF2C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языка</w:t>
            </w:r>
          </w:p>
        </w:tc>
        <w:tc>
          <w:tcPr>
            <w:tcW w:w="4723" w:type="dxa"/>
          </w:tcPr>
          <w:p w14:paraId="6C17163E" w14:textId="02D5745F" w:rsidR="00770DF6" w:rsidRPr="002D0C29" w:rsidRDefault="003E4A47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3E4A47">
              <w:rPr>
                <w:rFonts w:eastAsia="Times New Roman" w:cs="Times New Roman"/>
                <w:sz w:val="28"/>
                <w:szCs w:val="28"/>
              </w:rPr>
              <w:t>Язык интерфейса и тренировочного текста изменяется</w:t>
            </w:r>
            <w:r w:rsidR="00FC124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4CBD4966" w14:textId="133189B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078CCE2F" w14:textId="77777777" w:rsidTr="00284169">
        <w:tc>
          <w:tcPr>
            <w:tcW w:w="880" w:type="dxa"/>
          </w:tcPr>
          <w:p w14:paraId="49C303CD" w14:textId="115E8CED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9759EF8" w14:textId="004C9C7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Подсветка при верном и неверном вводе</w:t>
            </w:r>
          </w:p>
        </w:tc>
        <w:tc>
          <w:tcPr>
            <w:tcW w:w="4723" w:type="dxa"/>
          </w:tcPr>
          <w:p w14:paraId="10608596" w14:textId="724D02A3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Нажатые клавиши подсвечиваются: зелёным — верные, красным — ошибочные.</w:t>
            </w:r>
          </w:p>
        </w:tc>
        <w:tc>
          <w:tcPr>
            <w:tcW w:w="2648" w:type="dxa"/>
            <w:vAlign w:val="center"/>
          </w:tcPr>
          <w:p w14:paraId="61F177C6" w14:textId="6E7D3ECB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6CAFF224" w14:textId="77777777" w:rsidTr="00284169">
        <w:tc>
          <w:tcPr>
            <w:tcW w:w="880" w:type="dxa"/>
          </w:tcPr>
          <w:p w14:paraId="62A4BF81" w14:textId="73512BFF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6553B106" w14:textId="161B96F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счётчика ошибок</w:t>
            </w:r>
          </w:p>
        </w:tc>
        <w:tc>
          <w:tcPr>
            <w:tcW w:w="4723" w:type="dxa"/>
          </w:tcPr>
          <w:p w14:paraId="56BB0D78" w14:textId="098EA80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Значение счётчика </w:t>
            </w:r>
            <w:proofErr w:type="spellStart"/>
            <w:r w:rsidRPr="00F72CAB">
              <w:rPr>
                <w:rFonts w:cs="Times New Roman"/>
                <w:b/>
                <w:bCs/>
                <w:sz w:val="28"/>
                <w:szCs w:val="28"/>
              </w:rPr>
              <w:t>Errors</w:t>
            </w:r>
            <w:proofErr w:type="spellEnd"/>
            <w:r w:rsidR="00C40ACA">
              <w:rPr>
                <w:rFonts w:cs="Times New Roman"/>
                <w:b/>
                <w:bCs/>
                <w:sz w:val="28"/>
                <w:szCs w:val="28"/>
              </w:rPr>
              <w:t xml:space="preserve">/Ошибки </w:t>
            </w:r>
            <w:r w:rsidRPr="00F72CAB">
              <w:rPr>
                <w:rFonts w:cs="Times New Roman"/>
                <w:sz w:val="28"/>
                <w:szCs w:val="28"/>
              </w:rPr>
              <w:t>увеличивается на каждую ошибку.</w:t>
            </w:r>
          </w:p>
        </w:tc>
        <w:tc>
          <w:tcPr>
            <w:tcW w:w="2648" w:type="dxa"/>
            <w:vAlign w:val="center"/>
          </w:tcPr>
          <w:p w14:paraId="610089B6" w14:textId="55DEE19D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</w:tbl>
    <w:p w14:paraId="2277B9F7" w14:textId="6625FA97" w:rsidR="00DB2B12" w:rsidRDefault="00DB2B12" w:rsidP="00DB2B12">
      <w:pPr>
        <w:ind w:firstLine="0"/>
      </w:pPr>
      <w:r w:rsidRPr="00D71DC5">
        <w:rPr>
          <w:sz w:val="28"/>
          <w:szCs w:val="24"/>
        </w:rPr>
        <w:lastRenderedPageBreak/>
        <w:t>Продолжение таблицы 1</w:t>
      </w:r>
    </w:p>
    <w:tbl>
      <w:tblPr>
        <w:tblStyle w:val="a4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770DF6" w:rsidRPr="002D0C29" w14:paraId="19420BB7" w14:textId="77777777" w:rsidTr="00284169">
        <w:tc>
          <w:tcPr>
            <w:tcW w:w="880" w:type="dxa"/>
          </w:tcPr>
          <w:p w14:paraId="48C93780" w14:textId="0C11D5EB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268" w:type="dxa"/>
          </w:tcPr>
          <w:p w14:paraId="6A6311DF" w14:textId="080C896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подсчёта скорости</w:t>
            </w:r>
          </w:p>
        </w:tc>
        <w:tc>
          <w:tcPr>
            <w:tcW w:w="4723" w:type="dxa"/>
          </w:tcPr>
          <w:p w14:paraId="75B1992F" w14:textId="201C04B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Показатель </w:t>
            </w:r>
            <w:r w:rsidRPr="00F72CAB">
              <w:rPr>
                <w:rFonts w:cs="Times New Roman"/>
                <w:b/>
                <w:bCs/>
                <w:sz w:val="28"/>
                <w:szCs w:val="28"/>
              </w:rPr>
              <w:t>Speed</w:t>
            </w:r>
            <w:r w:rsidR="00C40ACA">
              <w:rPr>
                <w:rFonts w:cs="Times New Roman"/>
                <w:b/>
                <w:bCs/>
                <w:sz w:val="28"/>
                <w:szCs w:val="28"/>
              </w:rPr>
              <w:t>/Скорость</w:t>
            </w:r>
            <w:r w:rsidRPr="00F72CAB">
              <w:rPr>
                <w:rFonts w:cs="Times New Roman"/>
                <w:sz w:val="28"/>
                <w:szCs w:val="28"/>
              </w:rPr>
              <w:t xml:space="preserve"> отображает корректную скорость печати (в словах в минуту — WPM</w:t>
            </w:r>
            <w:r w:rsidR="00C40ACA">
              <w:rPr>
                <w:rFonts w:cs="Times New Roman"/>
                <w:sz w:val="28"/>
                <w:szCs w:val="28"/>
              </w:rPr>
              <w:t xml:space="preserve"> или в символах в минуту –</w:t>
            </w:r>
            <w:r w:rsidR="00C40ACA" w:rsidRPr="00C40ACA">
              <w:rPr>
                <w:rFonts w:cs="Times New Roman"/>
                <w:sz w:val="28"/>
                <w:szCs w:val="28"/>
              </w:rPr>
              <w:t xml:space="preserve"> </w:t>
            </w:r>
            <w:r w:rsidR="00C40ACA">
              <w:rPr>
                <w:rFonts w:cs="Times New Roman"/>
                <w:sz w:val="28"/>
                <w:szCs w:val="28"/>
                <w:lang w:val="en-US"/>
              </w:rPr>
              <w:t>CPM</w:t>
            </w:r>
            <w:r w:rsidRPr="00F72CAB">
              <w:rPr>
                <w:rFonts w:cs="Times New Roman"/>
                <w:sz w:val="28"/>
                <w:szCs w:val="28"/>
              </w:rPr>
              <w:t>).</w:t>
            </w:r>
          </w:p>
        </w:tc>
        <w:tc>
          <w:tcPr>
            <w:tcW w:w="2648" w:type="dxa"/>
            <w:vAlign w:val="center"/>
          </w:tcPr>
          <w:p w14:paraId="394EA5F9" w14:textId="62822537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3248A5E7" w14:textId="77777777" w:rsidTr="00284169">
        <w:tc>
          <w:tcPr>
            <w:tcW w:w="880" w:type="dxa"/>
          </w:tcPr>
          <w:p w14:paraId="522CADD3" w14:textId="666BE294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14:paraId="1715528B" w14:textId="5DBDE503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ограничения по времени</w:t>
            </w:r>
          </w:p>
        </w:tc>
        <w:tc>
          <w:tcPr>
            <w:tcW w:w="4723" w:type="dxa"/>
          </w:tcPr>
          <w:p w14:paraId="280C5EA3" w14:textId="21139C39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 истечении </w:t>
            </w:r>
            <w:r w:rsidR="00035010">
              <w:rPr>
                <w:rFonts w:cs="Times New Roman"/>
                <w:sz w:val="28"/>
                <w:szCs w:val="28"/>
              </w:rPr>
              <w:t>времени в поле выводится сообщение о закончившемся времени</w:t>
            </w:r>
            <w:r w:rsidRPr="00F72CAB">
              <w:rPr>
                <w:rFonts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7D975945" w14:textId="35DA9F60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5CCFFA5E" w14:textId="77777777" w:rsidTr="00284169">
        <w:tc>
          <w:tcPr>
            <w:tcW w:w="880" w:type="dxa"/>
          </w:tcPr>
          <w:p w14:paraId="2084AFEA" w14:textId="276497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2268" w:type="dxa"/>
          </w:tcPr>
          <w:p w14:paraId="1D5D60DA" w14:textId="5907942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корректной смены всех параметров</w:t>
            </w:r>
          </w:p>
        </w:tc>
        <w:tc>
          <w:tcPr>
            <w:tcW w:w="4723" w:type="dxa"/>
          </w:tcPr>
          <w:p w14:paraId="2259518E" w14:textId="66969C7F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Все элементы корректно взаимодействуют между собой без сбоев или зависаний.</w:t>
            </w:r>
          </w:p>
        </w:tc>
        <w:tc>
          <w:tcPr>
            <w:tcW w:w="2648" w:type="dxa"/>
            <w:vAlign w:val="center"/>
          </w:tcPr>
          <w:p w14:paraId="579A7D91" w14:textId="1F20EB0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6193BEC" w14:textId="77777777" w:rsidTr="00284169">
        <w:tc>
          <w:tcPr>
            <w:tcW w:w="880" w:type="dxa"/>
          </w:tcPr>
          <w:p w14:paraId="7B079E22" w14:textId="5917B100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</w:t>
            </w:r>
          </w:p>
        </w:tc>
        <w:tc>
          <w:tcPr>
            <w:tcW w:w="2268" w:type="dxa"/>
          </w:tcPr>
          <w:p w14:paraId="6E4A83A6" w14:textId="12CC9EBA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Закрытие программы</w:t>
            </w:r>
          </w:p>
        </w:tc>
        <w:tc>
          <w:tcPr>
            <w:tcW w:w="4723" w:type="dxa"/>
          </w:tcPr>
          <w:p w14:paraId="3BA9568A" w14:textId="3AFE9D30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Программа закрывается корректно, без ошибок.</w:t>
            </w:r>
          </w:p>
        </w:tc>
        <w:tc>
          <w:tcPr>
            <w:tcW w:w="2648" w:type="dxa"/>
            <w:vAlign w:val="center"/>
          </w:tcPr>
          <w:p w14:paraId="6A69C0E0" w14:textId="4CE584D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bookmarkEnd w:id="16"/>
    </w:tbl>
    <w:p w14:paraId="5BDF67DC" w14:textId="769F4EFD" w:rsidR="004F2F0E" w:rsidRDefault="004F2F0E" w:rsidP="00AA65B6">
      <w:pPr>
        <w:rPr>
          <w:rFonts w:cs="Times New Roman"/>
          <w:b/>
          <w:sz w:val="28"/>
          <w:szCs w:val="28"/>
        </w:rPr>
      </w:pPr>
    </w:p>
    <w:p w14:paraId="2BC66F0F" w14:textId="7B9D79CC" w:rsidR="00AF451D" w:rsidRDefault="004F2F0E" w:rsidP="004F2F0E">
      <w:pPr>
        <w:spacing w:before="0" w:after="160" w:line="259" w:lineRule="auto"/>
        <w:ind w:firstLine="0"/>
        <w:contextualSpacing w:val="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14:paraId="0F92C59C" w14:textId="4D2EA2CE" w:rsidR="004F2F0E" w:rsidRPr="00D71DC5" w:rsidRDefault="004F2F0E" w:rsidP="00D71DC5">
      <w:pPr>
        <w:rPr>
          <w:sz w:val="28"/>
          <w:szCs w:val="24"/>
          <w:lang w:val="en-US"/>
        </w:rPr>
      </w:pPr>
      <w:r w:rsidRPr="004F2F0E">
        <w:rPr>
          <w:sz w:val="28"/>
          <w:szCs w:val="24"/>
        </w:rPr>
        <w:lastRenderedPageBreak/>
        <w:t>Тестирование:</w:t>
      </w:r>
    </w:p>
    <w:p w14:paraId="61132550" w14:textId="4D6EE24C" w:rsidR="002C65F1" w:rsidRPr="002C65F1" w:rsidRDefault="004F2F0E" w:rsidP="002C65F1">
      <w:pPr>
        <w:pStyle w:val="a"/>
        <w:numPr>
          <w:ilvl w:val="0"/>
          <w:numId w:val="0"/>
        </w:numPr>
        <w:spacing w:before="0"/>
        <w:rPr>
          <w:rFonts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038939B" wp14:editId="7323F2EF">
            <wp:extent cx="6031230" cy="356997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917C" w14:textId="609DA7DC" w:rsidR="0011541D" w:rsidRPr="002C65F1" w:rsidRDefault="0011541D" w:rsidP="002C65F1">
      <w:pPr>
        <w:spacing w:before="0" w:line="720" w:lineRule="auto"/>
        <w:ind w:firstLine="0"/>
        <w:jc w:val="center"/>
        <w:rPr>
          <w:rFonts w:eastAsia="MS Mincho" w:cs="Arial"/>
          <w:bCs/>
          <w:sz w:val="28"/>
        </w:rPr>
      </w:pPr>
      <w:r w:rsidRPr="00D71DC5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4</w:t>
      </w:r>
      <w:r w:rsidR="00C02BEE">
        <w:rPr>
          <w:rFonts w:eastAsia="MS Mincho" w:cs="Arial"/>
          <w:bCs/>
          <w:sz w:val="28"/>
        </w:rPr>
        <w:t>3</w:t>
      </w:r>
      <w:r w:rsidRPr="00D71DC5">
        <w:rPr>
          <w:rFonts w:eastAsia="MS Mincho" w:cs="Arial"/>
          <w:bCs/>
          <w:sz w:val="28"/>
        </w:rPr>
        <w:t xml:space="preserve"> – Запуск программы</w:t>
      </w:r>
    </w:p>
    <w:p w14:paraId="23ED7C56" w14:textId="431636BC" w:rsidR="004F2F0E" w:rsidRDefault="004F2F0E" w:rsidP="002C65F1">
      <w:pPr>
        <w:pStyle w:val="141"/>
        <w:spacing w:before="0" w:after="0"/>
        <w:ind w:firstLine="0"/>
        <w:rPr>
          <w:lang w:val="en-US"/>
        </w:rPr>
      </w:pPr>
      <w:r w:rsidRPr="004F2F0E">
        <w:rPr>
          <w:noProof/>
          <w:lang w:val="en-US"/>
        </w:rPr>
        <w:drawing>
          <wp:inline distT="0" distB="0" distL="0" distR="0" wp14:anchorId="463E93F4" wp14:editId="73ACAC91">
            <wp:extent cx="6031230" cy="356997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A5E" w14:textId="39D0A17B" w:rsidR="00D71DC5" w:rsidRPr="00405677" w:rsidRDefault="00D71DC5" w:rsidP="002C65F1">
      <w:pPr>
        <w:spacing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4</w:t>
      </w:r>
      <w:r w:rsidR="00C02BEE">
        <w:rPr>
          <w:rFonts w:eastAsia="MS Mincho" w:cs="Arial"/>
          <w:bCs/>
          <w:sz w:val="28"/>
        </w:rPr>
        <w:t>4</w:t>
      </w:r>
      <w:r w:rsidRPr="00405677">
        <w:rPr>
          <w:rFonts w:eastAsia="MS Mincho" w:cs="Arial"/>
          <w:bCs/>
          <w:sz w:val="28"/>
        </w:rPr>
        <w:t xml:space="preserve"> – Проверка поля ввода</w:t>
      </w:r>
    </w:p>
    <w:p w14:paraId="57E281A4" w14:textId="0F3D0D19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lastRenderedPageBreak/>
        <w:drawing>
          <wp:inline distT="0" distB="0" distL="0" distR="0" wp14:anchorId="342C38BF" wp14:editId="2DDE7863">
            <wp:extent cx="6031230" cy="3576320"/>
            <wp:effectExtent l="0" t="0" r="762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DB80" w14:textId="6395432E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4</w:t>
      </w:r>
      <w:r w:rsidR="00C02BEE">
        <w:rPr>
          <w:rFonts w:eastAsia="MS Mincho" w:cs="Arial"/>
          <w:bCs/>
          <w:sz w:val="28"/>
        </w:rPr>
        <w:t>5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65943028" w14:textId="77777777" w:rsidR="00405677" w:rsidRDefault="00405677" w:rsidP="003E4A47">
      <w:pPr>
        <w:ind w:firstLine="0"/>
        <w:rPr>
          <w:bCs/>
          <w:sz w:val="28"/>
          <w:szCs w:val="24"/>
        </w:rPr>
      </w:pPr>
    </w:p>
    <w:p w14:paraId="5B169465" w14:textId="7FC667AA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drawing>
          <wp:inline distT="0" distB="0" distL="0" distR="0" wp14:anchorId="7983D692" wp14:editId="08D268C9">
            <wp:extent cx="6031230" cy="3576320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B9F2" w14:textId="4069A58A" w:rsidR="0074282D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4</w:t>
      </w:r>
      <w:r w:rsidR="00C02BEE">
        <w:rPr>
          <w:rFonts w:eastAsia="MS Mincho" w:cs="Arial"/>
          <w:bCs/>
          <w:sz w:val="28"/>
        </w:rPr>
        <w:t>6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37D6D4D2" w14:textId="4A3C8C3C" w:rsidR="0074282D" w:rsidRDefault="005427E4" w:rsidP="0074282D">
      <w:pPr>
        <w:ind w:firstLine="0"/>
        <w:rPr>
          <w:bCs/>
          <w:sz w:val="28"/>
          <w:szCs w:val="24"/>
        </w:rPr>
      </w:pPr>
      <w:r w:rsidRPr="005427E4">
        <w:rPr>
          <w:bCs/>
          <w:noProof/>
          <w:sz w:val="28"/>
          <w:szCs w:val="24"/>
        </w:rPr>
        <w:lastRenderedPageBreak/>
        <w:drawing>
          <wp:inline distT="0" distB="0" distL="0" distR="0" wp14:anchorId="0FDCC4A6" wp14:editId="4E488489">
            <wp:extent cx="6031230" cy="35814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9E29" w14:textId="760FC75B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47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языка</w:t>
      </w:r>
    </w:p>
    <w:p w14:paraId="5171BC38" w14:textId="724C9DE1" w:rsidR="00FC1249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  <w:lang w:val="en-US"/>
        </w:rPr>
        <w:drawing>
          <wp:inline distT="0" distB="0" distL="0" distR="0" wp14:anchorId="0051B495" wp14:editId="39698225">
            <wp:extent cx="6031230" cy="3576320"/>
            <wp:effectExtent l="0" t="0" r="762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4B56" w14:textId="332A521C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48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65468939" w14:textId="77777777" w:rsidR="00405677" w:rsidRPr="00405677" w:rsidRDefault="00405677" w:rsidP="00FC1249">
      <w:pPr>
        <w:ind w:firstLine="0"/>
        <w:rPr>
          <w:sz w:val="28"/>
          <w:szCs w:val="24"/>
        </w:rPr>
      </w:pPr>
    </w:p>
    <w:p w14:paraId="0C25F944" w14:textId="62BF2D18" w:rsidR="00FC1249" w:rsidRDefault="00FC1249" w:rsidP="0074282D">
      <w:pPr>
        <w:ind w:firstLine="0"/>
        <w:rPr>
          <w:bCs/>
          <w:sz w:val="28"/>
          <w:szCs w:val="24"/>
        </w:rPr>
      </w:pPr>
      <w:r w:rsidRPr="00FC1249">
        <w:rPr>
          <w:bCs/>
          <w:noProof/>
          <w:sz w:val="28"/>
          <w:szCs w:val="24"/>
        </w:rPr>
        <w:lastRenderedPageBreak/>
        <w:drawing>
          <wp:inline distT="0" distB="0" distL="0" distR="0" wp14:anchorId="5B31D61F" wp14:editId="64D8A678">
            <wp:extent cx="6031230" cy="3576320"/>
            <wp:effectExtent l="0" t="0" r="762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FB50" w14:textId="36F2BEA1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49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796D398C" w14:textId="3D5DC555" w:rsidR="00405677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</w:rPr>
        <w:drawing>
          <wp:inline distT="0" distB="0" distL="0" distR="0" wp14:anchorId="53CCE795" wp14:editId="7BD1BDA4">
            <wp:extent cx="6031230" cy="3573145"/>
            <wp:effectExtent l="0" t="0" r="762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1559" w14:textId="12C359B5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0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счетчика ошибок</w:t>
      </w:r>
    </w:p>
    <w:p w14:paraId="28BA07F2" w14:textId="3CD5DC94" w:rsidR="00FC1249" w:rsidRDefault="00C76916" w:rsidP="00FC1249">
      <w:pPr>
        <w:ind w:firstLine="0"/>
        <w:rPr>
          <w:sz w:val="28"/>
          <w:szCs w:val="24"/>
        </w:rPr>
      </w:pPr>
      <w:r w:rsidRPr="00C76916">
        <w:rPr>
          <w:noProof/>
          <w:sz w:val="28"/>
          <w:szCs w:val="24"/>
          <w:lang w:val="en-US"/>
        </w:rPr>
        <w:lastRenderedPageBreak/>
        <w:drawing>
          <wp:inline distT="0" distB="0" distL="0" distR="0" wp14:anchorId="737BEDC2" wp14:editId="0B6ACE55">
            <wp:extent cx="6031230" cy="3577590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830F" w14:textId="3CB5F3F3" w:rsidR="0011541D" w:rsidRPr="00405677" w:rsidRDefault="00405677" w:rsidP="002C65F1">
      <w:pPr>
        <w:spacing w:beforeLines="240" w:before="576" w:afterLines="240" w:after="576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1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подсчета скорости</w:t>
      </w:r>
      <w:r w:rsidR="0011541D" w:rsidRPr="0011541D">
        <w:rPr>
          <w:noProof/>
          <w:sz w:val="28"/>
          <w:szCs w:val="24"/>
        </w:rPr>
        <w:drawing>
          <wp:inline distT="0" distB="0" distL="0" distR="0" wp14:anchorId="0F8AC946" wp14:editId="50CFE0A7">
            <wp:extent cx="6031230" cy="3575685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80B7" w14:textId="1A57384B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2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ограничения по времени</w:t>
      </w:r>
    </w:p>
    <w:p w14:paraId="04629B53" w14:textId="77777777" w:rsidR="00405677" w:rsidRPr="00405677" w:rsidRDefault="00405677" w:rsidP="0011541D">
      <w:pPr>
        <w:ind w:firstLine="0"/>
        <w:rPr>
          <w:sz w:val="28"/>
          <w:szCs w:val="24"/>
        </w:rPr>
      </w:pPr>
    </w:p>
    <w:p w14:paraId="395538C9" w14:textId="407504C5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444BFC6" wp14:editId="5E778222">
            <wp:extent cx="6031230" cy="3484880"/>
            <wp:effectExtent l="0" t="0" r="762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AAEE" w14:textId="5F0DC7AF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3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02790144" w14:textId="3AE8773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332C696" wp14:editId="2A76BA3D">
            <wp:extent cx="6031230" cy="3482975"/>
            <wp:effectExtent l="0" t="0" r="762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E3E" w14:textId="0C7DD2F1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4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300900" w14:textId="77777777" w:rsidR="00405677" w:rsidRDefault="00405677" w:rsidP="00D71DC5">
      <w:pPr>
        <w:ind w:firstLine="0"/>
        <w:rPr>
          <w:sz w:val="28"/>
          <w:szCs w:val="24"/>
        </w:rPr>
      </w:pPr>
    </w:p>
    <w:p w14:paraId="79370DF4" w14:textId="0E2AAD1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63F81CF" wp14:editId="0EDC5560">
            <wp:extent cx="6031230" cy="3482975"/>
            <wp:effectExtent l="0" t="0" r="762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5027" w14:textId="1B7B6F07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5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C968C7" w14:textId="450B7909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642F331F" wp14:editId="2473C306">
            <wp:extent cx="6031230" cy="3481705"/>
            <wp:effectExtent l="0" t="0" r="762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C53F" w14:textId="023DD7E7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6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22F87BBD" w14:textId="77777777" w:rsidR="00405677" w:rsidRPr="00D71DC5" w:rsidRDefault="00405677" w:rsidP="00D71DC5">
      <w:pPr>
        <w:ind w:firstLine="0"/>
        <w:rPr>
          <w:sz w:val="28"/>
          <w:szCs w:val="24"/>
        </w:rPr>
      </w:pPr>
    </w:p>
    <w:p w14:paraId="4FF21B7A" w14:textId="1F86767E" w:rsidR="00035010" w:rsidRDefault="00D71DC5" w:rsidP="00035010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47C9412" wp14:editId="7FDBC93D">
            <wp:extent cx="6031230" cy="3475355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2C7" w14:textId="121D25DA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57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4784674" w14:textId="18D6C744" w:rsidR="00D71DC5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2A749C8" wp14:editId="5BFE5874">
            <wp:extent cx="6031230" cy="3985260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293F" w14:textId="2CE8E23C" w:rsid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58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0A813249" w14:textId="7777777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</w:p>
    <w:p w14:paraId="230A6818" w14:textId="77777777" w:rsidR="00405677" w:rsidRDefault="00405677" w:rsidP="00D71DC5">
      <w:pPr>
        <w:ind w:firstLine="0"/>
        <w:rPr>
          <w:sz w:val="28"/>
          <w:szCs w:val="24"/>
        </w:rPr>
      </w:pPr>
    </w:p>
    <w:p w14:paraId="1F46EB91" w14:textId="15E0A9F0" w:rsidR="00405677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66E41C40" wp14:editId="581CA8B4">
            <wp:extent cx="5400675" cy="4572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278A" w14:textId="08CE1543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59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2560F5E5" w14:textId="77777777" w:rsidR="00405677" w:rsidRPr="00405677" w:rsidRDefault="00405677" w:rsidP="00D71DC5">
      <w:pPr>
        <w:ind w:firstLine="0"/>
        <w:rPr>
          <w:sz w:val="28"/>
          <w:szCs w:val="24"/>
        </w:rPr>
      </w:pPr>
    </w:p>
    <w:p w14:paraId="3B325716" w14:textId="77777777" w:rsidR="00985B69" w:rsidRPr="002D0C29" w:rsidRDefault="00985B69" w:rsidP="00AA65B6">
      <w:pPr>
        <w:rPr>
          <w:rFonts w:cs="Times New Roman"/>
          <w:b/>
          <w:sz w:val="28"/>
          <w:szCs w:val="28"/>
        </w:rPr>
      </w:pPr>
    </w:p>
    <w:p w14:paraId="0A4F7224" w14:textId="77777777" w:rsidR="00D806D9" w:rsidRPr="002D0C29" w:rsidRDefault="00D806D9" w:rsidP="00AA65B6">
      <w:pPr>
        <w:ind w:firstLine="709"/>
        <w:rPr>
          <w:rFonts w:cs="Times New Roman"/>
          <w:sz w:val="28"/>
          <w:szCs w:val="28"/>
        </w:rPr>
      </w:pPr>
      <w:r w:rsidRPr="002D0C29">
        <w:rPr>
          <w:rFonts w:cs="Times New Roman"/>
          <w:b/>
          <w:bCs/>
        </w:rPr>
        <w:br w:type="page"/>
      </w:r>
    </w:p>
    <w:p w14:paraId="5AE48A43" w14:textId="2253B780" w:rsidR="00F52514" w:rsidRPr="00B000A2" w:rsidRDefault="64509B84" w:rsidP="00B000A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56999279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17"/>
    </w:p>
    <w:p w14:paraId="0BB96B5A" w14:textId="77777777" w:rsidR="001D034D" w:rsidRPr="00B000A2" w:rsidRDefault="001D034D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 xml:space="preserve">В ходе выполнения задания по дисциплине «Учебная практика 05.01» были улучшены знания об языке программирования </w:t>
      </w:r>
      <w:r w:rsidRPr="00B000A2">
        <w:rPr>
          <w:sz w:val="28"/>
          <w:szCs w:val="28"/>
          <w:lang w:val="en-US"/>
        </w:rPr>
        <w:t>Python</w:t>
      </w:r>
      <w:r w:rsidRPr="00B000A2">
        <w:rPr>
          <w:sz w:val="28"/>
          <w:szCs w:val="28"/>
        </w:rPr>
        <w:t xml:space="preserve">. Также были усовершенствованы навыки использования </w:t>
      </w:r>
      <w:r w:rsidRPr="00B000A2">
        <w:rPr>
          <w:sz w:val="28"/>
          <w:szCs w:val="28"/>
          <w:lang w:val="en-US"/>
        </w:rPr>
        <w:t>IDE</w:t>
      </w:r>
      <w:r w:rsidRPr="00B000A2">
        <w:rPr>
          <w:sz w:val="28"/>
          <w:szCs w:val="28"/>
        </w:rPr>
        <w:t xml:space="preserve"> </w:t>
      </w:r>
      <w:r w:rsidRPr="00B000A2">
        <w:rPr>
          <w:sz w:val="28"/>
          <w:szCs w:val="28"/>
          <w:lang w:val="en-US"/>
        </w:rPr>
        <w:t>PyCharm</w:t>
      </w:r>
      <w:r w:rsidRPr="00B000A2">
        <w:rPr>
          <w:sz w:val="28"/>
          <w:szCs w:val="28"/>
        </w:rPr>
        <w:t xml:space="preserve"> и </w:t>
      </w:r>
      <w:r w:rsidRPr="00B000A2">
        <w:rPr>
          <w:sz w:val="28"/>
          <w:szCs w:val="28"/>
          <w:lang w:val="en-US"/>
        </w:rPr>
        <w:t>GitHub</w:t>
      </w:r>
      <w:r w:rsidRPr="00B000A2">
        <w:rPr>
          <w:sz w:val="28"/>
          <w:szCs w:val="28"/>
        </w:rPr>
        <w:t>.</w:t>
      </w:r>
    </w:p>
    <w:p w14:paraId="1FBFF25C" w14:textId="77777777" w:rsidR="00B000A2" w:rsidRPr="00B000A2" w:rsidRDefault="00B000A2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>По итогу разработки клавиатурный тренажер обладает интуитивно понятным интерфейсом, возможностью тренироваться без интернета, масштабируемостью и большим разнообразием упражнений. В отличие от устаревших аналогов с ограниченным функционалом и однотипными заданиями, данный продукт предлагает современное решение: чистый интерфейс без лишних элементов, актуальную версию с регулярными обновлениями, а также разнообразные упражнения для разных уровней подготовки. Это приложение отлично подходит для развития скорости печати, улучшения грамотности и повышения продуктивности при работе с текстом.</w:t>
      </w:r>
    </w:p>
    <w:p w14:paraId="4613E818" w14:textId="4EE0C3AF" w:rsidR="001D034D" w:rsidRPr="00B000A2" w:rsidRDefault="001D034D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>К программе написаны такие документы, как Техническое Задание, Программа Методики Испытаний, Руководство Пользователя, которые включены в приложения итогового отчета по Учебной Практике 05.01.</w:t>
      </w:r>
    </w:p>
    <w:p w14:paraId="6E904663" w14:textId="77777777" w:rsidR="00F52514" w:rsidRPr="00B000A2" w:rsidRDefault="4599C43A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 xml:space="preserve">Таким образом, </w:t>
      </w:r>
      <w:r w:rsidR="5F123428" w:rsidRPr="00B000A2">
        <w:rPr>
          <w:sz w:val="28"/>
          <w:szCs w:val="28"/>
        </w:rPr>
        <w:t>программа учебной практики ПМ.05</w:t>
      </w:r>
      <w:r w:rsidR="1EA83917" w:rsidRPr="00B000A2">
        <w:rPr>
          <w:sz w:val="28"/>
          <w:szCs w:val="28"/>
        </w:rPr>
        <w:t xml:space="preserve"> в период с 1</w:t>
      </w:r>
      <w:r w:rsidR="48E3F336" w:rsidRPr="00B000A2">
        <w:rPr>
          <w:sz w:val="28"/>
          <w:szCs w:val="28"/>
        </w:rPr>
        <w:t>5</w:t>
      </w:r>
      <w:r w:rsidR="1EA83917" w:rsidRPr="00B000A2">
        <w:rPr>
          <w:sz w:val="28"/>
          <w:szCs w:val="28"/>
        </w:rPr>
        <w:t>.01.202</w:t>
      </w:r>
      <w:r w:rsidR="1B37C8BE" w:rsidRPr="00B000A2">
        <w:rPr>
          <w:sz w:val="28"/>
          <w:szCs w:val="28"/>
        </w:rPr>
        <w:t>4</w:t>
      </w:r>
      <w:r w:rsidR="1EA83917" w:rsidRPr="00B000A2">
        <w:rPr>
          <w:sz w:val="28"/>
          <w:szCs w:val="28"/>
        </w:rPr>
        <w:t xml:space="preserve"> по 1</w:t>
      </w:r>
      <w:r w:rsidR="615DED81" w:rsidRPr="00B000A2">
        <w:rPr>
          <w:sz w:val="28"/>
          <w:szCs w:val="28"/>
        </w:rPr>
        <w:t>9</w:t>
      </w:r>
      <w:r w:rsidR="1EA83917" w:rsidRPr="00B000A2">
        <w:rPr>
          <w:sz w:val="28"/>
          <w:szCs w:val="28"/>
        </w:rPr>
        <w:t>.06.202</w:t>
      </w:r>
      <w:r w:rsidR="196E5C76" w:rsidRPr="00B000A2">
        <w:rPr>
          <w:sz w:val="28"/>
          <w:szCs w:val="28"/>
        </w:rPr>
        <w:t>4</w:t>
      </w:r>
      <w:r w:rsidRPr="00B000A2">
        <w:rPr>
          <w:sz w:val="28"/>
          <w:szCs w:val="28"/>
        </w:rPr>
        <w:t xml:space="preserve"> была выполнена мной в полном объеме.</w:t>
      </w:r>
    </w:p>
    <w:p w14:paraId="09F9F9E9" w14:textId="3065BD18" w:rsidR="0010035F" w:rsidRPr="00B000A2" w:rsidRDefault="0010035F" w:rsidP="00B000A2">
      <w:pPr>
        <w:rPr>
          <w:rFonts w:eastAsia="Times New Roman" w:cs="Times New Roman"/>
          <w:sz w:val="28"/>
          <w:szCs w:val="28"/>
        </w:rPr>
      </w:pPr>
      <w:r w:rsidRPr="00B000A2">
        <w:rPr>
          <w:rFonts w:eastAsia="Times New Roman" w:cs="Times New Roman"/>
          <w:sz w:val="28"/>
          <w:szCs w:val="28"/>
        </w:rPr>
        <w:t xml:space="preserve">При выполнении работ, предусмотренных заданием на практику, в организации </w:t>
      </w:r>
      <w:r w:rsidR="00F52514" w:rsidRPr="00B000A2">
        <w:rPr>
          <w:rFonts w:eastAsia="Times New Roman" w:cs="Times New Roman"/>
          <w:sz w:val="28"/>
          <w:szCs w:val="28"/>
        </w:rPr>
        <w:t xml:space="preserve">ФГБОУ ВО «Вятский государственный университет» мной, </w:t>
      </w:r>
      <w:r w:rsidR="005A042C" w:rsidRPr="00B000A2">
        <w:rPr>
          <w:rFonts w:cs="Times New Roman"/>
          <w:sz w:val="28"/>
          <w:szCs w:val="28"/>
        </w:rPr>
        <w:t>Титков</w:t>
      </w:r>
      <w:r w:rsidR="001D034D" w:rsidRPr="00B000A2">
        <w:rPr>
          <w:rFonts w:cs="Times New Roman"/>
          <w:sz w:val="28"/>
          <w:szCs w:val="28"/>
        </w:rPr>
        <w:t>ым</w:t>
      </w:r>
      <w:r w:rsidR="005A042C" w:rsidRPr="00B000A2">
        <w:rPr>
          <w:rFonts w:cs="Times New Roman"/>
          <w:sz w:val="28"/>
          <w:szCs w:val="28"/>
        </w:rPr>
        <w:t xml:space="preserve"> Дмитри</w:t>
      </w:r>
      <w:r w:rsidR="001D034D" w:rsidRPr="00B000A2">
        <w:rPr>
          <w:rFonts w:cs="Times New Roman"/>
          <w:sz w:val="28"/>
          <w:szCs w:val="28"/>
        </w:rPr>
        <w:t>ем</w:t>
      </w:r>
      <w:r w:rsidR="005A042C" w:rsidRPr="00B000A2">
        <w:rPr>
          <w:rFonts w:cs="Times New Roman"/>
          <w:sz w:val="28"/>
          <w:szCs w:val="28"/>
        </w:rPr>
        <w:t xml:space="preserve"> Михайлови</w:t>
      </w:r>
      <w:r w:rsidR="001D034D" w:rsidRPr="00B000A2">
        <w:rPr>
          <w:rFonts w:cs="Times New Roman"/>
          <w:sz w:val="28"/>
          <w:szCs w:val="28"/>
        </w:rPr>
        <w:t>чем</w:t>
      </w:r>
      <w:r w:rsidRPr="00B000A2">
        <w:rPr>
          <w:rFonts w:eastAsia="Times New Roman" w:cs="Times New Roman"/>
          <w:sz w:val="28"/>
          <w:szCs w:val="28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B000A2">
        <w:rPr>
          <w:rFonts w:eastAsia="Times New Roman" w:cs="Times New Roman"/>
          <w:sz w:val="28"/>
          <w:szCs w:val="28"/>
        </w:rPr>
        <w:t>ические правила и гигиенические</w:t>
      </w:r>
      <w:r w:rsidRPr="00B000A2">
        <w:rPr>
          <w:rFonts w:eastAsia="Times New Roman" w:cs="Times New Roman"/>
          <w:sz w:val="28"/>
          <w:szCs w:val="28"/>
        </w:rPr>
        <w:t xml:space="preserve"> нормативы. </w:t>
      </w:r>
      <w:r w:rsidR="00F52514" w:rsidRPr="00B000A2">
        <w:rPr>
          <w:rFonts w:eastAsia="Times New Roman" w:cs="Times New Roman"/>
          <w:sz w:val="28"/>
          <w:szCs w:val="28"/>
        </w:rPr>
        <w:t xml:space="preserve">Пройден вводный инструктаж и инструктаж на рабочем месте. </w:t>
      </w:r>
      <w:r w:rsidRPr="00B000A2">
        <w:rPr>
          <w:rFonts w:eastAsia="Times New Roman" w:cs="Times New Roman"/>
          <w:sz w:val="28"/>
          <w:szCs w:val="28"/>
        </w:rPr>
        <w:t>Замечаний не имел.</w:t>
      </w:r>
    </w:p>
    <w:p w14:paraId="50F40DEB" w14:textId="77777777" w:rsidR="0010035F" w:rsidRPr="002D0C29" w:rsidRDefault="0010035F" w:rsidP="00B000A2">
      <w:pPr>
        <w:rPr>
          <w:rFonts w:eastAsia="Times New Roman" w:cs="Times New Roman"/>
          <w:szCs w:val="24"/>
        </w:rPr>
      </w:pPr>
      <w:r w:rsidRPr="002D0C29">
        <w:rPr>
          <w:rFonts w:eastAsia="Times New Roman" w:cs="Times New Roman"/>
        </w:rPr>
        <w:br w:type="page"/>
      </w:r>
    </w:p>
    <w:p w14:paraId="58A50F17" w14:textId="77777777" w:rsidR="002D0C29" w:rsidRPr="002D0C29" w:rsidRDefault="64509B84" w:rsidP="002D0C2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8" w:name="_Toc156999280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18"/>
    </w:p>
    <w:p w14:paraId="77A52294" w14:textId="77777777" w:rsidR="002D0C29" w:rsidRPr="002D0C29" w:rsidRDefault="002D0C29" w:rsidP="002D0C29">
      <w:pPr>
        <w:keepLines/>
        <w:jc w:val="center"/>
        <w:rPr>
          <w:rFonts w:cs="Times New Roman"/>
          <w:b/>
          <w:sz w:val="28"/>
          <w:szCs w:val="28"/>
        </w:rPr>
      </w:pPr>
    </w:p>
    <w:p w14:paraId="49594D25" w14:textId="77777777" w:rsidR="0010035F" w:rsidRPr="00DF7772" w:rsidRDefault="002D0C29" w:rsidP="00DF7772">
      <w:pPr>
        <w:rPr>
          <w:rFonts w:cs="Times New Roman"/>
          <w:b/>
          <w:bCs/>
          <w:sz w:val="28"/>
          <w:szCs w:val="28"/>
        </w:rPr>
      </w:pPr>
      <w:r w:rsidRPr="00DF7772">
        <w:rPr>
          <w:rFonts w:cs="Times New Roman"/>
          <w:sz w:val="28"/>
          <w:szCs w:val="28"/>
          <w:highlight w:val="yellow"/>
        </w:rPr>
        <w:t>Список</w:t>
      </w:r>
    </w:p>
    <w:p w14:paraId="007DCDA8" w14:textId="77777777" w:rsidR="0092636D" w:rsidRPr="002D0C29" w:rsidRDefault="0092636D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450EA2D7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3DD355C9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1A81F0B1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717AAFBA" w14:textId="77777777" w:rsidR="0010035F" w:rsidRPr="002D0C29" w:rsidRDefault="0010035F">
      <w:pPr>
        <w:spacing w:after="160" w:line="259" w:lineRule="auto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br w:type="page"/>
      </w:r>
    </w:p>
    <w:p w14:paraId="1635A52E" w14:textId="77777777" w:rsidR="0010035F" w:rsidRPr="002D0C29" w:rsidRDefault="64509B84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56999281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r w:rsidR="60576C66" w:rsidRPr="002D0C29">
        <w:rPr>
          <w:rFonts w:ascii="Times New Roman" w:hAnsi="Times New Roman" w:cs="Times New Roman"/>
          <w:b/>
          <w:bCs/>
          <w:color w:val="auto"/>
        </w:rPr>
        <w:t xml:space="preserve"> А</w:t>
      </w:r>
      <w:bookmarkEnd w:id="19"/>
    </w:p>
    <w:p w14:paraId="02C96A90" w14:textId="77777777" w:rsidR="00046AD5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ИСХОДНЫЙ КОД</w:t>
      </w:r>
    </w:p>
    <w:p w14:paraId="56EE48EE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2908EB2C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121FD38A" w14:textId="77777777" w:rsidR="00046AD5" w:rsidRPr="002D0C29" w:rsidRDefault="00046AD5" w:rsidP="00046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567E0087" w14:textId="77777777" w:rsidR="00D806D9" w:rsidRPr="002D0C29" w:rsidRDefault="60576C66" w:rsidP="00D806D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56999282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Б</w:t>
      </w:r>
      <w:bookmarkEnd w:id="20"/>
    </w:p>
    <w:p w14:paraId="7768D695" w14:textId="77777777" w:rsidR="00F92BC0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ТЕХНИЧЕСКОЕ ЗАДАНИЕ</w:t>
      </w:r>
    </w:p>
    <w:p w14:paraId="1FE2DD96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7357532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07F023C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36954311" w14:textId="77777777" w:rsidR="00090DDC" w:rsidRPr="002D0C29" w:rsidRDefault="448DCF20" w:rsidP="00090DDC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15699928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В</w:t>
      </w:r>
      <w:bookmarkEnd w:id="21"/>
    </w:p>
    <w:p w14:paraId="5E33F164" w14:textId="77777777" w:rsidR="00090DDC" w:rsidRPr="002D0C29" w:rsidRDefault="00090DDC" w:rsidP="00090DDC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ПРОГРАММА И МЕТОДИКА ИСПЫТАНИЙ</w:t>
      </w:r>
    </w:p>
    <w:p w14:paraId="4BDB549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916C19D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74869460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6565A67C" w14:textId="77777777" w:rsidR="005A4AD5" w:rsidRPr="002D0C29" w:rsidRDefault="3D0AEEA1" w:rsidP="005A4AD5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2" w:name="_Toc15699928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Г</w:t>
      </w:r>
      <w:bookmarkEnd w:id="22"/>
    </w:p>
    <w:p w14:paraId="7C6B7655" w14:textId="77777777" w:rsidR="005A4AD5" w:rsidRPr="002D0C29" w:rsidRDefault="005A4AD5" w:rsidP="005A4AD5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РУКОВОДСТВО ПОЛЬЗОВАТЕЛЯ</w:t>
      </w:r>
    </w:p>
    <w:p w14:paraId="187F57B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54738AF4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sectPr w:rsidR="005A4AD5" w:rsidRPr="002D0C29" w:rsidSect="004A24EC">
      <w:headerReference w:type="default" r:id="rId79"/>
      <w:footerReference w:type="default" r:id="rId80"/>
      <w:headerReference w:type="first" r:id="rId81"/>
      <w:footerReference w:type="first" r:id="rId82"/>
      <w:pgSz w:w="11906" w:h="16838"/>
      <w:pgMar w:top="1134" w:right="707" w:bottom="1134" w:left="1701" w:header="0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E2C02D" w14:textId="77777777" w:rsidR="00FF33E0" w:rsidRDefault="00FF33E0" w:rsidP="0092636D">
      <w:pPr>
        <w:spacing w:line="240" w:lineRule="auto"/>
      </w:pPr>
      <w:r>
        <w:separator/>
      </w:r>
    </w:p>
  </w:endnote>
  <w:endnote w:type="continuationSeparator" w:id="0">
    <w:p w14:paraId="73C0BF19" w14:textId="77777777" w:rsidR="00FF33E0" w:rsidRDefault="00FF33E0" w:rsidP="009263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0E8E7" w14:textId="2307CE46" w:rsidR="008936B5" w:rsidRPr="0092636D" w:rsidRDefault="008936B5" w:rsidP="5EC7B6D3">
    <w:pPr>
      <w:pStyle w:val="ac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>
      <w:rPr>
        <w:noProof/>
      </w:rPr>
      <w:t>1</w:t>
    </w:r>
    <w:r w:rsidRPr="5EC7B6D3">
      <w:fldChar w:fldCharType="end"/>
    </w:r>
    <w:sdt>
      <w:sdtPr>
        <w:rPr>
          <w:rFonts w:cs="Times New Roman"/>
          <w:szCs w:val="24"/>
        </w:rPr>
        <w:id w:val="1767029751"/>
        <w:showingPlcHdr/>
        <w:docPartObj>
          <w:docPartGallery w:val="Page Numbers (Bottom of Page)"/>
          <w:docPartUnique/>
        </w:docPartObj>
      </w:sdtPr>
      <w:sdtContent>
        <w:r w:rsidRPr="5EC7B6D3">
          <w:rPr>
            <w:rFonts w:cs="Times New Roman"/>
            <w:szCs w:val="24"/>
          </w:rPr>
          <w:t>Место для ввода текста.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1E470505" w14:textId="77777777" w:rsidTr="5EC7B6D3">
      <w:trPr>
        <w:trHeight w:val="300"/>
      </w:trPr>
      <w:tc>
        <w:tcPr>
          <w:tcW w:w="3165" w:type="dxa"/>
        </w:tcPr>
        <w:p w14:paraId="70314EEA" w14:textId="77777777" w:rsidR="008936B5" w:rsidRDefault="008936B5" w:rsidP="5EC7B6D3">
          <w:pPr>
            <w:pStyle w:val="aa"/>
            <w:ind w:left="-115"/>
          </w:pPr>
        </w:p>
      </w:tc>
      <w:tc>
        <w:tcPr>
          <w:tcW w:w="3165" w:type="dxa"/>
        </w:tcPr>
        <w:p w14:paraId="2EAD669D" w14:textId="77777777" w:rsidR="008936B5" w:rsidRDefault="008936B5" w:rsidP="5EC7B6D3">
          <w:pPr>
            <w:pStyle w:val="aa"/>
            <w:jc w:val="center"/>
          </w:pPr>
        </w:p>
      </w:tc>
      <w:tc>
        <w:tcPr>
          <w:tcW w:w="3165" w:type="dxa"/>
        </w:tcPr>
        <w:p w14:paraId="4D465566" w14:textId="77777777" w:rsidR="008936B5" w:rsidRDefault="008936B5" w:rsidP="5EC7B6D3">
          <w:pPr>
            <w:pStyle w:val="aa"/>
            <w:ind w:right="-115"/>
            <w:jc w:val="right"/>
          </w:pPr>
        </w:p>
      </w:tc>
    </w:tr>
  </w:tbl>
  <w:p w14:paraId="259857ED" w14:textId="77777777" w:rsidR="008936B5" w:rsidRDefault="008936B5" w:rsidP="5EC7B6D3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32E9F" w14:textId="77777777" w:rsidR="008936B5" w:rsidRPr="00AE4BC3" w:rsidRDefault="008936B5" w:rsidP="00AE4BC3">
    <w:pPr>
      <w:pStyle w:val="ac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AC01B" w14:textId="77777777" w:rsidR="008936B5" w:rsidRDefault="008936B5" w:rsidP="5EC7B6D3">
    <w:pPr>
      <w:pStyle w:val="ac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C3C46" w14:textId="006E1553" w:rsidR="004A24EC" w:rsidRPr="0092636D" w:rsidRDefault="004C444F" w:rsidP="5EC7B6D3">
    <w:pPr>
      <w:pStyle w:val="ac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 w:rsidR="00944FF6">
      <w:rPr>
        <w:noProof/>
      </w:rPr>
      <w:t>3</w:t>
    </w:r>
    <w:r w:rsidRPr="5EC7B6D3"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6663799"/>
      <w:docPartObj>
        <w:docPartGallery w:val="Page Numbers (Bottom of Page)"/>
        <w:docPartUnique/>
      </w:docPartObj>
    </w:sdtPr>
    <w:sdtContent>
      <w:p w14:paraId="113DA988" w14:textId="043D1195" w:rsidR="00153794" w:rsidRDefault="0015379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B546F9" w14:textId="53106A02" w:rsidR="004A24EC" w:rsidRPr="00AE4BC3" w:rsidRDefault="004A24EC" w:rsidP="00AE4BC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6206C4" w14:textId="77777777" w:rsidR="00FF33E0" w:rsidRDefault="00FF33E0" w:rsidP="0092636D">
      <w:pPr>
        <w:spacing w:line="240" w:lineRule="auto"/>
      </w:pPr>
      <w:r>
        <w:separator/>
      </w:r>
    </w:p>
  </w:footnote>
  <w:footnote w:type="continuationSeparator" w:id="0">
    <w:p w14:paraId="458A4849" w14:textId="77777777" w:rsidR="00FF33E0" w:rsidRDefault="00FF33E0" w:rsidP="009263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77197922" w14:textId="77777777" w:rsidTr="5EC7B6D3">
      <w:trPr>
        <w:trHeight w:val="300"/>
      </w:trPr>
      <w:tc>
        <w:tcPr>
          <w:tcW w:w="3165" w:type="dxa"/>
        </w:tcPr>
        <w:p w14:paraId="099610E7" w14:textId="77777777" w:rsidR="008936B5" w:rsidRDefault="008936B5" w:rsidP="5EC7B6D3">
          <w:pPr>
            <w:pStyle w:val="aa"/>
            <w:ind w:left="-115"/>
          </w:pPr>
        </w:p>
      </w:tc>
      <w:tc>
        <w:tcPr>
          <w:tcW w:w="3165" w:type="dxa"/>
        </w:tcPr>
        <w:p w14:paraId="5D1311A8" w14:textId="77777777" w:rsidR="008936B5" w:rsidRDefault="008936B5" w:rsidP="5EC7B6D3">
          <w:pPr>
            <w:pStyle w:val="aa"/>
            <w:jc w:val="center"/>
          </w:pPr>
        </w:p>
      </w:tc>
      <w:tc>
        <w:tcPr>
          <w:tcW w:w="3165" w:type="dxa"/>
        </w:tcPr>
        <w:p w14:paraId="3F994C86" w14:textId="77777777" w:rsidR="008936B5" w:rsidRDefault="008936B5" w:rsidP="5EC7B6D3">
          <w:pPr>
            <w:pStyle w:val="aa"/>
            <w:ind w:right="-115"/>
            <w:jc w:val="right"/>
          </w:pPr>
        </w:p>
      </w:tc>
    </w:tr>
  </w:tbl>
  <w:p w14:paraId="2748FFFE" w14:textId="77777777" w:rsidR="008936B5" w:rsidRDefault="008936B5" w:rsidP="5EC7B6D3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AFB2C" w14:textId="77777777" w:rsidR="008936B5" w:rsidRPr="008936B5" w:rsidRDefault="008936B5" w:rsidP="008936B5">
    <w:pPr>
      <w:pStyle w:val="aa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24C0A" w14:textId="77777777" w:rsidR="008936B5" w:rsidRPr="008936B5" w:rsidRDefault="008936B5" w:rsidP="008936B5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931FE" w14:textId="77777777" w:rsidR="008936B5" w:rsidRDefault="008936B5" w:rsidP="008936B5">
    <w:pPr>
      <w:pStyle w:val="aa"/>
      <w:ind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CB42EF4" w14:textId="77777777" w:rsidTr="5EC7B6D3">
      <w:trPr>
        <w:trHeight w:val="300"/>
      </w:trPr>
      <w:tc>
        <w:tcPr>
          <w:tcW w:w="3165" w:type="dxa"/>
        </w:tcPr>
        <w:p w14:paraId="3DD5E05B" w14:textId="5FE1825D" w:rsidR="5EC7B6D3" w:rsidRDefault="5EC7B6D3" w:rsidP="5EC7B6D3">
          <w:pPr>
            <w:pStyle w:val="aa"/>
            <w:ind w:left="-115"/>
          </w:pPr>
        </w:p>
      </w:tc>
      <w:tc>
        <w:tcPr>
          <w:tcW w:w="3165" w:type="dxa"/>
        </w:tcPr>
        <w:p w14:paraId="4B13CE1D" w14:textId="65317969" w:rsidR="5EC7B6D3" w:rsidRDefault="5EC7B6D3" w:rsidP="5EC7B6D3">
          <w:pPr>
            <w:pStyle w:val="aa"/>
            <w:jc w:val="center"/>
          </w:pPr>
        </w:p>
      </w:tc>
      <w:tc>
        <w:tcPr>
          <w:tcW w:w="3165" w:type="dxa"/>
        </w:tcPr>
        <w:p w14:paraId="2A8423A6" w14:textId="5D6F73D5" w:rsidR="5EC7B6D3" w:rsidRDefault="5EC7B6D3" w:rsidP="5EC7B6D3">
          <w:pPr>
            <w:pStyle w:val="aa"/>
            <w:ind w:right="-115"/>
            <w:jc w:val="right"/>
          </w:pPr>
        </w:p>
      </w:tc>
    </w:tr>
  </w:tbl>
  <w:p w14:paraId="537FC1FD" w14:textId="58A28569" w:rsidR="5EC7B6D3" w:rsidRDefault="5EC7B6D3" w:rsidP="5EC7B6D3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5C75C8B" w14:textId="77777777" w:rsidTr="5EC7B6D3">
      <w:trPr>
        <w:trHeight w:val="300"/>
      </w:trPr>
      <w:tc>
        <w:tcPr>
          <w:tcW w:w="3165" w:type="dxa"/>
        </w:tcPr>
        <w:p w14:paraId="2BC5A76E" w14:textId="1D30CFE7" w:rsidR="5EC7B6D3" w:rsidRDefault="5EC7B6D3" w:rsidP="5EC7B6D3">
          <w:pPr>
            <w:pStyle w:val="aa"/>
            <w:ind w:left="-115"/>
          </w:pPr>
        </w:p>
      </w:tc>
      <w:tc>
        <w:tcPr>
          <w:tcW w:w="3165" w:type="dxa"/>
        </w:tcPr>
        <w:p w14:paraId="06E4070D" w14:textId="51DEE195" w:rsidR="5EC7B6D3" w:rsidRDefault="5EC7B6D3" w:rsidP="5EC7B6D3">
          <w:pPr>
            <w:pStyle w:val="aa"/>
            <w:jc w:val="center"/>
          </w:pPr>
        </w:p>
      </w:tc>
      <w:tc>
        <w:tcPr>
          <w:tcW w:w="3165" w:type="dxa"/>
        </w:tcPr>
        <w:p w14:paraId="702F0163" w14:textId="1C5D7FF8" w:rsidR="5EC7B6D3" w:rsidRDefault="5EC7B6D3" w:rsidP="5EC7B6D3">
          <w:pPr>
            <w:pStyle w:val="aa"/>
            <w:ind w:right="-115"/>
            <w:jc w:val="right"/>
          </w:pPr>
        </w:p>
      </w:tc>
    </w:tr>
  </w:tbl>
  <w:p w14:paraId="0307907D" w14:textId="64C6578D" w:rsidR="5EC7B6D3" w:rsidRDefault="5EC7B6D3" w:rsidP="5EC7B6D3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9754D"/>
    <w:multiLevelType w:val="multilevel"/>
    <w:tmpl w:val="7A7C6702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FA63E1"/>
    <w:multiLevelType w:val="multilevel"/>
    <w:tmpl w:val="B39E45E6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840E3C"/>
    <w:multiLevelType w:val="hybridMultilevel"/>
    <w:tmpl w:val="A8A2E948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9B71EF4"/>
    <w:multiLevelType w:val="multilevel"/>
    <w:tmpl w:val="36801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E07DDF"/>
    <w:multiLevelType w:val="hybridMultilevel"/>
    <w:tmpl w:val="7076E1B0"/>
    <w:lvl w:ilvl="0" w:tplc="9B3CE014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0E6A7488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E367F3C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822EAE72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DE2488E6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6060B5FC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9A4B38A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2D7B14DF"/>
    <w:multiLevelType w:val="hybridMultilevel"/>
    <w:tmpl w:val="D3784E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B91928"/>
    <w:multiLevelType w:val="multilevel"/>
    <w:tmpl w:val="7DC215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507C59"/>
    <w:multiLevelType w:val="multilevel"/>
    <w:tmpl w:val="B97EB38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0047ED"/>
    <w:multiLevelType w:val="hybridMultilevel"/>
    <w:tmpl w:val="3BDCBD40"/>
    <w:lvl w:ilvl="0" w:tplc="0419000F">
      <w:start w:val="1"/>
      <w:numFmt w:val="decimal"/>
      <w:lvlText w:val="%1."/>
      <w:lvlJc w:val="left"/>
      <w:pPr>
        <w:ind w:left="8148" w:hanging="360"/>
      </w:pPr>
    </w:lvl>
    <w:lvl w:ilvl="1" w:tplc="04190019" w:tentative="1">
      <w:start w:val="1"/>
      <w:numFmt w:val="lowerLetter"/>
      <w:lvlText w:val="%2."/>
      <w:lvlJc w:val="left"/>
      <w:pPr>
        <w:ind w:left="8868" w:hanging="360"/>
      </w:pPr>
    </w:lvl>
    <w:lvl w:ilvl="2" w:tplc="0419001B" w:tentative="1">
      <w:start w:val="1"/>
      <w:numFmt w:val="lowerRoman"/>
      <w:lvlText w:val="%3."/>
      <w:lvlJc w:val="right"/>
      <w:pPr>
        <w:ind w:left="9588" w:hanging="180"/>
      </w:pPr>
    </w:lvl>
    <w:lvl w:ilvl="3" w:tplc="0419000F" w:tentative="1">
      <w:start w:val="1"/>
      <w:numFmt w:val="decimal"/>
      <w:lvlText w:val="%4."/>
      <w:lvlJc w:val="left"/>
      <w:pPr>
        <w:ind w:left="10308" w:hanging="360"/>
      </w:pPr>
    </w:lvl>
    <w:lvl w:ilvl="4" w:tplc="04190019" w:tentative="1">
      <w:start w:val="1"/>
      <w:numFmt w:val="lowerLetter"/>
      <w:lvlText w:val="%5."/>
      <w:lvlJc w:val="left"/>
      <w:pPr>
        <w:ind w:left="11028" w:hanging="360"/>
      </w:pPr>
    </w:lvl>
    <w:lvl w:ilvl="5" w:tplc="0419001B" w:tentative="1">
      <w:start w:val="1"/>
      <w:numFmt w:val="lowerRoman"/>
      <w:lvlText w:val="%6."/>
      <w:lvlJc w:val="right"/>
      <w:pPr>
        <w:ind w:left="11748" w:hanging="180"/>
      </w:pPr>
    </w:lvl>
    <w:lvl w:ilvl="6" w:tplc="0419000F" w:tentative="1">
      <w:start w:val="1"/>
      <w:numFmt w:val="decimal"/>
      <w:lvlText w:val="%7."/>
      <w:lvlJc w:val="left"/>
      <w:pPr>
        <w:ind w:left="12468" w:hanging="360"/>
      </w:pPr>
    </w:lvl>
    <w:lvl w:ilvl="7" w:tplc="04190019" w:tentative="1">
      <w:start w:val="1"/>
      <w:numFmt w:val="lowerLetter"/>
      <w:lvlText w:val="%8."/>
      <w:lvlJc w:val="left"/>
      <w:pPr>
        <w:ind w:left="13188" w:hanging="360"/>
      </w:pPr>
    </w:lvl>
    <w:lvl w:ilvl="8" w:tplc="0419001B" w:tentative="1">
      <w:start w:val="1"/>
      <w:numFmt w:val="lowerRoman"/>
      <w:lvlText w:val="%9."/>
      <w:lvlJc w:val="right"/>
      <w:pPr>
        <w:ind w:left="13908" w:hanging="180"/>
      </w:pPr>
    </w:lvl>
  </w:abstractNum>
  <w:abstractNum w:abstractNumId="9" w15:restartNumberingAfterBreak="0">
    <w:nsid w:val="442D3D90"/>
    <w:multiLevelType w:val="hybridMultilevel"/>
    <w:tmpl w:val="0ACEEBC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7A46607"/>
    <w:multiLevelType w:val="hybridMultilevel"/>
    <w:tmpl w:val="3A043A34"/>
    <w:lvl w:ilvl="0" w:tplc="107CA9F2">
      <w:start w:val="1"/>
      <w:numFmt w:val="decimal"/>
      <w:lvlText w:val="%1)"/>
      <w:lvlJc w:val="left"/>
      <w:pPr>
        <w:ind w:left="1105" w:hanging="396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9E903C8"/>
    <w:multiLevelType w:val="hybridMultilevel"/>
    <w:tmpl w:val="7B9C9AEA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62F75AD1"/>
    <w:multiLevelType w:val="hybridMultilevel"/>
    <w:tmpl w:val="8F147A1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679456AD"/>
    <w:multiLevelType w:val="hybridMultilevel"/>
    <w:tmpl w:val="F7D0847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73316105"/>
    <w:multiLevelType w:val="multilevel"/>
    <w:tmpl w:val="406E45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572747"/>
    <w:multiLevelType w:val="hybridMultilevel"/>
    <w:tmpl w:val="27649FA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1965119100">
    <w:abstractNumId w:val="2"/>
  </w:num>
  <w:num w:numId="2" w16cid:durableId="1474786888">
    <w:abstractNumId w:val="15"/>
  </w:num>
  <w:num w:numId="3" w16cid:durableId="172885187">
    <w:abstractNumId w:val="11"/>
  </w:num>
  <w:num w:numId="4" w16cid:durableId="1264456776">
    <w:abstractNumId w:val="9"/>
  </w:num>
  <w:num w:numId="5" w16cid:durableId="1985353928">
    <w:abstractNumId w:val="1"/>
  </w:num>
  <w:num w:numId="6" w16cid:durableId="1236550364">
    <w:abstractNumId w:val="0"/>
  </w:num>
  <w:num w:numId="7" w16cid:durableId="1846549667">
    <w:abstractNumId w:val="12"/>
  </w:num>
  <w:num w:numId="8" w16cid:durableId="1281185132">
    <w:abstractNumId w:val="4"/>
  </w:num>
  <w:num w:numId="9" w16cid:durableId="1351684394">
    <w:abstractNumId w:val="14"/>
  </w:num>
  <w:num w:numId="10" w16cid:durableId="1362978190">
    <w:abstractNumId w:val="6"/>
  </w:num>
  <w:num w:numId="11" w16cid:durableId="2001154756">
    <w:abstractNumId w:val="13"/>
  </w:num>
  <w:num w:numId="12" w16cid:durableId="50701568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12238808">
    <w:abstractNumId w:val="3"/>
  </w:num>
  <w:num w:numId="14" w16cid:durableId="2089645926">
    <w:abstractNumId w:val="10"/>
  </w:num>
  <w:num w:numId="15" w16cid:durableId="925455631">
    <w:abstractNumId w:val="7"/>
  </w:num>
  <w:num w:numId="16" w16cid:durableId="884679669">
    <w:abstractNumId w:val="5"/>
  </w:num>
  <w:num w:numId="17" w16cid:durableId="960116337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E9"/>
    <w:rsid w:val="00005320"/>
    <w:rsid w:val="00020E56"/>
    <w:rsid w:val="00035010"/>
    <w:rsid w:val="00040A0D"/>
    <w:rsid w:val="00045CC7"/>
    <w:rsid w:val="00046AD5"/>
    <w:rsid w:val="00050924"/>
    <w:rsid w:val="0005619E"/>
    <w:rsid w:val="00057087"/>
    <w:rsid w:val="00060F3F"/>
    <w:rsid w:val="000619FC"/>
    <w:rsid w:val="0008019E"/>
    <w:rsid w:val="000801C7"/>
    <w:rsid w:val="00080907"/>
    <w:rsid w:val="000828CC"/>
    <w:rsid w:val="00082CB7"/>
    <w:rsid w:val="000835BA"/>
    <w:rsid w:val="00085F50"/>
    <w:rsid w:val="00090DDC"/>
    <w:rsid w:val="000910F2"/>
    <w:rsid w:val="0009575A"/>
    <w:rsid w:val="00095C9B"/>
    <w:rsid w:val="000A57F0"/>
    <w:rsid w:val="000A62FD"/>
    <w:rsid w:val="000A6D6D"/>
    <w:rsid w:val="000B198E"/>
    <w:rsid w:val="000B25F9"/>
    <w:rsid w:val="000C1029"/>
    <w:rsid w:val="000C74FE"/>
    <w:rsid w:val="000D057A"/>
    <w:rsid w:val="000D202A"/>
    <w:rsid w:val="000D5F58"/>
    <w:rsid w:val="000E452A"/>
    <w:rsid w:val="000E7147"/>
    <w:rsid w:val="0010035F"/>
    <w:rsid w:val="00103BAA"/>
    <w:rsid w:val="00113573"/>
    <w:rsid w:val="0011541D"/>
    <w:rsid w:val="00120260"/>
    <w:rsid w:val="0012112B"/>
    <w:rsid w:val="00125FD3"/>
    <w:rsid w:val="001402BF"/>
    <w:rsid w:val="00143A87"/>
    <w:rsid w:val="00147089"/>
    <w:rsid w:val="00153794"/>
    <w:rsid w:val="00164685"/>
    <w:rsid w:val="00167582"/>
    <w:rsid w:val="00171859"/>
    <w:rsid w:val="00177037"/>
    <w:rsid w:val="00182BFA"/>
    <w:rsid w:val="00196BAA"/>
    <w:rsid w:val="001B2D74"/>
    <w:rsid w:val="001C7AF1"/>
    <w:rsid w:val="001D034D"/>
    <w:rsid w:val="001D78D5"/>
    <w:rsid w:val="001E0EEB"/>
    <w:rsid w:val="001F69EF"/>
    <w:rsid w:val="001F6D27"/>
    <w:rsid w:val="002375FC"/>
    <w:rsid w:val="00240822"/>
    <w:rsid w:val="00247A79"/>
    <w:rsid w:val="002511BD"/>
    <w:rsid w:val="00253036"/>
    <w:rsid w:val="002556B3"/>
    <w:rsid w:val="002724D9"/>
    <w:rsid w:val="00284169"/>
    <w:rsid w:val="00286756"/>
    <w:rsid w:val="00295639"/>
    <w:rsid w:val="002A05E5"/>
    <w:rsid w:val="002A536A"/>
    <w:rsid w:val="002B0DDC"/>
    <w:rsid w:val="002B1A76"/>
    <w:rsid w:val="002B273F"/>
    <w:rsid w:val="002C41BD"/>
    <w:rsid w:val="002C4275"/>
    <w:rsid w:val="002C4600"/>
    <w:rsid w:val="002C65F1"/>
    <w:rsid w:val="002D0C29"/>
    <w:rsid w:val="002D4DEE"/>
    <w:rsid w:val="002D7884"/>
    <w:rsid w:val="00302B6B"/>
    <w:rsid w:val="003054FA"/>
    <w:rsid w:val="00305C3B"/>
    <w:rsid w:val="0031223A"/>
    <w:rsid w:val="00312DEA"/>
    <w:rsid w:val="00317DBE"/>
    <w:rsid w:val="00326F48"/>
    <w:rsid w:val="00335366"/>
    <w:rsid w:val="00337727"/>
    <w:rsid w:val="00344BCF"/>
    <w:rsid w:val="0035142F"/>
    <w:rsid w:val="0037581D"/>
    <w:rsid w:val="003826CC"/>
    <w:rsid w:val="00384D56"/>
    <w:rsid w:val="00387A88"/>
    <w:rsid w:val="003A078E"/>
    <w:rsid w:val="003A1720"/>
    <w:rsid w:val="003A183B"/>
    <w:rsid w:val="003A23A6"/>
    <w:rsid w:val="003A32F8"/>
    <w:rsid w:val="003A4B88"/>
    <w:rsid w:val="003B45AA"/>
    <w:rsid w:val="003B5DB9"/>
    <w:rsid w:val="003D39BF"/>
    <w:rsid w:val="003D4F1B"/>
    <w:rsid w:val="003E4A47"/>
    <w:rsid w:val="003E6803"/>
    <w:rsid w:val="003F2FBE"/>
    <w:rsid w:val="003F376C"/>
    <w:rsid w:val="004015A2"/>
    <w:rsid w:val="00402ADC"/>
    <w:rsid w:val="00405677"/>
    <w:rsid w:val="004060D2"/>
    <w:rsid w:val="00406193"/>
    <w:rsid w:val="00420B2F"/>
    <w:rsid w:val="00420C9F"/>
    <w:rsid w:val="00421F6C"/>
    <w:rsid w:val="00432892"/>
    <w:rsid w:val="00436077"/>
    <w:rsid w:val="0043709D"/>
    <w:rsid w:val="00442C50"/>
    <w:rsid w:val="00446282"/>
    <w:rsid w:val="00464AF0"/>
    <w:rsid w:val="00471DA0"/>
    <w:rsid w:val="00476040"/>
    <w:rsid w:val="004A1560"/>
    <w:rsid w:val="004A24EC"/>
    <w:rsid w:val="004C0CC6"/>
    <w:rsid w:val="004C444F"/>
    <w:rsid w:val="004C5803"/>
    <w:rsid w:val="004E4C8A"/>
    <w:rsid w:val="004F0647"/>
    <w:rsid w:val="004F0A99"/>
    <w:rsid w:val="004F2F0E"/>
    <w:rsid w:val="004F77AC"/>
    <w:rsid w:val="005025E9"/>
    <w:rsid w:val="00512503"/>
    <w:rsid w:val="0051375D"/>
    <w:rsid w:val="00532E01"/>
    <w:rsid w:val="005427E4"/>
    <w:rsid w:val="005524CE"/>
    <w:rsid w:val="00556FAF"/>
    <w:rsid w:val="00557C59"/>
    <w:rsid w:val="00560538"/>
    <w:rsid w:val="005748A5"/>
    <w:rsid w:val="00581511"/>
    <w:rsid w:val="00583B8D"/>
    <w:rsid w:val="005847BB"/>
    <w:rsid w:val="00590A88"/>
    <w:rsid w:val="00591F22"/>
    <w:rsid w:val="005921AE"/>
    <w:rsid w:val="0059411F"/>
    <w:rsid w:val="00595D73"/>
    <w:rsid w:val="005A030A"/>
    <w:rsid w:val="005A042C"/>
    <w:rsid w:val="005A4AD5"/>
    <w:rsid w:val="005A5E95"/>
    <w:rsid w:val="005B18F6"/>
    <w:rsid w:val="005B3A74"/>
    <w:rsid w:val="005B3F0E"/>
    <w:rsid w:val="005B4EE8"/>
    <w:rsid w:val="005D043F"/>
    <w:rsid w:val="005E1C02"/>
    <w:rsid w:val="005E3E7F"/>
    <w:rsid w:val="005E45CF"/>
    <w:rsid w:val="00602CA2"/>
    <w:rsid w:val="00604A27"/>
    <w:rsid w:val="00610861"/>
    <w:rsid w:val="006128DA"/>
    <w:rsid w:val="006178B7"/>
    <w:rsid w:val="00627ECF"/>
    <w:rsid w:val="00630FC4"/>
    <w:rsid w:val="006356A2"/>
    <w:rsid w:val="00643117"/>
    <w:rsid w:val="00644BCE"/>
    <w:rsid w:val="00652C27"/>
    <w:rsid w:val="00655F9E"/>
    <w:rsid w:val="00664709"/>
    <w:rsid w:val="006B2278"/>
    <w:rsid w:val="006C335F"/>
    <w:rsid w:val="006D50FC"/>
    <w:rsid w:val="006D624C"/>
    <w:rsid w:val="006E760A"/>
    <w:rsid w:val="006F13ED"/>
    <w:rsid w:val="006F5206"/>
    <w:rsid w:val="007144ED"/>
    <w:rsid w:val="00717830"/>
    <w:rsid w:val="00720B0B"/>
    <w:rsid w:val="00723D36"/>
    <w:rsid w:val="0072486C"/>
    <w:rsid w:val="00725973"/>
    <w:rsid w:val="0074282D"/>
    <w:rsid w:val="0075273F"/>
    <w:rsid w:val="007536AB"/>
    <w:rsid w:val="00770DF6"/>
    <w:rsid w:val="00771261"/>
    <w:rsid w:val="00774F15"/>
    <w:rsid w:val="007768EB"/>
    <w:rsid w:val="007963A1"/>
    <w:rsid w:val="007D16E9"/>
    <w:rsid w:val="007D21A3"/>
    <w:rsid w:val="007D6802"/>
    <w:rsid w:val="007E1E1E"/>
    <w:rsid w:val="007E527F"/>
    <w:rsid w:val="007E677A"/>
    <w:rsid w:val="007E73B7"/>
    <w:rsid w:val="007F1E78"/>
    <w:rsid w:val="007F41E9"/>
    <w:rsid w:val="007F70B5"/>
    <w:rsid w:val="007F785D"/>
    <w:rsid w:val="00802A56"/>
    <w:rsid w:val="008210DC"/>
    <w:rsid w:val="008325D5"/>
    <w:rsid w:val="00851430"/>
    <w:rsid w:val="00871C2E"/>
    <w:rsid w:val="008723C0"/>
    <w:rsid w:val="00873136"/>
    <w:rsid w:val="00875C7B"/>
    <w:rsid w:val="00885C86"/>
    <w:rsid w:val="008936B5"/>
    <w:rsid w:val="008948C8"/>
    <w:rsid w:val="00895A5F"/>
    <w:rsid w:val="008A18E2"/>
    <w:rsid w:val="008A7DDA"/>
    <w:rsid w:val="008B0137"/>
    <w:rsid w:val="008B2E8A"/>
    <w:rsid w:val="008C4A9F"/>
    <w:rsid w:val="008D7DD4"/>
    <w:rsid w:val="008E4382"/>
    <w:rsid w:val="008F257A"/>
    <w:rsid w:val="008F2B79"/>
    <w:rsid w:val="00905C39"/>
    <w:rsid w:val="00905F87"/>
    <w:rsid w:val="0090696D"/>
    <w:rsid w:val="00906B02"/>
    <w:rsid w:val="0092636D"/>
    <w:rsid w:val="00942AF5"/>
    <w:rsid w:val="00944FF6"/>
    <w:rsid w:val="0095533E"/>
    <w:rsid w:val="00975665"/>
    <w:rsid w:val="00976E58"/>
    <w:rsid w:val="00977234"/>
    <w:rsid w:val="00983FBE"/>
    <w:rsid w:val="00985B69"/>
    <w:rsid w:val="00992B5C"/>
    <w:rsid w:val="00995BBF"/>
    <w:rsid w:val="009A1E40"/>
    <w:rsid w:val="009A313C"/>
    <w:rsid w:val="009A37A1"/>
    <w:rsid w:val="009B2225"/>
    <w:rsid w:val="009E2BCC"/>
    <w:rsid w:val="009F3D69"/>
    <w:rsid w:val="00A13950"/>
    <w:rsid w:val="00A172B3"/>
    <w:rsid w:val="00A22096"/>
    <w:rsid w:val="00A22B5E"/>
    <w:rsid w:val="00A25276"/>
    <w:rsid w:val="00A26EC7"/>
    <w:rsid w:val="00A31AE8"/>
    <w:rsid w:val="00A36BA9"/>
    <w:rsid w:val="00A46A29"/>
    <w:rsid w:val="00A514C7"/>
    <w:rsid w:val="00A52564"/>
    <w:rsid w:val="00A828DC"/>
    <w:rsid w:val="00A837A7"/>
    <w:rsid w:val="00A957F1"/>
    <w:rsid w:val="00A95C69"/>
    <w:rsid w:val="00AA0590"/>
    <w:rsid w:val="00AA237F"/>
    <w:rsid w:val="00AA65B6"/>
    <w:rsid w:val="00AB3CA4"/>
    <w:rsid w:val="00AB4E98"/>
    <w:rsid w:val="00AC3ECF"/>
    <w:rsid w:val="00AD3AC0"/>
    <w:rsid w:val="00AD450F"/>
    <w:rsid w:val="00AE032D"/>
    <w:rsid w:val="00AE0506"/>
    <w:rsid w:val="00AE4BC3"/>
    <w:rsid w:val="00AE5DDF"/>
    <w:rsid w:val="00AF1346"/>
    <w:rsid w:val="00AF451D"/>
    <w:rsid w:val="00AF6B2B"/>
    <w:rsid w:val="00B000A2"/>
    <w:rsid w:val="00B03D18"/>
    <w:rsid w:val="00B13280"/>
    <w:rsid w:val="00B269B0"/>
    <w:rsid w:val="00B26D6C"/>
    <w:rsid w:val="00B3745A"/>
    <w:rsid w:val="00B53A62"/>
    <w:rsid w:val="00B553D2"/>
    <w:rsid w:val="00B579A3"/>
    <w:rsid w:val="00B60563"/>
    <w:rsid w:val="00B606C1"/>
    <w:rsid w:val="00B71096"/>
    <w:rsid w:val="00B76141"/>
    <w:rsid w:val="00B84F19"/>
    <w:rsid w:val="00B917FD"/>
    <w:rsid w:val="00BB02E3"/>
    <w:rsid w:val="00BB5589"/>
    <w:rsid w:val="00BB59B0"/>
    <w:rsid w:val="00BC6336"/>
    <w:rsid w:val="00BC7624"/>
    <w:rsid w:val="00BF3785"/>
    <w:rsid w:val="00C0116A"/>
    <w:rsid w:val="00C02BEE"/>
    <w:rsid w:val="00C21D11"/>
    <w:rsid w:val="00C23DE5"/>
    <w:rsid w:val="00C256DD"/>
    <w:rsid w:val="00C34F07"/>
    <w:rsid w:val="00C35B30"/>
    <w:rsid w:val="00C40ACA"/>
    <w:rsid w:val="00C4488C"/>
    <w:rsid w:val="00C507E1"/>
    <w:rsid w:val="00C61D56"/>
    <w:rsid w:val="00C76916"/>
    <w:rsid w:val="00C77CE4"/>
    <w:rsid w:val="00C84921"/>
    <w:rsid w:val="00C93093"/>
    <w:rsid w:val="00C95E0E"/>
    <w:rsid w:val="00CA0996"/>
    <w:rsid w:val="00CA487C"/>
    <w:rsid w:val="00CB3D7B"/>
    <w:rsid w:val="00CC1D62"/>
    <w:rsid w:val="00CC5D7F"/>
    <w:rsid w:val="00CC6B42"/>
    <w:rsid w:val="00CC7A30"/>
    <w:rsid w:val="00CD6DF8"/>
    <w:rsid w:val="00CE1D26"/>
    <w:rsid w:val="00CF2153"/>
    <w:rsid w:val="00CF76AA"/>
    <w:rsid w:val="00D006E3"/>
    <w:rsid w:val="00D118BC"/>
    <w:rsid w:val="00D12A5F"/>
    <w:rsid w:val="00D14D97"/>
    <w:rsid w:val="00D17FF5"/>
    <w:rsid w:val="00D33512"/>
    <w:rsid w:val="00D448CC"/>
    <w:rsid w:val="00D7119E"/>
    <w:rsid w:val="00D71DC5"/>
    <w:rsid w:val="00D806D9"/>
    <w:rsid w:val="00D876D3"/>
    <w:rsid w:val="00D87A1B"/>
    <w:rsid w:val="00D954FD"/>
    <w:rsid w:val="00D95551"/>
    <w:rsid w:val="00DB2B12"/>
    <w:rsid w:val="00DB556B"/>
    <w:rsid w:val="00DC396C"/>
    <w:rsid w:val="00DC6E6D"/>
    <w:rsid w:val="00DC7C2C"/>
    <w:rsid w:val="00DD7C7C"/>
    <w:rsid w:val="00DF04FA"/>
    <w:rsid w:val="00DF7772"/>
    <w:rsid w:val="00E032D3"/>
    <w:rsid w:val="00E04D44"/>
    <w:rsid w:val="00E106AC"/>
    <w:rsid w:val="00E27187"/>
    <w:rsid w:val="00E51E97"/>
    <w:rsid w:val="00E52569"/>
    <w:rsid w:val="00E555DC"/>
    <w:rsid w:val="00E6355A"/>
    <w:rsid w:val="00E80112"/>
    <w:rsid w:val="00E846AB"/>
    <w:rsid w:val="00E85025"/>
    <w:rsid w:val="00E90407"/>
    <w:rsid w:val="00E9683F"/>
    <w:rsid w:val="00EA4397"/>
    <w:rsid w:val="00EC0FCC"/>
    <w:rsid w:val="00EC4090"/>
    <w:rsid w:val="00EC520B"/>
    <w:rsid w:val="00ED3D72"/>
    <w:rsid w:val="00EE32F6"/>
    <w:rsid w:val="00EF5B27"/>
    <w:rsid w:val="00F01AF8"/>
    <w:rsid w:val="00F02A9F"/>
    <w:rsid w:val="00F04EB1"/>
    <w:rsid w:val="00F37B6D"/>
    <w:rsid w:val="00F52514"/>
    <w:rsid w:val="00F54A51"/>
    <w:rsid w:val="00F6253A"/>
    <w:rsid w:val="00F77370"/>
    <w:rsid w:val="00F92BC0"/>
    <w:rsid w:val="00FA29F0"/>
    <w:rsid w:val="00FA7D5F"/>
    <w:rsid w:val="00FB19C1"/>
    <w:rsid w:val="00FB20D1"/>
    <w:rsid w:val="00FB2856"/>
    <w:rsid w:val="00FC1249"/>
    <w:rsid w:val="00FD2E90"/>
    <w:rsid w:val="00FE396E"/>
    <w:rsid w:val="00FF33E0"/>
    <w:rsid w:val="00FF4C5D"/>
    <w:rsid w:val="00FF509E"/>
    <w:rsid w:val="015AE379"/>
    <w:rsid w:val="01661D44"/>
    <w:rsid w:val="0492843B"/>
    <w:rsid w:val="069B93EE"/>
    <w:rsid w:val="071CCDA8"/>
    <w:rsid w:val="072FFD0F"/>
    <w:rsid w:val="0787695B"/>
    <w:rsid w:val="0837644F"/>
    <w:rsid w:val="0879B45A"/>
    <w:rsid w:val="09BB5DD6"/>
    <w:rsid w:val="09D190DB"/>
    <w:rsid w:val="09D334B0"/>
    <w:rsid w:val="0ABE7C44"/>
    <w:rsid w:val="0AC91050"/>
    <w:rsid w:val="0B585D27"/>
    <w:rsid w:val="0B773E0D"/>
    <w:rsid w:val="0BF03ECB"/>
    <w:rsid w:val="0D6B3CAA"/>
    <w:rsid w:val="0FCE9FA1"/>
    <w:rsid w:val="12E3EEB1"/>
    <w:rsid w:val="12E4AD09"/>
    <w:rsid w:val="13439C02"/>
    <w:rsid w:val="13AA6EB5"/>
    <w:rsid w:val="14F41677"/>
    <w:rsid w:val="1715B396"/>
    <w:rsid w:val="17500EA1"/>
    <w:rsid w:val="18AB22C7"/>
    <w:rsid w:val="19435675"/>
    <w:rsid w:val="196E5C76"/>
    <w:rsid w:val="19E59C84"/>
    <w:rsid w:val="1A3F05A2"/>
    <w:rsid w:val="1B37C8BE"/>
    <w:rsid w:val="1B969653"/>
    <w:rsid w:val="1C271489"/>
    <w:rsid w:val="1D3A681A"/>
    <w:rsid w:val="1D47D34B"/>
    <w:rsid w:val="1E2069F3"/>
    <w:rsid w:val="1E485B0C"/>
    <w:rsid w:val="1E5FDE71"/>
    <w:rsid w:val="1E89F4CC"/>
    <w:rsid w:val="1EA6FCC3"/>
    <w:rsid w:val="1EA83917"/>
    <w:rsid w:val="20869997"/>
    <w:rsid w:val="248DBDB9"/>
    <w:rsid w:val="2687DF71"/>
    <w:rsid w:val="2873023E"/>
    <w:rsid w:val="293E4679"/>
    <w:rsid w:val="2B3C53CD"/>
    <w:rsid w:val="2C48532E"/>
    <w:rsid w:val="3030FF90"/>
    <w:rsid w:val="321F60F1"/>
    <w:rsid w:val="32ED1645"/>
    <w:rsid w:val="331E1AB8"/>
    <w:rsid w:val="336E4FFF"/>
    <w:rsid w:val="3415614E"/>
    <w:rsid w:val="367B0887"/>
    <w:rsid w:val="36A5F0C1"/>
    <w:rsid w:val="37FD0C33"/>
    <w:rsid w:val="38E36840"/>
    <w:rsid w:val="3984B11C"/>
    <w:rsid w:val="399A3E55"/>
    <w:rsid w:val="3A61FFE5"/>
    <w:rsid w:val="3AF0E4F6"/>
    <w:rsid w:val="3D0AEEA1"/>
    <w:rsid w:val="3EBAB4A2"/>
    <w:rsid w:val="3FCB994D"/>
    <w:rsid w:val="3FDD7E76"/>
    <w:rsid w:val="40A5C3BE"/>
    <w:rsid w:val="413E8222"/>
    <w:rsid w:val="4150E3E1"/>
    <w:rsid w:val="43177625"/>
    <w:rsid w:val="4324A808"/>
    <w:rsid w:val="439F6C2B"/>
    <w:rsid w:val="445F3D41"/>
    <w:rsid w:val="448DCF20"/>
    <w:rsid w:val="4599C43A"/>
    <w:rsid w:val="45A6039D"/>
    <w:rsid w:val="45FF5320"/>
    <w:rsid w:val="476A93D4"/>
    <w:rsid w:val="476DBAB7"/>
    <w:rsid w:val="48132FFD"/>
    <w:rsid w:val="482E4A7D"/>
    <w:rsid w:val="4885EEAA"/>
    <w:rsid w:val="48A95842"/>
    <w:rsid w:val="48E3F336"/>
    <w:rsid w:val="49CAA6FD"/>
    <w:rsid w:val="49E4F6D4"/>
    <w:rsid w:val="49E69B51"/>
    <w:rsid w:val="4A4D1629"/>
    <w:rsid w:val="4A9ABC04"/>
    <w:rsid w:val="4AD74561"/>
    <w:rsid w:val="4B58812E"/>
    <w:rsid w:val="4B732919"/>
    <w:rsid w:val="4B756132"/>
    <w:rsid w:val="5034EA13"/>
    <w:rsid w:val="5089DF89"/>
    <w:rsid w:val="541967EE"/>
    <w:rsid w:val="542BB9F6"/>
    <w:rsid w:val="5442D56D"/>
    <w:rsid w:val="5611A8C7"/>
    <w:rsid w:val="56EAFB10"/>
    <w:rsid w:val="577C08E6"/>
    <w:rsid w:val="57D9F7AB"/>
    <w:rsid w:val="57F40506"/>
    <w:rsid w:val="585CCDDF"/>
    <w:rsid w:val="5A272CDD"/>
    <w:rsid w:val="5B68E20F"/>
    <w:rsid w:val="5B832C4C"/>
    <w:rsid w:val="5BCF3A0D"/>
    <w:rsid w:val="5D255302"/>
    <w:rsid w:val="5EA082D1"/>
    <w:rsid w:val="5EC7B6D3"/>
    <w:rsid w:val="5F123428"/>
    <w:rsid w:val="5F6702D5"/>
    <w:rsid w:val="5F97A101"/>
    <w:rsid w:val="603C5332"/>
    <w:rsid w:val="60576C66"/>
    <w:rsid w:val="60CBF95B"/>
    <w:rsid w:val="60F658B4"/>
    <w:rsid w:val="615DED81"/>
    <w:rsid w:val="6174F39B"/>
    <w:rsid w:val="622EF6EB"/>
    <w:rsid w:val="62FAA1BE"/>
    <w:rsid w:val="63F0547C"/>
    <w:rsid w:val="64509B84"/>
    <w:rsid w:val="64EC7918"/>
    <w:rsid w:val="6601039C"/>
    <w:rsid w:val="673F99A5"/>
    <w:rsid w:val="67539E34"/>
    <w:rsid w:val="67862F4C"/>
    <w:rsid w:val="682A3EB3"/>
    <w:rsid w:val="684DDE76"/>
    <w:rsid w:val="69A244AA"/>
    <w:rsid w:val="69FAE394"/>
    <w:rsid w:val="6BCF9159"/>
    <w:rsid w:val="6CEB8A33"/>
    <w:rsid w:val="6DE68938"/>
    <w:rsid w:val="6E477978"/>
    <w:rsid w:val="6EF9F72F"/>
    <w:rsid w:val="6F12EB3D"/>
    <w:rsid w:val="6F797A95"/>
    <w:rsid w:val="70413C25"/>
    <w:rsid w:val="71154AF6"/>
    <w:rsid w:val="712D1192"/>
    <w:rsid w:val="71C2FFE9"/>
    <w:rsid w:val="725A0C6E"/>
    <w:rsid w:val="727334CB"/>
    <w:rsid w:val="72CEC7E2"/>
    <w:rsid w:val="72D835EC"/>
    <w:rsid w:val="72E9DE5B"/>
    <w:rsid w:val="731DE8F6"/>
    <w:rsid w:val="734D3B67"/>
    <w:rsid w:val="74A3FA41"/>
    <w:rsid w:val="76CB5E21"/>
    <w:rsid w:val="78E47209"/>
    <w:rsid w:val="79B5DE75"/>
    <w:rsid w:val="7A1C19EE"/>
    <w:rsid w:val="7B1A78CC"/>
    <w:rsid w:val="7B4BA223"/>
    <w:rsid w:val="7BADE41C"/>
    <w:rsid w:val="7BF53D4E"/>
    <w:rsid w:val="7F2A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80AD21"/>
  <w15:docId w15:val="{0EEC6A62-CF02-4765-8FF0-5AF4A409B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aliases w:val="vgu_Text"/>
    <w:qFormat/>
    <w:rsid w:val="00C84921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92636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595D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595D7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formattext">
    <w:name w:val="formattext"/>
    <w:basedOn w:val="a0"/>
    <w:rsid w:val="0010035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table" w:styleId="a4">
    <w:name w:val="Table Grid"/>
    <w:basedOn w:val="a2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0"/>
    <w:link w:val="a6"/>
    <w:uiPriority w:val="99"/>
    <w:semiHidden/>
    <w:unhideWhenUsed/>
    <w:rsid w:val="00B269B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7">
    <w:name w:val="Hyperlink"/>
    <w:basedOn w:val="a1"/>
    <w:uiPriority w:val="99"/>
    <w:unhideWhenUsed/>
    <w:rsid w:val="003A183B"/>
    <w:rPr>
      <w:color w:val="0563C1" w:themeColor="hyperlink"/>
      <w:u w:val="single"/>
    </w:rPr>
  </w:style>
  <w:style w:type="paragraph" w:styleId="a">
    <w:name w:val="List Paragraph"/>
    <w:aliases w:val="vgu_List1"/>
    <w:basedOn w:val="a0"/>
    <w:link w:val="a8"/>
    <w:uiPriority w:val="34"/>
    <w:qFormat/>
    <w:rsid w:val="00247A79"/>
    <w:pPr>
      <w:keepLines/>
      <w:numPr>
        <w:numId w:val="8"/>
      </w:numPr>
      <w:tabs>
        <w:tab w:val="left" w:pos="1276"/>
      </w:tabs>
    </w:pPr>
  </w:style>
  <w:style w:type="character" w:customStyle="1" w:styleId="10">
    <w:name w:val="Заголовок 1 Знак"/>
    <w:basedOn w:val="a1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0"/>
    <w:uiPriority w:val="39"/>
    <w:unhideWhenUsed/>
    <w:qFormat/>
    <w:rsid w:val="0092636D"/>
    <w:pPr>
      <w:spacing w:line="259" w:lineRule="auto"/>
      <w:outlineLvl w:val="9"/>
    </w:pPr>
  </w:style>
  <w:style w:type="paragraph" w:styleId="aa">
    <w:name w:val="header"/>
    <w:basedOn w:val="a0"/>
    <w:link w:val="ab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2636D"/>
  </w:style>
  <w:style w:type="paragraph" w:styleId="ac">
    <w:name w:val="footer"/>
    <w:basedOn w:val="a0"/>
    <w:link w:val="ad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2636D"/>
  </w:style>
  <w:style w:type="paragraph" w:styleId="11">
    <w:name w:val="toc 1"/>
    <w:basedOn w:val="a0"/>
    <w:next w:val="a0"/>
    <w:autoRedefine/>
    <w:uiPriority w:val="39"/>
    <w:unhideWhenUsed/>
    <w:rsid w:val="006128DA"/>
    <w:pPr>
      <w:spacing w:after="100"/>
    </w:pPr>
  </w:style>
  <w:style w:type="paragraph" w:styleId="ae">
    <w:name w:val="caption"/>
    <w:basedOn w:val="a0"/>
    <w:next w:val="a0"/>
    <w:uiPriority w:val="35"/>
    <w:unhideWhenUsed/>
    <w:qFormat/>
    <w:rsid w:val="00B84F19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vguxTitleDocName">
    <w:name w:val="vgux_TitleDocName"/>
    <w:basedOn w:val="a0"/>
    <w:qFormat/>
    <w:rsid w:val="00595D73"/>
    <w:pPr>
      <w:spacing w:before="480" w:after="120"/>
      <w:jc w:val="center"/>
    </w:pPr>
    <w:rPr>
      <w:b/>
      <w:caps/>
      <w:sz w:val="32"/>
      <w:lang w:val="en-US"/>
    </w:rPr>
  </w:style>
  <w:style w:type="character" w:customStyle="1" w:styleId="20">
    <w:name w:val="Заголовок 2 Знак"/>
    <w:basedOn w:val="a1"/>
    <w:link w:val="2"/>
    <w:uiPriority w:val="9"/>
    <w:rsid w:val="00595D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595D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212">
    <w:name w:val="Абзац 12пт 1.2 интервал"/>
    <w:basedOn w:val="a0"/>
    <w:link w:val="12120"/>
    <w:qFormat/>
    <w:rsid w:val="00DC7C2C"/>
    <w:pPr>
      <w:keepLines/>
      <w:suppressAutoHyphens/>
      <w:autoSpaceDE w:val="0"/>
      <w:autoSpaceDN w:val="0"/>
      <w:adjustRightInd w:val="0"/>
      <w:spacing w:before="60" w:after="60" w:line="288" w:lineRule="auto"/>
    </w:pPr>
    <w:rPr>
      <w:rFonts w:eastAsia="Times New Roman" w:cs="Times New Roman"/>
      <w:sz w:val="28"/>
      <w:szCs w:val="20"/>
    </w:rPr>
  </w:style>
  <w:style w:type="paragraph" w:customStyle="1" w:styleId="141">
    <w:name w:val="Таблица 14 пт 1 интервал"/>
    <w:basedOn w:val="a0"/>
    <w:link w:val="1410"/>
    <w:qFormat/>
    <w:rsid w:val="00DC7C2C"/>
    <w:pPr>
      <w:keepLines/>
      <w:autoSpaceDE w:val="0"/>
      <w:autoSpaceDN w:val="0"/>
      <w:adjustRightInd w:val="0"/>
      <w:spacing w:before="60" w:after="60" w:line="240" w:lineRule="auto"/>
    </w:pPr>
    <w:rPr>
      <w:rFonts w:eastAsia="Times New Roman" w:cs="Times New Roman"/>
      <w:sz w:val="28"/>
      <w:szCs w:val="20"/>
    </w:rPr>
  </w:style>
  <w:style w:type="character" w:customStyle="1" w:styleId="1410">
    <w:name w:val="Таблица 14 пт 1 интервал Знак"/>
    <w:link w:val="141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2120">
    <w:name w:val="Абзац 12пт 1.2 интервал Знак"/>
    <w:link w:val="1212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75273F"/>
    <w:pPr>
      <w:spacing w:after="100"/>
      <w:ind w:left="220"/>
    </w:pPr>
  </w:style>
  <w:style w:type="paragraph" w:styleId="31">
    <w:name w:val="toc 3"/>
    <w:basedOn w:val="a0"/>
    <w:next w:val="a0"/>
    <w:autoRedefine/>
    <w:uiPriority w:val="39"/>
    <w:unhideWhenUsed/>
    <w:rsid w:val="0075273F"/>
    <w:pPr>
      <w:spacing w:after="100"/>
      <w:ind w:left="440"/>
    </w:pPr>
  </w:style>
  <w:style w:type="paragraph" w:styleId="af">
    <w:name w:val="Normal (Web)"/>
    <w:basedOn w:val="a0"/>
    <w:uiPriority w:val="99"/>
    <w:semiHidden/>
    <w:unhideWhenUsed/>
    <w:rsid w:val="007E677A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8">
    <w:name w:val="Абзац списка Знак"/>
    <w:aliases w:val="vgu_List1 Знак"/>
    <w:basedOn w:val="a1"/>
    <w:link w:val="a"/>
    <w:uiPriority w:val="34"/>
    <w:locked/>
    <w:rsid w:val="00247A79"/>
    <w:rPr>
      <w:rFonts w:ascii="Times New Roman" w:eastAsiaTheme="minorEastAsia" w:hAnsi="Times New Roman"/>
      <w:sz w:val="24"/>
      <w:lang w:eastAsia="ru-RU"/>
    </w:rPr>
  </w:style>
  <w:style w:type="paragraph" w:customStyle="1" w:styleId="vguList2">
    <w:name w:val="vgu_List2"/>
    <w:basedOn w:val="a"/>
    <w:qFormat/>
    <w:rsid w:val="00247A79"/>
    <w:pPr>
      <w:tabs>
        <w:tab w:val="left" w:pos="2268"/>
      </w:tabs>
      <w:spacing w:before="0"/>
      <w:ind w:left="0" w:firstLine="1701"/>
    </w:pPr>
  </w:style>
  <w:style w:type="paragraph" w:styleId="af0">
    <w:name w:val="No Spacing"/>
    <w:uiPriority w:val="1"/>
    <w:qFormat/>
    <w:rsid w:val="000A57F0"/>
    <w:pPr>
      <w:spacing w:after="0" w:line="24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customStyle="1" w:styleId="ds-markdown-paragraph">
    <w:name w:val="ds-markdown-paragraph"/>
    <w:basedOn w:val="a0"/>
    <w:rsid w:val="00802A56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styleId="af1">
    <w:name w:val="Strong"/>
    <w:basedOn w:val="a1"/>
    <w:uiPriority w:val="22"/>
    <w:qFormat/>
    <w:rsid w:val="00802A5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2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hyperlink" Target="https://github.com/hardeepnarang10/keyboard-pro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theme" Target="theme/theme1.xml"/><Relationship Id="rId16" Type="http://schemas.openxmlformats.org/officeDocument/2006/relationships/footer" Target="footer4.xml"/><Relationship Id="rId11" Type="http://schemas.openxmlformats.org/officeDocument/2006/relationships/header" Target="header2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header" Target="header5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footer" Target="footer6.xml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footer" Target="footer5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github.com/Dearian27/keyboard" TargetMode="External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hyperlink" Target="https://github.com/prerit85jain/Keyboard_Typing_Game" TargetMode="External"/><Relationship Id="rId66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rsonal%20pc\Documents\GitHub\Keyboard-trainer\&#1058;&#1047;%20&#1089;&#1086;%20&#1089;&#1090;&#1088;&#1091;&#1082;&#1090;&#1091;&#1088;&#1086;&#1081;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C6D93-D56C-4200-9750-EB24010BB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ТЗ со структурой.docx</Template>
  <TotalTime>1245</TotalTime>
  <Pages>62</Pages>
  <Words>4733</Words>
  <Characters>26983</Characters>
  <Application>Microsoft Office Word</Application>
  <DocSecurity>0</DocSecurity>
  <Lines>224</Lines>
  <Paragraphs>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Добрынкин Ярослав Михайлович</dc:creator>
  <cp:lastModifiedBy>Дмитрий Титков</cp:lastModifiedBy>
  <cp:revision>94</cp:revision>
  <cp:lastPrinted>2021-05-17T11:47:00Z</cp:lastPrinted>
  <dcterms:created xsi:type="dcterms:W3CDTF">2025-05-21T13:12:00Z</dcterms:created>
  <dcterms:modified xsi:type="dcterms:W3CDTF">2025-06-10T20:18:00Z</dcterms:modified>
</cp:coreProperties>
</file>