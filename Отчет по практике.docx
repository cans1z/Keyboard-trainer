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9E1C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bookmarkStart w:id="0" w:name="_Hlk199120068"/>
      <w:bookmarkStart w:id="1" w:name="_Toc156999272"/>
      <w:bookmarkEnd w:id="0"/>
      <w:r w:rsidRPr="008936B5">
        <w:rPr>
          <w:rFonts w:eastAsiaTheme="minorHAnsi" w:cs="Times New Roman"/>
          <w:noProof/>
          <w:sz w:val="22"/>
        </w:rPr>
        <w:drawing>
          <wp:inline distT="0" distB="0" distL="0" distR="0" wp14:anchorId="5514A54C" wp14:editId="14162A68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689C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1664EFEE" w14:textId="77777777" w:rsidR="008936B5" w:rsidRPr="008936B5" w:rsidRDefault="008936B5" w:rsidP="008936B5">
      <w:pPr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УТВЕРЖДАЮ</w:t>
      </w:r>
    </w:p>
    <w:p w14:paraId="39554D56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after="200" w:line="276" w:lineRule="auto"/>
        <w:ind w:left="4678" w:firstLine="0"/>
        <w:contextualSpacing w:val="0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Руководитель практики от Университета</w:t>
      </w:r>
    </w:p>
    <w:p w14:paraId="1884A7D9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__________________________________</w:t>
      </w:r>
    </w:p>
    <w:p w14:paraId="3427EDE0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caps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 xml:space="preserve">(должность,   </w:t>
      </w:r>
      <w:r w:rsidRPr="008936B5">
        <w:rPr>
          <w:rFonts w:eastAsia="Times New Roman" w:cs="Times New Roman"/>
          <w:i/>
          <w:caps/>
          <w:szCs w:val="24"/>
          <w:vertAlign w:val="superscript"/>
        </w:rPr>
        <w:t>ФИО)</w:t>
      </w:r>
    </w:p>
    <w:p w14:paraId="7ADD6D22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3828" w:firstLine="0"/>
        <w:contextualSpacing w:val="0"/>
        <w:rPr>
          <w:rFonts w:eastAsia="Times New Roman" w:cs="Times New Roman"/>
          <w:caps/>
          <w:szCs w:val="24"/>
        </w:rPr>
      </w:pPr>
      <w:r w:rsidRPr="008936B5">
        <w:rPr>
          <w:rFonts w:eastAsia="Times New Roman" w:cs="Times New Roman"/>
          <w:caps/>
          <w:szCs w:val="24"/>
        </w:rPr>
        <w:t xml:space="preserve">  МП      ___________________________________</w:t>
      </w:r>
    </w:p>
    <w:p w14:paraId="1BB0AB7D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(Подпись)</w:t>
      </w:r>
    </w:p>
    <w:p w14:paraId="63AF90E2" w14:textId="77777777" w:rsidR="008936B5" w:rsidRPr="008936B5" w:rsidRDefault="008936B5" w:rsidP="008936B5">
      <w:pPr>
        <w:spacing w:before="0" w:line="240" w:lineRule="auto"/>
        <w:ind w:left="5245" w:firstLine="0"/>
        <w:contextualSpacing w:val="0"/>
        <w:jc w:val="left"/>
        <w:textAlignment w:val="baseline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Дата « __» ____________ 202_ год</w:t>
      </w:r>
    </w:p>
    <w:p w14:paraId="615609F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3CC916BB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0979E126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23BF20C9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r w:rsidRPr="008936B5">
        <w:rPr>
          <w:rFonts w:eastAsia="Times New Roman" w:cs="Times New Roman"/>
          <w:b/>
          <w:bCs/>
          <w:sz w:val="28"/>
          <w:szCs w:val="28"/>
        </w:rPr>
        <w:t>ОТЧЕТ</w:t>
      </w:r>
    </w:p>
    <w:p w14:paraId="76597869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/>
          <w:bCs/>
          <w:sz w:val="28"/>
          <w:szCs w:val="28"/>
          <w:lang w:eastAsia="en-US"/>
        </w:rPr>
        <w:t xml:space="preserve">ПО УЧЕБНОЙ ПРАКТИКЕ </w:t>
      </w:r>
    </w:p>
    <w:p w14:paraId="616D599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p w14:paraId="3B12E30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Cs/>
          <w:sz w:val="28"/>
          <w:szCs w:val="28"/>
          <w:lang w:eastAsia="en-US"/>
        </w:rPr>
        <w:t>ПМ.05 Проектирование и разработка информационных систем</w:t>
      </w:r>
    </w:p>
    <w:p w14:paraId="5E9C4FF8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8936B5" w:rsidRPr="008936B5" w14:paraId="0A6D2E65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DB4C16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325862A8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9998A39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 обучающегося)</w:t>
            </w:r>
          </w:p>
        </w:tc>
      </w:tr>
      <w:tr w:rsidR="008936B5" w:rsidRPr="008936B5" w14:paraId="015F6B2C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03CD987B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29498140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449F2B3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(специальность)</w:t>
            </w:r>
          </w:p>
        </w:tc>
      </w:tr>
      <w:tr w:rsidR="008936B5" w:rsidRPr="008936B5" w14:paraId="306A2E26" w14:textId="77777777" w:rsidTr="00533A05">
        <w:trPr>
          <w:trHeight w:val="283"/>
        </w:trPr>
        <w:tc>
          <w:tcPr>
            <w:tcW w:w="9498" w:type="dxa"/>
            <w:gridSpan w:val="2"/>
            <w:vAlign w:val="center"/>
          </w:tcPr>
          <w:p w14:paraId="03F02FE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E1C46D9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747925F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66B37855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68DEC68F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6DD6B0DF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04C4422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2B871A27" w14:textId="77777777" w:rsidTr="00533A05">
        <w:trPr>
          <w:trHeight w:val="316"/>
        </w:trPr>
        <w:tc>
          <w:tcPr>
            <w:tcW w:w="3402" w:type="dxa"/>
            <w:vAlign w:val="bottom"/>
            <w:hideMark/>
          </w:tcPr>
          <w:p w14:paraId="45743F9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7B8E71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ФГБОУ ВО «Вятский государственный университет», </w:t>
            </w:r>
          </w:p>
        </w:tc>
      </w:tr>
      <w:tr w:rsidR="008936B5" w:rsidRPr="008936B5" w14:paraId="6DA43DAE" w14:textId="77777777" w:rsidTr="00533A05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903231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Колледж ВятГУ</w:t>
            </w:r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866B3F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(наименование организации, структурного подразделения организации)</w:t>
            </w:r>
          </w:p>
          <w:p w14:paraId="671255E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  <w:p w14:paraId="45767CF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</w:tc>
      </w:tr>
      <w:tr w:rsidR="008936B5" w:rsidRPr="008936B5" w14:paraId="1E5F2A4F" w14:textId="77777777" w:rsidTr="00533A05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50DF406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FB5D95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</w:tr>
    </w:tbl>
    <w:p w14:paraId="43E6D46B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p w14:paraId="096FDDCC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8936B5" w:rsidRPr="008936B5" w14:paraId="1923A507" w14:textId="77777777" w:rsidTr="00533A05">
        <w:trPr>
          <w:trHeight w:val="371"/>
        </w:trPr>
        <w:tc>
          <w:tcPr>
            <w:tcW w:w="2977" w:type="dxa"/>
            <w:vAlign w:val="bottom"/>
          </w:tcPr>
          <w:p w14:paraId="239C95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13D6C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6FE8C0E6" w14:textId="77777777" w:rsidTr="00533A05">
        <w:trPr>
          <w:trHeight w:val="689"/>
        </w:trPr>
        <w:tc>
          <w:tcPr>
            <w:tcW w:w="2977" w:type="dxa"/>
            <w:vAlign w:val="bottom"/>
            <w:hideMark/>
          </w:tcPr>
          <w:p w14:paraId="077EC66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258D19A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11D1D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78" w:type="dxa"/>
            <w:vAlign w:val="bottom"/>
          </w:tcPr>
          <w:p w14:paraId="4506E27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42B9AF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9" w:type="dxa"/>
            <w:vAlign w:val="bottom"/>
          </w:tcPr>
          <w:p w14:paraId="07E3FEF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B94DC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F2553E8" w14:textId="77777777" w:rsidTr="00533A05">
        <w:tc>
          <w:tcPr>
            <w:tcW w:w="2977" w:type="dxa"/>
          </w:tcPr>
          <w:p w14:paraId="4F3D24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7BF5F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(дата)</w:t>
            </w:r>
          </w:p>
        </w:tc>
        <w:tc>
          <w:tcPr>
            <w:tcW w:w="278" w:type="dxa"/>
          </w:tcPr>
          <w:p w14:paraId="03C3BB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7023FA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(подпись)</w:t>
            </w:r>
          </w:p>
        </w:tc>
        <w:tc>
          <w:tcPr>
            <w:tcW w:w="529" w:type="dxa"/>
          </w:tcPr>
          <w:p w14:paraId="7C50783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62045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(Ф.И.О.)</w:t>
            </w:r>
          </w:p>
        </w:tc>
      </w:tr>
    </w:tbl>
    <w:p w14:paraId="2610A13B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70625E1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71E81395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F443C14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27C1BC5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E62E67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330380D" w14:textId="14527E3A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  <w:sectPr w:rsidR="008936B5" w:rsidRPr="008936B5" w:rsidSect="008936B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 w:rsidRPr="008936B5">
        <w:rPr>
          <w:rFonts w:eastAsia="Times New Roman" w:cs="Times New Roman"/>
          <w:szCs w:val="24"/>
        </w:rPr>
        <w:t>Киров, 202</w:t>
      </w:r>
      <w:r w:rsidR="00A514C7">
        <w:rPr>
          <w:rFonts w:eastAsia="Times New Roman" w:cs="Times New Roman"/>
          <w:szCs w:val="24"/>
        </w:rPr>
        <w:t>5</w:t>
      </w:r>
      <w:r w:rsidRPr="008936B5">
        <w:rPr>
          <w:rFonts w:eastAsia="Times New Roman" w:cs="Times New Roman"/>
          <w:szCs w:val="24"/>
        </w:rPr>
        <w:t xml:space="preserve"> г.</w:t>
      </w:r>
    </w:p>
    <w:p w14:paraId="2BE315E1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1658A6F" wp14:editId="1F7C9613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135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</w:p>
    <w:p w14:paraId="26B17F5E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ИНДИВИДУАЛЬНОЕ ЗАДАНИЕ НА ПРАКТИКУ</w:t>
      </w:r>
    </w:p>
    <w:tbl>
      <w:tblPr>
        <w:tblW w:w="9718" w:type="dxa"/>
        <w:tblLayout w:type="fixed"/>
        <w:tblLook w:val="04A0" w:firstRow="1" w:lastRow="0" w:firstColumn="1" w:lastColumn="0" w:noHBand="0" w:noVBand="1"/>
      </w:tblPr>
      <w:tblGrid>
        <w:gridCol w:w="442"/>
        <w:gridCol w:w="2149"/>
        <w:gridCol w:w="435"/>
        <w:gridCol w:w="2422"/>
        <w:gridCol w:w="555"/>
        <w:gridCol w:w="1080"/>
        <w:gridCol w:w="965"/>
        <w:gridCol w:w="1670"/>
      </w:tblGrid>
      <w:tr w:rsidR="008936B5" w:rsidRPr="008936B5" w14:paraId="491354A8" w14:textId="77777777" w:rsidTr="00533A05">
        <w:trPr>
          <w:trHeight w:val="369"/>
        </w:trPr>
        <w:tc>
          <w:tcPr>
            <w:tcW w:w="2591" w:type="dxa"/>
            <w:gridSpan w:val="2"/>
            <w:vAlign w:val="center"/>
            <w:hideMark/>
          </w:tcPr>
          <w:p w14:paraId="02700AAD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7127" w:type="dxa"/>
            <w:gridSpan w:val="6"/>
            <w:tcBorders>
              <w:bottom w:val="single" w:sz="4" w:space="0" w:color="000000" w:themeColor="text1"/>
            </w:tcBorders>
            <w:vAlign w:val="bottom"/>
          </w:tcPr>
          <w:p w14:paraId="1F5633F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6C1F4F0B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5A3930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F4CB0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626B79E8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828503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D99DAC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369377D1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030A32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2" w:space="0" w:color="000000" w:themeColor="text1"/>
            </w:tcBorders>
            <w:vAlign w:val="bottom"/>
          </w:tcPr>
          <w:p w14:paraId="74F0024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18334493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</w:tcPr>
          <w:p w14:paraId="52685EA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Тема индивидуального задания</w:t>
            </w:r>
          </w:p>
        </w:tc>
        <w:tc>
          <w:tcPr>
            <w:tcW w:w="7127" w:type="dxa"/>
            <w:gridSpan w:val="6"/>
            <w:tcBorders>
              <w:top w:val="single" w:sz="2" w:space="0" w:color="000000" w:themeColor="text1"/>
              <w:bottom w:val="single" w:sz="4" w:space="0" w:color="000000" w:themeColor="text1"/>
            </w:tcBorders>
            <w:vAlign w:val="bottom"/>
          </w:tcPr>
          <w:p w14:paraId="0904CCD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Разработка приложения «Клавиатурный тренажер»</w:t>
            </w:r>
          </w:p>
        </w:tc>
      </w:tr>
      <w:tr w:rsidR="008936B5" w:rsidRPr="008936B5" w14:paraId="45CCCFF5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1DA878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378E34D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58ECE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329757B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715" w:type="dxa"/>
            <w:gridSpan w:val="3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730C9C1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2FC3BB79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D52CD6F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4C9FF6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>Колледж ВятГУ</w:t>
            </w:r>
          </w:p>
        </w:tc>
      </w:tr>
      <w:tr w:rsidR="008936B5" w:rsidRPr="008936B5" w14:paraId="32BF5800" w14:textId="77777777" w:rsidTr="00533A05">
        <w:trPr>
          <w:trHeight w:val="377"/>
        </w:trPr>
        <w:tc>
          <w:tcPr>
            <w:tcW w:w="2591" w:type="dxa"/>
            <w:gridSpan w:val="2"/>
            <w:vAlign w:val="center"/>
          </w:tcPr>
          <w:p w14:paraId="02FBE8C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hideMark/>
          </w:tcPr>
          <w:p w14:paraId="151DC94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  <w:tr w:rsidR="008936B5" w:rsidRPr="008936B5" w14:paraId="5E90D763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19FD31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№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72D49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5211E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Объем работ (час)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85801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Формируемые компетенции</w:t>
            </w:r>
          </w:p>
        </w:tc>
      </w:tr>
      <w:tr w:rsidR="008936B5" w:rsidRPr="008936B5" w14:paraId="6D2B1D8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A3DEA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1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1D0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BE7BB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29D073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08.</w:t>
            </w:r>
          </w:p>
        </w:tc>
      </w:tr>
      <w:tr w:rsidR="008936B5" w:rsidRPr="008936B5" w14:paraId="7873023E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19902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BAF6AA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95A5D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407C08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02, ОК 06, ОК 07, ОК 09.</w:t>
            </w:r>
          </w:p>
        </w:tc>
      </w:tr>
      <w:tr w:rsidR="008936B5" w:rsidRPr="008936B5" w14:paraId="6F9595F9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F29EB9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6413091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F1039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2248F2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01, ОК 09.</w:t>
            </w:r>
          </w:p>
        </w:tc>
      </w:tr>
      <w:tr w:rsidR="008936B5" w:rsidRPr="008936B5" w14:paraId="07C35361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A76F7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4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A6CD5F8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59507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7139C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5.1, ОК 03, ОК 04.</w:t>
            </w:r>
          </w:p>
        </w:tc>
      </w:tr>
      <w:tr w:rsidR="008936B5" w:rsidRPr="008936B5" w14:paraId="22C0A1CA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B6264E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5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C63315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A290F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9FE92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5.2, ПК 5.3,</w:t>
            </w:r>
          </w:p>
        </w:tc>
      </w:tr>
      <w:tr w:rsidR="008936B5" w:rsidRPr="008936B5" w14:paraId="2D5C8E4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0B785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6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A14265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0F28F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AA4BFB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5.4, ПК 5.8.</w:t>
            </w:r>
          </w:p>
        </w:tc>
      </w:tr>
      <w:tr w:rsidR="008936B5" w:rsidRPr="008936B5" w14:paraId="580AA000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2CBF5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7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8C1A1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AD305D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94804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5.5, ОК 02, ОК 09.</w:t>
            </w:r>
          </w:p>
        </w:tc>
      </w:tr>
      <w:tr w:rsidR="008936B5" w:rsidRPr="008936B5" w14:paraId="149B1664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9094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D5A42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06A72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479E9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5.6, ПК 5.7, ОК 0</w:t>
            </w:r>
            <w:r w:rsidRPr="008936B5">
              <w:rPr>
                <w:rFonts w:eastAsia="Times New Roman" w:cs="Times New Roman"/>
                <w:sz w:val="22"/>
                <w:lang w:val="pl-PL" w:eastAsia="zh-CN"/>
              </w:rPr>
              <w:t>9</w:t>
            </w:r>
            <w:r w:rsidRPr="008936B5">
              <w:rPr>
                <w:rFonts w:eastAsia="Times New Roman" w:cs="Times New Roman"/>
                <w:sz w:val="22"/>
                <w:lang w:eastAsia="zh-CN"/>
              </w:rPr>
              <w:t>.</w:t>
            </w:r>
          </w:p>
        </w:tc>
      </w:tr>
      <w:tr w:rsidR="008936B5" w:rsidRPr="008936B5" w14:paraId="3F200A67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CB6BB8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9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94491D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9BCB9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DEE5B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04, ОК 05.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17"/>
        <w:gridCol w:w="1311"/>
        <w:gridCol w:w="439"/>
        <w:gridCol w:w="2080"/>
        <w:gridCol w:w="439"/>
        <w:gridCol w:w="2012"/>
      </w:tblGrid>
      <w:tr w:rsidR="008936B5" w:rsidRPr="008936B5" w14:paraId="21C39E3C" w14:textId="77777777" w:rsidTr="00533A05">
        <w:trPr>
          <w:trHeight w:val="238"/>
        </w:trPr>
        <w:tc>
          <w:tcPr>
            <w:tcW w:w="5000" w:type="pct"/>
            <w:gridSpan w:val="6"/>
            <w:vAlign w:val="bottom"/>
            <w:hideMark/>
          </w:tcPr>
          <w:p w14:paraId="4B3BF8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Индивидуальное задание на практику разработано в соответствии с рабочей программой практики.</w:t>
            </w:r>
          </w:p>
          <w:p w14:paraId="56BCBD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376A5200" w14:textId="77777777" w:rsidTr="00533A05">
        <w:trPr>
          <w:trHeight w:val="238"/>
        </w:trPr>
        <w:tc>
          <w:tcPr>
            <w:tcW w:w="1694" w:type="pct"/>
            <w:vAlign w:val="bottom"/>
            <w:hideMark/>
          </w:tcPr>
          <w:p w14:paraId="689A27F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7CFCAD4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690" w:type="pct"/>
            <w:tcBorders>
              <w:bottom w:val="single" w:sz="4" w:space="0" w:color="auto"/>
            </w:tcBorders>
            <w:vAlign w:val="bottom"/>
          </w:tcPr>
          <w:p w14:paraId="048FBE7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198A3D3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95" w:type="pct"/>
            <w:tcBorders>
              <w:bottom w:val="single" w:sz="4" w:space="0" w:color="auto"/>
            </w:tcBorders>
            <w:vAlign w:val="bottom"/>
          </w:tcPr>
          <w:p w14:paraId="675A142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05C330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59" w:type="pct"/>
            <w:tcBorders>
              <w:bottom w:val="single" w:sz="4" w:space="0" w:color="auto"/>
            </w:tcBorders>
            <w:vAlign w:val="bottom"/>
          </w:tcPr>
          <w:p w14:paraId="2C39908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7A5DF965" w14:textId="77777777" w:rsidTr="00533A05">
        <w:tc>
          <w:tcPr>
            <w:tcW w:w="1694" w:type="pct"/>
          </w:tcPr>
          <w:p w14:paraId="04D8A45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0" w:type="pct"/>
            <w:tcBorders>
              <w:top w:val="single" w:sz="4" w:space="0" w:color="auto"/>
            </w:tcBorders>
            <w:hideMark/>
          </w:tcPr>
          <w:p w14:paraId="06265FE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(дата)</w:t>
            </w:r>
          </w:p>
        </w:tc>
        <w:tc>
          <w:tcPr>
            <w:tcW w:w="231" w:type="pct"/>
          </w:tcPr>
          <w:p w14:paraId="0938D0EC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95" w:type="pct"/>
            <w:tcBorders>
              <w:top w:val="single" w:sz="4" w:space="0" w:color="auto"/>
            </w:tcBorders>
            <w:hideMark/>
          </w:tcPr>
          <w:p w14:paraId="63B3983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(подпись)</w:t>
            </w:r>
          </w:p>
        </w:tc>
        <w:tc>
          <w:tcPr>
            <w:tcW w:w="231" w:type="pct"/>
          </w:tcPr>
          <w:p w14:paraId="7BE375C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59" w:type="pct"/>
            <w:tcBorders>
              <w:top w:val="single" w:sz="4" w:space="0" w:color="auto"/>
            </w:tcBorders>
            <w:hideMark/>
          </w:tcPr>
          <w:p w14:paraId="602B5B6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(Ф.И.О.)</w:t>
            </w:r>
          </w:p>
        </w:tc>
      </w:tr>
      <w:tr w:rsidR="008936B5" w:rsidRPr="008936B5" w14:paraId="75F9E430" w14:textId="77777777" w:rsidTr="00533A05">
        <w:tc>
          <w:tcPr>
            <w:tcW w:w="2384" w:type="pct"/>
            <w:gridSpan w:val="2"/>
            <w:vAlign w:val="center"/>
          </w:tcPr>
          <w:p w14:paraId="0235916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 индивидуальным заданием ознакомлен(а)</w:t>
            </w:r>
          </w:p>
        </w:tc>
        <w:tc>
          <w:tcPr>
            <w:tcW w:w="2616" w:type="pct"/>
            <w:gridSpan w:val="4"/>
            <w:tcBorders>
              <w:bottom w:val="single" w:sz="4" w:space="0" w:color="auto"/>
            </w:tcBorders>
          </w:tcPr>
          <w:p w14:paraId="5C16E91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4ADBFF95" w14:textId="77777777" w:rsidTr="00533A05">
        <w:tc>
          <w:tcPr>
            <w:tcW w:w="2384" w:type="pct"/>
            <w:gridSpan w:val="2"/>
          </w:tcPr>
          <w:p w14:paraId="0EB3F07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2616" w:type="pct"/>
            <w:gridSpan w:val="4"/>
            <w:tcBorders>
              <w:top w:val="single" w:sz="4" w:space="0" w:color="auto"/>
            </w:tcBorders>
          </w:tcPr>
          <w:p w14:paraId="281BBADA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(дата, подпись обучающегося)</w:t>
            </w:r>
          </w:p>
        </w:tc>
      </w:tr>
    </w:tbl>
    <w:p w14:paraId="74E8CE6B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Theme="minorHAnsi" w:cs="Times New Roman"/>
          <w:sz w:val="2"/>
          <w:szCs w:val="2"/>
          <w:lang w:eastAsia="en-US"/>
        </w:rPr>
      </w:pPr>
      <w:r w:rsidRPr="008936B5">
        <w:rPr>
          <w:rFonts w:eastAsiaTheme="minorHAnsi" w:cs="Times New Roman"/>
          <w:sz w:val="2"/>
          <w:szCs w:val="2"/>
          <w:lang w:eastAsia="en-US"/>
        </w:rPr>
        <w:br w:type="page"/>
      </w:r>
    </w:p>
    <w:p w14:paraId="2243D02A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pacing w:val="3"/>
          <w:szCs w:val="24"/>
          <w:lang w:eastAsia="en-US"/>
        </w:rPr>
      </w:pPr>
      <w:r w:rsidRPr="008936B5">
        <w:rPr>
          <w:rFonts w:eastAsiaTheme="minorHAnsi" w:cs="Times New Roman"/>
          <w:b/>
          <w:spacing w:val="3"/>
          <w:szCs w:val="24"/>
          <w:lang w:eastAsia="en-US"/>
        </w:rPr>
        <w:lastRenderedPageBreak/>
        <w:t>ОТЗЫВ РУКОВОДИТЕЛЯ ПРАКТИКИ</w:t>
      </w:r>
    </w:p>
    <w:tbl>
      <w:tblPr>
        <w:tblW w:w="9584" w:type="dxa"/>
        <w:tblLook w:val="04A0" w:firstRow="1" w:lastRow="0" w:firstColumn="1" w:lastColumn="0" w:noHBand="0" w:noVBand="1"/>
      </w:tblPr>
      <w:tblGrid>
        <w:gridCol w:w="2595"/>
        <w:gridCol w:w="431"/>
        <w:gridCol w:w="2422"/>
        <w:gridCol w:w="555"/>
        <w:gridCol w:w="3581"/>
      </w:tblGrid>
      <w:tr w:rsidR="008936B5" w:rsidRPr="008936B5" w14:paraId="381E169F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1E95A75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40698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73B74C40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7556A7DA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8724B1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3D5698FF" w14:textId="77777777" w:rsidTr="00533A05">
        <w:trPr>
          <w:trHeight w:val="330"/>
        </w:trPr>
        <w:tc>
          <w:tcPr>
            <w:tcW w:w="2595" w:type="dxa"/>
            <w:tcBorders>
              <w:bottom w:val="none" w:sz="2" w:space="0" w:color="000000" w:themeColor="text1"/>
            </w:tcBorders>
            <w:vAlign w:val="center"/>
            <w:hideMark/>
          </w:tcPr>
          <w:p w14:paraId="59F53B7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F74D2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73FD6D1F" w14:textId="77777777" w:rsidTr="00533A05">
        <w:trPr>
          <w:trHeight w:val="330"/>
        </w:trPr>
        <w:tc>
          <w:tcPr>
            <w:tcW w:w="2595" w:type="dxa"/>
            <w:tcBorders>
              <w:top w:val="none" w:sz="2" w:space="0" w:color="000000" w:themeColor="text1"/>
              <w:left w:val="none" w:sz="2" w:space="0" w:color="000000" w:themeColor="text1"/>
              <w:bottom w:val="none" w:sz="2" w:space="0" w:color="000000" w:themeColor="text1"/>
              <w:right w:val="none" w:sz="2" w:space="0" w:color="000000" w:themeColor="text1"/>
            </w:tcBorders>
            <w:vAlign w:val="center"/>
            <w:hideMark/>
          </w:tcPr>
          <w:p w14:paraId="3E38365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6989" w:type="dxa"/>
            <w:gridSpan w:val="4"/>
            <w:tcBorders>
              <w:top w:val="nil"/>
              <w:left w:val="none" w:sz="2" w:space="0" w:color="000000" w:themeColor="text1"/>
              <w:bottom w:val="single" w:sz="2" w:space="0" w:color="000000" w:themeColor="text1"/>
              <w:right w:val="nil"/>
            </w:tcBorders>
            <w:vAlign w:val="center"/>
          </w:tcPr>
          <w:p w14:paraId="0D89A14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0A71BCD1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5C5024E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9A4F92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18F7265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5C866A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58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2BB2EE6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73F6B60C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4865630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989" w:type="dxa"/>
            <w:gridSpan w:val="4"/>
            <w:tcBorders>
              <w:top w:val="single" w:sz="4" w:space="0" w:color="000000" w:themeColor="text1"/>
              <w:bottom w:val="single" w:sz="4" w:space="0" w:color="auto"/>
            </w:tcBorders>
            <w:vAlign w:val="bottom"/>
          </w:tcPr>
          <w:p w14:paraId="74942FB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>Колледж ВятГУ</w:t>
            </w:r>
          </w:p>
        </w:tc>
      </w:tr>
      <w:tr w:rsidR="008936B5" w:rsidRPr="008936B5" w14:paraId="3BD4403F" w14:textId="77777777" w:rsidTr="00533A05">
        <w:trPr>
          <w:trHeight w:val="377"/>
        </w:trPr>
        <w:tc>
          <w:tcPr>
            <w:tcW w:w="2595" w:type="dxa"/>
            <w:vAlign w:val="center"/>
          </w:tcPr>
          <w:p w14:paraId="5AB2EA4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89" w:type="dxa"/>
            <w:gridSpan w:val="4"/>
            <w:tcBorders>
              <w:top w:val="single" w:sz="4" w:space="0" w:color="auto"/>
            </w:tcBorders>
            <w:hideMark/>
          </w:tcPr>
          <w:p w14:paraId="1CD1E894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</w:tbl>
    <w:p w14:paraId="58B1797E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="Times New Roman" w:cs="Times New Roman"/>
          <w:bCs/>
          <w:szCs w:val="24"/>
        </w:rPr>
      </w:pPr>
    </w:p>
    <w:p w14:paraId="2B8EB0FD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8936B5" w:rsidRPr="008936B5" w14:paraId="27D5E7AF" w14:textId="77777777" w:rsidTr="00533A05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8A81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432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Критерий выполнения работ</w:t>
            </w:r>
          </w:p>
        </w:tc>
      </w:tr>
      <w:tr w:rsidR="008936B5" w:rsidRPr="008936B5" w14:paraId="1B31CC27" w14:textId="77777777" w:rsidTr="00533A05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5DE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E10E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A985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37DE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помощью наставника</w:t>
            </w:r>
          </w:p>
        </w:tc>
      </w:tr>
      <w:tr w:rsidR="008936B5" w:rsidRPr="008936B5" w14:paraId="6B99A15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1C7B6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77F4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A07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380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9AB952E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F30C9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F996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3D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36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448F6FB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FCA0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643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0A92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6500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15A61CFC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DE3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5A8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1D2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9DA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423A271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2B90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208D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9967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D365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06F329C0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A202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F611D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D68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293F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12817A9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550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B18A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D79D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D9C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362888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A33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08E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B8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8DC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</w:tbl>
    <w:p w14:paraId="561C51DF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Theme="minorHAnsi" w:cs="Times New Roman"/>
          <w:szCs w:val="24"/>
          <w:lang w:eastAsia="en-US"/>
        </w:rPr>
      </w:pPr>
    </w:p>
    <w:p w14:paraId="177DC602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="Calibr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Обучающийся ознакомлен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прошел вводный инструктаж и инструктаж на рабочем месте.</w:t>
      </w:r>
    </w:p>
    <w:p w14:paraId="4F220714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bCs/>
          <w:szCs w:val="24"/>
        </w:rPr>
      </w:pPr>
    </w:p>
    <w:p w14:paraId="677667A0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Во время прохождения учебной практики обучающимся освоены следующие профессиональные и общие компетенции: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75"/>
        <w:gridCol w:w="3630"/>
        <w:gridCol w:w="1125"/>
        <w:gridCol w:w="1141"/>
      </w:tblGrid>
      <w:tr w:rsidR="008936B5" w:rsidRPr="008936B5" w14:paraId="0AAA7029" w14:textId="77777777" w:rsidTr="00533A05">
        <w:tc>
          <w:tcPr>
            <w:tcW w:w="36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4B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Наименование компетенции</w:t>
            </w:r>
          </w:p>
        </w:tc>
        <w:tc>
          <w:tcPr>
            <w:tcW w:w="36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385E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Показатели оценки </w:t>
            </w:r>
          </w:p>
        </w:tc>
        <w:tc>
          <w:tcPr>
            <w:tcW w:w="22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601A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Оценка </w:t>
            </w:r>
          </w:p>
        </w:tc>
      </w:tr>
      <w:tr w:rsidR="008936B5" w:rsidRPr="008936B5" w14:paraId="40870B1C" w14:textId="77777777" w:rsidTr="00533A05">
        <w:trPr>
          <w:trHeight w:val="132"/>
        </w:trPr>
        <w:tc>
          <w:tcPr>
            <w:tcW w:w="3675" w:type="dxa"/>
            <w:vMerge/>
            <w:vAlign w:val="center"/>
            <w:hideMark/>
          </w:tcPr>
          <w:p w14:paraId="479D9E7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3630" w:type="dxa"/>
            <w:vMerge/>
            <w:vAlign w:val="center"/>
            <w:hideMark/>
          </w:tcPr>
          <w:p w14:paraId="04D5700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7C83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Освоена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894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Не освоена</w:t>
            </w:r>
          </w:p>
        </w:tc>
      </w:tr>
      <w:tr w:rsidR="008936B5" w:rsidRPr="008936B5" w14:paraId="58E1A20C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128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5.1. Собирать исходные данные для разработки проектной документации на информационную систему.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B6D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анализ предметной области, выявляя существенные элементы, оказывающие влияние на проектируемую систему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EC6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A1EE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6A45CC1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7D6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ПК 5.2. Разрабатывать проектную документацию на разработку информационной системы в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соответствии с требованиями заказчика.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29AF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 xml:space="preserve">Способен выполнять декомпозицию сущностей с целью получения наиболее полной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картины о целесообразной структуре разработки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8D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2FD1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757EAE5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74C8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5.3. Разрабатывать подсистемы безопасной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0A1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прогнозировать потенциально некорректные действия пользователя и предусматривать соответствующие реакции со стороны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CC0A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70D5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2132597" w14:textId="77777777" w:rsidTr="00533A05">
        <w:trPr>
          <w:trHeight w:val="271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2BA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5.4. Производить разработку модулей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9FE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создавать программный код, отвечающий предъявляемым требованиям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5E1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DB91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C34AD7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5D11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5.5. 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36B4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оценку корректности функционирования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64572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3266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469ED4A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474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5.6. Разрабатывать техническую документацию на эксплуатацию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D7C15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19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3F48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1DCD12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F37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5.7. Производить оценку информационной системы для выявления возможности ее модернизации.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164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оценивать перспективы дальнейшего развития программной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8EA9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CE7F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CDB92AE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320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5.8. Осуществлять интеграцию информационной системы с другими программными продуктами.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5D6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повторно использовать готовые шаблонные решения при разработке программного продукта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6726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05FE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02C8D8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709C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01. Выбирать способы решения задач профессиональной деятельности применительно к различным контекстам.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1F1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787B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F898B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1795CF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8EA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02. 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05F2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E533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C850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6032E2B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FC193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03.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027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45A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21B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7903E19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EDF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04. Эффективно взаимодействовать и работать в коллективе и команде.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7F2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744F3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CFE2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F47470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B03A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ОК 05. Осуществлять устную и письменную коммуникацию на государственном языке Российской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Федерации с учетом особенностей социального и культурного контекста.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C47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 xml:space="preserve">Способен конструктивно обмениваться информацией с коллегами, грамотно </w:t>
            </w: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>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97FF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F2C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7A5D0DC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C38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951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AAAC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598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4E90142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6F6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07.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0700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эффективно использовать компьютерное время, а также материальные ресурсы, необходимые для решения поставленных задач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6DF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1EB3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6BD1D3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212E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E34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 xml:space="preserve">Способен соблюдать требования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t>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F0F9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4D43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1A9D2E8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906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09. Пользоваться профессиональной документацией на государственном и иностранном языках.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E649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545B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FD3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  <w:p w14:paraId="2529DA5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</w:tbl>
    <w:p w14:paraId="7B0CFAED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bCs/>
          <w:szCs w:val="24"/>
          <w:lang w:eastAsia="en-US"/>
        </w:rPr>
      </w:pPr>
    </w:p>
    <w:p w14:paraId="3C033E79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bCs/>
          <w:szCs w:val="24"/>
          <w:lang w:eastAsia="en-US"/>
        </w:rPr>
      </w:pPr>
      <w:r w:rsidRPr="008936B5">
        <w:rPr>
          <w:rFonts w:eastAsiaTheme="minorHAnsi" w:cs="Times New Roman"/>
          <w:b/>
          <w:bCs/>
          <w:szCs w:val="24"/>
          <w:lang w:eastAsia="en-US"/>
        </w:rPr>
        <w:t>Краткая характеристика работы обучающегося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8936B5" w:rsidRPr="008936B5" w14:paraId="54287EF8" w14:textId="77777777" w:rsidTr="00533A05">
        <w:tc>
          <w:tcPr>
            <w:tcW w:w="9488" w:type="dxa"/>
          </w:tcPr>
          <w:p w14:paraId="638082D8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8936B5" w:rsidRPr="008936B5" w14:paraId="6667876C" w14:textId="77777777" w:rsidTr="00533A05">
        <w:tc>
          <w:tcPr>
            <w:tcW w:w="9488" w:type="dxa"/>
          </w:tcPr>
          <w:p w14:paraId="309BDC84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8936B5" w:rsidRPr="008936B5" w14:paraId="54E5978E" w14:textId="77777777" w:rsidTr="00533A05">
        <w:tc>
          <w:tcPr>
            <w:tcW w:w="9488" w:type="dxa"/>
          </w:tcPr>
          <w:p w14:paraId="2CC3216A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 умение грамотно пользоваться источниками информации, находящимися в свободном</w:t>
            </w:r>
          </w:p>
        </w:tc>
      </w:tr>
      <w:tr w:rsidR="008936B5" w:rsidRPr="008936B5" w14:paraId="58643C10" w14:textId="77777777" w:rsidTr="00533A05">
        <w:tc>
          <w:tcPr>
            <w:tcW w:w="9488" w:type="dxa"/>
          </w:tcPr>
          <w:p w14:paraId="06F3F755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доступе.</w:t>
            </w:r>
          </w:p>
        </w:tc>
      </w:tr>
    </w:tbl>
    <w:p w14:paraId="186116E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left"/>
        <w:rPr>
          <w:rFonts w:eastAsia="Calibri" w:cs="Times New Roman"/>
          <w:szCs w:val="24"/>
          <w:lang w:eastAsia="en-US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8936B5" w:rsidRPr="008936B5" w14:paraId="31AA5D3C" w14:textId="77777777" w:rsidTr="00533A05">
        <w:trPr>
          <w:trHeight w:val="728"/>
        </w:trPr>
        <w:tc>
          <w:tcPr>
            <w:tcW w:w="3968" w:type="dxa"/>
            <w:vAlign w:val="bottom"/>
          </w:tcPr>
          <w:p w14:paraId="5FB803F0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left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317C0998" w14:textId="77777777" w:rsidR="008936B5" w:rsidRPr="008936B5" w:rsidRDefault="008936B5" w:rsidP="008936B5">
            <w:pPr>
              <w:snapToGrid w:val="0"/>
              <w:spacing w:before="0" w:line="276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43" w:type="dxa"/>
            <w:vAlign w:val="bottom"/>
          </w:tcPr>
          <w:p w14:paraId="7E88EC4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Руководитель практики </w:t>
            </w:r>
          </w:p>
          <w:p w14:paraId="65DD3463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  <w:p w14:paraId="722F96A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____________________    /_________________</w:t>
            </w:r>
          </w:p>
          <w:p w14:paraId="26B35298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                        Подпись                                              ФИО</w:t>
            </w:r>
          </w:p>
          <w:p w14:paraId="48746776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  <w:p w14:paraId="34B1F654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>___________________________________________________________</w:t>
            </w:r>
          </w:p>
          <w:p w14:paraId="2A43D3E7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center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(должность)</w:t>
            </w:r>
          </w:p>
          <w:p w14:paraId="0725012A" w14:textId="77777777" w:rsidR="008936B5" w:rsidRPr="008936B5" w:rsidRDefault="008936B5" w:rsidP="008936B5">
            <w:pPr>
              <w:spacing w:before="0" w:line="276" w:lineRule="auto"/>
              <w:ind w:left="1"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Дата «____» _______________ 202__ год</w:t>
            </w:r>
          </w:p>
        </w:tc>
      </w:tr>
    </w:tbl>
    <w:p w14:paraId="6FC78A61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highlight w:val="yellow"/>
          <w:lang w:eastAsia="en-US"/>
        </w:rPr>
        <w:sectPr w:rsidR="008936B5" w:rsidRPr="008936B5" w:rsidSect="008936B5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7542EC22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center"/>
        <w:rPr>
          <w:rFonts w:eastAsia="Times New Roman" w:cs="Times New Roman"/>
          <w:sz w:val="32"/>
          <w:szCs w:val="32"/>
          <w:lang w:eastAsia="en-US"/>
        </w:rPr>
      </w:pPr>
      <w:r w:rsidRPr="00344BCF">
        <w:rPr>
          <w:rFonts w:eastAsiaTheme="minorHAnsi" w:cs="Times New Roman"/>
          <w:b/>
          <w:bCs/>
          <w:sz w:val="32"/>
          <w:szCs w:val="32"/>
          <w:lang w:eastAsia="en-US"/>
        </w:rPr>
        <w:lastRenderedPageBreak/>
        <w:t>СОДЕ</w:t>
      </w:r>
      <w:r w:rsidRPr="00344BCF">
        <w:rPr>
          <w:rFonts w:eastAsia="Times New Roman" w:cs="Times New Roman"/>
          <w:b/>
          <w:bCs/>
          <w:sz w:val="32"/>
          <w:szCs w:val="32"/>
          <w:lang w:eastAsia="en-US"/>
        </w:rPr>
        <w:t>РЖАНИЕ</w:t>
      </w:r>
    </w:p>
    <w:sdt>
      <w:sdtPr>
        <w:rPr>
          <w:rFonts w:eastAsia="Times New Roman" w:cs="Times New Roman"/>
          <w:sz w:val="28"/>
          <w:szCs w:val="28"/>
          <w:lang w:eastAsia="en-US"/>
        </w:rPr>
        <w:id w:val="346049985"/>
        <w:docPartObj>
          <w:docPartGallery w:val="Table of Contents"/>
          <w:docPartUnique/>
        </w:docPartObj>
      </w:sdtPr>
      <w:sdtContent>
        <w:p w14:paraId="2369D42E" w14:textId="77777777" w:rsidR="00344BCF" w:rsidRPr="00344BCF" w:rsidRDefault="00344BCF" w:rsidP="00344BCF">
          <w:pPr>
            <w:keepNext/>
            <w:keepLines/>
            <w:spacing w:line="259" w:lineRule="auto"/>
            <w:ind w:firstLine="0"/>
            <w:contextualSpacing w:val="0"/>
            <w:jc w:val="left"/>
            <w:rPr>
              <w:rFonts w:eastAsia="Times New Roman" w:cs="Times New Roman"/>
              <w:sz w:val="28"/>
              <w:szCs w:val="28"/>
            </w:rPr>
          </w:pPr>
        </w:p>
        <w:p w14:paraId="2DFDBE0E" w14:textId="0EFB7B25" w:rsidR="00344BCF" w:rsidRPr="00344BCF" w:rsidRDefault="00344BCF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begin"/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instrText>TOC \o "1-3" \h \z \u</w:instrText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separate"/>
          </w:r>
          <w:hyperlink w:anchor="_Toc156999270" w:history="1">
            <w:r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ВВЕДЕНИЕ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_Toc156999270 \h </w:instrTex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A70F4A7" w14:textId="4696980C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1. СВЕДЕНИЯ О РАБОТЕ, ВЫПОЛНЕННОЙ В ПЕРИОД ПРОХОЖДЕНИЯ УЧЕБНОЙ ПРАКТИКИ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5A669524" w14:textId="10459CD9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2. НАСТРОЙКА РАБОЧЕГО ОКРУЖЕНИЯ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C746444" w14:textId="12FE9014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3. ФОРМУЛИРОВКА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837448C" w14:textId="56AEFA1F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 ОПИСАНИЕ ВЫПОЛНЕНИЯ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4B4D590B" w14:textId="2F39BCAF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5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4.1 Анализ предметной области и обзор аналогов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_Toc156999275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5DDEF3" w14:textId="20E7B8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6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4.2 Разработка структуры приложения и алгоритмов функционирования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_Toc156999276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93EF5F5" w14:textId="60BECD12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7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4.3 Реализация программы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_Toc156999277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F6E7E36" w14:textId="1FB75CF8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8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4.4 Тестирование программного обеспечения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_Toc156999278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32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CECBF07" w14:textId="2AB1F69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9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ЗАКЛЮЧЕНИЕ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_Toc156999279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35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69281C" w14:textId="67B66B27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0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СПИСОК ИСПОЛЬЗОВАННЫХ ИСТОЧНИКОВ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_Toc156999280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36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A34BFB1" w14:textId="75DAB41A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А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4AADD85" w14:textId="158FF3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Б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A00E03B" w14:textId="6E0F0D40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39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EA6F1A6" w14:textId="080D8A2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Г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555DC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59172AD" w14:textId="77777777" w:rsidR="00344BCF" w:rsidRPr="00344BCF" w:rsidRDefault="00344BCF" w:rsidP="00344BCF">
          <w:pPr>
            <w:tabs>
              <w:tab w:val="right" w:leader="dot" w:pos="9495"/>
            </w:tabs>
            <w:spacing w:before="0" w:after="100" w:line="276" w:lineRule="auto"/>
            <w:ind w:firstLine="0"/>
            <w:contextualSpacing w:val="0"/>
            <w:jc w:val="left"/>
            <w:rPr>
              <w:rFonts w:eastAsia="Times New Roman" w:cs="Times New Roman"/>
              <w:color w:val="0563C1" w:themeColor="hyperlink"/>
              <w:sz w:val="28"/>
              <w:szCs w:val="28"/>
              <w:u w:val="single"/>
              <w:lang w:eastAsia="en-US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end"/>
          </w:r>
        </w:p>
      </w:sdtContent>
    </w:sdt>
    <w:p w14:paraId="17E93CFA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left"/>
        <w:outlineLvl w:val="0"/>
        <w:rPr>
          <w:rFonts w:eastAsiaTheme="majorEastAsia" w:cs="Times New Roman"/>
          <w:b/>
          <w:sz w:val="32"/>
          <w:szCs w:val="32"/>
          <w:lang w:eastAsia="en-US"/>
        </w:rPr>
      </w:pPr>
      <w:r w:rsidRPr="00344BCF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en-US"/>
        </w:rPr>
        <w:br w:type="page"/>
      </w:r>
      <w:bookmarkStart w:id="2" w:name="_Toc156999270"/>
      <w:r w:rsidRPr="00344BCF">
        <w:rPr>
          <w:rFonts w:eastAsiaTheme="majorEastAsia" w:cs="Times New Roman"/>
          <w:b/>
          <w:sz w:val="32"/>
          <w:szCs w:val="32"/>
          <w:lang w:eastAsia="en-US"/>
        </w:rPr>
        <w:lastRenderedPageBreak/>
        <w:t>ВВЕДЕНИЕ</w:t>
      </w:r>
      <w:bookmarkEnd w:id="2"/>
    </w:p>
    <w:p w14:paraId="69D50C66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highlight w:val="yellow"/>
          <w:lang w:eastAsia="en-US"/>
        </w:rPr>
      </w:pPr>
    </w:p>
    <w:p w14:paraId="2D498D2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Учебная практика ПМ.05 проходила на базе Колледжа ФГБОУ ВО «Вятский государственный университет» в период с 14.01.2025 г. по 21.06.2024 г. по субботам.</w:t>
      </w:r>
    </w:p>
    <w:p w14:paraId="79B8104A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Цель практики: сформировать у обучающихся представление о процессе разработки прикладного программного обеспечения.</w:t>
      </w:r>
    </w:p>
    <w:p w14:paraId="2555D6E7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Задачи практики:</w:t>
      </w:r>
    </w:p>
    <w:p w14:paraId="692224AC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дать представление о различных методах проектирования прикладного программного обеспечения; </w:t>
      </w:r>
    </w:p>
    <w:p w14:paraId="5DE5C2A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сформировать навыки написания документации, требуемой при разработке прикладного программного обеспечения; </w:t>
      </w:r>
    </w:p>
    <w:p w14:paraId="5268AD1F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>дать представление о различных инструментах, используемых при разработке прикладного программного обеспечения.</w:t>
      </w:r>
    </w:p>
    <w:p w14:paraId="14C66A29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1AE36FF4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lang w:eastAsia="en-US"/>
        </w:rPr>
      </w:pPr>
      <w:r w:rsidRPr="00344BCF">
        <w:rPr>
          <w:rFonts w:eastAsiaTheme="minorHAnsi" w:cs="Times New Roman"/>
          <w:b/>
          <w:sz w:val="28"/>
          <w:szCs w:val="28"/>
          <w:lang w:eastAsia="en-US"/>
        </w:rPr>
        <w:br w:type="page"/>
      </w:r>
    </w:p>
    <w:p w14:paraId="224A9AF1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center"/>
        <w:outlineLvl w:val="0"/>
        <w:rPr>
          <w:rFonts w:eastAsiaTheme="majorEastAsia" w:cs="Times New Roman"/>
          <w:b/>
          <w:bCs/>
          <w:sz w:val="32"/>
          <w:szCs w:val="32"/>
          <w:lang w:eastAsia="en-US"/>
        </w:rPr>
      </w:pPr>
      <w:bookmarkStart w:id="3" w:name="_Toc156999271"/>
      <w:r w:rsidRPr="00344BCF">
        <w:rPr>
          <w:rFonts w:eastAsiaTheme="majorEastAsia" w:cs="Times New Roman"/>
          <w:b/>
          <w:bCs/>
          <w:sz w:val="32"/>
          <w:szCs w:val="32"/>
          <w:lang w:eastAsia="en-US"/>
        </w:rPr>
        <w:lastRenderedPageBreak/>
        <w:t>1. СВЕДЕНИЯ О РАБОТЕ, ВЫПОЛНЕННОЙ В ПЕРИОД ПРОХОЖДЕНИЯ УЧЕБНОЙ ПРАКТИКИ</w:t>
      </w:r>
      <w:bookmarkEnd w:id="3"/>
    </w:p>
    <w:p w14:paraId="2326C4FA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15F71DB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В период с 15.01.2024 по 19.06.2024 при прохождении учебной практики ПМ.05 на базе Колледжа ФГОБУ ВО «Вятский государственный университет» был выполнен следующий перечень работ, представленный в таблице 1.</w:t>
      </w:r>
    </w:p>
    <w:p w14:paraId="659F9986" w14:textId="77777777" w:rsidR="00344BCF" w:rsidRPr="00344BCF" w:rsidRDefault="00344BCF" w:rsidP="00344BCF">
      <w:pPr>
        <w:spacing w:before="0" w:line="276" w:lineRule="auto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36D1A802" w14:textId="77777777" w:rsidR="00344BCF" w:rsidRPr="00344BCF" w:rsidRDefault="00344BCF" w:rsidP="00344BCF">
      <w:pPr>
        <w:spacing w:before="0" w:line="276" w:lineRule="auto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7918"/>
      </w:tblGrid>
      <w:tr w:rsidR="00344BCF" w:rsidRPr="00344BCF" w14:paraId="7FD047F1" w14:textId="77777777" w:rsidTr="00A0180B">
        <w:trPr>
          <w:trHeight w:val="56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73802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C720E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Краткое содержание выполненных работ</w:t>
            </w:r>
          </w:p>
        </w:tc>
      </w:tr>
      <w:tr w:rsidR="00344BCF" w:rsidRPr="00344BCF" w14:paraId="35BD3B46" w14:textId="77777777" w:rsidTr="00A0180B">
        <w:trPr>
          <w:trHeight w:val="305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4E5FA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15.01.2024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7AAB8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zh-CN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Ознакомление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344BCF" w:rsidRPr="00344BCF" w14:paraId="07A97F16" w14:textId="77777777" w:rsidTr="00A0180B">
        <w:trPr>
          <w:trHeight w:val="19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7AB85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14.01.2025-29.01.2025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BE4E8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Постановка задачи</w:t>
            </w:r>
          </w:p>
        </w:tc>
      </w:tr>
      <w:tr w:rsidR="00344BCF" w:rsidRPr="00344BCF" w14:paraId="1BC3E149" w14:textId="77777777" w:rsidTr="00A0180B">
        <w:trPr>
          <w:trHeight w:val="18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D2A90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30.01.2025-12.02.2025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6994D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 xml:space="preserve">Настройка рабочего окружения </w:t>
            </w:r>
          </w:p>
        </w:tc>
      </w:tr>
      <w:tr w:rsidR="00344BCF" w:rsidRPr="00344BCF" w14:paraId="433937FE" w14:textId="77777777" w:rsidTr="00A0180B">
        <w:trPr>
          <w:trHeight w:val="17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67DD8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13.02.2025-26.03.2025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69685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</w:tr>
      <w:tr w:rsidR="00344BCF" w:rsidRPr="00344BCF" w14:paraId="28BBA40F" w14:textId="77777777" w:rsidTr="00A0180B">
        <w:trPr>
          <w:trHeight w:val="183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5F6A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27.03.2025-01.04.2025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3FCF2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Проектирование</w:t>
            </w:r>
          </w:p>
        </w:tc>
      </w:tr>
      <w:tr w:rsidR="00344BCF" w:rsidRPr="00344BCF" w14:paraId="39E184F6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1AC9D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02.04.2025-06.05.2025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7E2B9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Реализация программного кода</w:t>
            </w:r>
          </w:p>
        </w:tc>
      </w:tr>
      <w:tr w:rsidR="00344BCF" w:rsidRPr="00344BCF" w14:paraId="132F605C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9C39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07.05.2025-27.05.2025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3FBCA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Тестирование и отладка полученного кода</w:t>
            </w:r>
          </w:p>
        </w:tc>
      </w:tr>
      <w:tr w:rsidR="00344BCF" w:rsidRPr="00344BCF" w14:paraId="6E551BC8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0531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28.05.2025-06.06.2025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0262C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</w:tr>
      <w:tr w:rsidR="00344BCF" w:rsidRPr="00344BCF" w14:paraId="643D810F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7B187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17.06.2025-21.06.2025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27B34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к сдаче и сдача промежуточной аттестации</w:t>
            </w:r>
          </w:p>
        </w:tc>
      </w:tr>
    </w:tbl>
    <w:p w14:paraId="268D105D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i/>
          <w:sz w:val="28"/>
          <w:szCs w:val="28"/>
          <w:vertAlign w:val="superscript"/>
          <w:lang w:eastAsia="en-US"/>
        </w:rPr>
      </w:pPr>
    </w:p>
    <w:p w14:paraId="0CB9998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________________  _______________</w:t>
      </w:r>
    </w:p>
    <w:p w14:paraId="474480E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(дата)                    (подпись)     </w:t>
      </w:r>
    </w:p>
    <w:p w14:paraId="2A12E19C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left"/>
        <w:rPr>
          <w:rFonts w:eastAsiaTheme="minorHAnsi" w:cs="Times New Roman"/>
          <w:sz w:val="22"/>
          <w:lang w:eastAsia="en-US"/>
        </w:rPr>
      </w:pPr>
      <w:r w:rsidRPr="00344BCF">
        <w:rPr>
          <w:rFonts w:eastAsiaTheme="minorHAnsi" w:cs="Times New Roman"/>
          <w:sz w:val="22"/>
          <w:lang w:eastAsia="en-US"/>
        </w:rPr>
        <w:br w:type="page"/>
      </w:r>
    </w:p>
    <w:p w14:paraId="173EE3F1" w14:textId="77777777" w:rsidR="003A183B" w:rsidRPr="002D0C29" w:rsidRDefault="20869997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НАСТРОЙКА РАБОЧЕГО ОКРУЖЕНИЯ</w:t>
      </w:r>
      <w:bookmarkEnd w:id="1"/>
    </w:p>
    <w:p w14:paraId="4FB94DE3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rPr>
          <w:rFonts w:eastAsiaTheme="minorHAnsi" w:cs="Times New Roman"/>
          <w:b/>
          <w:bCs/>
          <w:sz w:val="28"/>
          <w:szCs w:val="28"/>
          <w:lang w:eastAsia="en-US"/>
        </w:rPr>
      </w:pPr>
      <w:r w:rsidRPr="00E52569">
        <w:rPr>
          <w:rFonts w:eastAsiaTheme="minorHAnsi" w:cs="Times New Roman"/>
          <w:b/>
          <w:bCs/>
          <w:sz w:val="28"/>
          <w:szCs w:val="28"/>
          <w:lang w:eastAsia="en-US"/>
        </w:rPr>
        <w:t>Выбор языка программирования и среда разработки</w:t>
      </w:r>
    </w:p>
    <w:p w14:paraId="12EDD05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Python — это высокоуровневый, интерпретируемый язык программирования с динамической типизацией. Он популярен благодаря своей простоте, читаемости кода и широкому сообществу разработчиков.</w:t>
      </w:r>
    </w:p>
    <w:p w14:paraId="485E490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Критерии выбора Python:</w:t>
      </w:r>
    </w:p>
    <w:p w14:paraId="6424B748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Простота и читаемость — понятный синтаксис, легкий для изучения.</w:t>
      </w:r>
    </w:p>
    <w:p w14:paraId="6F983D44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Кроссплатформенность — работает на Windows, macOS и Linux.</w:t>
      </w:r>
    </w:p>
    <w:p w14:paraId="3E733A10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Широкая стандартная библиотека — включает множество встроенных модулей.</w:t>
      </w:r>
    </w:p>
    <w:p w14:paraId="65874211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Популярность и поддержка — большое сообщество и обширная документация.</w:t>
      </w:r>
    </w:p>
    <w:p w14:paraId="10FE603E" w14:textId="77777777" w:rsidR="00E52569" w:rsidRPr="00E52569" w:rsidRDefault="00E52569">
      <w:pPr>
        <w:numPr>
          <w:ilvl w:val="0"/>
          <w:numId w:val="9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Универсальность — подходит для веб-разработки, анализа данных, машинного обучения, автоматизации и других задач.</w:t>
      </w:r>
    </w:p>
    <w:p w14:paraId="09BEEABE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06E74BBF" wp14:editId="725193BC">
            <wp:extent cx="5940425" cy="32315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asciiTheme="minorHAnsi" w:eastAsiaTheme="minorHAnsi" w:hAnsiTheme="minorHAnsi"/>
          <w:sz w:val="28"/>
          <w:szCs w:val="28"/>
          <w:lang w:eastAsia="en-US"/>
        </w:rPr>
        <w:br/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4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7C4021AF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После нажатия кнопки установочный файл сохранится в папке «Загрузки» на вашем компьютере. Открыв его, вы увидите экран установки Python (рис. 5).</w:t>
      </w:r>
    </w:p>
    <w:p w14:paraId="43592C4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val="en-US"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E9D79B9" wp14:editId="3A5393BC">
            <wp:extent cx="5940425" cy="36404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D42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5 – </w:t>
      </w:r>
      <w:r w:rsidRPr="00E52569">
        <w:rPr>
          <w:rFonts w:eastAsia="Times New Roman" w:cs="Times New Roman"/>
          <w:sz w:val="28"/>
          <w:szCs w:val="28"/>
        </w:rPr>
        <w:t>Скриншот окна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074B714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Кнопка «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Install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Now</w:t>
      </w:r>
      <w:r w:rsidRPr="00E52569">
        <w:rPr>
          <w:rFonts w:eastAsiaTheme="minorHAnsi" w:cs="Times New Roman"/>
          <w:sz w:val="28"/>
          <w:szCs w:val="28"/>
          <w:lang w:eastAsia="en-US"/>
        </w:rPr>
        <w:t>» позволяет выполнить установку с рекомендуемыми настройками без дополнительных действий, а «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Customize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installation</w:t>
      </w:r>
      <w:r w:rsidRPr="00E52569">
        <w:rPr>
          <w:rFonts w:eastAsiaTheme="minorHAnsi" w:cs="Times New Roman"/>
          <w:sz w:val="28"/>
          <w:szCs w:val="28"/>
          <w:lang w:eastAsia="en-US"/>
        </w:rPr>
        <w:t>» предоставляет возможность настроить параметры вручную. В большинстве случаев предпочтителен вариант установки по умолчанию. После выбора параметров начнется процесс установки (рис. 6).</w:t>
      </w:r>
    </w:p>
    <w:p w14:paraId="744652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35771DC" wp14:editId="3CB7C13D">
            <wp:extent cx="5939790" cy="3514090"/>
            <wp:effectExtent l="0" t="0" r="3810" b="0"/>
            <wp:docPr id="221055960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55960" name="Рисунок 1"/>
                    <pic:cNvPicPr/>
                  </pic:nvPicPr>
                  <pic:blipFill rotWithShape="1">
                    <a:blip r:embed="rId19"/>
                    <a:srcRect t="6107"/>
                    <a:stretch/>
                  </pic:blipFill>
                  <pic:spPr bwMode="auto">
                    <a:xfrm>
                      <a:off x="0" y="0"/>
                      <a:ext cx="5939790" cy="35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AA0B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6 – Скриншот окна установки </w:t>
      </w:r>
      <w:r w:rsidRPr="00E52569">
        <w:rPr>
          <w:rFonts w:eastAsia="Times New Roman" w:cs="Times New Roman"/>
          <w:sz w:val="28"/>
          <w:szCs w:val="28"/>
          <w:lang w:val="en-US"/>
        </w:rPr>
        <w:t>Python</w:t>
      </w:r>
    </w:p>
    <w:p w14:paraId="6C240FB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Используемая среда разработки: PyCharm</w:t>
      </w:r>
      <w:r w:rsidRPr="00E52569">
        <w:rPr>
          <w:rFonts w:eastAsia="Times New Roman" w:cs="Times New Roman"/>
          <w:sz w:val="28"/>
          <w:szCs w:val="28"/>
        </w:rPr>
        <w:br/>
        <w:t>PyCharm — это мощная IDE (интегрированная среда разработки) от компании JetBrains, предназначенная для разработки на Python.</w:t>
      </w:r>
    </w:p>
    <w:p w14:paraId="3E7B3EF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Основные преимущества PyCharm:</w:t>
      </w:r>
    </w:p>
    <w:p w14:paraId="192B43CD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Удобный редактор кода с подсветкой синтаксиса и автодополнением.</w:t>
      </w:r>
    </w:p>
    <w:p w14:paraId="2BD4E08C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Отладчик и средства тестирования для быстрого выявления ошибок.</w:t>
      </w:r>
    </w:p>
    <w:p w14:paraId="20B722DE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Встроенная система контроля версий (Git, SVN).</w:t>
      </w:r>
    </w:p>
    <w:p w14:paraId="2CC1677B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Поддержка виртуальных окружений для управления зависимостями.</w:t>
      </w:r>
    </w:p>
    <w:p w14:paraId="12ABA271" w14:textId="77777777" w:rsidR="00E52569" w:rsidRPr="00E52569" w:rsidRDefault="00E52569">
      <w:pPr>
        <w:numPr>
          <w:ilvl w:val="0"/>
          <w:numId w:val="10"/>
        </w:numPr>
        <w:spacing w:before="100" w:beforeAutospacing="1" w:after="100" w:afterAutospacing="1" w:line="276" w:lineRule="auto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Инструменты анализа кода и рефакторинга для улучшения качества кода.</w:t>
      </w:r>
    </w:p>
    <w:p w14:paraId="5D838A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PyCharm позволяет удобно разрабатывать, тестировать и отлаживать Python-приложения, делая процесс разработки более эффективным.</w:t>
      </w:r>
    </w:p>
    <w:p w14:paraId="1A72200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07D2377" wp14:editId="0BC67210">
            <wp:extent cx="5940425" cy="42646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FE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Рисунок 7 – Скриншот интерфейса среды разработки PyCharm</w:t>
      </w:r>
    </w:p>
    <w:p w14:paraId="503CF8F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Чтобы установить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  <w:r w:rsidRPr="00E52569">
        <w:rPr>
          <w:rFonts w:eastAsia="Times New Roman" w:cs="Times New Roman"/>
          <w:sz w:val="28"/>
          <w:szCs w:val="28"/>
        </w:rPr>
        <w:t xml:space="preserve">, необходимо зайти на официальный сайт и выбрать </w:t>
      </w:r>
      <w:r w:rsidRPr="00E52569">
        <w:rPr>
          <w:rFonts w:eastAsia="Times New Roman" w:cs="Times New Roman"/>
          <w:sz w:val="28"/>
          <w:szCs w:val="28"/>
          <w:lang w:val="en-US"/>
        </w:rPr>
        <w:t>Community</w:t>
      </w:r>
      <w:r w:rsidRPr="00E52569">
        <w:rPr>
          <w:rFonts w:eastAsia="Times New Roman" w:cs="Times New Roman"/>
          <w:sz w:val="28"/>
          <w:szCs w:val="28"/>
        </w:rPr>
        <w:t xml:space="preserve"> </w:t>
      </w:r>
      <w:r w:rsidRPr="00E52569">
        <w:rPr>
          <w:rFonts w:eastAsia="Times New Roman" w:cs="Times New Roman"/>
          <w:sz w:val="28"/>
          <w:szCs w:val="28"/>
          <w:lang w:val="en-US"/>
        </w:rPr>
        <w:t>Edition</w:t>
      </w:r>
      <w:r w:rsidRPr="00E52569">
        <w:rPr>
          <w:rFonts w:eastAsia="Times New Roman" w:cs="Times New Roman"/>
          <w:sz w:val="28"/>
          <w:szCs w:val="28"/>
        </w:rPr>
        <w:t xml:space="preserve">. Также есть платная версия </w:t>
      </w:r>
      <w:r w:rsidRPr="00E52569">
        <w:rPr>
          <w:rFonts w:eastAsia="Times New Roman" w:cs="Times New Roman"/>
          <w:sz w:val="28"/>
          <w:szCs w:val="28"/>
          <w:lang w:val="en-US"/>
        </w:rPr>
        <w:t>IDE</w:t>
      </w:r>
      <w:r w:rsidRPr="00E52569">
        <w:rPr>
          <w:rFonts w:eastAsia="Times New Roman" w:cs="Times New Roman"/>
          <w:sz w:val="28"/>
          <w:szCs w:val="28"/>
        </w:rPr>
        <w:t>, ориентированная на более опытных и многопрофильных разработчиков.</w:t>
      </w:r>
    </w:p>
    <w:p w14:paraId="4E27F96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57127D98" wp14:editId="7B690961">
            <wp:extent cx="5940425" cy="33350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D1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8 – Скриншот официального сайта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763EEE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После нажатия кнопки установочный файл сохранится в папке «Загрузки» на вашем компьютере. Открыв его, вы увидите экран установки Py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Charm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(рис. 9).</w:t>
      </w:r>
    </w:p>
    <w:p w14:paraId="7C5911C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0799D44A" wp14:editId="3371CCB6">
            <wp:extent cx="5457143" cy="44476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70B7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9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784CD98B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Далее потребуется выбрать установочный путь для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IDE</w:t>
      </w:r>
      <w:r w:rsidRPr="00E52569">
        <w:rPr>
          <w:rFonts w:eastAsiaTheme="minorHAnsi" w:cs="Times New Roman"/>
          <w:sz w:val="28"/>
          <w:szCs w:val="28"/>
          <w:lang w:eastAsia="en-US"/>
        </w:rPr>
        <w:t>, также можно выбрать дополнительные опции при установке. После предлагается создать или выбрать существующую папку для создания ярлыка программы. (рис 10-12.)</w:t>
      </w:r>
    </w:p>
    <w:p w14:paraId="3742AB2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2FC733F1" wp14:editId="08206584">
            <wp:extent cx="5487166" cy="44964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50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10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4CB58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5DE33EEF" wp14:editId="71F249B0">
            <wp:extent cx="5401429" cy="4420217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3D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11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44B1802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</w:p>
    <w:p w14:paraId="688E46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7701D03B" wp14:editId="1B9E6BD6">
            <wp:extent cx="5468113" cy="444879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647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12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025A480D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Затем необходимо создать новый проект в PyCharm. При выборе «New Project» откроется диалоговое окно, где нужно указать название проекта, папку для его хранения и дополнительные параметры виртуального окружения.</w:t>
      </w:r>
    </w:p>
    <w:p w14:paraId="5C8ADE02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Виртуальное окружение (virtual environment) в Python — это инструмент, позволяющий изолировать зависимости проекта от глобальной среды, предотвращая возможные конфликты между библиотеками. Для его настройки потребуется выбрать версию интерпретатора, установленную ранее.</w:t>
      </w:r>
    </w:p>
    <w:p w14:paraId="5673D0E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279BA2B9" wp14:editId="18BE4C9B">
            <wp:extent cx="5940425" cy="44348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77DA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13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оздания нового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проекта</w:t>
      </w:r>
    </w:p>
    <w:p w14:paraId="295CADAE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637FAAA0" w14:textId="77777777" w:rsidR="00E52569" w:rsidRPr="00E52569" w:rsidRDefault="00E52569" w:rsidP="00E52569">
      <w:pPr>
        <w:spacing w:before="0" w:after="200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ab/>
        <w:t>Для удобства разработки, управления версиями, а также для возможности работать над проектом с любого устройства — будь то домашний компьютер или ноутбук в другом месте — необходимо установить систему контроля версий Git.</w:t>
      </w:r>
    </w:p>
    <w:p w14:paraId="33C1A1BB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Git представляет собой консольную утилиту, предназначенную для отслеживания и ведения истории изменений файлов в проекте. Чаще всего она используется для работы с кодом, но может применяться и для других типов файлов. С помощью Git можно откатывать проект к более ранним версиям, сравнивать изменения, анализировать их и загружать обновления в репозиторий.</w:t>
      </w:r>
    </w:p>
    <w:p w14:paraId="2666421A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Репозиторий — это хранилище кода и всей истории его изменений. Git работает локально, сохраняя репозитории в определенных папках на жестком диске. Однако можно хранить их и в интернете, используя, например, сервис GitHub.</w:t>
      </w:r>
    </w:p>
    <w:p w14:paraId="3C0297A4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Каждая сохраненная версия проекта называется коммитом (commit). У каждого коммита есть уникальный идентификатор (hash) и комментарий. Коммиты формируют ветку, которая представляет собой историю изменений. Ветки имеют собственные названия, а один репозиторий может содержать несколько веток, которые создаются на основе других или объединяются с ними.</w:t>
      </w:r>
    </w:p>
    <w:p w14:paraId="4A805142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Работа с Git и его командами осуществляется через специальный терминал Git Bash или встроенный терминал в среде разработки.</w:t>
      </w:r>
    </w:p>
    <w:p w14:paraId="37BA3349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578D8F07" wp14:editId="6CB4ECA3">
            <wp:extent cx="3924848" cy="4391638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36FB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14 – </w:t>
      </w:r>
      <w:r w:rsidRPr="00E52569">
        <w:rPr>
          <w:rFonts w:eastAsia="Times New Roman" w:cs="Times New Roman"/>
          <w:sz w:val="28"/>
          <w:szCs w:val="28"/>
        </w:rPr>
        <w:t>Скриншот и</w:t>
      </w:r>
      <w:r w:rsidRPr="00E52569">
        <w:rPr>
          <w:rFonts w:eastAsiaTheme="minorHAnsi" w:cs="Times New Roman"/>
          <w:sz w:val="28"/>
          <w:szCs w:val="28"/>
          <w:lang w:eastAsia="en-US"/>
        </w:rPr>
        <w:t>нтерфейса GitBash</w:t>
      </w:r>
    </w:p>
    <w:p w14:paraId="3CA0359E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Теперь можно переходить к установке системы контроля версий. Для этого необходимо скачать Git с официального сайта: https://git-scm.com/downloads/win. На странице загрузки следует выбрать операционную систему, установленную на вашем компьютере, и нажать соответствующую кнопку. После этого установочный файл автоматически загрузится в папку «Загрузки».</w:t>
      </w:r>
    </w:p>
    <w:p w14:paraId="6935C0BE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3E71509" wp14:editId="031EE2CC">
            <wp:extent cx="5940425" cy="32473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2AC4" w14:textId="77777777" w:rsidR="00E52569" w:rsidRPr="00E52569" w:rsidRDefault="00E52569" w:rsidP="00E52569">
      <w:pPr>
        <w:spacing w:before="0" w:after="20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15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E570B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После запуска программы установщика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(рис. 14) можно выбрать выбор всех параметров установки по умолчанию (рис. ). </w:t>
      </w:r>
    </w:p>
    <w:p w14:paraId="05217885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drawing>
          <wp:inline distT="0" distB="0" distL="0" distR="0" wp14:anchorId="52EF6E92" wp14:editId="4671B54D">
            <wp:extent cx="4800600" cy="37814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16 – </w:t>
      </w:r>
      <w:r w:rsidRPr="00E52569">
        <w:rPr>
          <w:rFonts w:eastAsia="Times New Roman" w:cs="Times New Roman"/>
          <w:sz w:val="28"/>
          <w:szCs w:val="28"/>
        </w:rPr>
        <w:t>Скриншот окна у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019329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34528C9" wp14:editId="5F3A6A61">
            <wp:extent cx="4752975" cy="37338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17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11B6FED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5F0FF064" wp14:editId="01860E6A">
            <wp:extent cx="4752975" cy="37528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18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45B16E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58AA0D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EE3A312" wp14:editId="4DF3A39C">
            <wp:extent cx="4752975" cy="3724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19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2493AC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16D87440" wp14:editId="08F06B82">
            <wp:extent cx="4763135" cy="37318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20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E61135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4D2F3CF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0A590CCF" wp14:editId="154D059E">
            <wp:extent cx="4752975" cy="3731895"/>
            <wp:effectExtent l="0" t="0" r="952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21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433D41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46DD3C84" wp14:editId="30675DAF">
            <wp:extent cx="4752975" cy="37433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22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691B8C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F6BC10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0881D23A" wp14:editId="776AB1C4">
            <wp:extent cx="4762500" cy="3733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23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3D81B1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53329CF8" wp14:editId="57BCBE2B">
            <wp:extent cx="4762500" cy="3733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93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24 – </w:t>
      </w:r>
      <w:r w:rsidRPr="00E52569">
        <w:rPr>
          <w:rFonts w:eastAsia="Times New Roman" w:cs="Times New Roman"/>
          <w:sz w:val="28"/>
          <w:szCs w:val="28"/>
        </w:rPr>
        <w:t>Скриншот окна 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62B49C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55B9A7F0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7ED85CEC" wp14:editId="4D71B9C0">
            <wp:extent cx="4752975" cy="3724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25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4E6C83D2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1EEFE9DF" wp14:editId="74EBD1CC">
            <wp:extent cx="4752975" cy="37338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DCC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26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9671DF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3F6B4D4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15DC6B62" wp14:editId="44105436">
            <wp:extent cx="4752975" cy="3743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569">
        <w:rPr>
          <w:rFonts w:eastAsiaTheme="minorHAnsi" w:cs="Times New Roman"/>
          <w:sz w:val="28"/>
          <w:szCs w:val="28"/>
          <w:lang w:eastAsia="en-US"/>
        </w:rPr>
        <w:br/>
        <w:t xml:space="preserve">Рисунок 27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A83DFCA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202D19C2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>Как уже упоминалось ранее, в ходе работы над проектом будет использоваться онлайн-сервис GitHub — облачная платформа, которая упрощает работу с Git, предоставляет удобный веб-интерфейс, инструменты для командной работы, систему управления задачами и многое другое. Перед началом работы с GitHub необходимо зарегистрироваться на официальном сайте: https://github.com/signup (рис. 22)</w:t>
      </w:r>
    </w:p>
    <w:p w14:paraId="7D41E4FD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417B6BA4" wp14:editId="36DD4C1E">
            <wp:extent cx="5940425" cy="28016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C2FB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28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GitHub</w:t>
      </w:r>
    </w:p>
    <w:p w14:paraId="261707CD" w14:textId="77777777" w:rsidR="00E52569" w:rsidRPr="00E52569" w:rsidRDefault="00E52569" w:rsidP="00E52569">
      <w:pPr>
        <w:spacing w:before="0" w:after="20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После регистрации пользователь попадает на страницу своего профиля (рис. 29), где отображаются имя, никнейм, аватар, список достижений, закрепленные репозитории и график активности.</w:t>
      </w:r>
    </w:p>
    <w:p w14:paraId="5C931D89" w14:textId="77777777" w:rsidR="00E52569" w:rsidRPr="00E52569" w:rsidRDefault="00E52569" w:rsidP="00E52569">
      <w:pPr>
        <w:spacing w:before="0" w:after="20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62BDF70F" wp14:editId="2CBBE453">
            <wp:extent cx="5940425" cy="31019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759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29 – </w:t>
      </w:r>
      <w:r w:rsidRPr="00E52569">
        <w:rPr>
          <w:rFonts w:eastAsia="Times New Roman" w:cs="Times New Roman"/>
          <w:sz w:val="28"/>
          <w:szCs w:val="28"/>
        </w:rPr>
        <w:t>Скриншот с</w:t>
      </w:r>
      <w:r w:rsidRPr="00E52569">
        <w:rPr>
          <w:rFonts w:eastAsiaTheme="minorHAnsi" w:cs="Times New Roman"/>
          <w:sz w:val="28"/>
          <w:szCs w:val="28"/>
          <w:lang w:eastAsia="en-US"/>
        </w:rPr>
        <w:t>траницы пользователя</w:t>
      </w:r>
    </w:p>
    <w:p w14:paraId="5B7DDE5B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Для создания нового репозитория необходимо перейти во вкладку с репозиториями «Repositories» (рис. 30).</w:t>
      </w:r>
    </w:p>
    <w:p w14:paraId="06C83EC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3F3310E1" wp14:editId="251B6194">
            <wp:extent cx="5940425" cy="303911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F31E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30 – </w:t>
      </w:r>
      <w:r w:rsidRPr="00E52569">
        <w:rPr>
          <w:rFonts w:eastAsia="Times New Roman" w:cs="Times New Roman"/>
          <w:sz w:val="28"/>
          <w:szCs w:val="28"/>
        </w:rPr>
        <w:t>Скриншот р</w:t>
      </w:r>
      <w:r w:rsidRPr="00E52569">
        <w:rPr>
          <w:rFonts w:eastAsiaTheme="minorHAnsi" w:cs="Times New Roman"/>
          <w:sz w:val="28"/>
          <w:szCs w:val="28"/>
          <w:lang w:eastAsia="en-US"/>
        </w:rPr>
        <w:t>епозиториев пользователя</w:t>
      </w:r>
    </w:p>
    <w:p w14:paraId="30A7A0CA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Далее необходимо нажать кнопку «New» для создания нового репозитория. После этого откроется вкладка (рис. 31</w:t>
      </w:r>
      <w:r w:rsidRPr="00E52569">
        <w:rPr>
          <w:rFonts w:eastAsiaTheme="minorHAnsi" w:cs="Times New Roman"/>
          <w:sz w:val="28"/>
          <w:szCs w:val="28"/>
          <w:lang w:eastAsia="en-US"/>
        </w:rPr>
        <w:tab/>
        <w:t xml:space="preserve">), где следует указать </w:t>
      </w: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>владельца репозитория, его название, а также уровень доступа (приватный или открытый).</w:t>
      </w:r>
    </w:p>
    <w:p w14:paraId="29D02586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267B3C70" wp14:editId="60CA6E13">
            <wp:extent cx="5940425" cy="30549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BB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31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>оздания репозитория</w:t>
      </w:r>
    </w:p>
    <w:p w14:paraId="71326521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Вывод:</w:t>
      </w:r>
    </w:p>
    <w:p w14:paraId="355E8A2A" w14:textId="77777777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В процессе настройки рабочего окружения в качестве основного языка программирования был выбран Python благодаря его удобству и высокой скорости разработки. Для работы с кодом использовалась среда разработки PyCharm. Кроме того, был создан удаленный репозиторий на GitHub для хранения и управления кодом проекта, а локальный репозиторий был привязан к нему. Это позволяет удобно отслеживать изменения, организовывать совместную работу и обеспечивать надежное хранение данных.</w:t>
      </w:r>
    </w:p>
    <w:p w14:paraId="0B4020A7" w14:textId="77777777" w:rsidR="003A183B" w:rsidRPr="002D0C29" w:rsidRDefault="003A183B" w:rsidP="005B18F6">
      <w:pPr>
        <w:jc w:val="center"/>
        <w:rPr>
          <w:rFonts w:cs="Times New Roman"/>
          <w:sz w:val="28"/>
          <w:szCs w:val="28"/>
        </w:rPr>
      </w:pPr>
      <w:r w:rsidRPr="002D0C29">
        <w:rPr>
          <w:rFonts w:cs="Times New Roman"/>
          <w:sz w:val="28"/>
          <w:szCs w:val="28"/>
        </w:rPr>
        <w:br w:type="page"/>
      </w:r>
    </w:p>
    <w:p w14:paraId="1D7B270A" w14:textId="715554B9" w:rsidR="0092636D" w:rsidRPr="00247A79" w:rsidRDefault="20869997" w:rsidP="00247A7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5699927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ФОРМУЛИРОВКА ИНДИВИДУАЛЬНОГО ЗАДАНИЯ</w:t>
      </w:r>
      <w:bookmarkEnd w:id="4"/>
    </w:p>
    <w:p w14:paraId="4D2252AB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В соответствии с индивидуальным заданием на учебную практику необходимо:</w:t>
      </w:r>
    </w:p>
    <w:p w14:paraId="38CA4768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Мы создаем программу, которая поможет пользователям освоить слепую печать – быстрый и точный набор текста без необходимости смотреть на клавиатуру.</w:t>
      </w:r>
    </w:p>
    <w:p w14:paraId="43224017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Ключевые задачи:</w:t>
      </w:r>
    </w:p>
    <w:p w14:paraId="14018DFF" w14:textId="24C0F8FF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рганизовать удобное обучение</w:t>
      </w:r>
      <w:r>
        <w:rPr>
          <w:rFonts w:eastAsia="MS Mincho"/>
          <w:sz w:val="28"/>
          <w:szCs w:val="24"/>
        </w:rPr>
        <w:t>:</w:t>
      </w:r>
    </w:p>
    <w:p w14:paraId="1AB128BC" w14:textId="2820A865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редоставить 3 режима тренировки (буквы → слова → тексты) для постепенного усложнения</w:t>
      </w:r>
      <w:r>
        <w:rPr>
          <w:rFonts w:eastAsia="MS Mincho"/>
          <w:sz w:val="28"/>
          <w:szCs w:val="24"/>
        </w:rPr>
        <w:t>;</w:t>
      </w:r>
    </w:p>
    <w:p w14:paraId="19747783" w14:textId="0B4786D8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беспечить поддержку русской и английской раскладок</w:t>
      </w:r>
      <w:r>
        <w:rPr>
          <w:rFonts w:eastAsia="MS Mincho"/>
          <w:sz w:val="28"/>
          <w:szCs w:val="24"/>
        </w:rPr>
        <w:t>.</w:t>
      </w:r>
    </w:p>
    <w:p w14:paraId="24198D72" w14:textId="3DEF6C13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р</w:t>
      </w:r>
      <w:r w:rsidR="00247A79" w:rsidRPr="00247A79">
        <w:rPr>
          <w:rFonts w:eastAsia="MS Mincho"/>
          <w:sz w:val="28"/>
          <w:szCs w:val="24"/>
        </w:rPr>
        <w:t>еализовать систему хранения данных</w:t>
      </w:r>
      <w:r>
        <w:rPr>
          <w:rFonts w:eastAsia="MS Mincho"/>
          <w:sz w:val="28"/>
          <w:szCs w:val="24"/>
        </w:rPr>
        <w:t>:</w:t>
      </w:r>
    </w:p>
    <w:p w14:paraId="03541261" w14:textId="58A04F5D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 xml:space="preserve">ля режима букв: </w:t>
      </w:r>
      <w:r w:rsidR="00247A79">
        <w:rPr>
          <w:rFonts w:eastAsia="MS Mincho"/>
          <w:sz w:val="28"/>
          <w:szCs w:val="24"/>
        </w:rPr>
        <w:t>х</w:t>
      </w:r>
      <w:r w:rsidR="00247A79" w:rsidRPr="00247A79">
        <w:rPr>
          <w:rFonts w:eastAsia="MS Mincho"/>
          <w:sz w:val="28"/>
          <w:szCs w:val="24"/>
        </w:rPr>
        <w:t>ранить наборы символов прямо в программе (отдельно для русского и английского)</w:t>
      </w:r>
      <w:r>
        <w:rPr>
          <w:rFonts w:eastAsia="MS Mincho"/>
          <w:sz w:val="28"/>
          <w:szCs w:val="24"/>
        </w:rPr>
        <w:t>;</w:t>
      </w:r>
    </w:p>
    <w:p w14:paraId="4B51BD0C" w14:textId="355949FE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>ля режимов слов и текстов:</w:t>
      </w:r>
      <w:r w:rsidR="00247A79">
        <w:rPr>
          <w:rFonts w:eastAsia="MS Mincho"/>
          <w:sz w:val="28"/>
          <w:szCs w:val="24"/>
        </w:rPr>
        <w:t xml:space="preserve"> и</w:t>
      </w:r>
      <w:r w:rsidR="00247A79" w:rsidRPr="00247A79">
        <w:rPr>
          <w:rFonts w:eastAsia="MS Mincho"/>
          <w:sz w:val="28"/>
          <w:szCs w:val="24"/>
        </w:rPr>
        <w:t>спользовать внешние текстовые файлы (раздельные для каждого языка)</w:t>
      </w:r>
      <w:r>
        <w:rPr>
          <w:rFonts w:eastAsia="MS Mincho"/>
          <w:sz w:val="28"/>
          <w:szCs w:val="24"/>
        </w:rPr>
        <w:t>.</w:t>
      </w:r>
    </w:p>
    <w:p w14:paraId="19CE5CD7" w14:textId="5650B4E5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с</w:t>
      </w:r>
      <w:r w:rsidR="00247A79" w:rsidRPr="00247A79">
        <w:rPr>
          <w:rFonts w:eastAsia="MS Mincho"/>
          <w:sz w:val="28"/>
          <w:szCs w:val="24"/>
        </w:rPr>
        <w:t>делать процесс обучения наглядным</w:t>
      </w:r>
      <w:r>
        <w:rPr>
          <w:rFonts w:eastAsia="MS Mincho"/>
          <w:sz w:val="28"/>
          <w:szCs w:val="24"/>
        </w:rPr>
        <w:t>:</w:t>
      </w:r>
    </w:p>
    <w:p w14:paraId="1CCC68AB" w14:textId="12C24B71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в</w:t>
      </w:r>
      <w:r w:rsidR="00247A79" w:rsidRPr="00247A79">
        <w:rPr>
          <w:rFonts w:eastAsia="MS Mincho"/>
          <w:sz w:val="28"/>
          <w:szCs w:val="24"/>
        </w:rPr>
        <w:t>изуализировать прогресс (статистика скорости/ошибок)</w:t>
      </w:r>
      <w:r>
        <w:rPr>
          <w:rFonts w:eastAsia="MS Mincho"/>
          <w:sz w:val="28"/>
          <w:szCs w:val="24"/>
        </w:rPr>
        <w:t>;</w:t>
      </w:r>
    </w:p>
    <w:p w14:paraId="68D82350" w14:textId="1FB79387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одсвечивать клавиши для лучшего запоминания расположения</w:t>
      </w:r>
      <w:r>
        <w:rPr>
          <w:rFonts w:eastAsia="MS Mincho"/>
          <w:sz w:val="28"/>
          <w:szCs w:val="24"/>
        </w:rPr>
        <w:t>.</w:t>
      </w:r>
    </w:p>
    <w:p w14:paraId="46CFA0EF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Ожидаемый результат:</w:t>
      </w:r>
    </w:p>
    <w:p w14:paraId="5C37DB8E" w14:textId="2E88D973" w:rsidR="00167582" w:rsidRPr="00344BCF" w:rsidRDefault="00247A79" w:rsidP="007F41E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Простая, но эффективная программа, которая за несколько недель регулярных тренировок научит пользователя уверенно печатать вслепую на двух языках.</w:t>
      </w:r>
    </w:p>
    <w:p w14:paraId="010C1585" w14:textId="77777777" w:rsidR="00976E58" w:rsidRPr="002D0C29" w:rsidRDefault="20869997" w:rsidP="00976E58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5699927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ОПИСАНИЕ ВЫПОЛНЕНИЯ ИНДИВИДУАЛЬНОГО ЗАДАНИЯ</w:t>
      </w:r>
      <w:bookmarkEnd w:id="5"/>
    </w:p>
    <w:p w14:paraId="06971CD3" w14:textId="77777777" w:rsidR="00976E58" w:rsidRPr="002D0C29" w:rsidRDefault="00976E58" w:rsidP="002D0C29">
      <w:pPr>
        <w:jc w:val="center"/>
        <w:rPr>
          <w:rFonts w:cs="Times New Roman"/>
          <w:sz w:val="28"/>
          <w:szCs w:val="28"/>
        </w:rPr>
      </w:pPr>
    </w:p>
    <w:p w14:paraId="3F42EC27" w14:textId="77777777" w:rsidR="003B45AA" w:rsidRPr="00050924" w:rsidRDefault="60576C66" w:rsidP="00050924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56999275"/>
      <w:r w:rsidRPr="00050924">
        <w:rPr>
          <w:rFonts w:ascii="Times New Roman" w:hAnsi="Times New Roman" w:cs="Times New Roman"/>
          <w:b/>
          <w:color w:val="auto"/>
          <w:sz w:val="28"/>
          <w:szCs w:val="28"/>
        </w:rPr>
        <w:t>4.1 Анализ предметной области и обзор аналогов</w:t>
      </w:r>
      <w:bookmarkEnd w:id="6"/>
    </w:p>
    <w:p w14:paraId="4D957D32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7" w:name="_Toc198734143"/>
      <w:r w:rsidRPr="003A078E">
        <w:rPr>
          <w:rFonts w:eastAsia="MS Gothic" w:cs="Times New Roman"/>
          <w:b/>
          <w:bCs/>
          <w:sz w:val="28"/>
          <w:szCs w:val="40"/>
        </w:rPr>
        <w:t>Аналог №1 - «Keyboard_Typing_Game»</w:t>
      </w:r>
      <w:bookmarkEnd w:id="7"/>
    </w:p>
    <w:p w14:paraId="7AF0CCEA" w14:textId="2FA78C0D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Программное обеспечение «Keyboard_Typing_Game» (Рисунок </w:t>
      </w:r>
      <w:r w:rsidR="00120260">
        <w:rPr>
          <w:rFonts w:eastAsia="MS Mincho" w:cs="Arial"/>
          <w:sz w:val="28"/>
          <w:szCs w:val="24"/>
        </w:rPr>
        <w:t>32</w:t>
      </w:r>
      <w:r w:rsidRPr="003A078E">
        <w:rPr>
          <w:rFonts w:eastAsia="MS Mincho" w:cs="Arial"/>
          <w:sz w:val="28"/>
          <w:szCs w:val="24"/>
        </w:rPr>
        <w:t>) от разработчика «</w:t>
      </w:r>
      <w:r w:rsidRPr="003A078E">
        <w:rPr>
          <w:rFonts w:eastAsia="MS Mincho" w:cs="Arial"/>
          <w:sz w:val="28"/>
          <w:szCs w:val="24"/>
          <w:lang w:val="en-US"/>
        </w:rPr>
        <w:t>p</w:t>
      </w:r>
      <w:r w:rsidRPr="003A078E">
        <w:rPr>
          <w:rFonts w:eastAsia="MS Mincho" w:cs="Arial"/>
          <w:sz w:val="28"/>
          <w:szCs w:val="24"/>
        </w:rPr>
        <w:t xml:space="preserve">rerit85jain» выпущено в 2025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DD4985A" w14:textId="530C7610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Ссылка: </w:t>
      </w:r>
      <w:hyperlink r:id="rId45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https://github.com/prerit85jain/Keyboard_Typing_Game</w:t>
        </w:r>
      </w:hyperlink>
    </w:p>
    <w:p w14:paraId="21558C15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  <w:lang w:val="en-US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CC97F05" wp14:editId="391ACCEA">
            <wp:extent cx="3874135" cy="215061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132" cy="21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B5B4" w14:textId="65E0B54F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  <w:lang w:val="en-US"/>
        </w:rPr>
      </w:pPr>
      <w:r w:rsidRPr="003A078E">
        <w:rPr>
          <w:rFonts w:eastAsia="MS Mincho" w:cs="Arial"/>
          <w:bCs/>
          <w:sz w:val="28"/>
          <w:szCs w:val="20"/>
        </w:rPr>
        <w:t>Рисунок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r w:rsidR="00120260" w:rsidRPr="00120260">
        <w:rPr>
          <w:rFonts w:eastAsia="MS Mincho" w:cs="Arial"/>
          <w:bCs/>
          <w:sz w:val="28"/>
          <w:szCs w:val="20"/>
          <w:lang w:val="en-US"/>
        </w:rPr>
        <w:t>32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– </w:t>
      </w:r>
      <w:r w:rsidRPr="003A078E">
        <w:rPr>
          <w:rFonts w:eastAsia="MS Mincho" w:cs="Arial"/>
          <w:bCs/>
          <w:sz w:val="28"/>
          <w:szCs w:val="20"/>
        </w:rPr>
        <w:t>Скриншот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bookmarkStart w:id="8" w:name="_Hlk196564055"/>
      <w:r w:rsidRPr="003A078E">
        <w:rPr>
          <w:rFonts w:eastAsia="MS Mincho" w:cs="Arial"/>
          <w:bCs/>
          <w:sz w:val="28"/>
          <w:szCs w:val="20"/>
        </w:rPr>
        <w:t>интерфейса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«Keyboard_Typing_Game»</w:t>
      </w:r>
    </w:p>
    <w:bookmarkEnd w:id="8"/>
    <w:p w14:paraId="12A69D73" w14:textId="77777777" w:rsidR="003A078E" w:rsidRPr="003A078E" w:rsidRDefault="003A078E" w:rsidP="003A078E">
      <w:pPr>
        <w:keepLines/>
        <w:tabs>
          <w:tab w:val="left" w:pos="1276"/>
        </w:tabs>
        <w:ind w:left="851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1CF2FD33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 Недостатки:</w:t>
      </w:r>
    </w:p>
    <w:p w14:paraId="30E85EC0" w14:textId="77777777" w:rsidR="003A078E" w:rsidRPr="003A078E" w:rsidRDefault="003A078E">
      <w:pPr>
        <w:pStyle w:val="a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режимов набора текста: один фиксированный текст;</w:t>
      </w:r>
    </w:p>
    <w:p w14:paraId="5D87C1B1" w14:textId="77777777" w:rsidR="003A078E" w:rsidRPr="003A078E" w:rsidRDefault="003A078E">
      <w:pPr>
        <w:pStyle w:val="a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каких-либо настроек;</w:t>
      </w:r>
    </w:p>
    <w:p w14:paraId="3C1E8A41" w14:textId="77777777" w:rsidR="003A078E" w:rsidRPr="003A078E" w:rsidRDefault="003A078E">
      <w:pPr>
        <w:pStyle w:val="a"/>
        <w:numPr>
          <w:ilvl w:val="0"/>
          <w:numId w:val="4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интуитивно непонятный набор: курсор некорректно отображает положение набора.</w:t>
      </w:r>
    </w:p>
    <w:p w14:paraId="7AAAA91D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9" w:name="_Toc198734144"/>
      <w:r w:rsidRPr="003A078E">
        <w:rPr>
          <w:rFonts w:eastAsia="MS Gothic" w:cs="Times New Roman"/>
          <w:b/>
          <w:bCs/>
          <w:sz w:val="28"/>
          <w:szCs w:val="40"/>
        </w:rPr>
        <w:t>Аналог №2 -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-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pro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9"/>
    </w:p>
    <w:p w14:paraId="0026C502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«Keyboard-</w:t>
      </w:r>
      <w:r w:rsidRPr="003A078E">
        <w:rPr>
          <w:rFonts w:eastAsia="MS Mincho" w:cs="Arial"/>
          <w:sz w:val="28"/>
          <w:szCs w:val="24"/>
          <w:lang w:val="en-US"/>
        </w:rPr>
        <w:t>pro</w:t>
      </w:r>
      <w:r w:rsidRPr="003A078E">
        <w:rPr>
          <w:rFonts w:eastAsia="MS Mincho" w:cs="Arial"/>
          <w:sz w:val="28"/>
          <w:szCs w:val="24"/>
        </w:rPr>
        <w:t xml:space="preserve">» от разработчика «hardeepnarang10» выпущено в 2021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8052EAB" w14:textId="6AC29609" w:rsidR="003A078E" w:rsidRPr="003A078E" w:rsidRDefault="003A078E" w:rsidP="00247A79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 xml:space="preserve">Ссылка: </w:t>
      </w:r>
      <w:hyperlink r:id="rId47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https://github.com/hardeepnarang10/keyboard-pro</w:t>
        </w:r>
      </w:hyperlink>
    </w:p>
    <w:p w14:paraId="19DC0A59" w14:textId="4FEF4764" w:rsidR="003A078E" w:rsidRPr="003A078E" w:rsidRDefault="003A078E" w:rsidP="003A078E">
      <w:pPr>
        <w:rPr>
          <w:rFonts w:eastAsia="MS Mincho" w:cs="Arial"/>
          <w:color w:val="0000FF"/>
          <w:sz w:val="28"/>
          <w:szCs w:val="24"/>
          <w:u w:val="single"/>
        </w:rPr>
      </w:pPr>
      <w:r w:rsidRPr="003A078E">
        <w:rPr>
          <w:rFonts w:eastAsia="MS Mincho" w:cs="Arial"/>
          <w:sz w:val="28"/>
          <w:szCs w:val="24"/>
        </w:rPr>
        <w:t xml:space="preserve">На рисунке </w:t>
      </w:r>
      <w:r w:rsidR="00120260">
        <w:rPr>
          <w:rFonts w:eastAsia="MS Mincho" w:cs="Arial"/>
          <w:sz w:val="28"/>
          <w:szCs w:val="24"/>
        </w:rPr>
        <w:t>33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«Keyboard-</w:t>
      </w:r>
      <w:r w:rsidRPr="003A078E">
        <w:rPr>
          <w:rFonts w:eastAsia="MS Mincho" w:cs="Arial"/>
          <w:sz w:val="28"/>
          <w:szCs w:val="24"/>
          <w:lang w:val="en-US"/>
        </w:rPr>
        <w:t>pro</w:t>
      </w:r>
      <w:r w:rsidRPr="003A078E">
        <w:rPr>
          <w:rFonts w:eastAsia="MS Mincho" w:cs="Arial"/>
          <w:sz w:val="28"/>
          <w:szCs w:val="24"/>
        </w:rPr>
        <w:t>».</w:t>
      </w:r>
    </w:p>
    <w:p w14:paraId="2985C2F6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4340EA3" wp14:editId="6C22770D">
            <wp:extent cx="3500120" cy="288544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499" t="-282" r="23489" b="19929"/>
                    <a:stretch/>
                  </pic:blipFill>
                  <pic:spPr bwMode="auto">
                    <a:xfrm>
                      <a:off x="0" y="0"/>
                      <a:ext cx="3500120" cy="28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52DEA" w14:textId="514510D9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120260">
        <w:rPr>
          <w:rFonts w:eastAsia="MS Mincho" w:cs="Arial"/>
          <w:bCs/>
          <w:sz w:val="28"/>
          <w:szCs w:val="20"/>
        </w:rPr>
        <w:t>33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«Keyboard-</w:t>
      </w:r>
      <w:r w:rsidRPr="003A078E">
        <w:rPr>
          <w:rFonts w:eastAsia="MS Mincho" w:cs="Arial"/>
          <w:bCs/>
          <w:sz w:val="28"/>
          <w:szCs w:val="20"/>
          <w:lang w:val="en-US"/>
        </w:rPr>
        <w:t>pro</w:t>
      </w:r>
      <w:r w:rsidRPr="003A078E">
        <w:rPr>
          <w:rFonts w:eastAsia="MS Mincho" w:cs="Arial"/>
          <w:bCs/>
          <w:sz w:val="28"/>
          <w:szCs w:val="20"/>
        </w:rPr>
        <w:t>»</w:t>
      </w:r>
    </w:p>
    <w:p w14:paraId="750F159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Преимущества: </w:t>
      </w:r>
    </w:p>
    <w:p w14:paraId="5EBD1D4C" w14:textId="77777777" w:rsidR="003A078E" w:rsidRPr="003A078E" w:rsidRDefault="003A078E">
      <w:pPr>
        <w:pStyle w:val="a"/>
        <w:numPr>
          <w:ilvl w:val="0"/>
          <w:numId w:val="3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реализован таймер;</w:t>
      </w:r>
    </w:p>
    <w:p w14:paraId="1819D0CB" w14:textId="77777777" w:rsidR="003A078E" w:rsidRPr="003A078E" w:rsidRDefault="003A078E">
      <w:pPr>
        <w:pStyle w:val="a"/>
        <w:numPr>
          <w:ilvl w:val="0"/>
          <w:numId w:val="3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простой запуск: не требуется предварительной установки приложения на ваш компьютер.</w:t>
      </w:r>
    </w:p>
    <w:p w14:paraId="316BA99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Недостатки:</w:t>
      </w:r>
    </w:p>
    <w:p w14:paraId="0A565915" w14:textId="77777777" w:rsidR="003A078E" w:rsidRPr="003A078E" w:rsidRDefault="003A078E">
      <w:pPr>
        <w:pStyle w:val="a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программа не выполняет свой функционал: не обрабатывает набранный текст;</w:t>
      </w:r>
    </w:p>
    <w:p w14:paraId="2DA42FD4" w14:textId="77777777" w:rsidR="003A078E" w:rsidRPr="003A078E" w:rsidRDefault="003A078E">
      <w:pPr>
        <w:pStyle w:val="a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одна вариация набора текста;</w:t>
      </w:r>
    </w:p>
    <w:p w14:paraId="0ECBB082" w14:textId="77777777" w:rsidR="003A078E" w:rsidRPr="003A078E" w:rsidRDefault="003A078E">
      <w:pPr>
        <w:pStyle w:val="a"/>
        <w:numPr>
          <w:ilvl w:val="0"/>
          <w:numId w:val="2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программа не обновляется: отсутствие обновлений 4 года.</w:t>
      </w:r>
    </w:p>
    <w:p w14:paraId="373F328F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10" w:name="_Toc198734145"/>
      <w:r w:rsidRPr="003A078E">
        <w:rPr>
          <w:rFonts w:eastAsia="MS Gothic" w:cs="Times New Roman"/>
          <w:b/>
          <w:bCs/>
          <w:sz w:val="28"/>
          <w:szCs w:val="40"/>
        </w:rPr>
        <w:t>Аналог №3 -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10"/>
      <w:r w:rsidRPr="003A078E">
        <w:rPr>
          <w:rFonts w:eastAsia="MS Gothic" w:cs="Times New Roman"/>
          <w:b/>
          <w:bCs/>
          <w:sz w:val="28"/>
          <w:szCs w:val="40"/>
        </w:rPr>
        <w:tab/>
      </w:r>
    </w:p>
    <w:p w14:paraId="0E836ECB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«Keyboard» от разработчика «</w:t>
      </w:r>
      <w:r w:rsidRPr="003A078E">
        <w:rPr>
          <w:rFonts w:eastAsia="MS Mincho" w:cs="Arial"/>
          <w:sz w:val="28"/>
          <w:szCs w:val="24"/>
          <w:lang w:val="en-US"/>
        </w:rPr>
        <w:t>Dearian</w:t>
      </w:r>
      <w:r w:rsidRPr="003A078E">
        <w:rPr>
          <w:rFonts w:eastAsia="MS Mincho" w:cs="Arial"/>
          <w:sz w:val="28"/>
          <w:szCs w:val="24"/>
        </w:rPr>
        <w:t xml:space="preserve">27» выпущено в 2022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633E293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Ссылка:</w:t>
      </w:r>
      <w:r w:rsidRPr="003A078E">
        <w:rPr>
          <w:rFonts w:eastAsia="MS Mincho" w:cs="Times New Roman"/>
          <w:sz w:val="32"/>
          <w:szCs w:val="32"/>
        </w:rPr>
        <w:t xml:space="preserve"> </w:t>
      </w:r>
      <w:hyperlink r:id="rId49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https://github.com/Dearian27/keyboard</w:t>
        </w:r>
      </w:hyperlink>
    </w:p>
    <w:p w14:paraId="62C07AD9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br w:type="page"/>
      </w:r>
    </w:p>
    <w:p w14:paraId="0D35BC70" w14:textId="61A43F2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>На рисунке 3</w:t>
      </w:r>
      <w:r w:rsidR="00120260">
        <w:rPr>
          <w:rFonts w:eastAsia="MS Mincho" w:cs="Arial"/>
          <w:sz w:val="28"/>
          <w:szCs w:val="24"/>
        </w:rPr>
        <w:t>4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</w:t>
      </w:r>
      <w:r w:rsidRPr="003A078E">
        <w:rPr>
          <w:rFonts w:eastAsia="MS Mincho" w:cs="Arial"/>
          <w:sz w:val="28"/>
          <w:szCs w:val="24"/>
          <w:lang w:val="en-US"/>
        </w:rPr>
        <w:t>K</w:t>
      </w:r>
      <w:r w:rsidRPr="003A078E">
        <w:rPr>
          <w:rFonts w:eastAsia="MS Mincho" w:cs="Arial"/>
          <w:sz w:val="28"/>
          <w:szCs w:val="24"/>
        </w:rPr>
        <w:t>eyboard».</w:t>
      </w:r>
    </w:p>
    <w:p w14:paraId="618AD3DA" w14:textId="77777777" w:rsidR="003A078E" w:rsidRPr="003A078E" w:rsidRDefault="003A078E" w:rsidP="007F41E9">
      <w:pPr>
        <w:ind w:firstLine="0"/>
        <w:rPr>
          <w:rFonts w:eastAsia="MS Mincho"/>
        </w:rPr>
      </w:pPr>
      <w:r w:rsidRPr="003A078E">
        <w:rPr>
          <w:rFonts w:eastAsia="MS Mincho"/>
          <w:noProof/>
        </w:rPr>
        <w:drawing>
          <wp:inline distT="0" distB="0" distL="0" distR="0" wp14:anchorId="013E26E3" wp14:editId="48667B00">
            <wp:extent cx="5943600" cy="330931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2355" cy="33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30C2" w14:textId="603171A4" w:rsidR="003A078E" w:rsidRPr="003A078E" w:rsidRDefault="003A078E" w:rsidP="003A078E">
      <w:pPr>
        <w:spacing w:after="240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>Рисунок 3</w:t>
      </w:r>
      <w:r w:rsidR="00120260">
        <w:rPr>
          <w:rFonts w:eastAsia="MS Mincho" w:cs="Arial"/>
          <w:bCs/>
          <w:sz w:val="28"/>
          <w:szCs w:val="20"/>
        </w:rPr>
        <w:t>4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r w:rsidRPr="003A078E">
        <w:rPr>
          <w:rFonts w:eastAsia="MS Mincho" w:cs="Arial"/>
          <w:bCs/>
          <w:sz w:val="28"/>
          <w:szCs w:val="20"/>
          <w:lang w:val="en-US"/>
        </w:rPr>
        <w:t>K</w:t>
      </w:r>
      <w:r w:rsidRPr="003A078E">
        <w:rPr>
          <w:rFonts w:eastAsia="MS Mincho" w:cs="Arial"/>
          <w:bCs/>
          <w:sz w:val="28"/>
          <w:szCs w:val="20"/>
        </w:rPr>
        <w:t>eyboard»</w:t>
      </w:r>
    </w:p>
    <w:p w14:paraId="1F62D40E" w14:textId="01090A7D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2D6DDC8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Недостатки:</w:t>
      </w:r>
    </w:p>
    <w:p w14:paraId="6AB2E14A" w14:textId="77777777" w:rsidR="003A078E" w:rsidRPr="003A078E" w:rsidRDefault="003A078E">
      <w:pPr>
        <w:pStyle w:val="a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устаревшая программа: отсутствие обновлений на протяжении двух лет;</w:t>
      </w:r>
    </w:p>
    <w:p w14:paraId="6B79CC71" w14:textId="77777777" w:rsidR="003A078E" w:rsidRPr="003A078E" w:rsidRDefault="003A078E">
      <w:pPr>
        <w:pStyle w:val="a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разнообразных упражнений: две вариации набора текста;</w:t>
      </w:r>
    </w:p>
    <w:p w14:paraId="3AA4EEDB" w14:textId="77777777" w:rsidR="003A078E" w:rsidRPr="003A078E" w:rsidRDefault="003A078E">
      <w:pPr>
        <w:pStyle w:val="a"/>
        <w:numPr>
          <w:ilvl w:val="0"/>
          <w:numId w:val="1"/>
        </w:num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отсутствие каких-либо настроек интерфейса.</w:t>
      </w:r>
    </w:p>
    <w:p w14:paraId="646C1F4C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Основные проблемы аналогов — неактуальные версии программ, отсутствие разнообразных упражнений, некорректное выполнение и ограниченный функционал. При разработке собственного тренажера важно учитывать несколько ключевых аспектов. </w:t>
      </w:r>
    </w:p>
    <w:p w14:paraId="22F99B5A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 xml:space="preserve">Интерфейс должен быть простым и удобным, без лишних элементов и интуитивно понятным расположением функциональных кнопок. Наличие нескольких языков расширит аудиторию, а бесплатность или разумная модель </w:t>
      </w:r>
      <w:r w:rsidRPr="0012112B">
        <w:rPr>
          <w:rFonts w:eastAsia="MS Mincho"/>
          <w:sz w:val="28"/>
          <w:szCs w:val="24"/>
        </w:rPr>
        <w:lastRenderedPageBreak/>
        <w:t>монетизации снизит барьер входа. Современный дизайн и регулярные обновления обеспечат актуальность продукта. Учитывая эти принципы, можно создать востребованный, эффективный и удобный клавиатурный тренажер.</w:t>
      </w:r>
    </w:p>
    <w:p w14:paraId="2A1F701D" w14:textId="77777777" w:rsidR="00771261" w:rsidRPr="0012112B" w:rsidRDefault="00771261" w:rsidP="0012112B">
      <w:pPr>
        <w:rPr>
          <w:rFonts w:cs="Times New Roman"/>
          <w:sz w:val="28"/>
          <w:szCs w:val="32"/>
        </w:rPr>
      </w:pPr>
    </w:p>
    <w:p w14:paraId="039F74F9" w14:textId="77777777" w:rsidR="00D806D9" w:rsidRDefault="60576C66" w:rsidP="72E9DE5B">
      <w:pPr>
        <w:pStyle w:val="2"/>
        <w:spacing w:after="160" w:line="259" w:lineRule="auto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6999276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4.2 Разработка структуры приложения и алгоритмов функционирования</w:t>
      </w:r>
      <w:bookmarkEnd w:id="11"/>
    </w:p>
    <w:p w14:paraId="49A92426" w14:textId="6C29F5DB" w:rsidR="004A1560" w:rsidRPr="004A1560" w:rsidRDefault="00082CB7" w:rsidP="00082CB7">
      <w:pPr>
        <w:ind w:firstLine="0"/>
      </w:pPr>
      <w:r>
        <w:rPr>
          <w:noProof/>
        </w:rPr>
        <w:drawing>
          <wp:inline distT="0" distB="0" distL="0" distR="0" wp14:anchorId="1C49A1DC" wp14:editId="20C9D28A">
            <wp:extent cx="6029325" cy="85153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C2F9" w14:textId="574978D1" w:rsidR="00D71DC5" w:rsidRDefault="00082CB7" w:rsidP="00D71DC5">
      <w:r>
        <w:rPr>
          <w:noProof/>
        </w:rPr>
        <w:lastRenderedPageBreak/>
        <w:drawing>
          <wp:inline distT="0" distB="0" distL="0" distR="0" wp14:anchorId="526957CB" wp14:editId="7E0314FF">
            <wp:extent cx="4076700" cy="3429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28FA2" w14:textId="77777777" w:rsidR="00082CB7" w:rsidRDefault="00082CB7" w:rsidP="00D71DC5"/>
    <w:p w14:paraId="2F276243" w14:textId="4CA47BE7" w:rsidR="00082CB7" w:rsidRDefault="00082CB7" w:rsidP="00D71DC5">
      <w:r>
        <w:rPr>
          <w:noProof/>
        </w:rPr>
        <w:drawing>
          <wp:inline distT="0" distB="0" distL="0" distR="0" wp14:anchorId="6D3D66D1" wp14:editId="513DD86C">
            <wp:extent cx="6019800" cy="22479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EC14E" w14:textId="77777777" w:rsidR="00082CB7" w:rsidRDefault="00082CB7" w:rsidP="00D71DC5"/>
    <w:p w14:paraId="77A82026" w14:textId="090E030B" w:rsidR="00082CB7" w:rsidRPr="00D71DC5" w:rsidRDefault="00082CB7" w:rsidP="00D71DC5"/>
    <w:p w14:paraId="5037EB37" w14:textId="77777777" w:rsidR="005A5E95" w:rsidRPr="00770DF6" w:rsidRDefault="40A5C3BE" w:rsidP="00D12A5F">
      <w:pPr>
        <w:ind w:firstLine="709"/>
        <w:rPr>
          <w:rFonts w:cs="Times New Roman"/>
          <w:sz w:val="28"/>
          <w:szCs w:val="28"/>
          <w:highlight w:val="yellow"/>
        </w:rPr>
      </w:pPr>
      <w:r w:rsidRPr="002D0C29">
        <w:rPr>
          <w:rFonts w:cs="Times New Roman"/>
          <w:sz w:val="28"/>
          <w:szCs w:val="28"/>
          <w:highlight w:val="yellow"/>
        </w:rPr>
        <w:t>Необходимо описать из каких функциональных компонентов состоит ваше приложение (Какие есть компоненты, за что каждый из них отвечает). Нарисовать граф связей между различными компонентами. Описать словами минимум 2 наиболее интересных функциональных алгоритма, зачем они нужны, что делают. Нарисовать блок-схемы описанных алгоритмов.</w:t>
      </w:r>
    </w:p>
    <w:p w14:paraId="5267B801" w14:textId="447F02BA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>Примерн</w:t>
      </w:r>
      <w:r w:rsidR="00D118BC">
        <w:rPr>
          <w:rFonts w:cs="Times New Roman"/>
          <w:sz w:val="28"/>
          <w:szCs w:val="28"/>
          <w:highlight w:val="yellow"/>
        </w:rPr>
        <w:t>ую интерфейсу</w:t>
      </w:r>
      <w:r>
        <w:rPr>
          <w:rFonts w:cs="Times New Roman"/>
          <w:sz w:val="28"/>
          <w:szCs w:val="28"/>
          <w:highlight w:val="yellow"/>
        </w:rPr>
        <w:t xml:space="preserve"> из фигмы </w:t>
      </w:r>
    </w:p>
    <w:p w14:paraId="34BD5BC7" w14:textId="2F0448C0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 xml:space="preserve">алгоритмы </w:t>
      </w:r>
    </w:p>
    <w:p w14:paraId="6B1DB42C" w14:textId="13BC3E38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>в разные пункты</w:t>
      </w:r>
    </w:p>
    <w:p w14:paraId="22DAD8FF" w14:textId="2F27A9B2" w:rsid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</w:p>
    <w:p w14:paraId="0643489E" w14:textId="59303E54" w:rsidR="00AF451D" w:rsidRPr="00AF451D" w:rsidRDefault="00AF451D" w:rsidP="00D12A5F">
      <w:pPr>
        <w:ind w:firstLine="709"/>
        <w:rPr>
          <w:rFonts w:cs="Times New Roman"/>
          <w:sz w:val="28"/>
          <w:szCs w:val="28"/>
          <w:highlight w:val="yellow"/>
        </w:rPr>
      </w:pPr>
    </w:p>
    <w:p w14:paraId="03EFCA41" w14:textId="77777777" w:rsidR="72E9DE5B" w:rsidRPr="00581511" w:rsidRDefault="72E9DE5B" w:rsidP="004060D2">
      <w:pPr>
        <w:rPr>
          <w:rFonts w:cs="Times New Roman"/>
          <w:sz w:val="28"/>
          <w:szCs w:val="28"/>
          <w:highlight w:val="yellow"/>
        </w:rPr>
      </w:pPr>
    </w:p>
    <w:p w14:paraId="30C2BDE4" w14:textId="77777777" w:rsidR="00D806D9" w:rsidRPr="00770DF6" w:rsidRDefault="60576C66" w:rsidP="72E9DE5B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56999277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4.3 </w:t>
      </w:r>
      <w:r w:rsidR="5D255302"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программы</w:t>
      </w:r>
      <w:bookmarkEnd w:id="12"/>
    </w:p>
    <w:p w14:paraId="3C6F155E" w14:textId="77777777" w:rsidR="00402ADC" w:rsidRPr="002D0C29" w:rsidRDefault="00402ADC" w:rsidP="006C335F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4.3.1. Программная реализация</w:t>
      </w:r>
    </w:p>
    <w:p w14:paraId="5271721D" w14:textId="2CEB869D" w:rsidR="004060D2" w:rsidRDefault="004060D2" w:rsidP="00CA487C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 xml:space="preserve">Для реализации программы был выбран язык программирования </w:t>
      </w:r>
      <w:r w:rsidRPr="004060D2">
        <w:rPr>
          <w:rFonts w:cs="Times New Roman"/>
          <w:sz w:val="28"/>
          <w:szCs w:val="28"/>
          <w:lang w:val="en-US"/>
        </w:rPr>
        <w:t>Python</w:t>
      </w:r>
      <w:r w:rsidRPr="004060D2">
        <w:rPr>
          <w:rFonts w:cs="Times New Roman"/>
          <w:sz w:val="28"/>
          <w:szCs w:val="28"/>
        </w:rPr>
        <w:t xml:space="preserve"> версии 3.10</w:t>
      </w:r>
      <w:r>
        <w:rPr>
          <w:rFonts w:cs="Times New Roman"/>
          <w:sz w:val="28"/>
          <w:szCs w:val="28"/>
        </w:rPr>
        <w:t xml:space="preserve"> и встроенная библиотека </w:t>
      </w:r>
      <w:r>
        <w:rPr>
          <w:rFonts w:cs="Times New Roman"/>
          <w:sz w:val="28"/>
          <w:szCs w:val="28"/>
          <w:lang w:val="en-US"/>
        </w:rPr>
        <w:t>tkinter</w:t>
      </w:r>
      <w:r w:rsidRPr="004060D2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</w:p>
    <w:p w14:paraId="1B319B4E" w14:textId="77777777" w:rsidR="00E106AC" w:rsidRPr="00E106AC" w:rsidRDefault="00E106AC" w:rsidP="00E106AC">
      <w:pPr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Выходные данные должны храниться в 2 видах, в зависимости от выбранного пользователем режима набора текста:</w:t>
      </w:r>
    </w:p>
    <w:p w14:paraId="591FAE8A" w14:textId="77777777" w:rsidR="00E106AC" w:rsidRPr="00E106AC" w:rsidRDefault="00E106AC">
      <w:pPr>
        <w:pStyle w:val="a"/>
        <w:numPr>
          <w:ilvl w:val="0"/>
          <w:numId w:val="7"/>
        </w:numPr>
        <w:ind w:left="0" w:firstLine="851"/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режим букв: данные должны храниться непосредственно в самой программе в виде двух массивов, которые подразделяются на 2 языка (русский и английский);</w:t>
      </w:r>
    </w:p>
    <w:p w14:paraId="2F77CE9B" w14:textId="77777777" w:rsidR="00E106AC" w:rsidRPr="00E106AC" w:rsidRDefault="00E106AC">
      <w:pPr>
        <w:pStyle w:val="a"/>
        <w:numPr>
          <w:ilvl w:val="0"/>
          <w:numId w:val="7"/>
        </w:numPr>
        <w:ind w:left="0" w:firstLine="851"/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режим слов и текста: данные должны храниться в нескольких текстовых документах, которые содержат слова/текст на каждый из 2 доступных языков (русский английский).</w:t>
      </w:r>
    </w:p>
    <w:p w14:paraId="056193B4" w14:textId="77777777" w:rsidR="00E106AC" w:rsidRDefault="00E106AC" w:rsidP="00CA487C">
      <w:pPr>
        <w:ind w:firstLine="709"/>
        <w:rPr>
          <w:rFonts w:cs="Times New Roman"/>
          <w:sz w:val="28"/>
          <w:szCs w:val="28"/>
        </w:rPr>
      </w:pPr>
    </w:p>
    <w:p w14:paraId="75E1E0A2" w14:textId="240E44C8" w:rsidR="006C335F" w:rsidRDefault="5D255302" w:rsidP="00CA487C">
      <w:pPr>
        <w:ind w:firstLine="709"/>
        <w:rPr>
          <w:rFonts w:cs="Times New Roman"/>
          <w:sz w:val="28"/>
          <w:szCs w:val="28"/>
          <w:highlight w:val="yellow"/>
        </w:rPr>
      </w:pPr>
      <w:r w:rsidRPr="002D0C29">
        <w:rPr>
          <w:rFonts w:cs="Times New Roman"/>
          <w:sz w:val="28"/>
          <w:szCs w:val="28"/>
          <w:highlight w:val="yellow"/>
        </w:rPr>
        <w:t>Тут про ЯП, компоненты, библиотеки, с помощью чего реализовано все, переменные, как данные хранятся, какие функции и методы, классы и экземпляры классов</w:t>
      </w:r>
    </w:p>
    <w:p w14:paraId="37B0AEEC" w14:textId="21F95800" w:rsidR="00AF451D" w:rsidRPr="002D0C29" w:rsidRDefault="00AF451D" w:rsidP="00CA487C">
      <w:pPr>
        <w:ind w:firstLine="709"/>
        <w:rPr>
          <w:rFonts w:cs="Times New Roman"/>
          <w:sz w:val="28"/>
          <w:szCs w:val="28"/>
          <w:highlight w:val="yellow"/>
        </w:rPr>
      </w:pPr>
      <w:r>
        <w:rPr>
          <w:rFonts w:cs="Times New Roman"/>
          <w:sz w:val="28"/>
          <w:szCs w:val="28"/>
          <w:highlight w:val="yellow"/>
        </w:rPr>
        <w:t xml:space="preserve">Скрины методов и описание каждых </w:t>
      </w:r>
    </w:p>
    <w:p w14:paraId="5095CB50" w14:textId="77777777" w:rsidR="006C335F" w:rsidRDefault="00402ADC" w:rsidP="00CA487C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4.3.2. Реализация</w:t>
      </w:r>
      <w:r w:rsidR="006C335F" w:rsidRPr="002D0C29">
        <w:rPr>
          <w:rFonts w:cs="Times New Roman"/>
          <w:b/>
          <w:sz w:val="28"/>
          <w:szCs w:val="28"/>
        </w:rPr>
        <w:t xml:space="preserve"> интерфейса</w:t>
      </w:r>
    </w:p>
    <w:p w14:paraId="6E197864" w14:textId="4D2E10F2" w:rsidR="004060D2" w:rsidRDefault="0012112B" w:rsidP="0012112B">
      <w:pPr>
        <w:ind w:firstLine="0"/>
        <w:jc w:val="center"/>
        <w:rPr>
          <w:rFonts w:eastAsia="MS Mincho" w:cs="Arial"/>
          <w:bCs/>
          <w:szCs w:val="20"/>
        </w:rPr>
      </w:pPr>
      <w:r w:rsidRPr="0012112B">
        <w:rPr>
          <w:noProof/>
        </w:rPr>
        <w:lastRenderedPageBreak/>
        <w:drawing>
          <wp:inline distT="0" distB="0" distL="0" distR="0" wp14:anchorId="7B4CE595" wp14:editId="0A35C6F0">
            <wp:extent cx="6031230" cy="356997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D2" w:rsidRPr="00120260">
        <w:rPr>
          <w:rFonts w:eastAsia="MS Mincho" w:cs="Arial"/>
          <w:bCs/>
          <w:szCs w:val="20"/>
        </w:rPr>
        <w:t xml:space="preserve">Рисунок </w:t>
      </w:r>
      <w:r w:rsidR="00120260" w:rsidRPr="00120260">
        <w:rPr>
          <w:rFonts w:eastAsia="MS Mincho" w:cs="Arial"/>
          <w:bCs/>
          <w:szCs w:val="20"/>
        </w:rPr>
        <w:t>35</w:t>
      </w:r>
      <w:r w:rsidR="004060D2" w:rsidRPr="00120260">
        <w:rPr>
          <w:rFonts w:eastAsia="MS Mincho" w:cs="Arial"/>
          <w:bCs/>
          <w:szCs w:val="20"/>
        </w:rPr>
        <w:t xml:space="preserve"> – </w:t>
      </w:r>
      <w:r w:rsidR="00770DF6">
        <w:rPr>
          <w:rFonts w:eastAsia="MS Mincho" w:cs="Arial"/>
          <w:bCs/>
          <w:szCs w:val="20"/>
        </w:rPr>
        <w:t>Скриншот интерфейса приложения</w:t>
      </w:r>
    </w:p>
    <w:p w14:paraId="3BCC23F4" w14:textId="77777777" w:rsidR="0012112B" w:rsidRPr="00120260" w:rsidRDefault="0012112B" w:rsidP="0012112B">
      <w:pPr>
        <w:ind w:firstLine="0"/>
        <w:jc w:val="center"/>
        <w:rPr>
          <w:rFonts w:eastAsia="MS Mincho" w:cs="Arial"/>
          <w:bCs/>
          <w:szCs w:val="20"/>
        </w:rPr>
      </w:pPr>
    </w:p>
    <w:p w14:paraId="2AD2C1D5" w14:textId="77777777" w:rsidR="004060D2" w:rsidRPr="004060D2" w:rsidRDefault="004060D2" w:rsidP="004060D2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b/>
          <w:bCs/>
          <w:sz w:val="28"/>
          <w:szCs w:val="28"/>
        </w:rPr>
        <w:t>Основные элементы управления:</w:t>
      </w:r>
    </w:p>
    <w:p w14:paraId="7262BF73" w14:textId="3E3E613D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по</w:t>
      </w:r>
      <w:r w:rsidR="004060D2" w:rsidRPr="004060D2">
        <w:rPr>
          <w:rFonts w:cs="Times New Roman"/>
          <w:b/>
          <w:bCs/>
          <w:sz w:val="28"/>
          <w:szCs w:val="28"/>
        </w:rPr>
        <w:t>ле 1: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о</w:t>
      </w:r>
      <w:r w:rsidR="004060D2" w:rsidRPr="004060D2">
        <w:rPr>
          <w:rFonts w:cs="Times New Roman"/>
          <w:sz w:val="28"/>
          <w:szCs w:val="28"/>
        </w:rPr>
        <w:t>тображение статистики (количество ошибок, скорость печати)</w:t>
      </w:r>
      <w:r>
        <w:rPr>
          <w:rFonts w:cs="Times New Roman"/>
          <w:sz w:val="28"/>
          <w:szCs w:val="28"/>
        </w:rPr>
        <w:t>;</w:t>
      </w:r>
    </w:p>
    <w:p w14:paraId="51578C06" w14:textId="4E2BC645" w:rsid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по</w:t>
      </w:r>
      <w:r w:rsidR="004060D2" w:rsidRPr="004060D2">
        <w:rPr>
          <w:rFonts w:cs="Times New Roman"/>
          <w:b/>
          <w:bCs/>
          <w:sz w:val="28"/>
          <w:szCs w:val="28"/>
        </w:rPr>
        <w:t>ле 2: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о</w:t>
      </w:r>
      <w:r w:rsidR="004060D2" w:rsidRPr="004060D2">
        <w:rPr>
          <w:rFonts w:cs="Times New Roman"/>
          <w:sz w:val="28"/>
          <w:szCs w:val="28"/>
        </w:rPr>
        <w:t>бласть для отображения задания</w:t>
      </w:r>
      <w:r>
        <w:rPr>
          <w:rFonts w:cs="Times New Roman"/>
          <w:sz w:val="28"/>
          <w:szCs w:val="28"/>
        </w:rPr>
        <w:t>;</w:t>
      </w:r>
    </w:p>
    <w:p w14:paraId="17AB2055" w14:textId="71181873" w:rsidR="0012112B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поле 3 : область для </w:t>
      </w:r>
      <w:r w:rsidRPr="004060D2">
        <w:rPr>
          <w:rFonts w:cs="Times New Roman"/>
          <w:sz w:val="28"/>
          <w:szCs w:val="28"/>
        </w:rPr>
        <w:t>ввода текста пользователем</w:t>
      </w:r>
      <w:r>
        <w:rPr>
          <w:rFonts w:cs="Times New Roman"/>
          <w:b/>
          <w:bCs/>
          <w:sz w:val="28"/>
          <w:szCs w:val="28"/>
        </w:rPr>
        <w:t>;</w:t>
      </w:r>
    </w:p>
    <w:p w14:paraId="26A395BA" w14:textId="73C3065E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4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с</w:t>
      </w:r>
      <w:r w:rsidR="004060D2" w:rsidRPr="004060D2">
        <w:rPr>
          <w:rFonts w:cs="Times New Roman"/>
          <w:sz w:val="28"/>
          <w:szCs w:val="28"/>
        </w:rPr>
        <w:t>мена режима набора (буквы/слова/тексты)</w:t>
      </w:r>
      <w:r>
        <w:rPr>
          <w:rFonts w:cs="Times New Roman"/>
          <w:sz w:val="28"/>
          <w:szCs w:val="28"/>
        </w:rPr>
        <w:t>;</w:t>
      </w:r>
    </w:p>
    <w:p w14:paraId="6CB3C859" w14:textId="534CFC3C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5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п</w:t>
      </w:r>
      <w:r w:rsidR="004060D2" w:rsidRPr="004060D2">
        <w:rPr>
          <w:rFonts w:cs="Times New Roman"/>
          <w:sz w:val="28"/>
          <w:szCs w:val="28"/>
        </w:rPr>
        <w:t>ереключение языка (русский/английский)</w:t>
      </w:r>
      <w:r>
        <w:rPr>
          <w:rFonts w:cs="Times New Roman"/>
          <w:sz w:val="28"/>
          <w:szCs w:val="28"/>
        </w:rPr>
        <w:t>;</w:t>
      </w:r>
    </w:p>
    <w:p w14:paraId="4819FEFC" w14:textId="719054FB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к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нопка </w:t>
      </w:r>
      <w:r>
        <w:rPr>
          <w:rFonts w:cs="Times New Roman"/>
          <w:b/>
          <w:bCs/>
          <w:sz w:val="28"/>
          <w:szCs w:val="28"/>
        </w:rPr>
        <w:t>6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в</w:t>
      </w:r>
      <w:r w:rsidR="004060D2" w:rsidRPr="004060D2">
        <w:rPr>
          <w:rFonts w:cs="Times New Roman"/>
          <w:sz w:val="28"/>
          <w:szCs w:val="28"/>
        </w:rPr>
        <w:t>ключение/выключение подсветки клавиш</w:t>
      </w:r>
      <w:r>
        <w:rPr>
          <w:rFonts w:cs="Times New Roman"/>
          <w:sz w:val="28"/>
          <w:szCs w:val="28"/>
        </w:rPr>
        <w:t>;</w:t>
      </w:r>
    </w:p>
    <w:p w14:paraId="2857DEBE" w14:textId="5FBEB734" w:rsidR="004060D2" w:rsidRPr="004060D2" w:rsidRDefault="0012112B">
      <w:pPr>
        <w:numPr>
          <w:ilvl w:val="0"/>
          <w:numId w:val="5"/>
        </w:num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э</w:t>
      </w:r>
      <w:r w:rsidR="004060D2" w:rsidRPr="004060D2">
        <w:rPr>
          <w:rFonts w:cs="Times New Roman"/>
          <w:b/>
          <w:bCs/>
          <w:sz w:val="28"/>
          <w:szCs w:val="28"/>
        </w:rPr>
        <w:t xml:space="preserve">лемент </w:t>
      </w:r>
      <w:r>
        <w:rPr>
          <w:rFonts w:cs="Times New Roman"/>
          <w:b/>
          <w:bCs/>
          <w:sz w:val="28"/>
          <w:szCs w:val="28"/>
        </w:rPr>
        <w:t>7</w:t>
      </w:r>
      <w:r w:rsidR="004060D2" w:rsidRPr="004060D2">
        <w:rPr>
          <w:rFonts w:cs="Times New Roman"/>
          <w:b/>
          <w:bCs/>
          <w:sz w:val="28"/>
          <w:szCs w:val="28"/>
        </w:rPr>
        <w:t>:</w:t>
      </w:r>
      <w:r w:rsidR="004060D2" w:rsidRPr="004060D2">
        <w:rPr>
          <w:rFonts w:cs="Times New Roman"/>
          <w:sz w:val="28"/>
          <w:szCs w:val="28"/>
        </w:rPr>
        <w:t> </w:t>
      </w:r>
      <w:r>
        <w:rPr>
          <w:rFonts w:cs="Times New Roman"/>
          <w:sz w:val="28"/>
          <w:szCs w:val="28"/>
        </w:rPr>
        <w:t>в</w:t>
      </w:r>
      <w:r w:rsidR="004060D2" w:rsidRPr="004060D2">
        <w:rPr>
          <w:rFonts w:cs="Times New Roman"/>
          <w:sz w:val="28"/>
          <w:szCs w:val="28"/>
        </w:rPr>
        <w:t>иртуальная клавиатура с подсветкой нажатых клавиш</w:t>
      </w:r>
      <w:r>
        <w:rPr>
          <w:rFonts w:cs="Times New Roman"/>
          <w:sz w:val="28"/>
          <w:szCs w:val="28"/>
        </w:rPr>
        <w:t>.</w:t>
      </w:r>
    </w:p>
    <w:p w14:paraId="4E08E6A8" w14:textId="77777777" w:rsidR="004060D2" w:rsidRPr="004060D2" w:rsidRDefault="004060D2" w:rsidP="004060D2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b/>
          <w:bCs/>
          <w:sz w:val="28"/>
          <w:szCs w:val="28"/>
        </w:rPr>
        <w:t>Функционал программы:</w:t>
      </w:r>
    </w:p>
    <w:p w14:paraId="46858762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Возможность набора текста с проверкой ошибок</w:t>
      </w:r>
    </w:p>
    <w:p w14:paraId="0BA797F7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Три режима тренировки: отдельные буквы, словосочетания и связные тексты</w:t>
      </w:r>
    </w:p>
    <w:p w14:paraId="377D9EA5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Поддержка двух языков с автоматической сменой упражнений</w:t>
      </w:r>
    </w:p>
    <w:p w14:paraId="693BF775" w14:textId="77777777" w:rsidR="004060D2" w:rsidRPr="004060D2" w:rsidRDefault="004060D2">
      <w:pPr>
        <w:numPr>
          <w:ilvl w:val="0"/>
          <w:numId w:val="6"/>
        </w:numPr>
        <w:spacing w:line="240" w:lineRule="auto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>Визуальная подсветка клавиш (цветом обозначаются правильные и ошибочные нажатия)</w:t>
      </w:r>
    </w:p>
    <w:p w14:paraId="1DFB1951" w14:textId="2D5384D4" w:rsidR="000A62FD" w:rsidRDefault="2873023E" w:rsidP="00D71DC5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56999278"/>
      <w:r w:rsidRPr="002D0C29">
        <w:rPr>
          <w:rFonts w:ascii="Times New Roman" w:hAnsi="Times New Roman" w:cs="Times New Roman"/>
          <w:b/>
          <w:color w:val="auto"/>
          <w:sz w:val="28"/>
          <w:szCs w:val="28"/>
        </w:rPr>
        <w:t xml:space="preserve">4.4 </w:t>
      </w:r>
      <w:r w:rsidR="60576C66" w:rsidRPr="002D0C29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программного обеспечения</w:t>
      </w:r>
      <w:bookmarkEnd w:id="13"/>
    </w:p>
    <w:p w14:paraId="541D15E5" w14:textId="56AD1E82" w:rsidR="00D71DC5" w:rsidRPr="00D71DC5" w:rsidRDefault="00D71DC5" w:rsidP="00D71DC5">
      <w:pPr>
        <w:ind w:firstLine="709"/>
        <w:rPr>
          <w:sz w:val="28"/>
          <w:szCs w:val="24"/>
        </w:rPr>
      </w:pPr>
      <w:r w:rsidRPr="00D71DC5">
        <w:rPr>
          <w:sz w:val="28"/>
          <w:szCs w:val="24"/>
        </w:rPr>
        <w:t>Таблица 1 – Тестирование программного обеспечения</w:t>
      </w:r>
    </w:p>
    <w:tbl>
      <w:tblPr>
        <w:tblStyle w:val="a4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2D0C29" w:rsidRPr="002D0C29" w14:paraId="180DAB55" w14:textId="77777777" w:rsidTr="00284169">
        <w:trPr>
          <w:trHeight w:val="556"/>
        </w:trPr>
        <w:tc>
          <w:tcPr>
            <w:tcW w:w="880" w:type="dxa"/>
          </w:tcPr>
          <w:p w14:paraId="07280A16" w14:textId="77777777" w:rsidR="00CA487C" w:rsidRPr="002D0C29" w:rsidRDefault="00CA487C" w:rsidP="00284169">
            <w:pPr>
              <w:ind w:firstLine="0"/>
              <w:rPr>
                <w:rFonts w:cs="Times New Roman"/>
                <w:sz w:val="28"/>
                <w:szCs w:val="28"/>
              </w:rPr>
            </w:pPr>
            <w:bookmarkStart w:id="14" w:name="_Hlk75378538"/>
            <w:r w:rsidRPr="002D0C29">
              <w:rPr>
                <w:rFonts w:eastAsia="Times New Roman" w:cs="Times New Roman"/>
                <w:sz w:val="28"/>
                <w:szCs w:val="28"/>
              </w:rPr>
              <w:t>№ п.п.</w:t>
            </w:r>
          </w:p>
        </w:tc>
        <w:tc>
          <w:tcPr>
            <w:tcW w:w="2268" w:type="dxa"/>
          </w:tcPr>
          <w:p w14:paraId="3F7F6F7D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Действия пользователя</w:t>
            </w:r>
          </w:p>
        </w:tc>
        <w:tc>
          <w:tcPr>
            <w:tcW w:w="4723" w:type="dxa"/>
          </w:tcPr>
          <w:p w14:paraId="57EABDD0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Критерии приемки</w:t>
            </w:r>
          </w:p>
        </w:tc>
        <w:tc>
          <w:tcPr>
            <w:tcW w:w="2648" w:type="dxa"/>
          </w:tcPr>
          <w:p w14:paraId="7BA5D9FB" w14:textId="069021A1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cs="Times New Roman"/>
                <w:sz w:val="28"/>
                <w:szCs w:val="28"/>
              </w:rPr>
              <w:t>Отметка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2D0C29">
              <w:rPr>
                <w:rFonts w:cs="Times New Roman"/>
                <w:sz w:val="28"/>
                <w:szCs w:val="28"/>
              </w:rPr>
              <w:t>о прохождении</w:t>
            </w:r>
          </w:p>
        </w:tc>
      </w:tr>
      <w:tr w:rsidR="00770DF6" w:rsidRPr="002D0C29" w14:paraId="5B95CD12" w14:textId="77777777" w:rsidTr="00284169">
        <w:tc>
          <w:tcPr>
            <w:tcW w:w="880" w:type="dxa"/>
          </w:tcPr>
          <w:p w14:paraId="5220BBB2" w14:textId="6266C2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2268" w:type="dxa"/>
          </w:tcPr>
          <w:p w14:paraId="13CB595B" w14:textId="1B437E3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Запуск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программы</w:t>
            </w:r>
          </w:p>
        </w:tc>
        <w:tc>
          <w:tcPr>
            <w:tcW w:w="4723" w:type="dxa"/>
          </w:tcPr>
          <w:p w14:paraId="6D9C8D39" w14:textId="29E30992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 xml:space="preserve">Программа запускается без ошибок. </w:t>
            </w:r>
            <w:r w:rsidRPr="00A40AE2">
              <w:rPr>
                <w:rFonts w:cs="Times New Roman"/>
                <w:sz w:val="28"/>
                <w:szCs w:val="28"/>
              </w:rPr>
              <w:t>В открывшемся окне</w:t>
            </w:r>
            <w:r w:rsidR="00C40ACA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сверху</w:t>
            </w:r>
            <w:r>
              <w:rPr>
                <w:rFonts w:cs="Times New Roman"/>
                <w:sz w:val="28"/>
                <w:szCs w:val="28"/>
              </w:rPr>
              <w:t xml:space="preserve"> с левого края</w:t>
            </w:r>
            <w:r w:rsidRPr="00A40AE2">
              <w:rPr>
                <w:rFonts w:cs="Times New Roman"/>
                <w:sz w:val="28"/>
                <w:szCs w:val="28"/>
              </w:rPr>
              <w:t xml:space="preserve"> должен располагаться заголовок с текстом «</w:t>
            </w:r>
            <w:r>
              <w:rPr>
                <w:rFonts w:cs="Times New Roman"/>
                <w:sz w:val="28"/>
                <w:szCs w:val="28"/>
              </w:rPr>
              <w:t>K</w:t>
            </w:r>
            <w:r>
              <w:rPr>
                <w:rFonts w:cs="Times New Roman"/>
                <w:sz w:val="28"/>
                <w:szCs w:val="28"/>
                <w:lang w:val="en-US"/>
              </w:rPr>
              <w:t>eyboard</w:t>
            </w:r>
            <w:r w:rsidRPr="00C44AB4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  <w:lang w:val="en-US"/>
              </w:rPr>
              <w:t>Trainer</w:t>
            </w:r>
            <w:r w:rsidRPr="00A40AE2">
              <w:rPr>
                <w:rFonts w:cs="Times New Roman"/>
                <w:sz w:val="28"/>
                <w:szCs w:val="28"/>
              </w:rPr>
              <w:t xml:space="preserve">». </w:t>
            </w:r>
            <w:r w:rsidRPr="00C44AB4">
              <w:rPr>
                <w:rFonts w:cs="Times New Roman"/>
                <w:sz w:val="28"/>
                <w:szCs w:val="28"/>
              </w:rPr>
              <w:t>Отображается главное окно с клавиатурой, строкой текста, полем ввода, счётчиком ошибок и скорости, и кнопками управления.</w:t>
            </w:r>
          </w:p>
        </w:tc>
        <w:tc>
          <w:tcPr>
            <w:tcW w:w="2648" w:type="dxa"/>
            <w:vAlign w:val="center"/>
          </w:tcPr>
          <w:p w14:paraId="675E05EE" w14:textId="25C10C21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0DB9DFE0" w14:textId="77777777" w:rsidTr="00284169">
        <w:tc>
          <w:tcPr>
            <w:tcW w:w="880" w:type="dxa"/>
          </w:tcPr>
          <w:p w14:paraId="208DBF16" w14:textId="074E8EC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268" w:type="dxa"/>
          </w:tcPr>
          <w:p w14:paraId="78E86B4E" w14:textId="321C0064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поля ввода</w:t>
            </w:r>
          </w:p>
        </w:tc>
        <w:tc>
          <w:tcPr>
            <w:tcW w:w="4723" w:type="dxa"/>
          </w:tcPr>
          <w:p w14:paraId="07699802" w14:textId="366A35D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Вводимые символы отображаются в поле, соответствующие символы в строке сверху подсвечиваются при совпадении.</w:t>
            </w:r>
          </w:p>
        </w:tc>
        <w:tc>
          <w:tcPr>
            <w:tcW w:w="2648" w:type="dxa"/>
            <w:vAlign w:val="center"/>
          </w:tcPr>
          <w:p w14:paraId="78F94430" w14:textId="79FB1AA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CCA2720" w14:textId="77777777" w:rsidTr="00284169">
        <w:tc>
          <w:tcPr>
            <w:tcW w:w="880" w:type="dxa"/>
          </w:tcPr>
          <w:p w14:paraId="0582FA95" w14:textId="6BC9217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268" w:type="dxa"/>
          </w:tcPr>
          <w:p w14:paraId="0CD3ECA4" w14:textId="7747CC0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режима тренировки</w:t>
            </w:r>
          </w:p>
        </w:tc>
        <w:tc>
          <w:tcPr>
            <w:tcW w:w="4723" w:type="dxa"/>
          </w:tcPr>
          <w:p w14:paraId="392A0022" w14:textId="23A0DEEA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Меняется содержимое строки для ввода в зависимости от режима.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Происходит замена текущего упражнения на новое. Строка с текстом изменяется.</w:t>
            </w:r>
          </w:p>
        </w:tc>
        <w:tc>
          <w:tcPr>
            <w:tcW w:w="2648" w:type="dxa"/>
            <w:vAlign w:val="center"/>
          </w:tcPr>
          <w:p w14:paraId="1B53E6CE" w14:textId="3139D87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4B5B815" w14:textId="77777777" w:rsidTr="00284169">
        <w:tc>
          <w:tcPr>
            <w:tcW w:w="880" w:type="dxa"/>
          </w:tcPr>
          <w:p w14:paraId="488321A5" w14:textId="1E16C281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9AEA5AF" w14:textId="186BF2C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языка</w:t>
            </w:r>
          </w:p>
        </w:tc>
        <w:tc>
          <w:tcPr>
            <w:tcW w:w="4723" w:type="dxa"/>
          </w:tcPr>
          <w:p w14:paraId="6C17163E" w14:textId="02D5745F" w:rsidR="00770DF6" w:rsidRPr="002D0C29" w:rsidRDefault="003E4A47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3E4A47">
              <w:rPr>
                <w:rFonts w:eastAsia="Times New Roman" w:cs="Times New Roman"/>
                <w:sz w:val="28"/>
                <w:szCs w:val="28"/>
              </w:rPr>
              <w:t>Язык интерфейса и тренировочного текста изменяется</w:t>
            </w:r>
            <w:r w:rsidR="00FC124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4CBD4966" w14:textId="133189B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</w:tbl>
    <w:p w14:paraId="2E408A0A" w14:textId="77777777" w:rsidR="00D71DC5" w:rsidRDefault="00D71DC5"/>
    <w:p w14:paraId="78C4148C" w14:textId="79D632B3" w:rsidR="00D71DC5" w:rsidRPr="00D71DC5" w:rsidRDefault="00D71DC5" w:rsidP="00D71DC5">
      <w:pPr>
        <w:ind w:firstLine="0"/>
        <w:rPr>
          <w:sz w:val="28"/>
          <w:szCs w:val="24"/>
        </w:rPr>
      </w:pPr>
      <w:r w:rsidRPr="00D71DC5">
        <w:rPr>
          <w:sz w:val="28"/>
          <w:szCs w:val="24"/>
        </w:rPr>
        <w:t>Продолжение таблицы 1</w:t>
      </w:r>
    </w:p>
    <w:tbl>
      <w:tblPr>
        <w:tblStyle w:val="a4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770DF6" w:rsidRPr="002D0C29" w14:paraId="078CCE2F" w14:textId="77777777" w:rsidTr="00284169">
        <w:tc>
          <w:tcPr>
            <w:tcW w:w="880" w:type="dxa"/>
          </w:tcPr>
          <w:p w14:paraId="49C303CD" w14:textId="115E8CED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9759EF8" w14:textId="004C9C7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Подсветка при верном и неверном вводе</w:t>
            </w:r>
          </w:p>
        </w:tc>
        <w:tc>
          <w:tcPr>
            <w:tcW w:w="4723" w:type="dxa"/>
          </w:tcPr>
          <w:p w14:paraId="10608596" w14:textId="724D02A3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Нажатые клавиши подсвечиваются: зелёным — верные, красным — ошибочные.</w:t>
            </w:r>
          </w:p>
        </w:tc>
        <w:tc>
          <w:tcPr>
            <w:tcW w:w="2648" w:type="dxa"/>
            <w:vAlign w:val="center"/>
          </w:tcPr>
          <w:p w14:paraId="61F177C6" w14:textId="6E7D3ECB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6CAFF224" w14:textId="77777777" w:rsidTr="00284169">
        <w:tc>
          <w:tcPr>
            <w:tcW w:w="880" w:type="dxa"/>
          </w:tcPr>
          <w:p w14:paraId="62A4BF81" w14:textId="73512BFF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6553B106" w14:textId="161B96F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счётчика ошибок</w:t>
            </w:r>
          </w:p>
        </w:tc>
        <w:tc>
          <w:tcPr>
            <w:tcW w:w="4723" w:type="dxa"/>
          </w:tcPr>
          <w:p w14:paraId="56BB0D78" w14:textId="098EA80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Значение счётчика </w:t>
            </w:r>
            <w:r w:rsidRPr="00F72CAB">
              <w:rPr>
                <w:rFonts w:cs="Times New Roman"/>
                <w:b/>
                <w:bCs/>
                <w:sz w:val="28"/>
                <w:szCs w:val="28"/>
              </w:rPr>
              <w:t>Errors</w:t>
            </w:r>
            <w:r w:rsidR="00C40ACA">
              <w:rPr>
                <w:rFonts w:cs="Times New Roman"/>
                <w:b/>
                <w:bCs/>
                <w:sz w:val="28"/>
                <w:szCs w:val="28"/>
              </w:rPr>
              <w:t xml:space="preserve">/Ошибки </w:t>
            </w:r>
            <w:r w:rsidRPr="00F72CAB">
              <w:rPr>
                <w:rFonts w:cs="Times New Roman"/>
                <w:sz w:val="28"/>
                <w:szCs w:val="28"/>
              </w:rPr>
              <w:t>увеличивается на каждую ошибку.</w:t>
            </w:r>
          </w:p>
        </w:tc>
        <w:tc>
          <w:tcPr>
            <w:tcW w:w="2648" w:type="dxa"/>
            <w:vAlign w:val="center"/>
          </w:tcPr>
          <w:p w14:paraId="610089B6" w14:textId="55DEE19D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9420BB7" w14:textId="77777777" w:rsidTr="00284169">
        <w:tc>
          <w:tcPr>
            <w:tcW w:w="880" w:type="dxa"/>
          </w:tcPr>
          <w:p w14:paraId="48C93780" w14:textId="0C11D5EB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2268" w:type="dxa"/>
          </w:tcPr>
          <w:p w14:paraId="6A6311DF" w14:textId="080C896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подсчёта скорости</w:t>
            </w:r>
          </w:p>
        </w:tc>
        <w:tc>
          <w:tcPr>
            <w:tcW w:w="4723" w:type="dxa"/>
          </w:tcPr>
          <w:p w14:paraId="75B1992F" w14:textId="201C04B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Показатель </w:t>
            </w:r>
            <w:r w:rsidRPr="00F72CAB">
              <w:rPr>
                <w:rFonts w:cs="Times New Roman"/>
                <w:b/>
                <w:bCs/>
                <w:sz w:val="28"/>
                <w:szCs w:val="28"/>
              </w:rPr>
              <w:t>Speed</w:t>
            </w:r>
            <w:r w:rsidR="00C40ACA">
              <w:rPr>
                <w:rFonts w:cs="Times New Roman"/>
                <w:b/>
                <w:bCs/>
                <w:sz w:val="28"/>
                <w:szCs w:val="28"/>
              </w:rPr>
              <w:t>/Скорость</w:t>
            </w:r>
            <w:r w:rsidRPr="00F72CAB">
              <w:rPr>
                <w:rFonts w:cs="Times New Roman"/>
                <w:sz w:val="28"/>
                <w:szCs w:val="28"/>
              </w:rPr>
              <w:t xml:space="preserve"> отображает корректную скорость печати (в словах в минуту — WPM</w:t>
            </w:r>
            <w:r w:rsidR="00C40ACA">
              <w:rPr>
                <w:rFonts w:cs="Times New Roman"/>
                <w:sz w:val="28"/>
                <w:szCs w:val="28"/>
              </w:rPr>
              <w:t xml:space="preserve"> или в символах в минуту –</w:t>
            </w:r>
            <w:r w:rsidR="00C40ACA" w:rsidRPr="00C40ACA">
              <w:rPr>
                <w:rFonts w:cs="Times New Roman"/>
                <w:sz w:val="28"/>
                <w:szCs w:val="28"/>
              </w:rPr>
              <w:t xml:space="preserve"> </w:t>
            </w:r>
            <w:r w:rsidR="00C40ACA">
              <w:rPr>
                <w:rFonts w:cs="Times New Roman"/>
                <w:sz w:val="28"/>
                <w:szCs w:val="28"/>
                <w:lang w:val="en-US"/>
              </w:rPr>
              <w:t>CPM</w:t>
            </w:r>
            <w:r w:rsidRPr="00F72CAB">
              <w:rPr>
                <w:rFonts w:cs="Times New Roman"/>
                <w:sz w:val="28"/>
                <w:szCs w:val="28"/>
              </w:rPr>
              <w:t>).</w:t>
            </w:r>
          </w:p>
        </w:tc>
        <w:tc>
          <w:tcPr>
            <w:tcW w:w="2648" w:type="dxa"/>
            <w:vAlign w:val="center"/>
          </w:tcPr>
          <w:p w14:paraId="394EA5F9" w14:textId="62822537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3248A5E7" w14:textId="77777777" w:rsidTr="00284169">
        <w:tc>
          <w:tcPr>
            <w:tcW w:w="880" w:type="dxa"/>
          </w:tcPr>
          <w:p w14:paraId="522CADD3" w14:textId="666BE294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14:paraId="1715528B" w14:textId="5DBDE503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ограничения по времени</w:t>
            </w:r>
          </w:p>
        </w:tc>
        <w:tc>
          <w:tcPr>
            <w:tcW w:w="4723" w:type="dxa"/>
          </w:tcPr>
          <w:p w14:paraId="280C5EA3" w14:textId="21139C39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 истечении </w:t>
            </w:r>
            <w:r w:rsidR="00035010">
              <w:rPr>
                <w:rFonts w:cs="Times New Roman"/>
                <w:sz w:val="28"/>
                <w:szCs w:val="28"/>
              </w:rPr>
              <w:t>времени в поле выводится сообщение о закончившемся времени</w:t>
            </w:r>
            <w:r w:rsidRPr="00F72CAB">
              <w:rPr>
                <w:rFonts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7D975945" w14:textId="35DA9F60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5CCFFA5E" w14:textId="77777777" w:rsidTr="00284169">
        <w:tc>
          <w:tcPr>
            <w:tcW w:w="880" w:type="dxa"/>
          </w:tcPr>
          <w:p w14:paraId="2084AFEA" w14:textId="276497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2268" w:type="dxa"/>
          </w:tcPr>
          <w:p w14:paraId="1D5D60DA" w14:textId="5907942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корректной смены всех параметров</w:t>
            </w:r>
          </w:p>
        </w:tc>
        <w:tc>
          <w:tcPr>
            <w:tcW w:w="4723" w:type="dxa"/>
          </w:tcPr>
          <w:p w14:paraId="2259518E" w14:textId="66969C7F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Все элементы корректно взаимодействуют между собой без сбоев или зависаний.</w:t>
            </w:r>
          </w:p>
        </w:tc>
        <w:tc>
          <w:tcPr>
            <w:tcW w:w="2648" w:type="dxa"/>
            <w:vAlign w:val="center"/>
          </w:tcPr>
          <w:p w14:paraId="579A7D91" w14:textId="1F20EB0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6193BEC" w14:textId="77777777" w:rsidTr="00284169">
        <w:tc>
          <w:tcPr>
            <w:tcW w:w="880" w:type="dxa"/>
          </w:tcPr>
          <w:p w14:paraId="7B079E22" w14:textId="5917B100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</w:t>
            </w:r>
          </w:p>
        </w:tc>
        <w:tc>
          <w:tcPr>
            <w:tcW w:w="2268" w:type="dxa"/>
          </w:tcPr>
          <w:p w14:paraId="6E4A83A6" w14:textId="12CC9EBA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Закрытие программы</w:t>
            </w:r>
          </w:p>
        </w:tc>
        <w:tc>
          <w:tcPr>
            <w:tcW w:w="4723" w:type="dxa"/>
          </w:tcPr>
          <w:p w14:paraId="3BA9568A" w14:textId="3AFE9D30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Программа закрывается корректно, без ошибок.</w:t>
            </w:r>
          </w:p>
        </w:tc>
        <w:tc>
          <w:tcPr>
            <w:tcW w:w="2648" w:type="dxa"/>
            <w:vAlign w:val="center"/>
          </w:tcPr>
          <w:p w14:paraId="6A69C0E0" w14:textId="4CE584D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bookmarkEnd w:id="14"/>
    </w:tbl>
    <w:p w14:paraId="5BDF67DC" w14:textId="769F4EFD" w:rsidR="004F2F0E" w:rsidRDefault="004F2F0E" w:rsidP="00AA65B6">
      <w:pPr>
        <w:rPr>
          <w:rFonts w:cs="Times New Roman"/>
          <w:b/>
          <w:sz w:val="28"/>
          <w:szCs w:val="28"/>
        </w:rPr>
      </w:pPr>
    </w:p>
    <w:p w14:paraId="2BC66F0F" w14:textId="7B9D79CC" w:rsidR="00AF451D" w:rsidRDefault="004F2F0E" w:rsidP="004F2F0E">
      <w:pPr>
        <w:spacing w:before="0" w:after="160" w:line="259" w:lineRule="auto"/>
        <w:ind w:firstLine="0"/>
        <w:contextualSpacing w:val="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14:paraId="0F92C59C" w14:textId="4D2EA2CE" w:rsidR="004F2F0E" w:rsidRPr="00D71DC5" w:rsidRDefault="004F2F0E" w:rsidP="00D71DC5">
      <w:pPr>
        <w:rPr>
          <w:sz w:val="28"/>
          <w:szCs w:val="24"/>
          <w:lang w:val="en-US"/>
        </w:rPr>
      </w:pPr>
      <w:r w:rsidRPr="004F2F0E">
        <w:rPr>
          <w:sz w:val="28"/>
          <w:szCs w:val="24"/>
        </w:rPr>
        <w:lastRenderedPageBreak/>
        <w:t>Тестирование:</w:t>
      </w:r>
    </w:p>
    <w:p w14:paraId="3F61D997" w14:textId="7946CD10" w:rsidR="004F2F0E" w:rsidRDefault="004F2F0E" w:rsidP="004F2F0E">
      <w:pPr>
        <w:pStyle w:val="a"/>
        <w:numPr>
          <w:ilvl w:val="0"/>
          <w:numId w:val="0"/>
        </w:numPr>
        <w:rPr>
          <w:rFonts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038939B" wp14:editId="7323F2EF">
            <wp:extent cx="6031230" cy="356997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8C85" w14:textId="38F2BA72" w:rsidR="0011541D" w:rsidRPr="00D71DC5" w:rsidRDefault="0011541D" w:rsidP="0011541D">
      <w:pPr>
        <w:ind w:firstLine="0"/>
        <w:jc w:val="center"/>
        <w:rPr>
          <w:rFonts w:eastAsia="MS Mincho" w:cs="Arial"/>
          <w:bCs/>
          <w:sz w:val="28"/>
        </w:rPr>
      </w:pPr>
      <w:r w:rsidRPr="00D71DC5">
        <w:rPr>
          <w:rFonts w:eastAsia="MS Mincho" w:cs="Arial"/>
          <w:bCs/>
          <w:sz w:val="28"/>
        </w:rPr>
        <w:t>Рисунок 36 – Запуск программы</w:t>
      </w:r>
    </w:p>
    <w:p w14:paraId="6A2B917C" w14:textId="77777777" w:rsidR="0011541D" w:rsidRPr="0011541D" w:rsidRDefault="0011541D" w:rsidP="0011541D">
      <w:pPr>
        <w:ind w:firstLine="0"/>
        <w:jc w:val="center"/>
        <w:rPr>
          <w:rFonts w:eastAsia="MS Mincho" w:cs="Arial"/>
          <w:bCs/>
          <w:szCs w:val="20"/>
        </w:rPr>
      </w:pPr>
    </w:p>
    <w:p w14:paraId="23ED7C56" w14:textId="431636BC" w:rsidR="004F2F0E" w:rsidRDefault="004F2F0E" w:rsidP="004F2F0E">
      <w:pPr>
        <w:pStyle w:val="141"/>
        <w:spacing w:before="240" w:after="0"/>
        <w:ind w:firstLine="0"/>
        <w:rPr>
          <w:lang w:val="en-US"/>
        </w:rPr>
      </w:pPr>
      <w:r w:rsidRPr="004F2F0E">
        <w:rPr>
          <w:noProof/>
          <w:lang w:val="en-US"/>
        </w:rPr>
        <w:drawing>
          <wp:inline distT="0" distB="0" distL="0" distR="0" wp14:anchorId="463E93F4" wp14:editId="73ACAC91">
            <wp:extent cx="6031230" cy="356997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A5E" w14:textId="041A8179" w:rsidR="00D71DC5" w:rsidRPr="00405677" w:rsidRDefault="00D71DC5" w:rsidP="00D71DC5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37 – Проверка поля ввода</w:t>
      </w:r>
    </w:p>
    <w:p w14:paraId="57E281A4" w14:textId="0F3D0D19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lastRenderedPageBreak/>
        <w:drawing>
          <wp:inline distT="0" distB="0" distL="0" distR="0" wp14:anchorId="342C38BF" wp14:editId="2DDE7863">
            <wp:extent cx="6031230" cy="3576320"/>
            <wp:effectExtent l="0" t="0" r="762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DB80" w14:textId="43DAA153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37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65943028" w14:textId="77777777" w:rsidR="00405677" w:rsidRDefault="00405677" w:rsidP="003E4A47">
      <w:pPr>
        <w:ind w:firstLine="0"/>
        <w:rPr>
          <w:bCs/>
          <w:sz w:val="28"/>
          <w:szCs w:val="24"/>
        </w:rPr>
      </w:pPr>
    </w:p>
    <w:p w14:paraId="5B169465" w14:textId="7FC667AA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drawing>
          <wp:inline distT="0" distB="0" distL="0" distR="0" wp14:anchorId="7983D692" wp14:editId="08D268C9">
            <wp:extent cx="6031230" cy="3576320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B9F2" w14:textId="4D7EE4CB" w:rsidR="0074282D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37D6D4D2" w14:textId="4A3C8C3C" w:rsidR="0074282D" w:rsidRDefault="005427E4" w:rsidP="0074282D">
      <w:pPr>
        <w:ind w:firstLine="0"/>
        <w:rPr>
          <w:bCs/>
          <w:sz w:val="28"/>
          <w:szCs w:val="24"/>
        </w:rPr>
      </w:pPr>
      <w:r w:rsidRPr="005427E4">
        <w:rPr>
          <w:bCs/>
          <w:noProof/>
          <w:sz w:val="28"/>
          <w:szCs w:val="24"/>
        </w:rPr>
        <w:lastRenderedPageBreak/>
        <w:drawing>
          <wp:inline distT="0" distB="0" distL="0" distR="0" wp14:anchorId="0FDCC4A6" wp14:editId="4E488489">
            <wp:extent cx="6031230" cy="35814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9E29" w14:textId="6D352FF3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языка</w:t>
      </w:r>
    </w:p>
    <w:p w14:paraId="5171BC38" w14:textId="724C9DE1" w:rsidR="00FC1249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  <w:lang w:val="en-US"/>
        </w:rPr>
        <w:drawing>
          <wp:inline distT="0" distB="0" distL="0" distR="0" wp14:anchorId="0051B495" wp14:editId="39698225">
            <wp:extent cx="6031230" cy="3576320"/>
            <wp:effectExtent l="0" t="0" r="762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4B56" w14:textId="2D7C8205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>Рисунок 3</w:t>
      </w:r>
      <w:r>
        <w:rPr>
          <w:rFonts w:eastAsia="MS Mincho" w:cs="Arial"/>
          <w:bCs/>
          <w:sz w:val="28"/>
        </w:rPr>
        <w:t>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65468939" w14:textId="77777777" w:rsidR="00405677" w:rsidRPr="00405677" w:rsidRDefault="00405677" w:rsidP="00FC1249">
      <w:pPr>
        <w:ind w:firstLine="0"/>
        <w:rPr>
          <w:sz w:val="28"/>
          <w:szCs w:val="24"/>
        </w:rPr>
      </w:pPr>
    </w:p>
    <w:p w14:paraId="0C25F944" w14:textId="62BF2D18" w:rsidR="00FC1249" w:rsidRDefault="00FC1249" w:rsidP="0074282D">
      <w:pPr>
        <w:ind w:firstLine="0"/>
        <w:rPr>
          <w:bCs/>
          <w:sz w:val="28"/>
          <w:szCs w:val="24"/>
        </w:rPr>
      </w:pPr>
      <w:r w:rsidRPr="00FC1249">
        <w:rPr>
          <w:bCs/>
          <w:noProof/>
          <w:sz w:val="28"/>
          <w:szCs w:val="24"/>
        </w:rPr>
        <w:lastRenderedPageBreak/>
        <w:drawing>
          <wp:inline distT="0" distB="0" distL="0" distR="0" wp14:anchorId="5B31D61F" wp14:editId="64D8A678">
            <wp:extent cx="6031230" cy="3576320"/>
            <wp:effectExtent l="0" t="0" r="762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FB50" w14:textId="38D1175A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40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796D398C" w14:textId="3D5DC555" w:rsidR="00405677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</w:rPr>
        <w:drawing>
          <wp:inline distT="0" distB="0" distL="0" distR="0" wp14:anchorId="53CCE795" wp14:editId="7BD1BDA4">
            <wp:extent cx="6031230" cy="3573145"/>
            <wp:effectExtent l="0" t="0" r="762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1559" w14:textId="1C306A48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41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счетчика ошибок</w:t>
      </w:r>
    </w:p>
    <w:p w14:paraId="28BA07F2" w14:textId="3CD5DC94" w:rsidR="00FC1249" w:rsidRDefault="00C76916" w:rsidP="00FC1249">
      <w:pPr>
        <w:ind w:firstLine="0"/>
        <w:rPr>
          <w:sz w:val="28"/>
          <w:szCs w:val="24"/>
        </w:rPr>
      </w:pPr>
      <w:r w:rsidRPr="00C76916">
        <w:rPr>
          <w:noProof/>
          <w:sz w:val="28"/>
          <w:szCs w:val="24"/>
          <w:lang w:val="en-US"/>
        </w:rPr>
        <w:lastRenderedPageBreak/>
        <w:drawing>
          <wp:inline distT="0" distB="0" distL="0" distR="0" wp14:anchorId="737BEDC2" wp14:editId="0B6ACE55">
            <wp:extent cx="6031230" cy="3577590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830F" w14:textId="1A74C77C" w:rsidR="0011541D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42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подсчета скорости</w:t>
      </w:r>
      <w:r w:rsidR="0011541D" w:rsidRPr="0011541D">
        <w:rPr>
          <w:noProof/>
          <w:sz w:val="28"/>
          <w:szCs w:val="24"/>
        </w:rPr>
        <w:drawing>
          <wp:inline distT="0" distB="0" distL="0" distR="0" wp14:anchorId="0F8AC946" wp14:editId="50CFE0A7">
            <wp:extent cx="6031230" cy="3575685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80B7" w14:textId="0D15ADAD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43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ограничения по времени</w:t>
      </w:r>
    </w:p>
    <w:p w14:paraId="04629B53" w14:textId="77777777" w:rsidR="00405677" w:rsidRPr="00405677" w:rsidRDefault="00405677" w:rsidP="0011541D">
      <w:pPr>
        <w:ind w:firstLine="0"/>
        <w:rPr>
          <w:sz w:val="28"/>
          <w:szCs w:val="24"/>
        </w:rPr>
      </w:pPr>
    </w:p>
    <w:p w14:paraId="395538C9" w14:textId="407504C5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444BFC6" wp14:editId="5E778222">
            <wp:extent cx="6031230" cy="3484880"/>
            <wp:effectExtent l="0" t="0" r="762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AAEE" w14:textId="34156605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44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02790144" w14:textId="3AE8773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332C696" wp14:editId="2A76BA3D">
            <wp:extent cx="6031230" cy="3482975"/>
            <wp:effectExtent l="0" t="0" r="762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E3E" w14:textId="7653DEA8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45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300900" w14:textId="77777777" w:rsidR="00405677" w:rsidRDefault="00405677" w:rsidP="00D71DC5">
      <w:pPr>
        <w:ind w:firstLine="0"/>
        <w:rPr>
          <w:sz w:val="28"/>
          <w:szCs w:val="24"/>
        </w:rPr>
      </w:pPr>
    </w:p>
    <w:p w14:paraId="79370DF4" w14:textId="0E2AAD1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63F81CF" wp14:editId="0EDC5560">
            <wp:extent cx="6031230" cy="3482975"/>
            <wp:effectExtent l="0" t="0" r="762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5027" w14:textId="1C692AE0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46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C968C7" w14:textId="450B7909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642F331F" wp14:editId="2473C306">
            <wp:extent cx="6031230" cy="3481705"/>
            <wp:effectExtent l="0" t="0" r="762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C53F" w14:textId="35F4E0B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47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22F87BBD" w14:textId="77777777" w:rsidR="00405677" w:rsidRPr="00D71DC5" w:rsidRDefault="00405677" w:rsidP="00D71DC5">
      <w:pPr>
        <w:ind w:firstLine="0"/>
        <w:rPr>
          <w:sz w:val="28"/>
          <w:szCs w:val="24"/>
        </w:rPr>
      </w:pPr>
    </w:p>
    <w:p w14:paraId="4FF21B7A" w14:textId="1F86767E" w:rsidR="00035010" w:rsidRDefault="00D71DC5" w:rsidP="00035010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47C9412" wp14:editId="7FDBC93D">
            <wp:extent cx="6031230" cy="3475355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2C7" w14:textId="043AF9BE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48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4784674" w14:textId="18D6C744" w:rsidR="00D71DC5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2A749C8" wp14:editId="5BFE5874">
            <wp:extent cx="6031230" cy="3985260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293F" w14:textId="3F290B42" w:rsid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49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0A813249" w14:textId="7777777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</w:p>
    <w:p w14:paraId="230A6818" w14:textId="77777777" w:rsidR="00405677" w:rsidRDefault="00405677" w:rsidP="00D71DC5">
      <w:pPr>
        <w:ind w:firstLine="0"/>
        <w:rPr>
          <w:sz w:val="28"/>
          <w:szCs w:val="24"/>
        </w:rPr>
      </w:pPr>
    </w:p>
    <w:p w14:paraId="1F46EB91" w14:textId="15E0A9F0" w:rsidR="00405677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6E41C40" wp14:editId="581CA8B4">
            <wp:extent cx="5400675" cy="4572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278A" w14:textId="77C6E4E1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>
        <w:rPr>
          <w:rFonts w:eastAsia="MS Mincho" w:cs="Arial"/>
          <w:bCs/>
          <w:sz w:val="28"/>
        </w:rPr>
        <w:t>50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2560F5E5" w14:textId="77777777" w:rsidR="00405677" w:rsidRPr="00405677" w:rsidRDefault="00405677" w:rsidP="00D71DC5">
      <w:pPr>
        <w:ind w:firstLine="0"/>
        <w:rPr>
          <w:sz w:val="28"/>
          <w:szCs w:val="24"/>
        </w:rPr>
      </w:pPr>
    </w:p>
    <w:p w14:paraId="3B325716" w14:textId="77777777" w:rsidR="00985B69" w:rsidRPr="002D0C29" w:rsidRDefault="00985B69" w:rsidP="00AA65B6">
      <w:pPr>
        <w:rPr>
          <w:rFonts w:cs="Times New Roman"/>
          <w:b/>
          <w:sz w:val="28"/>
          <w:szCs w:val="28"/>
        </w:rPr>
      </w:pPr>
    </w:p>
    <w:p w14:paraId="0A4F7224" w14:textId="77777777" w:rsidR="00D806D9" w:rsidRPr="002D0C29" w:rsidRDefault="00D806D9" w:rsidP="00AA65B6">
      <w:pPr>
        <w:ind w:firstLine="709"/>
        <w:rPr>
          <w:rFonts w:cs="Times New Roman"/>
          <w:sz w:val="28"/>
          <w:szCs w:val="28"/>
        </w:rPr>
      </w:pPr>
      <w:r w:rsidRPr="002D0C29">
        <w:rPr>
          <w:rFonts w:cs="Times New Roman"/>
          <w:b/>
          <w:bCs/>
        </w:rPr>
        <w:br w:type="page"/>
      </w:r>
    </w:p>
    <w:p w14:paraId="557536F4" w14:textId="77777777" w:rsidR="0010035F" w:rsidRPr="002D0C29" w:rsidRDefault="64509B84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5" w:name="_Toc156999279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15"/>
    </w:p>
    <w:p w14:paraId="5AE48A43" w14:textId="77777777" w:rsidR="00F52514" w:rsidRPr="002D0C29" w:rsidRDefault="00F52514" w:rsidP="00F52514">
      <w:pPr>
        <w:keepLines/>
        <w:jc w:val="center"/>
        <w:rPr>
          <w:rFonts w:cs="Times New Roman"/>
          <w:b/>
          <w:sz w:val="28"/>
          <w:szCs w:val="28"/>
        </w:rPr>
      </w:pPr>
    </w:p>
    <w:p w14:paraId="4D0420C0" w14:textId="77777777" w:rsidR="00F52514" w:rsidRDefault="00046AD5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 w:rsidRPr="002D0C29">
        <w:rPr>
          <w:sz w:val="28"/>
          <w:szCs w:val="28"/>
          <w:highlight w:val="yellow"/>
        </w:rPr>
        <w:t>Ваши выводы о выполненной работе.</w:t>
      </w:r>
    </w:p>
    <w:p w14:paraId="02111735" w14:textId="77777777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</w:p>
    <w:p w14:paraId="69EA8926" w14:textId="115E0EFC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Я поделал то то </w:t>
      </w:r>
    </w:p>
    <w:p w14:paraId="7EAC3750" w14:textId="72AF1A62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Изучил это это</w:t>
      </w:r>
    </w:p>
    <w:p w14:paraId="4497738D" w14:textId="54446CC5" w:rsidR="00AF451D" w:rsidRDefault="00AF451D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Общие сведения о работе</w:t>
      </w:r>
    </w:p>
    <w:p w14:paraId="7FF91CF5" w14:textId="383E4207" w:rsidR="00FB2856" w:rsidRPr="002D0C29" w:rsidRDefault="00FB2856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</w:p>
    <w:p w14:paraId="6E904663" w14:textId="77777777" w:rsidR="00F52514" w:rsidRPr="002D0C29" w:rsidRDefault="4599C43A" w:rsidP="19E59C84">
      <w:pPr>
        <w:pStyle w:val="formattext"/>
        <w:shd w:val="clear" w:color="auto" w:fill="FFFFFF" w:themeFill="background1"/>
        <w:spacing w:before="0" w:beforeAutospacing="0" w:after="0" w:afterAutospacing="0" w:line="360" w:lineRule="auto"/>
        <w:ind w:firstLine="709"/>
        <w:textAlignment w:val="baseline"/>
        <w:rPr>
          <w:sz w:val="28"/>
          <w:szCs w:val="28"/>
        </w:rPr>
      </w:pPr>
      <w:r w:rsidRPr="19E59C84">
        <w:rPr>
          <w:sz w:val="28"/>
          <w:szCs w:val="28"/>
        </w:rPr>
        <w:t xml:space="preserve">Таким образом, </w:t>
      </w:r>
      <w:r w:rsidR="5F123428" w:rsidRPr="19E59C84">
        <w:rPr>
          <w:sz w:val="28"/>
          <w:szCs w:val="28"/>
        </w:rPr>
        <w:t>программа учебной практики ПМ.05</w:t>
      </w:r>
      <w:r w:rsidR="1EA83917" w:rsidRPr="19E59C84">
        <w:rPr>
          <w:sz w:val="28"/>
          <w:szCs w:val="28"/>
        </w:rPr>
        <w:t xml:space="preserve"> в период с </w:t>
      </w:r>
      <w:r w:rsidR="1EA83917" w:rsidRPr="00B26D6C">
        <w:rPr>
          <w:sz w:val="28"/>
          <w:szCs w:val="28"/>
        </w:rPr>
        <w:t>1</w:t>
      </w:r>
      <w:r w:rsidR="48E3F336" w:rsidRPr="00B26D6C">
        <w:rPr>
          <w:sz w:val="28"/>
          <w:szCs w:val="28"/>
        </w:rPr>
        <w:t>5</w:t>
      </w:r>
      <w:r w:rsidR="1EA83917" w:rsidRPr="00B26D6C">
        <w:rPr>
          <w:sz w:val="28"/>
          <w:szCs w:val="28"/>
        </w:rPr>
        <w:t>.01.202</w:t>
      </w:r>
      <w:r w:rsidR="1B37C8BE" w:rsidRPr="00B26D6C">
        <w:rPr>
          <w:sz w:val="28"/>
          <w:szCs w:val="28"/>
        </w:rPr>
        <w:t>4</w:t>
      </w:r>
      <w:r w:rsidR="1EA83917" w:rsidRPr="19E59C84">
        <w:rPr>
          <w:sz w:val="28"/>
          <w:szCs w:val="28"/>
        </w:rPr>
        <w:t xml:space="preserve"> по </w:t>
      </w:r>
      <w:r w:rsidR="1EA83917" w:rsidRPr="00B26D6C">
        <w:rPr>
          <w:sz w:val="28"/>
          <w:szCs w:val="28"/>
        </w:rPr>
        <w:t>1</w:t>
      </w:r>
      <w:r w:rsidR="615DED81" w:rsidRPr="00B26D6C">
        <w:rPr>
          <w:sz w:val="28"/>
          <w:szCs w:val="28"/>
        </w:rPr>
        <w:t>9</w:t>
      </w:r>
      <w:r w:rsidR="1EA83917" w:rsidRPr="00B26D6C">
        <w:rPr>
          <w:sz w:val="28"/>
          <w:szCs w:val="28"/>
        </w:rPr>
        <w:t>.06.202</w:t>
      </w:r>
      <w:r w:rsidR="196E5C76" w:rsidRPr="00B26D6C">
        <w:rPr>
          <w:sz w:val="28"/>
          <w:szCs w:val="28"/>
        </w:rPr>
        <w:t>4</w:t>
      </w:r>
      <w:r w:rsidRPr="19E59C84">
        <w:rPr>
          <w:sz w:val="28"/>
          <w:szCs w:val="28"/>
        </w:rPr>
        <w:t xml:space="preserve"> была выполнена мной в полном объеме.</w:t>
      </w:r>
    </w:p>
    <w:p w14:paraId="09F9F9E9" w14:textId="5E804007" w:rsidR="0010035F" w:rsidRPr="002D0C29" w:rsidRDefault="0010035F" w:rsidP="00F52514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t xml:space="preserve">При выполнении работ, предусмотренных заданием на практику, в организации </w:t>
      </w:r>
      <w:r w:rsidR="00F52514" w:rsidRPr="002D0C29">
        <w:rPr>
          <w:rFonts w:eastAsia="Times New Roman" w:cs="Times New Roman"/>
          <w:sz w:val="28"/>
          <w:szCs w:val="28"/>
        </w:rPr>
        <w:t xml:space="preserve">ФГБОУ ВО «Вятский государственный университет» мной, </w:t>
      </w:r>
      <w:r w:rsidR="005A042C" w:rsidRPr="005A042C">
        <w:rPr>
          <w:rFonts w:cs="Times New Roman"/>
          <w:sz w:val="28"/>
          <w:szCs w:val="28"/>
        </w:rPr>
        <w:t>Титков Дмитрий Михайлович</w:t>
      </w:r>
      <w:r w:rsidRPr="002D0C29">
        <w:rPr>
          <w:rFonts w:eastAsia="Times New Roman" w:cs="Times New Roman"/>
          <w:sz w:val="28"/>
          <w:szCs w:val="28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2D0C29">
        <w:rPr>
          <w:rFonts w:eastAsia="Times New Roman" w:cs="Times New Roman"/>
          <w:sz w:val="28"/>
          <w:szCs w:val="28"/>
        </w:rPr>
        <w:t>ические правила и гигиенические</w:t>
      </w:r>
      <w:r w:rsidRPr="002D0C29">
        <w:rPr>
          <w:rFonts w:eastAsia="Times New Roman" w:cs="Times New Roman"/>
          <w:sz w:val="28"/>
          <w:szCs w:val="28"/>
        </w:rPr>
        <w:t xml:space="preserve"> нормативы. </w:t>
      </w:r>
      <w:r w:rsidR="00F52514" w:rsidRPr="002D0C29">
        <w:rPr>
          <w:rFonts w:eastAsia="Times New Roman" w:cs="Times New Roman"/>
          <w:sz w:val="28"/>
          <w:szCs w:val="28"/>
        </w:rPr>
        <w:t xml:space="preserve">Пройден вводный инструктаж и инструктаж на рабочем месте. </w:t>
      </w:r>
      <w:r w:rsidRPr="002D0C29">
        <w:rPr>
          <w:rFonts w:eastAsia="Times New Roman" w:cs="Times New Roman"/>
          <w:sz w:val="28"/>
          <w:szCs w:val="28"/>
        </w:rPr>
        <w:t>Замечаний не имел.</w:t>
      </w:r>
    </w:p>
    <w:p w14:paraId="50F40DEB" w14:textId="77777777" w:rsidR="0010035F" w:rsidRPr="002D0C29" w:rsidRDefault="0010035F" w:rsidP="00F52514">
      <w:pPr>
        <w:rPr>
          <w:rFonts w:eastAsia="Times New Roman" w:cs="Times New Roman"/>
          <w:szCs w:val="24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58A50F17" w14:textId="77777777" w:rsidR="002D0C29" w:rsidRPr="002D0C29" w:rsidRDefault="64509B84" w:rsidP="002D0C2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6" w:name="_Toc156999280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16"/>
    </w:p>
    <w:p w14:paraId="77A52294" w14:textId="77777777" w:rsidR="002D0C29" w:rsidRPr="002D0C29" w:rsidRDefault="002D0C29" w:rsidP="002D0C29">
      <w:pPr>
        <w:keepLines/>
        <w:jc w:val="center"/>
        <w:rPr>
          <w:rFonts w:cs="Times New Roman"/>
          <w:b/>
          <w:sz w:val="28"/>
          <w:szCs w:val="28"/>
        </w:rPr>
      </w:pPr>
    </w:p>
    <w:p w14:paraId="49594D25" w14:textId="77777777" w:rsidR="0010035F" w:rsidRPr="00DF7772" w:rsidRDefault="002D0C29" w:rsidP="00DF7772">
      <w:pPr>
        <w:rPr>
          <w:rFonts w:cs="Times New Roman"/>
          <w:b/>
          <w:bCs/>
          <w:sz w:val="28"/>
          <w:szCs w:val="28"/>
        </w:rPr>
      </w:pPr>
      <w:r w:rsidRPr="00DF7772">
        <w:rPr>
          <w:rFonts w:cs="Times New Roman"/>
          <w:sz w:val="28"/>
          <w:szCs w:val="28"/>
          <w:highlight w:val="yellow"/>
        </w:rPr>
        <w:t>Список</w:t>
      </w:r>
    </w:p>
    <w:p w14:paraId="007DCDA8" w14:textId="77777777" w:rsidR="0092636D" w:rsidRPr="002D0C29" w:rsidRDefault="0092636D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450EA2D7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3DD355C9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1A81F0B1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717AAFBA" w14:textId="77777777" w:rsidR="0010035F" w:rsidRPr="002D0C29" w:rsidRDefault="0010035F">
      <w:pPr>
        <w:spacing w:after="160" w:line="259" w:lineRule="auto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br w:type="page"/>
      </w:r>
    </w:p>
    <w:p w14:paraId="1635A52E" w14:textId="77777777" w:rsidR="0010035F" w:rsidRPr="002D0C29" w:rsidRDefault="64509B84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56999281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r w:rsidR="60576C66" w:rsidRPr="002D0C29">
        <w:rPr>
          <w:rFonts w:ascii="Times New Roman" w:hAnsi="Times New Roman" w:cs="Times New Roman"/>
          <w:b/>
          <w:bCs/>
          <w:color w:val="auto"/>
        </w:rPr>
        <w:t xml:space="preserve"> А</w:t>
      </w:r>
      <w:bookmarkEnd w:id="17"/>
    </w:p>
    <w:p w14:paraId="02C96A90" w14:textId="77777777" w:rsidR="00046AD5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ИСХОДНЫЙ КОД</w:t>
      </w:r>
    </w:p>
    <w:p w14:paraId="56EE48EE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2908EB2C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121FD38A" w14:textId="77777777" w:rsidR="00046AD5" w:rsidRPr="002D0C29" w:rsidRDefault="00046AD5" w:rsidP="00046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567E0087" w14:textId="77777777" w:rsidR="00D806D9" w:rsidRPr="002D0C29" w:rsidRDefault="60576C66" w:rsidP="00D806D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8" w:name="_Toc156999282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Б</w:t>
      </w:r>
      <w:bookmarkEnd w:id="18"/>
    </w:p>
    <w:p w14:paraId="7768D695" w14:textId="77777777" w:rsidR="00F92BC0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ТЕХНИЧЕСКОЕ ЗАДАНИЕ</w:t>
      </w:r>
    </w:p>
    <w:p w14:paraId="1FE2DD96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7357532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07F023C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36954311" w14:textId="77777777" w:rsidR="00090DDC" w:rsidRPr="002D0C29" w:rsidRDefault="448DCF20" w:rsidP="00090DDC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5699928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В</w:t>
      </w:r>
      <w:bookmarkEnd w:id="19"/>
    </w:p>
    <w:p w14:paraId="5E33F164" w14:textId="77777777" w:rsidR="00090DDC" w:rsidRPr="002D0C29" w:rsidRDefault="00090DDC" w:rsidP="00090DDC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ПРОГРАММА И МЕТОДИКА ИСПЫТАНИЙ</w:t>
      </w:r>
    </w:p>
    <w:p w14:paraId="4BDB549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916C19D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74869460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6565A67C" w14:textId="77777777" w:rsidR="005A4AD5" w:rsidRPr="002D0C29" w:rsidRDefault="3D0AEEA1" w:rsidP="005A4AD5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5699928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Г</w:t>
      </w:r>
      <w:bookmarkEnd w:id="20"/>
    </w:p>
    <w:p w14:paraId="7C6B7655" w14:textId="77777777" w:rsidR="005A4AD5" w:rsidRPr="002D0C29" w:rsidRDefault="005A4AD5" w:rsidP="005A4AD5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РУКОВОДСТВО ПОЛЬЗОВАТЕЛЯ</w:t>
      </w:r>
    </w:p>
    <w:p w14:paraId="187F57B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54738AF4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sectPr w:rsidR="005A4AD5" w:rsidRPr="002D0C29" w:rsidSect="004A24EC">
      <w:headerReference w:type="default" r:id="rId72"/>
      <w:footerReference w:type="default" r:id="rId73"/>
      <w:headerReference w:type="first" r:id="rId74"/>
      <w:footerReference w:type="first" r:id="rId75"/>
      <w:pgSz w:w="11906" w:h="16838"/>
      <w:pgMar w:top="1134" w:right="707" w:bottom="1134" w:left="1701" w:header="0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5688C" w14:textId="77777777" w:rsidR="00652C27" w:rsidRDefault="00652C27" w:rsidP="0092636D">
      <w:pPr>
        <w:spacing w:line="240" w:lineRule="auto"/>
      </w:pPr>
      <w:r>
        <w:separator/>
      </w:r>
    </w:p>
  </w:endnote>
  <w:endnote w:type="continuationSeparator" w:id="0">
    <w:p w14:paraId="3DB0869D" w14:textId="77777777" w:rsidR="00652C27" w:rsidRDefault="00652C27" w:rsidP="009263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0E8E7" w14:textId="2307CE46" w:rsidR="008936B5" w:rsidRPr="0092636D" w:rsidRDefault="008936B5" w:rsidP="5EC7B6D3">
    <w:pPr>
      <w:pStyle w:val="ac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>
      <w:rPr>
        <w:noProof/>
      </w:rPr>
      <w:t>1</w:t>
    </w:r>
    <w:r w:rsidRPr="5EC7B6D3">
      <w:fldChar w:fldCharType="end"/>
    </w:r>
    <w:sdt>
      <w:sdtPr>
        <w:rPr>
          <w:rFonts w:cs="Times New Roman"/>
          <w:szCs w:val="24"/>
        </w:rPr>
        <w:id w:val="1767029751"/>
        <w:showingPlcHdr/>
        <w:docPartObj>
          <w:docPartGallery w:val="Page Numbers (Bottom of Page)"/>
          <w:docPartUnique/>
        </w:docPartObj>
      </w:sdtPr>
      <w:sdtContent>
        <w:r w:rsidRPr="5EC7B6D3">
          <w:rPr>
            <w:rFonts w:cs="Times New Roman"/>
            <w:szCs w:val="24"/>
          </w:rPr>
          <w:t>Место для ввода текста.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1E470505" w14:textId="77777777" w:rsidTr="5EC7B6D3">
      <w:trPr>
        <w:trHeight w:val="300"/>
      </w:trPr>
      <w:tc>
        <w:tcPr>
          <w:tcW w:w="3165" w:type="dxa"/>
        </w:tcPr>
        <w:p w14:paraId="70314EEA" w14:textId="77777777" w:rsidR="008936B5" w:rsidRDefault="008936B5" w:rsidP="5EC7B6D3">
          <w:pPr>
            <w:pStyle w:val="aa"/>
            <w:ind w:left="-115"/>
          </w:pPr>
        </w:p>
      </w:tc>
      <w:tc>
        <w:tcPr>
          <w:tcW w:w="3165" w:type="dxa"/>
        </w:tcPr>
        <w:p w14:paraId="2EAD669D" w14:textId="77777777" w:rsidR="008936B5" w:rsidRDefault="008936B5" w:rsidP="5EC7B6D3">
          <w:pPr>
            <w:pStyle w:val="aa"/>
            <w:jc w:val="center"/>
          </w:pPr>
        </w:p>
      </w:tc>
      <w:tc>
        <w:tcPr>
          <w:tcW w:w="3165" w:type="dxa"/>
        </w:tcPr>
        <w:p w14:paraId="4D465566" w14:textId="77777777" w:rsidR="008936B5" w:rsidRDefault="008936B5" w:rsidP="5EC7B6D3">
          <w:pPr>
            <w:pStyle w:val="aa"/>
            <w:ind w:right="-115"/>
            <w:jc w:val="right"/>
          </w:pPr>
        </w:p>
      </w:tc>
    </w:tr>
  </w:tbl>
  <w:p w14:paraId="259857ED" w14:textId="77777777" w:rsidR="008936B5" w:rsidRDefault="008936B5" w:rsidP="5EC7B6D3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32E9F" w14:textId="77777777" w:rsidR="008936B5" w:rsidRPr="00AE4BC3" w:rsidRDefault="008936B5" w:rsidP="00AE4BC3">
    <w:pPr>
      <w:pStyle w:val="ac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AC01B" w14:textId="77777777" w:rsidR="008936B5" w:rsidRDefault="008936B5" w:rsidP="5EC7B6D3">
    <w:pPr>
      <w:pStyle w:val="ac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C3C46" w14:textId="006E1553" w:rsidR="004A24EC" w:rsidRPr="0092636D" w:rsidRDefault="004C444F" w:rsidP="5EC7B6D3">
    <w:pPr>
      <w:pStyle w:val="ac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 w:rsidR="00944FF6">
      <w:rPr>
        <w:noProof/>
      </w:rPr>
      <w:t>3</w:t>
    </w:r>
    <w:r w:rsidRPr="5EC7B6D3"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6663799"/>
      <w:docPartObj>
        <w:docPartGallery w:val="Page Numbers (Bottom of Page)"/>
        <w:docPartUnique/>
      </w:docPartObj>
    </w:sdtPr>
    <w:sdtContent>
      <w:p w14:paraId="113DA988" w14:textId="043D1195" w:rsidR="00153794" w:rsidRDefault="0015379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B546F9" w14:textId="53106A02" w:rsidR="004A24EC" w:rsidRPr="00AE4BC3" w:rsidRDefault="004A24EC" w:rsidP="00AE4BC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F6C36" w14:textId="77777777" w:rsidR="00652C27" w:rsidRDefault="00652C27" w:rsidP="0092636D">
      <w:pPr>
        <w:spacing w:line="240" w:lineRule="auto"/>
      </w:pPr>
      <w:r>
        <w:separator/>
      </w:r>
    </w:p>
  </w:footnote>
  <w:footnote w:type="continuationSeparator" w:id="0">
    <w:p w14:paraId="6A2A9772" w14:textId="77777777" w:rsidR="00652C27" w:rsidRDefault="00652C27" w:rsidP="009263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77197922" w14:textId="77777777" w:rsidTr="5EC7B6D3">
      <w:trPr>
        <w:trHeight w:val="300"/>
      </w:trPr>
      <w:tc>
        <w:tcPr>
          <w:tcW w:w="3165" w:type="dxa"/>
        </w:tcPr>
        <w:p w14:paraId="099610E7" w14:textId="77777777" w:rsidR="008936B5" w:rsidRDefault="008936B5" w:rsidP="5EC7B6D3">
          <w:pPr>
            <w:pStyle w:val="aa"/>
            <w:ind w:left="-115"/>
          </w:pPr>
        </w:p>
      </w:tc>
      <w:tc>
        <w:tcPr>
          <w:tcW w:w="3165" w:type="dxa"/>
        </w:tcPr>
        <w:p w14:paraId="5D1311A8" w14:textId="77777777" w:rsidR="008936B5" w:rsidRDefault="008936B5" w:rsidP="5EC7B6D3">
          <w:pPr>
            <w:pStyle w:val="aa"/>
            <w:jc w:val="center"/>
          </w:pPr>
        </w:p>
      </w:tc>
      <w:tc>
        <w:tcPr>
          <w:tcW w:w="3165" w:type="dxa"/>
        </w:tcPr>
        <w:p w14:paraId="3F994C86" w14:textId="77777777" w:rsidR="008936B5" w:rsidRDefault="008936B5" w:rsidP="5EC7B6D3">
          <w:pPr>
            <w:pStyle w:val="aa"/>
            <w:ind w:right="-115"/>
            <w:jc w:val="right"/>
          </w:pPr>
        </w:p>
      </w:tc>
    </w:tr>
  </w:tbl>
  <w:p w14:paraId="2748FFFE" w14:textId="77777777" w:rsidR="008936B5" w:rsidRDefault="008936B5" w:rsidP="5EC7B6D3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AFB2C" w14:textId="77777777" w:rsidR="008936B5" w:rsidRPr="008936B5" w:rsidRDefault="008936B5" w:rsidP="008936B5">
    <w:pPr>
      <w:pStyle w:val="aa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24C0A" w14:textId="77777777" w:rsidR="008936B5" w:rsidRPr="008936B5" w:rsidRDefault="008936B5" w:rsidP="008936B5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931FE" w14:textId="77777777" w:rsidR="008936B5" w:rsidRDefault="008936B5" w:rsidP="008936B5">
    <w:pPr>
      <w:pStyle w:val="aa"/>
      <w:ind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CB42EF4" w14:textId="77777777" w:rsidTr="5EC7B6D3">
      <w:trPr>
        <w:trHeight w:val="300"/>
      </w:trPr>
      <w:tc>
        <w:tcPr>
          <w:tcW w:w="3165" w:type="dxa"/>
        </w:tcPr>
        <w:p w14:paraId="3DD5E05B" w14:textId="5FE1825D" w:rsidR="5EC7B6D3" w:rsidRDefault="5EC7B6D3" w:rsidP="5EC7B6D3">
          <w:pPr>
            <w:pStyle w:val="aa"/>
            <w:ind w:left="-115"/>
          </w:pPr>
        </w:p>
      </w:tc>
      <w:tc>
        <w:tcPr>
          <w:tcW w:w="3165" w:type="dxa"/>
        </w:tcPr>
        <w:p w14:paraId="4B13CE1D" w14:textId="65317969" w:rsidR="5EC7B6D3" w:rsidRDefault="5EC7B6D3" w:rsidP="5EC7B6D3">
          <w:pPr>
            <w:pStyle w:val="aa"/>
            <w:jc w:val="center"/>
          </w:pPr>
        </w:p>
      </w:tc>
      <w:tc>
        <w:tcPr>
          <w:tcW w:w="3165" w:type="dxa"/>
        </w:tcPr>
        <w:p w14:paraId="2A8423A6" w14:textId="5D6F73D5" w:rsidR="5EC7B6D3" w:rsidRDefault="5EC7B6D3" w:rsidP="5EC7B6D3">
          <w:pPr>
            <w:pStyle w:val="aa"/>
            <w:ind w:right="-115"/>
            <w:jc w:val="right"/>
          </w:pPr>
        </w:p>
      </w:tc>
    </w:tr>
  </w:tbl>
  <w:p w14:paraId="537FC1FD" w14:textId="58A28569" w:rsidR="5EC7B6D3" w:rsidRDefault="5EC7B6D3" w:rsidP="5EC7B6D3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5C75C8B" w14:textId="77777777" w:rsidTr="5EC7B6D3">
      <w:trPr>
        <w:trHeight w:val="300"/>
      </w:trPr>
      <w:tc>
        <w:tcPr>
          <w:tcW w:w="3165" w:type="dxa"/>
        </w:tcPr>
        <w:p w14:paraId="2BC5A76E" w14:textId="1D30CFE7" w:rsidR="5EC7B6D3" w:rsidRDefault="5EC7B6D3" w:rsidP="5EC7B6D3">
          <w:pPr>
            <w:pStyle w:val="aa"/>
            <w:ind w:left="-115"/>
          </w:pPr>
        </w:p>
      </w:tc>
      <w:tc>
        <w:tcPr>
          <w:tcW w:w="3165" w:type="dxa"/>
        </w:tcPr>
        <w:p w14:paraId="06E4070D" w14:textId="51DEE195" w:rsidR="5EC7B6D3" w:rsidRDefault="5EC7B6D3" w:rsidP="5EC7B6D3">
          <w:pPr>
            <w:pStyle w:val="aa"/>
            <w:jc w:val="center"/>
          </w:pPr>
        </w:p>
      </w:tc>
      <w:tc>
        <w:tcPr>
          <w:tcW w:w="3165" w:type="dxa"/>
        </w:tcPr>
        <w:p w14:paraId="702F0163" w14:textId="1C5D7FF8" w:rsidR="5EC7B6D3" w:rsidRDefault="5EC7B6D3" w:rsidP="5EC7B6D3">
          <w:pPr>
            <w:pStyle w:val="aa"/>
            <w:ind w:right="-115"/>
            <w:jc w:val="right"/>
          </w:pPr>
        </w:p>
      </w:tc>
    </w:tr>
  </w:tbl>
  <w:p w14:paraId="0307907D" w14:textId="64C6578D" w:rsidR="5EC7B6D3" w:rsidRDefault="5EC7B6D3" w:rsidP="5EC7B6D3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9754D"/>
    <w:multiLevelType w:val="multilevel"/>
    <w:tmpl w:val="7A7C6702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FA63E1"/>
    <w:multiLevelType w:val="multilevel"/>
    <w:tmpl w:val="B39E45E6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840E3C"/>
    <w:multiLevelType w:val="hybridMultilevel"/>
    <w:tmpl w:val="A8A2E948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AE07DDF"/>
    <w:multiLevelType w:val="hybridMultilevel"/>
    <w:tmpl w:val="7076E1B0"/>
    <w:lvl w:ilvl="0" w:tplc="9B3CE014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0E6A7488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E367F3C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822EAE72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DE2488E6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6060B5FC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9A4B38A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DB91928"/>
    <w:multiLevelType w:val="multilevel"/>
    <w:tmpl w:val="7DC215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2D3D90"/>
    <w:multiLevelType w:val="hybridMultilevel"/>
    <w:tmpl w:val="0ACEEBC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57A46607"/>
    <w:multiLevelType w:val="hybridMultilevel"/>
    <w:tmpl w:val="3A043A34"/>
    <w:lvl w:ilvl="0" w:tplc="107CA9F2">
      <w:start w:val="1"/>
      <w:numFmt w:val="decimal"/>
      <w:lvlText w:val="%1)"/>
      <w:lvlJc w:val="left"/>
      <w:pPr>
        <w:ind w:left="1105" w:hanging="396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9E903C8"/>
    <w:multiLevelType w:val="hybridMultilevel"/>
    <w:tmpl w:val="7B9C9AEA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62F75AD1"/>
    <w:multiLevelType w:val="hybridMultilevel"/>
    <w:tmpl w:val="8F147A1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679456AD"/>
    <w:multiLevelType w:val="hybridMultilevel"/>
    <w:tmpl w:val="F7D0847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73316105"/>
    <w:multiLevelType w:val="multilevel"/>
    <w:tmpl w:val="406E45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572747"/>
    <w:multiLevelType w:val="hybridMultilevel"/>
    <w:tmpl w:val="27649FA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1965119100">
    <w:abstractNumId w:val="2"/>
  </w:num>
  <w:num w:numId="2" w16cid:durableId="1474786888">
    <w:abstractNumId w:val="11"/>
  </w:num>
  <w:num w:numId="3" w16cid:durableId="172885187">
    <w:abstractNumId w:val="7"/>
  </w:num>
  <w:num w:numId="4" w16cid:durableId="1264456776">
    <w:abstractNumId w:val="5"/>
  </w:num>
  <w:num w:numId="5" w16cid:durableId="1985353928">
    <w:abstractNumId w:val="1"/>
  </w:num>
  <w:num w:numId="6" w16cid:durableId="1236550364">
    <w:abstractNumId w:val="0"/>
  </w:num>
  <w:num w:numId="7" w16cid:durableId="1846549667">
    <w:abstractNumId w:val="8"/>
  </w:num>
  <w:num w:numId="8" w16cid:durableId="1281185132">
    <w:abstractNumId w:val="3"/>
  </w:num>
  <w:num w:numId="9" w16cid:durableId="1351684394">
    <w:abstractNumId w:val="10"/>
  </w:num>
  <w:num w:numId="10" w16cid:durableId="1362978190">
    <w:abstractNumId w:val="4"/>
  </w:num>
  <w:num w:numId="11" w16cid:durableId="2001154756">
    <w:abstractNumId w:val="9"/>
  </w:num>
  <w:num w:numId="12" w16cid:durableId="50701568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E9"/>
    <w:rsid w:val="00020E56"/>
    <w:rsid w:val="00035010"/>
    <w:rsid w:val="00040A0D"/>
    <w:rsid w:val="00045CC7"/>
    <w:rsid w:val="00046AD5"/>
    <w:rsid w:val="00050924"/>
    <w:rsid w:val="0005619E"/>
    <w:rsid w:val="00060F3F"/>
    <w:rsid w:val="000619FC"/>
    <w:rsid w:val="0008019E"/>
    <w:rsid w:val="000801C7"/>
    <w:rsid w:val="00080907"/>
    <w:rsid w:val="000828CC"/>
    <w:rsid w:val="00082CB7"/>
    <w:rsid w:val="000835BA"/>
    <w:rsid w:val="00090DDC"/>
    <w:rsid w:val="000910F2"/>
    <w:rsid w:val="0009575A"/>
    <w:rsid w:val="00095C9B"/>
    <w:rsid w:val="000A57F0"/>
    <w:rsid w:val="000A62FD"/>
    <w:rsid w:val="000A6D6D"/>
    <w:rsid w:val="000B198E"/>
    <w:rsid w:val="000B25F9"/>
    <w:rsid w:val="000D057A"/>
    <w:rsid w:val="000D5F58"/>
    <w:rsid w:val="000E452A"/>
    <w:rsid w:val="000E7147"/>
    <w:rsid w:val="0010035F"/>
    <w:rsid w:val="0011541D"/>
    <w:rsid w:val="00120260"/>
    <w:rsid w:val="0012112B"/>
    <w:rsid w:val="00125FD3"/>
    <w:rsid w:val="001402BF"/>
    <w:rsid w:val="00143A87"/>
    <w:rsid w:val="00153794"/>
    <w:rsid w:val="00167582"/>
    <w:rsid w:val="00171859"/>
    <w:rsid w:val="001B2D74"/>
    <w:rsid w:val="001D78D5"/>
    <w:rsid w:val="001E0EEB"/>
    <w:rsid w:val="001F69EF"/>
    <w:rsid w:val="001F6D27"/>
    <w:rsid w:val="002375FC"/>
    <w:rsid w:val="00247A79"/>
    <w:rsid w:val="002511BD"/>
    <w:rsid w:val="00253036"/>
    <w:rsid w:val="002724D9"/>
    <w:rsid w:val="00284169"/>
    <w:rsid w:val="00295639"/>
    <w:rsid w:val="002A05E5"/>
    <w:rsid w:val="002A536A"/>
    <w:rsid w:val="002B0DDC"/>
    <w:rsid w:val="002B273F"/>
    <w:rsid w:val="002C41BD"/>
    <w:rsid w:val="002C4275"/>
    <w:rsid w:val="002C4600"/>
    <w:rsid w:val="002D0C29"/>
    <w:rsid w:val="002D4DEE"/>
    <w:rsid w:val="002D7884"/>
    <w:rsid w:val="00302B6B"/>
    <w:rsid w:val="003054FA"/>
    <w:rsid w:val="00305C3B"/>
    <w:rsid w:val="0031223A"/>
    <w:rsid w:val="00312DEA"/>
    <w:rsid w:val="00317DBE"/>
    <w:rsid w:val="00326F48"/>
    <w:rsid w:val="00335366"/>
    <w:rsid w:val="00344BCF"/>
    <w:rsid w:val="0037581D"/>
    <w:rsid w:val="003826CC"/>
    <w:rsid w:val="00384D56"/>
    <w:rsid w:val="003A078E"/>
    <w:rsid w:val="003A1720"/>
    <w:rsid w:val="003A183B"/>
    <w:rsid w:val="003A23A6"/>
    <w:rsid w:val="003A32F8"/>
    <w:rsid w:val="003A4B88"/>
    <w:rsid w:val="003B45AA"/>
    <w:rsid w:val="003B5DB9"/>
    <w:rsid w:val="003D4F1B"/>
    <w:rsid w:val="003E4A47"/>
    <w:rsid w:val="003E6803"/>
    <w:rsid w:val="003F2FBE"/>
    <w:rsid w:val="003F376C"/>
    <w:rsid w:val="004015A2"/>
    <w:rsid w:val="00402ADC"/>
    <w:rsid w:val="00405677"/>
    <w:rsid w:val="004060D2"/>
    <w:rsid w:val="00406193"/>
    <w:rsid w:val="00420B2F"/>
    <w:rsid w:val="00421F6C"/>
    <w:rsid w:val="00432892"/>
    <w:rsid w:val="00436077"/>
    <w:rsid w:val="0043709D"/>
    <w:rsid w:val="00442C50"/>
    <w:rsid w:val="00446282"/>
    <w:rsid w:val="00464AF0"/>
    <w:rsid w:val="00476040"/>
    <w:rsid w:val="004A1560"/>
    <w:rsid w:val="004A24EC"/>
    <w:rsid w:val="004C0CC6"/>
    <w:rsid w:val="004C444F"/>
    <w:rsid w:val="004C5803"/>
    <w:rsid w:val="004E4C8A"/>
    <w:rsid w:val="004F0647"/>
    <w:rsid w:val="004F0A99"/>
    <w:rsid w:val="004F2F0E"/>
    <w:rsid w:val="005025E9"/>
    <w:rsid w:val="00512503"/>
    <w:rsid w:val="0051375D"/>
    <w:rsid w:val="00532E01"/>
    <w:rsid w:val="005427E4"/>
    <w:rsid w:val="005524CE"/>
    <w:rsid w:val="00557C59"/>
    <w:rsid w:val="00581511"/>
    <w:rsid w:val="005847BB"/>
    <w:rsid w:val="00591F22"/>
    <w:rsid w:val="005921AE"/>
    <w:rsid w:val="0059411F"/>
    <w:rsid w:val="00595D73"/>
    <w:rsid w:val="005A030A"/>
    <w:rsid w:val="005A042C"/>
    <w:rsid w:val="005A4AD5"/>
    <w:rsid w:val="005A5E95"/>
    <w:rsid w:val="005B18F6"/>
    <w:rsid w:val="005B4EE8"/>
    <w:rsid w:val="005D043F"/>
    <w:rsid w:val="005E1C02"/>
    <w:rsid w:val="005E3E7F"/>
    <w:rsid w:val="005E45CF"/>
    <w:rsid w:val="00602CA2"/>
    <w:rsid w:val="00604A27"/>
    <w:rsid w:val="00610861"/>
    <w:rsid w:val="006128DA"/>
    <w:rsid w:val="006178B7"/>
    <w:rsid w:val="00627ECF"/>
    <w:rsid w:val="00643117"/>
    <w:rsid w:val="00644BCE"/>
    <w:rsid w:val="00652C27"/>
    <w:rsid w:val="006B2278"/>
    <w:rsid w:val="006C335F"/>
    <w:rsid w:val="006D50FC"/>
    <w:rsid w:val="006D624C"/>
    <w:rsid w:val="006F13ED"/>
    <w:rsid w:val="007144ED"/>
    <w:rsid w:val="00717830"/>
    <w:rsid w:val="00720B0B"/>
    <w:rsid w:val="0072486C"/>
    <w:rsid w:val="0074282D"/>
    <w:rsid w:val="0075273F"/>
    <w:rsid w:val="007536AB"/>
    <w:rsid w:val="00770DF6"/>
    <w:rsid w:val="00771261"/>
    <w:rsid w:val="007768EB"/>
    <w:rsid w:val="007963A1"/>
    <w:rsid w:val="007D21A3"/>
    <w:rsid w:val="007D6802"/>
    <w:rsid w:val="007E677A"/>
    <w:rsid w:val="007E73B7"/>
    <w:rsid w:val="007F1E78"/>
    <w:rsid w:val="007F41E9"/>
    <w:rsid w:val="007F70B5"/>
    <w:rsid w:val="007F785D"/>
    <w:rsid w:val="00851430"/>
    <w:rsid w:val="00871C2E"/>
    <w:rsid w:val="008723C0"/>
    <w:rsid w:val="00873136"/>
    <w:rsid w:val="00875C7B"/>
    <w:rsid w:val="00885C86"/>
    <w:rsid w:val="008936B5"/>
    <w:rsid w:val="008948C8"/>
    <w:rsid w:val="008A7DDA"/>
    <w:rsid w:val="008B0137"/>
    <w:rsid w:val="008B2E8A"/>
    <w:rsid w:val="008C4A9F"/>
    <w:rsid w:val="008E4382"/>
    <w:rsid w:val="008F2B79"/>
    <w:rsid w:val="0090696D"/>
    <w:rsid w:val="00906B02"/>
    <w:rsid w:val="0092636D"/>
    <w:rsid w:val="00944FF6"/>
    <w:rsid w:val="00975665"/>
    <w:rsid w:val="00976E58"/>
    <w:rsid w:val="00977234"/>
    <w:rsid w:val="00983FBE"/>
    <w:rsid w:val="00985B69"/>
    <w:rsid w:val="00992B5C"/>
    <w:rsid w:val="009A1E40"/>
    <w:rsid w:val="009A37A1"/>
    <w:rsid w:val="009B2225"/>
    <w:rsid w:val="009E2BCC"/>
    <w:rsid w:val="009F3D69"/>
    <w:rsid w:val="00A13950"/>
    <w:rsid w:val="00A172B3"/>
    <w:rsid w:val="00A25276"/>
    <w:rsid w:val="00A31AE8"/>
    <w:rsid w:val="00A36BA9"/>
    <w:rsid w:val="00A46A29"/>
    <w:rsid w:val="00A514C7"/>
    <w:rsid w:val="00A52564"/>
    <w:rsid w:val="00A837A7"/>
    <w:rsid w:val="00AA0590"/>
    <w:rsid w:val="00AA65B6"/>
    <w:rsid w:val="00AB3CA4"/>
    <w:rsid w:val="00AB4E98"/>
    <w:rsid w:val="00AC3ECF"/>
    <w:rsid w:val="00AD3AC0"/>
    <w:rsid w:val="00AD450F"/>
    <w:rsid w:val="00AE032D"/>
    <w:rsid w:val="00AE0506"/>
    <w:rsid w:val="00AE4BC3"/>
    <w:rsid w:val="00AE5DDF"/>
    <w:rsid w:val="00AF451D"/>
    <w:rsid w:val="00AF6B2B"/>
    <w:rsid w:val="00B03D18"/>
    <w:rsid w:val="00B269B0"/>
    <w:rsid w:val="00B26D6C"/>
    <w:rsid w:val="00B3745A"/>
    <w:rsid w:val="00B53A62"/>
    <w:rsid w:val="00B60563"/>
    <w:rsid w:val="00B606C1"/>
    <w:rsid w:val="00B84F19"/>
    <w:rsid w:val="00B917FD"/>
    <w:rsid w:val="00BB02E3"/>
    <w:rsid w:val="00BB5589"/>
    <w:rsid w:val="00BF3785"/>
    <w:rsid w:val="00C0116A"/>
    <w:rsid w:val="00C21D11"/>
    <w:rsid w:val="00C23DE5"/>
    <w:rsid w:val="00C256DD"/>
    <w:rsid w:val="00C34F07"/>
    <w:rsid w:val="00C35B30"/>
    <w:rsid w:val="00C40ACA"/>
    <w:rsid w:val="00C4488C"/>
    <w:rsid w:val="00C507E1"/>
    <w:rsid w:val="00C61D56"/>
    <w:rsid w:val="00C76916"/>
    <w:rsid w:val="00C77CE4"/>
    <w:rsid w:val="00C95E0E"/>
    <w:rsid w:val="00CA0996"/>
    <w:rsid w:val="00CA487C"/>
    <w:rsid w:val="00CB3D7B"/>
    <w:rsid w:val="00CC5D7F"/>
    <w:rsid w:val="00CC6B42"/>
    <w:rsid w:val="00CC7A30"/>
    <w:rsid w:val="00CD6DF8"/>
    <w:rsid w:val="00CE1D26"/>
    <w:rsid w:val="00CF2153"/>
    <w:rsid w:val="00CF76AA"/>
    <w:rsid w:val="00D006E3"/>
    <w:rsid w:val="00D118BC"/>
    <w:rsid w:val="00D12A5F"/>
    <w:rsid w:val="00D33512"/>
    <w:rsid w:val="00D448CC"/>
    <w:rsid w:val="00D7119E"/>
    <w:rsid w:val="00D71DC5"/>
    <w:rsid w:val="00D806D9"/>
    <w:rsid w:val="00D876D3"/>
    <w:rsid w:val="00D87A1B"/>
    <w:rsid w:val="00D954FD"/>
    <w:rsid w:val="00DB556B"/>
    <w:rsid w:val="00DC396C"/>
    <w:rsid w:val="00DC6E6D"/>
    <w:rsid w:val="00DC7C2C"/>
    <w:rsid w:val="00DF04FA"/>
    <w:rsid w:val="00DF7772"/>
    <w:rsid w:val="00E032D3"/>
    <w:rsid w:val="00E106AC"/>
    <w:rsid w:val="00E27187"/>
    <w:rsid w:val="00E51E97"/>
    <w:rsid w:val="00E52569"/>
    <w:rsid w:val="00E555DC"/>
    <w:rsid w:val="00E6355A"/>
    <w:rsid w:val="00E80112"/>
    <w:rsid w:val="00E90407"/>
    <w:rsid w:val="00E9683F"/>
    <w:rsid w:val="00EC0FCC"/>
    <w:rsid w:val="00EC520B"/>
    <w:rsid w:val="00ED3D72"/>
    <w:rsid w:val="00F01AF8"/>
    <w:rsid w:val="00F02A9F"/>
    <w:rsid w:val="00F04EB1"/>
    <w:rsid w:val="00F37B6D"/>
    <w:rsid w:val="00F52514"/>
    <w:rsid w:val="00F54A51"/>
    <w:rsid w:val="00F6253A"/>
    <w:rsid w:val="00F77370"/>
    <w:rsid w:val="00F92BC0"/>
    <w:rsid w:val="00FA29F0"/>
    <w:rsid w:val="00FB19C1"/>
    <w:rsid w:val="00FB20D1"/>
    <w:rsid w:val="00FB2856"/>
    <w:rsid w:val="00FC1249"/>
    <w:rsid w:val="00FD2E90"/>
    <w:rsid w:val="00FF4C5D"/>
    <w:rsid w:val="00FF509E"/>
    <w:rsid w:val="015AE379"/>
    <w:rsid w:val="01661D44"/>
    <w:rsid w:val="0492843B"/>
    <w:rsid w:val="069B93EE"/>
    <w:rsid w:val="071CCDA8"/>
    <w:rsid w:val="072FFD0F"/>
    <w:rsid w:val="0787695B"/>
    <w:rsid w:val="0837644F"/>
    <w:rsid w:val="0879B45A"/>
    <w:rsid w:val="09BB5DD6"/>
    <w:rsid w:val="09D190DB"/>
    <w:rsid w:val="09D334B0"/>
    <w:rsid w:val="0ABE7C44"/>
    <w:rsid w:val="0AC91050"/>
    <w:rsid w:val="0B585D27"/>
    <w:rsid w:val="0B773E0D"/>
    <w:rsid w:val="0BF03ECB"/>
    <w:rsid w:val="0D6B3CAA"/>
    <w:rsid w:val="0FCE9FA1"/>
    <w:rsid w:val="12E3EEB1"/>
    <w:rsid w:val="12E4AD09"/>
    <w:rsid w:val="13439C02"/>
    <w:rsid w:val="13AA6EB5"/>
    <w:rsid w:val="14F41677"/>
    <w:rsid w:val="1715B396"/>
    <w:rsid w:val="17500EA1"/>
    <w:rsid w:val="18AB22C7"/>
    <w:rsid w:val="19435675"/>
    <w:rsid w:val="196E5C76"/>
    <w:rsid w:val="19E59C84"/>
    <w:rsid w:val="1A3F05A2"/>
    <w:rsid w:val="1B37C8BE"/>
    <w:rsid w:val="1B969653"/>
    <w:rsid w:val="1C271489"/>
    <w:rsid w:val="1D3A681A"/>
    <w:rsid w:val="1D47D34B"/>
    <w:rsid w:val="1E2069F3"/>
    <w:rsid w:val="1E485B0C"/>
    <w:rsid w:val="1E5FDE71"/>
    <w:rsid w:val="1E89F4CC"/>
    <w:rsid w:val="1EA6FCC3"/>
    <w:rsid w:val="1EA83917"/>
    <w:rsid w:val="20869997"/>
    <w:rsid w:val="248DBDB9"/>
    <w:rsid w:val="2687DF71"/>
    <w:rsid w:val="2873023E"/>
    <w:rsid w:val="293E4679"/>
    <w:rsid w:val="2B3C53CD"/>
    <w:rsid w:val="2C48532E"/>
    <w:rsid w:val="3030FF90"/>
    <w:rsid w:val="321F60F1"/>
    <w:rsid w:val="32ED1645"/>
    <w:rsid w:val="331E1AB8"/>
    <w:rsid w:val="336E4FFF"/>
    <w:rsid w:val="3415614E"/>
    <w:rsid w:val="367B0887"/>
    <w:rsid w:val="36A5F0C1"/>
    <w:rsid w:val="37FD0C33"/>
    <w:rsid w:val="38E36840"/>
    <w:rsid w:val="3984B11C"/>
    <w:rsid w:val="399A3E55"/>
    <w:rsid w:val="3A61FFE5"/>
    <w:rsid w:val="3AF0E4F6"/>
    <w:rsid w:val="3D0AEEA1"/>
    <w:rsid w:val="3EBAB4A2"/>
    <w:rsid w:val="3FCB994D"/>
    <w:rsid w:val="3FDD7E76"/>
    <w:rsid w:val="40A5C3BE"/>
    <w:rsid w:val="413E8222"/>
    <w:rsid w:val="4150E3E1"/>
    <w:rsid w:val="43177625"/>
    <w:rsid w:val="4324A808"/>
    <w:rsid w:val="439F6C2B"/>
    <w:rsid w:val="445F3D41"/>
    <w:rsid w:val="448DCF20"/>
    <w:rsid w:val="4599C43A"/>
    <w:rsid w:val="45A6039D"/>
    <w:rsid w:val="45FF5320"/>
    <w:rsid w:val="476A93D4"/>
    <w:rsid w:val="476DBAB7"/>
    <w:rsid w:val="48132FFD"/>
    <w:rsid w:val="482E4A7D"/>
    <w:rsid w:val="4885EEAA"/>
    <w:rsid w:val="48A95842"/>
    <w:rsid w:val="48E3F336"/>
    <w:rsid w:val="49CAA6FD"/>
    <w:rsid w:val="49E4F6D4"/>
    <w:rsid w:val="49E69B51"/>
    <w:rsid w:val="4A4D1629"/>
    <w:rsid w:val="4A9ABC04"/>
    <w:rsid w:val="4AD74561"/>
    <w:rsid w:val="4B58812E"/>
    <w:rsid w:val="4B732919"/>
    <w:rsid w:val="4B756132"/>
    <w:rsid w:val="5034EA13"/>
    <w:rsid w:val="5089DF89"/>
    <w:rsid w:val="541967EE"/>
    <w:rsid w:val="542BB9F6"/>
    <w:rsid w:val="5442D56D"/>
    <w:rsid w:val="5611A8C7"/>
    <w:rsid w:val="56EAFB10"/>
    <w:rsid w:val="577C08E6"/>
    <w:rsid w:val="57D9F7AB"/>
    <w:rsid w:val="57F40506"/>
    <w:rsid w:val="585CCDDF"/>
    <w:rsid w:val="5A272CDD"/>
    <w:rsid w:val="5B68E20F"/>
    <w:rsid w:val="5B832C4C"/>
    <w:rsid w:val="5BCF3A0D"/>
    <w:rsid w:val="5D255302"/>
    <w:rsid w:val="5EA082D1"/>
    <w:rsid w:val="5EC7B6D3"/>
    <w:rsid w:val="5F123428"/>
    <w:rsid w:val="5F6702D5"/>
    <w:rsid w:val="5F97A101"/>
    <w:rsid w:val="603C5332"/>
    <w:rsid w:val="60576C66"/>
    <w:rsid w:val="60CBF95B"/>
    <w:rsid w:val="60F658B4"/>
    <w:rsid w:val="615DED81"/>
    <w:rsid w:val="6174F39B"/>
    <w:rsid w:val="622EF6EB"/>
    <w:rsid w:val="62FAA1BE"/>
    <w:rsid w:val="63F0547C"/>
    <w:rsid w:val="64509B84"/>
    <w:rsid w:val="64EC7918"/>
    <w:rsid w:val="6601039C"/>
    <w:rsid w:val="673F99A5"/>
    <w:rsid w:val="67539E34"/>
    <w:rsid w:val="67862F4C"/>
    <w:rsid w:val="682A3EB3"/>
    <w:rsid w:val="684DDE76"/>
    <w:rsid w:val="69A244AA"/>
    <w:rsid w:val="69FAE394"/>
    <w:rsid w:val="6BCF9159"/>
    <w:rsid w:val="6CEB8A33"/>
    <w:rsid w:val="6DE68938"/>
    <w:rsid w:val="6E477978"/>
    <w:rsid w:val="6EF9F72F"/>
    <w:rsid w:val="6F12EB3D"/>
    <w:rsid w:val="6F797A95"/>
    <w:rsid w:val="70413C25"/>
    <w:rsid w:val="71154AF6"/>
    <w:rsid w:val="712D1192"/>
    <w:rsid w:val="71C2FFE9"/>
    <w:rsid w:val="725A0C6E"/>
    <w:rsid w:val="727334CB"/>
    <w:rsid w:val="72CEC7E2"/>
    <w:rsid w:val="72D835EC"/>
    <w:rsid w:val="72E9DE5B"/>
    <w:rsid w:val="731DE8F6"/>
    <w:rsid w:val="734D3B67"/>
    <w:rsid w:val="74A3FA41"/>
    <w:rsid w:val="76CB5E21"/>
    <w:rsid w:val="78E47209"/>
    <w:rsid w:val="79B5DE75"/>
    <w:rsid w:val="7A1C19EE"/>
    <w:rsid w:val="7B1A78CC"/>
    <w:rsid w:val="7B4BA223"/>
    <w:rsid w:val="7BADE41C"/>
    <w:rsid w:val="7BF53D4E"/>
    <w:rsid w:val="7F2A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80AD21"/>
  <w15:docId w15:val="{0EEC6A62-CF02-4765-8FF0-5AF4A409B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aliases w:val="vgu_Text"/>
    <w:qFormat/>
    <w:rsid w:val="00405677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92636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595D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595D7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formattext">
    <w:name w:val="formattext"/>
    <w:basedOn w:val="a0"/>
    <w:rsid w:val="0010035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table" w:styleId="a4">
    <w:name w:val="Table Grid"/>
    <w:basedOn w:val="a2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0"/>
    <w:link w:val="a6"/>
    <w:uiPriority w:val="99"/>
    <w:semiHidden/>
    <w:unhideWhenUsed/>
    <w:rsid w:val="00B269B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7">
    <w:name w:val="Hyperlink"/>
    <w:basedOn w:val="a1"/>
    <w:uiPriority w:val="99"/>
    <w:unhideWhenUsed/>
    <w:rsid w:val="003A183B"/>
    <w:rPr>
      <w:color w:val="0563C1" w:themeColor="hyperlink"/>
      <w:u w:val="single"/>
    </w:rPr>
  </w:style>
  <w:style w:type="paragraph" w:styleId="a">
    <w:name w:val="List Paragraph"/>
    <w:aliases w:val="vgu_List1"/>
    <w:basedOn w:val="a0"/>
    <w:link w:val="a8"/>
    <w:uiPriority w:val="34"/>
    <w:qFormat/>
    <w:rsid w:val="00247A79"/>
    <w:pPr>
      <w:keepLines/>
      <w:numPr>
        <w:numId w:val="8"/>
      </w:numPr>
      <w:tabs>
        <w:tab w:val="left" w:pos="1276"/>
      </w:tabs>
    </w:pPr>
  </w:style>
  <w:style w:type="character" w:customStyle="1" w:styleId="10">
    <w:name w:val="Заголовок 1 Знак"/>
    <w:basedOn w:val="a1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0"/>
    <w:uiPriority w:val="39"/>
    <w:unhideWhenUsed/>
    <w:qFormat/>
    <w:rsid w:val="0092636D"/>
    <w:pPr>
      <w:spacing w:line="259" w:lineRule="auto"/>
      <w:outlineLvl w:val="9"/>
    </w:pPr>
  </w:style>
  <w:style w:type="paragraph" w:styleId="aa">
    <w:name w:val="header"/>
    <w:basedOn w:val="a0"/>
    <w:link w:val="ab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2636D"/>
  </w:style>
  <w:style w:type="paragraph" w:styleId="ac">
    <w:name w:val="footer"/>
    <w:basedOn w:val="a0"/>
    <w:link w:val="ad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2636D"/>
  </w:style>
  <w:style w:type="paragraph" w:styleId="11">
    <w:name w:val="toc 1"/>
    <w:basedOn w:val="a0"/>
    <w:next w:val="a0"/>
    <w:autoRedefine/>
    <w:uiPriority w:val="39"/>
    <w:unhideWhenUsed/>
    <w:rsid w:val="006128DA"/>
    <w:pPr>
      <w:spacing w:after="100"/>
    </w:pPr>
  </w:style>
  <w:style w:type="paragraph" w:styleId="ae">
    <w:name w:val="caption"/>
    <w:basedOn w:val="a0"/>
    <w:next w:val="a0"/>
    <w:uiPriority w:val="35"/>
    <w:unhideWhenUsed/>
    <w:qFormat/>
    <w:rsid w:val="00B84F19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vguxTitleDocName">
    <w:name w:val="vgux_TitleDocName"/>
    <w:basedOn w:val="a0"/>
    <w:qFormat/>
    <w:rsid w:val="00595D73"/>
    <w:pPr>
      <w:spacing w:before="480" w:after="120"/>
      <w:jc w:val="center"/>
    </w:pPr>
    <w:rPr>
      <w:b/>
      <w:caps/>
      <w:sz w:val="32"/>
      <w:lang w:val="en-US"/>
    </w:rPr>
  </w:style>
  <w:style w:type="character" w:customStyle="1" w:styleId="20">
    <w:name w:val="Заголовок 2 Знак"/>
    <w:basedOn w:val="a1"/>
    <w:link w:val="2"/>
    <w:uiPriority w:val="9"/>
    <w:rsid w:val="00595D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595D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212">
    <w:name w:val="Абзац 12пт 1.2 интервал"/>
    <w:basedOn w:val="a0"/>
    <w:link w:val="12120"/>
    <w:qFormat/>
    <w:rsid w:val="00DC7C2C"/>
    <w:pPr>
      <w:keepLines/>
      <w:suppressAutoHyphens/>
      <w:autoSpaceDE w:val="0"/>
      <w:autoSpaceDN w:val="0"/>
      <w:adjustRightInd w:val="0"/>
      <w:spacing w:before="60" w:after="60" w:line="288" w:lineRule="auto"/>
    </w:pPr>
    <w:rPr>
      <w:rFonts w:eastAsia="Times New Roman" w:cs="Times New Roman"/>
      <w:sz w:val="28"/>
      <w:szCs w:val="20"/>
    </w:rPr>
  </w:style>
  <w:style w:type="paragraph" w:customStyle="1" w:styleId="141">
    <w:name w:val="Таблица 14 пт 1 интервал"/>
    <w:basedOn w:val="a0"/>
    <w:link w:val="1410"/>
    <w:qFormat/>
    <w:rsid w:val="00DC7C2C"/>
    <w:pPr>
      <w:keepLines/>
      <w:autoSpaceDE w:val="0"/>
      <w:autoSpaceDN w:val="0"/>
      <w:adjustRightInd w:val="0"/>
      <w:spacing w:before="60" w:after="60" w:line="240" w:lineRule="auto"/>
    </w:pPr>
    <w:rPr>
      <w:rFonts w:eastAsia="Times New Roman" w:cs="Times New Roman"/>
      <w:sz w:val="28"/>
      <w:szCs w:val="20"/>
    </w:rPr>
  </w:style>
  <w:style w:type="character" w:customStyle="1" w:styleId="1410">
    <w:name w:val="Таблица 14 пт 1 интервал Знак"/>
    <w:link w:val="141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2120">
    <w:name w:val="Абзац 12пт 1.2 интервал Знак"/>
    <w:link w:val="1212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75273F"/>
    <w:pPr>
      <w:spacing w:after="100"/>
      <w:ind w:left="220"/>
    </w:pPr>
  </w:style>
  <w:style w:type="paragraph" w:styleId="31">
    <w:name w:val="toc 3"/>
    <w:basedOn w:val="a0"/>
    <w:next w:val="a0"/>
    <w:autoRedefine/>
    <w:uiPriority w:val="39"/>
    <w:unhideWhenUsed/>
    <w:rsid w:val="0075273F"/>
    <w:pPr>
      <w:spacing w:after="100"/>
      <w:ind w:left="440"/>
    </w:pPr>
  </w:style>
  <w:style w:type="paragraph" w:styleId="af">
    <w:name w:val="Normal (Web)"/>
    <w:basedOn w:val="a0"/>
    <w:uiPriority w:val="99"/>
    <w:semiHidden/>
    <w:unhideWhenUsed/>
    <w:rsid w:val="007E677A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8">
    <w:name w:val="Абзац списка Знак"/>
    <w:aliases w:val="vgu_List1 Знак"/>
    <w:basedOn w:val="a1"/>
    <w:link w:val="a"/>
    <w:uiPriority w:val="34"/>
    <w:locked/>
    <w:rsid w:val="00247A79"/>
    <w:rPr>
      <w:rFonts w:ascii="Times New Roman" w:eastAsiaTheme="minorEastAsia" w:hAnsi="Times New Roman"/>
      <w:sz w:val="24"/>
      <w:lang w:eastAsia="ru-RU"/>
    </w:rPr>
  </w:style>
  <w:style w:type="paragraph" w:customStyle="1" w:styleId="vguList2">
    <w:name w:val="vgu_List2"/>
    <w:basedOn w:val="a"/>
    <w:qFormat/>
    <w:rsid w:val="00247A79"/>
    <w:pPr>
      <w:tabs>
        <w:tab w:val="left" w:pos="2268"/>
      </w:tabs>
      <w:spacing w:before="0"/>
      <w:ind w:left="0" w:firstLine="1701"/>
    </w:pPr>
  </w:style>
  <w:style w:type="paragraph" w:styleId="af0">
    <w:name w:val="No Spacing"/>
    <w:uiPriority w:val="1"/>
    <w:qFormat/>
    <w:rsid w:val="000A57F0"/>
    <w:pPr>
      <w:spacing w:after="0" w:line="24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7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hyperlink" Target="https://github.com/hardeepnarang10/keyboard-pro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footer" Target="footer4.xml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github.com/prerit85jain/Keyboard_Typing_Game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header" Target="header6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github.com/Dearian27/keyboard" TargetMode="External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rsonal%20pc\Documents\GitHub\Keyboard-trainer\&#1058;&#1047;%20&#1089;&#1086;%20&#1089;&#1090;&#1088;&#1091;&#1082;&#1090;&#1091;&#1088;&#1086;&#1081;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C6D93-D56C-4200-9750-EB24010BB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ТЗ со структурой.docx</Template>
  <TotalTime>908</TotalTime>
  <Pages>56</Pages>
  <Words>4205</Words>
  <Characters>23975</Characters>
  <Application>Microsoft Office Word</Application>
  <DocSecurity>0</DocSecurity>
  <Lines>199</Lines>
  <Paragraphs>56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Добрынкин Ярослав Михайлович</dc:creator>
  <cp:lastModifiedBy>Дмитрий Титков</cp:lastModifiedBy>
  <cp:revision>34</cp:revision>
  <cp:lastPrinted>2021-05-17T11:47:00Z</cp:lastPrinted>
  <dcterms:created xsi:type="dcterms:W3CDTF">2025-05-21T13:12:00Z</dcterms:created>
  <dcterms:modified xsi:type="dcterms:W3CDTF">2025-05-30T23:20:00Z</dcterms:modified>
</cp:coreProperties>
</file>