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9E1C7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  <w:bookmarkStart w:id="0" w:name="_Hlk199120068"/>
      <w:bookmarkStart w:id="1" w:name="_Toc156999272"/>
      <w:bookmarkEnd w:id="0"/>
      <w:r w:rsidRPr="008936B5">
        <w:rPr>
          <w:rFonts w:eastAsiaTheme="minorHAnsi" w:cs="Times New Roman"/>
          <w:noProof/>
          <w:sz w:val="22"/>
        </w:rPr>
        <w:drawing>
          <wp:inline distT="0" distB="0" distL="0" distR="0" wp14:anchorId="5514A54C" wp14:editId="14162A68">
            <wp:extent cx="5943600" cy="790575"/>
            <wp:effectExtent l="0" t="0" r="0" b="9525"/>
            <wp:docPr id="1" name="Рисунок 1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дольный бланк_ВятГУ_распорядительный акт+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7689C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1664EFEE" w14:textId="77777777" w:rsidR="008936B5" w:rsidRPr="008936B5" w:rsidRDefault="008936B5" w:rsidP="008936B5">
      <w:pPr>
        <w:spacing w:before="0" w:line="240" w:lineRule="auto"/>
        <w:ind w:left="4678" w:firstLine="0"/>
        <w:contextualSpacing w:val="0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>УТВЕРЖДАЮ</w:t>
      </w:r>
    </w:p>
    <w:p w14:paraId="39554D56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after="200" w:line="276" w:lineRule="auto"/>
        <w:ind w:left="4678" w:firstLine="0"/>
        <w:contextualSpacing w:val="0"/>
        <w:rPr>
          <w:rFonts w:eastAsia="Times New Roman" w:cs="Times New Roman"/>
          <w:bCs/>
          <w:szCs w:val="24"/>
        </w:rPr>
      </w:pPr>
      <w:r w:rsidRPr="008936B5">
        <w:rPr>
          <w:rFonts w:eastAsia="Times New Roman" w:cs="Times New Roman"/>
          <w:bCs/>
          <w:szCs w:val="24"/>
        </w:rPr>
        <w:t>Руководитель практики от Университета</w:t>
      </w:r>
    </w:p>
    <w:p w14:paraId="1884A7D9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4678" w:firstLine="0"/>
        <w:contextualSpacing w:val="0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>__________________________________</w:t>
      </w:r>
    </w:p>
    <w:p w14:paraId="3427EDE0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4678" w:firstLine="0"/>
        <w:contextualSpacing w:val="0"/>
        <w:jc w:val="center"/>
        <w:rPr>
          <w:rFonts w:eastAsia="Times New Roman" w:cs="Times New Roman"/>
          <w:i/>
          <w:caps/>
          <w:szCs w:val="24"/>
          <w:vertAlign w:val="superscript"/>
        </w:rPr>
      </w:pPr>
      <w:r w:rsidRPr="008936B5">
        <w:rPr>
          <w:rFonts w:eastAsia="Times New Roman" w:cs="Times New Roman"/>
          <w:i/>
          <w:szCs w:val="24"/>
          <w:vertAlign w:val="superscript"/>
        </w:rPr>
        <w:t>(</w:t>
      </w:r>
      <w:proofErr w:type="gramStart"/>
      <w:r w:rsidRPr="008936B5">
        <w:rPr>
          <w:rFonts w:eastAsia="Times New Roman" w:cs="Times New Roman"/>
          <w:i/>
          <w:szCs w:val="24"/>
          <w:vertAlign w:val="superscript"/>
        </w:rPr>
        <w:t xml:space="preserve">должность,   </w:t>
      </w:r>
      <w:proofErr w:type="gramEnd"/>
      <w:r w:rsidRPr="008936B5">
        <w:rPr>
          <w:rFonts w:eastAsia="Times New Roman" w:cs="Times New Roman"/>
          <w:i/>
          <w:caps/>
          <w:szCs w:val="24"/>
          <w:vertAlign w:val="superscript"/>
        </w:rPr>
        <w:t>ФИО)</w:t>
      </w:r>
    </w:p>
    <w:p w14:paraId="7ADD6D22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3828" w:firstLine="0"/>
        <w:contextualSpacing w:val="0"/>
        <w:rPr>
          <w:rFonts w:eastAsia="Times New Roman" w:cs="Times New Roman"/>
          <w:caps/>
          <w:szCs w:val="24"/>
        </w:rPr>
      </w:pPr>
      <w:r w:rsidRPr="008936B5">
        <w:rPr>
          <w:rFonts w:eastAsia="Times New Roman" w:cs="Times New Roman"/>
          <w:caps/>
          <w:szCs w:val="24"/>
        </w:rPr>
        <w:t xml:space="preserve">  МП      ___________________________________</w:t>
      </w:r>
    </w:p>
    <w:p w14:paraId="1BB0AB7D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4678" w:firstLine="0"/>
        <w:contextualSpacing w:val="0"/>
        <w:jc w:val="center"/>
        <w:rPr>
          <w:rFonts w:eastAsia="Times New Roman" w:cs="Times New Roman"/>
          <w:i/>
          <w:szCs w:val="24"/>
          <w:vertAlign w:val="superscript"/>
        </w:rPr>
      </w:pPr>
      <w:r w:rsidRPr="008936B5">
        <w:rPr>
          <w:rFonts w:eastAsia="Times New Roman" w:cs="Times New Roman"/>
          <w:i/>
          <w:szCs w:val="24"/>
          <w:vertAlign w:val="superscript"/>
        </w:rPr>
        <w:t>(Подпись)</w:t>
      </w:r>
    </w:p>
    <w:p w14:paraId="63AF90E2" w14:textId="77777777" w:rsidR="008936B5" w:rsidRPr="008936B5" w:rsidRDefault="008936B5" w:rsidP="008936B5">
      <w:pPr>
        <w:spacing w:before="0" w:line="240" w:lineRule="auto"/>
        <w:ind w:left="5245" w:firstLine="0"/>
        <w:contextualSpacing w:val="0"/>
        <w:jc w:val="left"/>
        <w:textAlignment w:val="baseline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 xml:space="preserve">Дата </w:t>
      </w:r>
      <w:proofErr w:type="gramStart"/>
      <w:r w:rsidRPr="008936B5">
        <w:rPr>
          <w:rFonts w:eastAsia="Times New Roman" w:cs="Times New Roman"/>
          <w:szCs w:val="24"/>
        </w:rPr>
        <w:t>« _</w:t>
      </w:r>
      <w:proofErr w:type="gramEnd"/>
      <w:r w:rsidRPr="008936B5">
        <w:rPr>
          <w:rFonts w:eastAsia="Times New Roman" w:cs="Times New Roman"/>
          <w:szCs w:val="24"/>
        </w:rPr>
        <w:t>_» ____________ 202_ год</w:t>
      </w:r>
    </w:p>
    <w:p w14:paraId="615609F6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3CC916BB" w14:textId="77777777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0979E126" w14:textId="77777777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23BF20C9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  <w:r w:rsidRPr="008936B5">
        <w:rPr>
          <w:rFonts w:eastAsia="Times New Roman" w:cs="Times New Roman"/>
          <w:b/>
          <w:bCs/>
          <w:sz w:val="28"/>
          <w:szCs w:val="28"/>
        </w:rPr>
        <w:t>ОТЧЕТ</w:t>
      </w:r>
    </w:p>
    <w:p w14:paraId="76597869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  <w:lang w:eastAsia="en-US"/>
        </w:rPr>
      </w:pPr>
      <w:r w:rsidRPr="008936B5">
        <w:rPr>
          <w:rFonts w:eastAsia="Times New Roman" w:cs="Times New Roman"/>
          <w:b/>
          <w:bCs/>
          <w:sz w:val="28"/>
          <w:szCs w:val="28"/>
          <w:lang w:eastAsia="en-US"/>
        </w:rPr>
        <w:t xml:space="preserve">ПО УЧЕБНОЙ ПРАКТИКЕ </w:t>
      </w:r>
    </w:p>
    <w:p w14:paraId="616D5997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  <w:lang w:eastAsia="en-US"/>
        </w:rPr>
      </w:pPr>
    </w:p>
    <w:p w14:paraId="3B12E307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Cs/>
          <w:sz w:val="28"/>
          <w:szCs w:val="28"/>
          <w:lang w:eastAsia="en-US"/>
        </w:rPr>
      </w:pPr>
      <w:r w:rsidRPr="008936B5">
        <w:rPr>
          <w:rFonts w:eastAsia="Times New Roman" w:cs="Times New Roman"/>
          <w:bCs/>
          <w:sz w:val="28"/>
          <w:szCs w:val="28"/>
          <w:lang w:eastAsia="en-US"/>
        </w:rPr>
        <w:t>ПМ.05 Проектирование и разработка информационных систем</w:t>
      </w:r>
    </w:p>
    <w:p w14:paraId="5E9C4FF8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  <w:lang w:eastAsia="en-US"/>
        </w:rPr>
      </w:pPr>
    </w:p>
    <w:tbl>
      <w:tblPr>
        <w:tblW w:w="9498" w:type="dxa"/>
        <w:tblLook w:val="04A0" w:firstRow="1" w:lastRow="0" w:firstColumn="1" w:lastColumn="0" w:noHBand="0" w:noVBand="1"/>
      </w:tblPr>
      <w:tblGrid>
        <w:gridCol w:w="3402"/>
        <w:gridCol w:w="6096"/>
      </w:tblGrid>
      <w:tr w:rsidR="008936B5" w:rsidRPr="008936B5" w14:paraId="0A6D2E65" w14:textId="77777777" w:rsidTr="00533A05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auto"/>
            </w:tcBorders>
            <w:vAlign w:val="bottom"/>
            <w:hideMark/>
          </w:tcPr>
          <w:p w14:paraId="2DB4C16D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Титков Дмитрий Михайлович</w:t>
            </w:r>
          </w:p>
        </w:tc>
      </w:tr>
      <w:tr w:rsidR="008936B5" w:rsidRPr="008936B5" w14:paraId="325862A8" w14:textId="77777777" w:rsidTr="00533A05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auto"/>
            </w:tcBorders>
          </w:tcPr>
          <w:p w14:paraId="19998A39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(Ф.И.О. обучающегося)</w:t>
            </w:r>
          </w:p>
        </w:tc>
      </w:tr>
      <w:tr w:rsidR="008936B5" w:rsidRPr="008936B5" w14:paraId="015F6B2C" w14:textId="77777777" w:rsidTr="00533A05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auto"/>
            </w:tcBorders>
            <w:vAlign w:val="center"/>
            <w:hideMark/>
          </w:tcPr>
          <w:p w14:paraId="03CD987B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09.02.07 Информационные системы и программирование</w:t>
            </w:r>
          </w:p>
        </w:tc>
      </w:tr>
      <w:tr w:rsidR="008936B5" w:rsidRPr="008936B5" w14:paraId="29498140" w14:textId="77777777" w:rsidTr="00533A05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auto"/>
            </w:tcBorders>
            <w:vAlign w:val="center"/>
            <w:hideMark/>
          </w:tcPr>
          <w:p w14:paraId="449F2B36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(специальность)</w:t>
            </w:r>
          </w:p>
        </w:tc>
      </w:tr>
      <w:tr w:rsidR="008936B5" w:rsidRPr="008936B5" w14:paraId="306A2E26" w14:textId="77777777" w:rsidTr="00533A05">
        <w:trPr>
          <w:trHeight w:val="283"/>
        </w:trPr>
        <w:tc>
          <w:tcPr>
            <w:tcW w:w="9498" w:type="dxa"/>
            <w:gridSpan w:val="2"/>
            <w:vAlign w:val="center"/>
          </w:tcPr>
          <w:p w14:paraId="03F02FE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0E1C46D9" w14:textId="77777777" w:rsidTr="00533A05">
        <w:trPr>
          <w:trHeight w:val="283"/>
        </w:trPr>
        <w:tc>
          <w:tcPr>
            <w:tcW w:w="3402" w:type="dxa"/>
            <w:vAlign w:val="center"/>
          </w:tcPr>
          <w:p w14:paraId="747925FE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Учебная группа </w:t>
            </w:r>
          </w:p>
        </w:tc>
        <w:tc>
          <w:tcPr>
            <w:tcW w:w="6096" w:type="dxa"/>
            <w:vAlign w:val="center"/>
          </w:tcPr>
          <w:p w14:paraId="66B37855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eastAsia="en-US"/>
              </w:rPr>
              <w:t>ИСПк-204-52-00</w:t>
            </w:r>
          </w:p>
        </w:tc>
      </w:tr>
      <w:tr w:rsidR="008936B5" w:rsidRPr="008936B5" w14:paraId="68DEC68F" w14:textId="77777777" w:rsidTr="00533A05">
        <w:trPr>
          <w:trHeight w:val="283"/>
        </w:trPr>
        <w:tc>
          <w:tcPr>
            <w:tcW w:w="3402" w:type="dxa"/>
            <w:vAlign w:val="center"/>
          </w:tcPr>
          <w:p w14:paraId="6DD6B0DF" w14:textId="77777777" w:rsidR="008936B5" w:rsidRPr="008936B5" w:rsidRDefault="008936B5" w:rsidP="008936B5">
            <w:pPr>
              <w:spacing w:before="0" w:line="240" w:lineRule="auto"/>
              <w:ind w:firstLine="5421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nil"/>
            </w:tcBorders>
            <w:vAlign w:val="center"/>
          </w:tcPr>
          <w:p w14:paraId="604C4422" w14:textId="77777777" w:rsidR="008936B5" w:rsidRPr="008936B5" w:rsidRDefault="008936B5" w:rsidP="008936B5">
            <w:pPr>
              <w:spacing w:before="0" w:line="240" w:lineRule="auto"/>
              <w:ind w:firstLine="5421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2B871A27" w14:textId="77777777" w:rsidTr="00533A05">
        <w:trPr>
          <w:trHeight w:val="316"/>
        </w:trPr>
        <w:tc>
          <w:tcPr>
            <w:tcW w:w="3402" w:type="dxa"/>
            <w:vAlign w:val="bottom"/>
            <w:hideMark/>
          </w:tcPr>
          <w:p w14:paraId="45743F9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Место прохождения практики</w:t>
            </w:r>
          </w:p>
        </w:tc>
        <w:tc>
          <w:tcPr>
            <w:tcW w:w="6096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17B8E71E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ФГБОУ ВО «Вятский государственный университет», </w:t>
            </w:r>
          </w:p>
        </w:tc>
      </w:tr>
      <w:tr w:rsidR="008936B5" w:rsidRPr="008936B5" w14:paraId="6DA43DAE" w14:textId="77777777" w:rsidTr="00533A05">
        <w:trPr>
          <w:trHeight w:val="239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903231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Колледж </w:t>
            </w:r>
            <w:proofErr w:type="spellStart"/>
            <w:r w:rsidRPr="008936B5">
              <w:rPr>
                <w:rFonts w:eastAsiaTheme="minorHAnsi" w:cs="Times New Roman"/>
                <w:szCs w:val="24"/>
                <w:lang w:eastAsia="en-US"/>
              </w:rPr>
              <w:t>ВятГУ</w:t>
            </w:r>
            <w:proofErr w:type="spellEnd"/>
          </w:p>
        </w:tc>
        <w:tc>
          <w:tcPr>
            <w:tcW w:w="60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0866B3F4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(наименование организации, структурного подразделения организации)</w:t>
            </w:r>
          </w:p>
          <w:p w14:paraId="671255E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i/>
                <w:sz w:val="16"/>
                <w:szCs w:val="16"/>
                <w:lang w:eastAsia="en-US"/>
              </w:rPr>
            </w:pPr>
          </w:p>
          <w:p w14:paraId="45767CF3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i/>
                <w:sz w:val="16"/>
                <w:szCs w:val="16"/>
                <w:lang w:eastAsia="en-US"/>
              </w:rPr>
            </w:pPr>
          </w:p>
        </w:tc>
      </w:tr>
      <w:tr w:rsidR="008936B5" w:rsidRPr="008936B5" w14:paraId="1E5F2A4F" w14:textId="77777777" w:rsidTr="00533A05">
        <w:trPr>
          <w:trHeight w:val="239"/>
        </w:trPr>
        <w:tc>
          <w:tcPr>
            <w:tcW w:w="3402" w:type="dxa"/>
            <w:tcBorders>
              <w:top w:val="single" w:sz="4" w:space="0" w:color="auto"/>
            </w:tcBorders>
            <w:vAlign w:val="center"/>
          </w:tcPr>
          <w:p w14:paraId="50DF4062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6"/>
                <w:szCs w:val="16"/>
                <w:lang w:eastAsia="en-US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nil"/>
              <w:right w:val="nil"/>
            </w:tcBorders>
          </w:tcPr>
          <w:p w14:paraId="1FB5D954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</w:p>
        </w:tc>
      </w:tr>
    </w:tbl>
    <w:p w14:paraId="43E6D46B" w14:textId="77777777" w:rsidR="008936B5" w:rsidRPr="008936B5" w:rsidRDefault="008936B5" w:rsidP="008936B5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lang w:eastAsia="en-US"/>
        </w:rPr>
      </w:pPr>
    </w:p>
    <w:p w14:paraId="096FDDCC" w14:textId="77777777" w:rsidR="008936B5" w:rsidRPr="008936B5" w:rsidRDefault="008936B5" w:rsidP="008936B5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lang w:eastAsia="en-US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977"/>
        <w:gridCol w:w="1621"/>
        <w:gridCol w:w="278"/>
        <w:gridCol w:w="1541"/>
        <w:gridCol w:w="529"/>
        <w:gridCol w:w="2518"/>
      </w:tblGrid>
      <w:tr w:rsidR="008936B5" w:rsidRPr="008936B5" w14:paraId="1923A507" w14:textId="77777777" w:rsidTr="00533A05">
        <w:trPr>
          <w:trHeight w:val="371"/>
        </w:trPr>
        <w:tc>
          <w:tcPr>
            <w:tcW w:w="2977" w:type="dxa"/>
            <w:vAlign w:val="bottom"/>
          </w:tcPr>
          <w:p w14:paraId="239C952E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Итоговая оценка:</w:t>
            </w:r>
          </w:p>
        </w:tc>
        <w:tc>
          <w:tcPr>
            <w:tcW w:w="6487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13D6C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6FE8C0E6" w14:textId="77777777" w:rsidTr="00533A05">
        <w:trPr>
          <w:trHeight w:val="689"/>
        </w:trPr>
        <w:tc>
          <w:tcPr>
            <w:tcW w:w="2977" w:type="dxa"/>
            <w:vAlign w:val="bottom"/>
            <w:hideMark/>
          </w:tcPr>
          <w:p w14:paraId="077EC66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Руководитель</w:t>
            </w:r>
          </w:p>
          <w:p w14:paraId="258D19A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практики от университета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11D1DA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78" w:type="dxa"/>
            <w:vAlign w:val="bottom"/>
          </w:tcPr>
          <w:p w14:paraId="4506E27C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54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42B9AF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529" w:type="dxa"/>
            <w:vAlign w:val="bottom"/>
          </w:tcPr>
          <w:p w14:paraId="07E3FEF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0B94DC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0F2553E8" w14:textId="77777777" w:rsidTr="00533A05">
        <w:tc>
          <w:tcPr>
            <w:tcW w:w="2977" w:type="dxa"/>
          </w:tcPr>
          <w:p w14:paraId="4F3D24F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62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7BF5F9B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(дата)</w:t>
            </w:r>
          </w:p>
        </w:tc>
        <w:tc>
          <w:tcPr>
            <w:tcW w:w="278" w:type="dxa"/>
          </w:tcPr>
          <w:p w14:paraId="03C3BBA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</w:p>
        </w:tc>
        <w:tc>
          <w:tcPr>
            <w:tcW w:w="154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7023FA6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(подпись)</w:t>
            </w:r>
          </w:p>
        </w:tc>
        <w:tc>
          <w:tcPr>
            <w:tcW w:w="529" w:type="dxa"/>
          </w:tcPr>
          <w:p w14:paraId="7C50783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51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62045DF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(Ф.И.О.)</w:t>
            </w:r>
          </w:p>
        </w:tc>
      </w:tr>
    </w:tbl>
    <w:p w14:paraId="2610A13B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670625E1" w14:textId="77777777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71E81395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6F443C14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27C1BC56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4E62E677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4330380D" w14:textId="14527E3A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  <w:sectPr w:rsidR="008936B5" w:rsidRPr="008936B5" w:rsidSect="008936B5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1134" w:right="707" w:bottom="1134" w:left="1701" w:header="709" w:footer="709" w:gutter="0"/>
          <w:pgNumType w:start="0"/>
          <w:cols w:space="708"/>
          <w:titlePg/>
          <w:docGrid w:linePitch="360"/>
        </w:sectPr>
      </w:pPr>
      <w:r w:rsidRPr="008936B5">
        <w:rPr>
          <w:rFonts w:eastAsia="Times New Roman" w:cs="Times New Roman"/>
          <w:szCs w:val="24"/>
        </w:rPr>
        <w:t>Киров, 202</w:t>
      </w:r>
      <w:r w:rsidR="00A514C7">
        <w:rPr>
          <w:rFonts w:eastAsia="Times New Roman" w:cs="Times New Roman"/>
          <w:szCs w:val="24"/>
        </w:rPr>
        <w:t>5</w:t>
      </w:r>
      <w:r w:rsidRPr="008936B5">
        <w:rPr>
          <w:rFonts w:eastAsia="Times New Roman" w:cs="Times New Roman"/>
          <w:szCs w:val="24"/>
        </w:rPr>
        <w:t xml:space="preserve"> г.</w:t>
      </w:r>
    </w:p>
    <w:p w14:paraId="2BE315E1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center"/>
        <w:rPr>
          <w:rFonts w:eastAsiaTheme="minorHAnsi" w:cs="Times New Roman"/>
          <w:szCs w:val="24"/>
          <w:lang w:eastAsia="en-US"/>
        </w:rPr>
      </w:pPr>
      <w:r w:rsidRPr="008936B5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31658A6F" wp14:editId="1F7C9613">
            <wp:extent cx="5943600" cy="792480"/>
            <wp:effectExtent l="0" t="0" r="0" b="7620"/>
            <wp:docPr id="2" name="Рисунок 2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1355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center"/>
        <w:rPr>
          <w:rFonts w:eastAsiaTheme="minorHAnsi" w:cs="Times New Roman"/>
          <w:szCs w:val="24"/>
          <w:lang w:eastAsia="en-US"/>
        </w:rPr>
      </w:pPr>
    </w:p>
    <w:p w14:paraId="26B17F5E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center"/>
        <w:rPr>
          <w:rFonts w:eastAsiaTheme="minorHAnsi" w:cs="Times New Roman"/>
          <w:szCs w:val="24"/>
          <w:lang w:eastAsia="en-US"/>
        </w:rPr>
      </w:pPr>
      <w:r w:rsidRPr="008936B5">
        <w:rPr>
          <w:rFonts w:eastAsiaTheme="minorHAnsi" w:cs="Times New Roman"/>
          <w:szCs w:val="24"/>
          <w:lang w:eastAsia="en-US"/>
        </w:rPr>
        <w:t>ИНДИВИДУАЛЬНОЕ ЗАДАНИЕ НА ПРАКТИКУ</w:t>
      </w:r>
    </w:p>
    <w:tbl>
      <w:tblPr>
        <w:tblW w:w="9718" w:type="dxa"/>
        <w:tblLayout w:type="fixed"/>
        <w:tblLook w:val="04A0" w:firstRow="1" w:lastRow="0" w:firstColumn="1" w:lastColumn="0" w:noHBand="0" w:noVBand="1"/>
      </w:tblPr>
      <w:tblGrid>
        <w:gridCol w:w="442"/>
        <w:gridCol w:w="2149"/>
        <w:gridCol w:w="435"/>
        <w:gridCol w:w="2422"/>
        <w:gridCol w:w="555"/>
        <w:gridCol w:w="1080"/>
        <w:gridCol w:w="965"/>
        <w:gridCol w:w="1670"/>
      </w:tblGrid>
      <w:tr w:rsidR="008936B5" w:rsidRPr="008936B5" w14:paraId="491354A8" w14:textId="77777777" w:rsidTr="00533A05">
        <w:trPr>
          <w:trHeight w:val="369"/>
        </w:trPr>
        <w:tc>
          <w:tcPr>
            <w:tcW w:w="2591" w:type="dxa"/>
            <w:gridSpan w:val="2"/>
            <w:vAlign w:val="center"/>
            <w:hideMark/>
          </w:tcPr>
          <w:p w14:paraId="02700AAD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Ф.И.О. обучающегося</w:t>
            </w:r>
          </w:p>
        </w:tc>
        <w:tc>
          <w:tcPr>
            <w:tcW w:w="7127" w:type="dxa"/>
            <w:gridSpan w:val="6"/>
            <w:tcBorders>
              <w:bottom w:val="single" w:sz="4" w:space="0" w:color="000000" w:themeColor="text1"/>
            </w:tcBorders>
            <w:vAlign w:val="bottom"/>
          </w:tcPr>
          <w:p w14:paraId="1F5633F1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Титков Дмитрий Михайлович</w:t>
            </w:r>
          </w:p>
        </w:tc>
      </w:tr>
      <w:tr w:rsidR="008936B5" w:rsidRPr="008936B5" w14:paraId="6C1F4F0B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05A3930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Специальность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6F4CB09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09.02.07 Информационные системы и программирование</w:t>
            </w:r>
          </w:p>
        </w:tc>
      </w:tr>
      <w:tr w:rsidR="008936B5" w:rsidRPr="008936B5" w14:paraId="626B79E8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0828503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группа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0D99DACC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eastAsia="en-US"/>
              </w:rPr>
              <w:t>ИСПк-204-52-00</w:t>
            </w:r>
          </w:p>
        </w:tc>
      </w:tr>
      <w:tr w:rsidR="008936B5" w:rsidRPr="008936B5" w14:paraId="369377D1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5030A32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Вид практики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2" w:space="0" w:color="000000" w:themeColor="text1"/>
            </w:tcBorders>
            <w:vAlign w:val="bottom"/>
          </w:tcPr>
          <w:p w14:paraId="74F00241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практика</w:t>
            </w:r>
          </w:p>
        </w:tc>
      </w:tr>
      <w:tr w:rsidR="008936B5" w:rsidRPr="008936B5" w14:paraId="18334493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</w:tcPr>
          <w:p w14:paraId="52685EAC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Тема индивидуального задания</w:t>
            </w:r>
          </w:p>
        </w:tc>
        <w:tc>
          <w:tcPr>
            <w:tcW w:w="7127" w:type="dxa"/>
            <w:gridSpan w:val="6"/>
            <w:tcBorders>
              <w:top w:val="single" w:sz="2" w:space="0" w:color="000000" w:themeColor="text1"/>
              <w:bottom w:val="single" w:sz="4" w:space="0" w:color="000000" w:themeColor="text1"/>
            </w:tcBorders>
            <w:vAlign w:val="bottom"/>
          </w:tcPr>
          <w:p w14:paraId="0904CCD9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Разработка приложения «Клавиатурный тренажер»</w:t>
            </w:r>
          </w:p>
        </w:tc>
      </w:tr>
      <w:tr w:rsidR="008936B5" w:rsidRPr="008936B5" w14:paraId="45CCCFF5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01DA8789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Сроки прохождения практики</w:t>
            </w:r>
          </w:p>
        </w:tc>
        <w:tc>
          <w:tcPr>
            <w:tcW w:w="435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378E34DD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</w:t>
            </w:r>
          </w:p>
        </w:tc>
        <w:tc>
          <w:tcPr>
            <w:tcW w:w="2422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658ECE9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15.01.2024</w:t>
            </w:r>
          </w:p>
        </w:tc>
        <w:tc>
          <w:tcPr>
            <w:tcW w:w="555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  <w:hideMark/>
          </w:tcPr>
          <w:p w14:paraId="329757B5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по</w:t>
            </w:r>
          </w:p>
        </w:tc>
        <w:tc>
          <w:tcPr>
            <w:tcW w:w="3715" w:type="dxa"/>
            <w:gridSpan w:val="3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730C9C15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19.06.2024</w:t>
            </w:r>
          </w:p>
        </w:tc>
      </w:tr>
      <w:tr w:rsidR="008936B5" w:rsidRPr="008936B5" w14:paraId="2FC3BB79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5D52CD6F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Место прохождения практики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4C9FF69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ФГБОУ ВО «Вятский государственный университет»,</w:t>
            </w:r>
            <w:r w:rsidRPr="008936B5">
              <w:rPr>
                <w:rFonts w:eastAsiaTheme="minorHAnsi" w:cs="Times New Roman"/>
                <w:szCs w:val="24"/>
                <w:lang w:eastAsia="en-US"/>
              </w:rPr>
              <w:br/>
              <w:t xml:space="preserve">Колледж </w:t>
            </w:r>
            <w:proofErr w:type="spellStart"/>
            <w:r w:rsidRPr="008936B5">
              <w:rPr>
                <w:rFonts w:eastAsiaTheme="minorHAnsi" w:cs="Times New Roman"/>
                <w:szCs w:val="24"/>
                <w:lang w:eastAsia="en-US"/>
              </w:rPr>
              <w:t>ВятГУ</w:t>
            </w:r>
            <w:proofErr w:type="spellEnd"/>
          </w:p>
        </w:tc>
      </w:tr>
      <w:tr w:rsidR="008936B5" w:rsidRPr="008936B5" w14:paraId="32BF5800" w14:textId="77777777" w:rsidTr="00533A05">
        <w:trPr>
          <w:trHeight w:val="377"/>
        </w:trPr>
        <w:tc>
          <w:tcPr>
            <w:tcW w:w="2591" w:type="dxa"/>
            <w:gridSpan w:val="2"/>
            <w:vAlign w:val="center"/>
          </w:tcPr>
          <w:p w14:paraId="02FBE8C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hideMark/>
          </w:tcPr>
          <w:p w14:paraId="151DC94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sz w:val="18"/>
                <w:szCs w:val="18"/>
                <w:lang w:eastAsia="en-US"/>
              </w:rPr>
              <w:t xml:space="preserve">           (наименование организации, структурного подразделения организации)</w:t>
            </w:r>
          </w:p>
        </w:tc>
      </w:tr>
      <w:tr w:rsidR="008936B5" w:rsidRPr="008936B5" w14:paraId="5E90D763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19FD31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zh-CN"/>
              </w:rPr>
            </w:pPr>
            <w:r w:rsidRPr="008936B5">
              <w:rPr>
                <w:rFonts w:eastAsia="Times New Roman" w:cs="Times New Roman"/>
                <w:szCs w:val="24"/>
                <w:lang w:eastAsia="zh-CN"/>
              </w:rPr>
              <w:t>№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B72D49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zh-CN"/>
              </w:rPr>
            </w:pPr>
            <w:r w:rsidRPr="008936B5">
              <w:rPr>
                <w:rFonts w:eastAsia="Times New Roman" w:cs="Times New Roman"/>
                <w:szCs w:val="24"/>
                <w:lang w:eastAsia="zh-CN"/>
              </w:rPr>
              <w:t>Виды работ, выполняемых обучающимися во время практики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F5211E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pacing w:val="-6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pacing w:val="-6"/>
                <w:sz w:val="22"/>
                <w:lang w:eastAsia="zh-CN"/>
              </w:rPr>
              <w:t>Объем работ (час)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85801E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pacing w:val="-6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pacing w:val="-6"/>
                <w:sz w:val="22"/>
                <w:lang w:eastAsia="zh-CN"/>
              </w:rPr>
              <w:t>Формируемые компетенции</w:t>
            </w:r>
          </w:p>
        </w:tc>
      </w:tr>
      <w:tr w:rsidR="008936B5" w:rsidRPr="008936B5" w14:paraId="6D2B1D8D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5A3DEA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1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A1D03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Пройти инструктаж по ознакомлению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CBE7BB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2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29D073A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08.</w:t>
            </w:r>
          </w:p>
        </w:tc>
      </w:tr>
      <w:tr w:rsidR="008936B5" w:rsidRPr="008936B5" w14:paraId="7873023E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199020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2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1BAF6AA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Постановка задачи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C95A5D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8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407C08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02, ОК 06, ОК 07, ОК 09.</w:t>
            </w:r>
          </w:p>
        </w:tc>
      </w:tr>
      <w:tr w:rsidR="008936B5" w:rsidRPr="008936B5" w14:paraId="6F9595F9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F29EB9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3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6413091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Настройка рабочего окружения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DF1039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8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2248F2E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01, ОК 09.</w:t>
            </w:r>
          </w:p>
        </w:tc>
      </w:tr>
      <w:tr w:rsidR="008936B5" w:rsidRPr="008936B5" w14:paraId="07C35361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8A76F7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4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A6CD5F8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Анализ предметной области, постановка расширенного технического задания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C59507B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10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97139C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5.1, ОК 03, ОК 04.</w:t>
            </w:r>
          </w:p>
        </w:tc>
      </w:tr>
      <w:tr w:rsidR="008936B5" w:rsidRPr="008936B5" w14:paraId="22C0A1CA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B6264E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5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8C63315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Проектирование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6A290F6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35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59FE92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5.2, ПК 5.3,</w:t>
            </w:r>
          </w:p>
        </w:tc>
      </w:tr>
      <w:tr w:rsidR="008936B5" w:rsidRPr="008936B5" w14:paraId="2D5C8E4D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30B785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6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A142653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Реализация программного кода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20F28F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35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AA4BFB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5.4, ПК 5.8.</w:t>
            </w:r>
          </w:p>
        </w:tc>
      </w:tr>
      <w:tr w:rsidR="008936B5" w:rsidRPr="008936B5" w14:paraId="580AA000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2CBF53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7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58C1A1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Тестирование и отладка полученного кода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AD305D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22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C94804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5.5, ОК 02, ОК 09.</w:t>
            </w:r>
          </w:p>
        </w:tc>
      </w:tr>
      <w:tr w:rsidR="008936B5" w:rsidRPr="008936B5" w14:paraId="149B1664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A9094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8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1D5A423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отчетной документации, включая детальное описание разработанных и использованных алгоритмов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C06A72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10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6479E91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5.6, ПК 5.7, ОК 0</w:t>
            </w:r>
            <w:r w:rsidRPr="008936B5">
              <w:rPr>
                <w:rFonts w:eastAsia="Times New Roman" w:cs="Times New Roman"/>
                <w:sz w:val="22"/>
                <w:lang w:val="pl-PL" w:eastAsia="zh-CN"/>
              </w:rPr>
              <w:t>9</w:t>
            </w:r>
            <w:r w:rsidRPr="008936B5">
              <w:rPr>
                <w:rFonts w:eastAsia="Times New Roman" w:cs="Times New Roman"/>
                <w:sz w:val="22"/>
                <w:lang w:eastAsia="zh-CN"/>
              </w:rPr>
              <w:t>.</w:t>
            </w:r>
          </w:p>
        </w:tc>
      </w:tr>
      <w:tr w:rsidR="008936B5" w:rsidRPr="008936B5" w14:paraId="3F200A67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CB6BB8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9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94491D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к сдаче и сдача промежуточной аттестации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69BCB9B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2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1DEE5BA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04, ОК 05.</w:t>
            </w:r>
          </w:p>
        </w:tc>
      </w:tr>
    </w:tbl>
    <w:tbl>
      <w:tblPr>
        <w:tblpPr w:leftFromText="180" w:rightFromText="180" w:bottomFromText="160" w:vertAnchor="page" w:horzAnchor="margin" w:tblpY="12975"/>
        <w:tblOverlap w:val="never"/>
        <w:tblW w:w="5000" w:type="pct"/>
        <w:tblLook w:val="04A0" w:firstRow="1" w:lastRow="0" w:firstColumn="1" w:lastColumn="0" w:noHBand="0" w:noVBand="1"/>
      </w:tblPr>
      <w:tblGrid>
        <w:gridCol w:w="3217"/>
        <w:gridCol w:w="1311"/>
        <w:gridCol w:w="439"/>
        <w:gridCol w:w="2080"/>
        <w:gridCol w:w="439"/>
        <w:gridCol w:w="2012"/>
      </w:tblGrid>
      <w:tr w:rsidR="008936B5" w:rsidRPr="008936B5" w14:paraId="21C39E3C" w14:textId="77777777" w:rsidTr="00533A05">
        <w:trPr>
          <w:trHeight w:val="238"/>
        </w:trPr>
        <w:tc>
          <w:tcPr>
            <w:tcW w:w="5000" w:type="pct"/>
            <w:gridSpan w:val="6"/>
            <w:vAlign w:val="bottom"/>
            <w:hideMark/>
          </w:tcPr>
          <w:p w14:paraId="4B3BF89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Индивидуальное задание на практику разработано в соответствии с рабочей программой практики.</w:t>
            </w:r>
          </w:p>
          <w:p w14:paraId="56BCBDA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376A5200" w14:textId="77777777" w:rsidTr="00533A05">
        <w:trPr>
          <w:trHeight w:val="238"/>
        </w:trPr>
        <w:tc>
          <w:tcPr>
            <w:tcW w:w="1694" w:type="pct"/>
            <w:vAlign w:val="bottom"/>
            <w:hideMark/>
          </w:tcPr>
          <w:p w14:paraId="689A27FB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Руководитель</w:t>
            </w:r>
          </w:p>
          <w:p w14:paraId="7CFCAD4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практики от университета</w:t>
            </w:r>
          </w:p>
        </w:tc>
        <w:tc>
          <w:tcPr>
            <w:tcW w:w="690" w:type="pct"/>
            <w:tcBorders>
              <w:bottom w:val="single" w:sz="4" w:space="0" w:color="auto"/>
            </w:tcBorders>
            <w:vAlign w:val="bottom"/>
          </w:tcPr>
          <w:p w14:paraId="048FBE75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31" w:type="pct"/>
            <w:vAlign w:val="bottom"/>
          </w:tcPr>
          <w:p w14:paraId="198A3D3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095" w:type="pct"/>
            <w:tcBorders>
              <w:bottom w:val="single" w:sz="4" w:space="0" w:color="auto"/>
            </w:tcBorders>
            <w:vAlign w:val="bottom"/>
          </w:tcPr>
          <w:p w14:paraId="675A142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31" w:type="pct"/>
            <w:vAlign w:val="bottom"/>
          </w:tcPr>
          <w:p w14:paraId="05C330F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059" w:type="pct"/>
            <w:tcBorders>
              <w:bottom w:val="single" w:sz="4" w:space="0" w:color="auto"/>
            </w:tcBorders>
            <w:vAlign w:val="bottom"/>
          </w:tcPr>
          <w:p w14:paraId="2C39908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7A5DF965" w14:textId="77777777" w:rsidTr="00533A05">
        <w:tc>
          <w:tcPr>
            <w:tcW w:w="1694" w:type="pct"/>
          </w:tcPr>
          <w:p w14:paraId="04D8A45E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690" w:type="pct"/>
            <w:tcBorders>
              <w:top w:val="single" w:sz="4" w:space="0" w:color="auto"/>
            </w:tcBorders>
            <w:hideMark/>
          </w:tcPr>
          <w:p w14:paraId="06265FE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(дата)</w:t>
            </w:r>
          </w:p>
        </w:tc>
        <w:tc>
          <w:tcPr>
            <w:tcW w:w="231" w:type="pct"/>
          </w:tcPr>
          <w:p w14:paraId="0938D0EC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</w:p>
        </w:tc>
        <w:tc>
          <w:tcPr>
            <w:tcW w:w="1095" w:type="pct"/>
            <w:tcBorders>
              <w:top w:val="single" w:sz="4" w:space="0" w:color="auto"/>
            </w:tcBorders>
            <w:hideMark/>
          </w:tcPr>
          <w:p w14:paraId="63B39838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(подпись)</w:t>
            </w:r>
          </w:p>
        </w:tc>
        <w:tc>
          <w:tcPr>
            <w:tcW w:w="231" w:type="pct"/>
          </w:tcPr>
          <w:p w14:paraId="7BE375CE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</w:p>
        </w:tc>
        <w:tc>
          <w:tcPr>
            <w:tcW w:w="1059" w:type="pct"/>
            <w:tcBorders>
              <w:top w:val="single" w:sz="4" w:space="0" w:color="auto"/>
            </w:tcBorders>
            <w:hideMark/>
          </w:tcPr>
          <w:p w14:paraId="602B5B64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(Ф.И.О.)</w:t>
            </w:r>
          </w:p>
        </w:tc>
      </w:tr>
      <w:tr w:rsidR="008936B5" w:rsidRPr="008936B5" w14:paraId="75F9E430" w14:textId="77777777" w:rsidTr="00533A05">
        <w:tc>
          <w:tcPr>
            <w:tcW w:w="2384" w:type="pct"/>
            <w:gridSpan w:val="2"/>
            <w:vAlign w:val="center"/>
          </w:tcPr>
          <w:p w14:paraId="02359161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 индивидуальным заданием ознакомлен(а)</w:t>
            </w:r>
          </w:p>
        </w:tc>
        <w:tc>
          <w:tcPr>
            <w:tcW w:w="2616" w:type="pct"/>
            <w:gridSpan w:val="4"/>
            <w:tcBorders>
              <w:bottom w:val="single" w:sz="4" w:space="0" w:color="auto"/>
            </w:tcBorders>
          </w:tcPr>
          <w:p w14:paraId="5C16E91D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4ADBFF95" w14:textId="77777777" w:rsidTr="00533A05">
        <w:tc>
          <w:tcPr>
            <w:tcW w:w="2384" w:type="pct"/>
            <w:gridSpan w:val="2"/>
          </w:tcPr>
          <w:p w14:paraId="0EB3F07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</w:p>
        </w:tc>
        <w:tc>
          <w:tcPr>
            <w:tcW w:w="2616" w:type="pct"/>
            <w:gridSpan w:val="4"/>
            <w:tcBorders>
              <w:top w:val="single" w:sz="4" w:space="0" w:color="auto"/>
            </w:tcBorders>
          </w:tcPr>
          <w:p w14:paraId="281BBADA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(дата, подпись обучающегося)</w:t>
            </w:r>
          </w:p>
        </w:tc>
      </w:tr>
    </w:tbl>
    <w:p w14:paraId="74E8CE6B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left"/>
        <w:rPr>
          <w:rFonts w:eastAsiaTheme="minorHAnsi" w:cs="Times New Roman"/>
          <w:sz w:val="2"/>
          <w:szCs w:val="2"/>
          <w:lang w:eastAsia="en-US"/>
        </w:rPr>
      </w:pPr>
      <w:r w:rsidRPr="008936B5">
        <w:rPr>
          <w:rFonts w:eastAsiaTheme="minorHAnsi" w:cs="Times New Roman"/>
          <w:sz w:val="2"/>
          <w:szCs w:val="2"/>
          <w:lang w:eastAsia="en-US"/>
        </w:rPr>
        <w:br w:type="page"/>
      </w:r>
    </w:p>
    <w:p w14:paraId="2243D02A" w14:textId="77777777" w:rsidR="008936B5" w:rsidRPr="008936B5" w:rsidRDefault="008936B5" w:rsidP="008936B5">
      <w:pPr>
        <w:spacing w:before="0" w:after="160" w:line="259" w:lineRule="auto"/>
        <w:ind w:firstLine="0"/>
        <w:contextualSpacing w:val="0"/>
        <w:jc w:val="center"/>
        <w:rPr>
          <w:rFonts w:eastAsiaTheme="minorHAnsi" w:cs="Times New Roman"/>
          <w:b/>
          <w:spacing w:val="3"/>
          <w:szCs w:val="24"/>
          <w:lang w:eastAsia="en-US"/>
        </w:rPr>
      </w:pPr>
      <w:r w:rsidRPr="008936B5">
        <w:rPr>
          <w:rFonts w:eastAsiaTheme="minorHAnsi" w:cs="Times New Roman"/>
          <w:b/>
          <w:spacing w:val="3"/>
          <w:szCs w:val="24"/>
          <w:lang w:eastAsia="en-US"/>
        </w:rPr>
        <w:lastRenderedPageBreak/>
        <w:t>ОТЗЫВ РУКОВОДИТЕЛЯ ПРАКТИКИ</w:t>
      </w:r>
    </w:p>
    <w:tbl>
      <w:tblPr>
        <w:tblW w:w="9584" w:type="dxa"/>
        <w:tblLook w:val="04A0" w:firstRow="1" w:lastRow="0" w:firstColumn="1" w:lastColumn="0" w:noHBand="0" w:noVBand="1"/>
      </w:tblPr>
      <w:tblGrid>
        <w:gridCol w:w="2595"/>
        <w:gridCol w:w="431"/>
        <w:gridCol w:w="2422"/>
        <w:gridCol w:w="555"/>
        <w:gridCol w:w="3581"/>
      </w:tblGrid>
      <w:tr w:rsidR="008936B5" w:rsidRPr="008936B5" w14:paraId="381E169F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1E95A750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Ф.И.О. обучающегося</w:t>
            </w:r>
          </w:p>
        </w:tc>
        <w:tc>
          <w:tcPr>
            <w:tcW w:w="698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40698C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Титков Дмитрий Михайлович</w:t>
            </w:r>
          </w:p>
        </w:tc>
      </w:tr>
      <w:tr w:rsidR="008936B5" w:rsidRPr="008936B5" w14:paraId="73B74C40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7556A7DA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Специальность</w:t>
            </w:r>
          </w:p>
        </w:tc>
        <w:tc>
          <w:tcPr>
            <w:tcW w:w="698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8724B1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09.02.07 Информационные системы и программирование</w:t>
            </w:r>
          </w:p>
        </w:tc>
      </w:tr>
      <w:tr w:rsidR="008936B5" w:rsidRPr="008936B5" w14:paraId="3D5698FF" w14:textId="77777777" w:rsidTr="00533A05">
        <w:trPr>
          <w:trHeight w:val="330"/>
        </w:trPr>
        <w:tc>
          <w:tcPr>
            <w:tcW w:w="2595" w:type="dxa"/>
            <w:tcBorders>
              <w:bottom w:val="none" w:sz="2" w:space="0" w:color="000000" w:themeColor="text1"/>
            </w:tcBorders>
            <w:vAlign w:val="center"/>
            <w:hideMark/>
          </w:tcPr>
          <w:p w14:paraId="59F53B78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группа</w:t>
            </w:r>
          </w:p>
        </w:tc>
        <w:tc>
          <w:tcPr>
            <w:tcW w:w="698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FF74D20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eastAsia="en-US"/>
              </w:rPr>
              <w:t>ИСПк-204-52-00</w:t>
            </w:r>
          </w:p>
        </w:tc>
      </w:tr>
      <w:tr w:rsidR="008936B5" w:rsidRPr="008936B5" w14:paraId="73FD6D1F" w14:textId="77777777" w:rsidTr="00533A05">
        <w:trPr>
          <w:trHeight w:val="330"/>
        </w:trPr>
        <w:tc>
          <w:tcPr>
            <w:tcW w:w="2595" w:type="dxa"/>
            <w:tcBorders>
              <w:top w:val="none" w:sz="2" w:space="0" w:color="000000" w:themeColor="text1"/>
              <w:left w:val="none" w:sz="2" w:space="0" w:color="000000" w:themeColor="text1"/>
              <w:bottom w:val="none" w:sz="2" w:space="0" w:color="000000" w:themeColor="text1"/>
              <w:right w:val="none" w:sz="2" w:space="0" w:color="000000" w:themeColor="text1"/>
            </w:tcBorders>
            <w:vAlign w:val="center"/>
            <w:hideMark/>
          </w:tcPr>
          <w:p w14:paraId="3E383658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Вид практики</w:t>
            </w:r>
          </w:p>
        </w:tc>
        <w:tc>
          <w:tcPr>
            <w:tcW w:w="6989" w:type="dxa"/>
            <w:gridSpan w:val="4"/>
            <w:tcBorders>
              <w:top w:val="nil"/>
              <w:left w:val="none" w:sz="2" w:space="0" w:color="000000" w:themeColor="text1"/>
              <w:bottom w:val="single" w:sz="2" w:space="0" w:color="000000" w:themeColor="text1"/>
              <w:right w:val="nil"/>
            </w:tcBorders>
            <w:vAlign w:val="center"/>
          </w:tcPr>
          <w:p w14:paraId="0D89A14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практика</w:t>
            </w:r>
          </w:p>
        </w:tc>
      </w:tr>
      <w:tr w:rsidR="008936B5" w:rsidRPr="008936B5" w14:paraId="0A71BCD1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5C5024E9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Сроки прохождения практики</w:t>
            </w:r>
          </w:p>
        </w:tc>
        <w:tc>
          <w:tcPr>
            <w:tcW w:w="431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09A4F928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</w:t>
            </w:r>
          </w:p>
        </w:tc>
        <w:tc>
          <w:tcPr>
            <w:tcW w:w="2422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18F72656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15.01.2024</w:t>
            </w:r>
          </w:p>
        </w:tc>
        <w:tc>
          <w:tcPr>
            <w:tcW w:w="555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  <w:hideMark/>
          </w:tcPr>
          <w:p w14:paraId="5C866A9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по</w:t>
            </w:r>
          </w:p>
        </w:tc>
        <w:tc>
          <w:tcPr>
            <w:tcW w:w="3581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2BB2EE6E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19.06.2024</w:t>
            </w:r>
          </w:p>
        </w:tc>
      </w:tr>
      <w:tr w:rsidR="008936B5" w:rsidRPr="008936B5" w14:paraId="73F6B60C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48656302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Место прохождения практики</w:t>
            </w:r>
          </w:p>
        </w:tc>
        <w:tc>
          <w:tcPr>
            <w:tcW w:w="6989" w:type="dxa"/>
            <w:gridSpan w:val="4"/>
            <w:tcBorders>
              <w:top w:val="single" w:sz="4" w:space="0" w:color="000000" w:themeColor="text1"/>
              <w:bottom w:val="single" w:sz="4" w:space="0" w:color="auto"/>
            </w:tcBorders>
            <w:vAlign w:val="bottom"/>
          </w:tcPr>
          <w:p w14:paraId="74942FB2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ФГБОУ ВО «Вятский государственный университет»,</w:t>
            </w:r>
            <w:r w:rsidRPr="008936B5">
              <w:rPr>
                <w:rFonts w:eastAsiaTheme="minorHAnsi" w:cs="Times New Roman"/>
                <w:szCs w:val="24"/>
                <w:lang w:eastAsia="en-US"/>
              </w:rPr>
              <w:br/>
              <w:t xml:space="preserve">Колледж </w:t>
            </w:r>
            <w:proofErr w:type="spellStart"/>
            <w:r w:rsidRPr="008936B5">
              <w:rPr>
                <w:rFonts w:eastAsiaTheme="minorHAnsi" w:cs="Times New Roman"/>
                <w:szCs w:val="24"/>
                <w:lang w:eastAsia="en-US"/>
              </w:rPr>
              <w:t>ВятГУ</w:t>
            </w:r>
            <w:proofErr w:type="spellEnd"/>
          </w:p>
        </w:tc>
      </w:tr>
      <w:tr w:rsidR="008936B5" w:rsidRPr="008936B5" w14:paraId="3BD4403F" w14:textId="77777777" w:rsidTr="00533A05">
        <w:trPr>
          <w:trHeight w:val="377"/>
        </w:trPr>
        <w:tc>
          <w:tcPr>
            <w:tcW w:w="2595" w:type="dxa"/>
            <w:vAlign w:val="center"/>
          </w:tcPr>
          <w:p w14:paraId="5AB2EA43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6989" w:type="dxa"/>
            <w:gridSpan w:val="4"/>
            <w:tcBorders>
              <w:top w:val="single" w:sz="4" w:space="0" w:color="auto"/>
            </w:tcBorders>
            <w:hideMark/>
          </w:tcPr>
          <w:p w14:paraId="1CD1E894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sz w:val="18"/>
                <w:szCs w:val="18"/>
                <w:lang w:eastAsia="en-US"/>
              </w:rPr>
              <w:t xml:space="preserve">           (наименование организации, структурного подразделения организации)</w:t>
            </w:r>
          </w:p>
        </w:tc>
      </w:tr>
    </w:tbl>
    <w:p w14:paraId="58B1797E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left"/>
        <w:rPr>
          <w:rFonts w:eastAsia="Times New Roman" w:cs="Times New Roman"/>
          <w:bCs/>
          <w:szCs w:val="24"/>
        </w:rPr>
      </w:pPr>
    </w:p>
    <w:p w14:paraId="2B8EB0FD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Cs/>
          <w:szCs w:val="24"/>
        </w:rPr>
      </w:pPr>
      <w:r w:rsidRPr="008936B5">
        <w:rPr>
          <w:rFonts w:eastAsia="Times New Roman" w:cs="Times New Roman"/>
          <w:bCs/>
          <w:szCs w:val="24"/>
        </w:rPr>
        <w:t>ВИДЫ И КАЧЕСТВО ВЫПОЛНЕНИЯ РАБОТ</w:t>
      </w:r>
    </w:p>
    <w:tbl>
      <w:tblPr>
        <w:tblW w:w="96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78"/>
        <w:gridCol w:w="1842"/>
        <w:gridCol w:w="1966"/>
        <w:gridCol w:w="1714"/>
      </w:tblGrid>
      <w:tr w:rsidR="008936B5" w:rsidRPr="008936B5" w14:paraId="27D5E7AF" w14:textId="77777777" w:rsidTr="00533A05">
        <w:trPr>
          <w:trHeight w:val="57"/>
        </w:trPr>
        <w:tc>
          <w:tcPr>
            <w:tcW w:w="40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8A81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Вид работ</w:t>
            </w:r>
          </w:p>
        </w:tc>
        <w:tc>
          <w:tcPr>
            <w:tcW w:w="55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4329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Критерий выполнения работ</w:t>
            </w:r>
          </w:p>
        </w:tc>
      </w:tr>
      <w:tr w:rsidR="008936B5" w:rsidRPr="008936B5" w14:paraId="1B31CC27" w14:textId="77777777" w:rsidTr="00533A05">
        <w:trPr>
          <w:trHeight w:val="57"/>
        </w:trPr>
        <w:tc>
          <w:tcPr>
            <w:tcW w:w="40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5DEB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DE10E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Выполнены полностью самостоятельно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A985A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Выполнены с незначительной помощью наставника</w:t>
            </w: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37DE6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Выполнены с помощью наставника</w:t>
            </w:r>
          </w:p>
        </w:tc>
      </w:tr>
      <w:tr w:rsidR="008936B5" w:rsidRPr="008936B5" w14:paraId="6B99A155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1C7B6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Постановка задачи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077F4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A07A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3809B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59AB952E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F30C9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Настройка рабочего окружения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F996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val="en-US"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3DDF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B36A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5448F6FB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FCA0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Анализ предметной области, постановка расширенного технического задания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643B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0A92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6500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15A61CFC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DE3E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Проектирование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5A8F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1D2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9DA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423A2715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2B90E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Реализация программного кода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7208D5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9967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D365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06F329C0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A2021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Тестирование и отладка полученного кода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F611D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D682E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293F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612817A9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55503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отчетной документации, включая детальное описание разработанных и использованных алгоритмов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EB18A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D79DC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D9CA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63628885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A33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к сдаче и сдача промежуточной аттестации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208EA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CB8A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38DC5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</w:tbl>
    <w:p w14:paraId="561C51DF" w14:textId="77777777" w:rsidR="008936B5" w:rsidRPr="008936B5" w:rsidRDefault="008936B5" w:rsidP="008936B5">
      <w:pPr>
        <w:spacing w:before="0" w:line="276" w:lineRule="auto"/>
        <w:ind w:firstLine="708"/>
        <w:contextualSpacing w:val="0"/>
        <w:rPr>
          <w:rFonts w:eastAsiaTheme="minorHAnsi" w:cs="Times New Roman"/>
          <w:szCs w:val="24"/>
          <w:lang w:eastAsia="en-US"/>
        </w:rPr>
      </w:pPr>
    </w:p>
    <w:p w14:paraId="177DC602" w14:textId="77777777" w:rsidR="008936B5" w:rsidRPr="008936B5" w:rsidRDefault="008936B5" w:rsidP="008936B5">
      <w:pPr>
        <w:spacing w:before="0" w:line="276" w:lineRule="auto"/>
        <w:ind w:firstLine="708"/>
        <w:contextualSpacing w:val="0"/>
        <w:rPr>
          <w:rFonts w:eastAsia="Calibri" w:cs="Times New Roman"/>
          <w:szCs w:val="24"/>
          <w:lang w:eastAsia="en-US"/>
        </w:rPr>
      </w:pPr>
      <w:r w:rsidRPr="008936B5">
        <w:rPr>
          <w:rFonts w:eastAsiaTheme="minorHAnsi" w:cs="Times New Roman"/>
          <w:szCs w:val="24"/>
          <w:lang w:eastAsia="en-US"/>
        </w:rPr>
        <w:t>Обучающийся ознакомлен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прошел вводный инструктаж и инструктаж на рабочем месте.</w:t>
      </w:r>
    </w:p>
    <w:p w14:paraId="4F220714" w14:textId="77777777" w:rsidR="008936B5" w:rsidRPr="008936B5" w:rsidRDefault="008936B5" w:rsidP="008936B5">
      <w:pPr>
        <w:spacing w:before="0" w:line="240" w:lineRule="auto"/>
        <w:ind w:firstLine="709"/>
        <w:contextualSpacing w:val="0"/>
        <w:rPr>
          <w:rFonts w:eastAsia="Times New Roman" w:cs="Times New Roman"/>
          <w:bCs/>
          <w:szCs w:val="24"/>
        </w:rPr>
      </w:pPr>
    </w:p>
    <w:p w14:paraId="677667A0" w14:textId="77777777" w:rsidR="008936B5" w:rsidRPr="008936B5" w:rsidRDefault="008936B5" w:rsidP="008936B5">
      <w:pPr>
        <w:spacing w:before="0" w:line="240" w:lineRule="auto"/>
        <w:ind w:firstLine="709"/>
        <w:contextualSpacing w:val="0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>Во время прохождения учебной практики обучающимся освоены следующие профессиональные и общие компетенции:</w:t>
      </w:r>
    </w:p>
    <w:tbl>
      <w:tblPr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75"/>
        <w:gridCol w:w="3630"/>
        <w:gridCol w:w="1125"/>
        <w:gridCol w:w="1141"/>
      </w:tblGrid>
      <w:tr w:rsidR="008936B5" w:rsidRPr="008936B5" w14:paraId="0AAA7029" w14:textId="77777777" w:rsidTr="00533A05">
        <w:tc>
          <w:tcPr>
            <w:tcW w:w="36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24B6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>Наименование компетенции</w:t>
            </w:r>
          </w:p>
        </w:tc>
        <w:tc>
          <w:tcPr>
            <w:tcW w:w="36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385EE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 xml:space="preserve">Показатели оценки </w:t>
            </w:r>
          </w:p>
        </w:tc>
        <w:tc>
          <w:tcPr>
            <w:tcW w:w="22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601A8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 xml:space="preserve">Оценка </w:t>
            </w:r>
          </w:p>
        </w:tc>
      </w:tr>
      <w:tr w:rsidR="008936B5" w:rsidRPr="008936B5" w14:paraId="40870B1C" w14:textId="77777777" w:rsidTr="00533A05">
        <w:trPr>
          <w:trHeight w:val="132"/>
        </w:trPr>
        <w:tc>
          <w:tcPr>
            <w:tcW w:w="3675" w:type="dxa"/>
            <w:vMerge/>
            <w:vAlign w:val="center"/>
            <w:hideMark/>
          </w:tcPr>
          <w:p w14:paraId="479D9E7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3630" w:type="dxa"/>
            <w:vMerge/>
            <w:vAlign w:val="center"/>
            <w:hideMark/>
          </w:tcPr>
          <w:p w14:paraId="04D5700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7C836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>Освоена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8894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>Не освоена</w:t>
            </w:r>
          </w:p>
        </w:tc>
      </w:tr>
      <w:tr w:rsidR="008936B5" w:rsidRPr="008936B5" w14:paraId="58E1A20C" w14:textId="77777777" w:rsidTr="00533A05"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21282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5.1. Собирать исходные данные для разработки проектной документации на информационную систему.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CB6D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Способен выполнять анализ предметной области, выявляя существенные элементы, оказывающие влияние на проектируемую систему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EC64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val="en-US"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A1EE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66A45CC1" w14:textId="77777777" w:rsidTr="00533A05"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27D6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 xml:space="preserve">ПК 5.2. Разрабатывать проектную документацию на разработку информационной системы в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>соответствии с требованиями заказчика.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29AF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 xml:space="preserve">Способен выполнять декомпозицию сущностей с целью получения наиболее полной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>картины о целесообразной структуре разработки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08DF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lastRenderedPageBreak/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2FD18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2757EAE5" w14:textId="77777777" w:rsidTr="00533A05"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74C8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5.3. Разрабатывать подсистемы безопасной информационной системы в соответствии с техническим заданием.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0A16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Способен прогнозировать потенциально некорректные действия пользователя и предусматривать соответствующие реакции со стороны системы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CC0A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70D5A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02132597" w14:textId="77777777" w:rsidTr="00533A05">
        <w:trPr>
          <w:trHeight w:val="271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B2BAE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5.4. Производить разработку модулей информационной системы в соответствии с техническим заданием.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9FE8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создавать программный код, отвечающий предъявляемым требованиям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5E1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DB91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1C34AD76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5D11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5.5. Осуществлять тестирование информационной системы на этапе опытной эксплуатации с фиксацией выявленных ошибок кодирования в разрабатываемых модулях информационной системы.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36B40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Способен выполнять оценку корректности функционирования системы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B64572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93266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3469ED4A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F4742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5.6. Разрабатывать техническую документацию на эксплуатацию информационной системы.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D7C15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разрабатывать проектную, техническую и пользовательскую документации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DE19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3F48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61DCD124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0F37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5.7. Производить оценку информационной системы для выявления возможности ее модернизации.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9164A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оценивать перспективы дальнейшего развития программной системы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E8EA9A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CE7FE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5CDB92AE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0320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5.8. Осуществлять интеграцию информационной системы с другими программными продуктами.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D5D6F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повторно использовать готовые шаблонные решения при разработке программного продукта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16726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05FE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402C8D8F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709C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01. Выбирать способы решения задач профессиональной деятельности применительно к различным контекстам.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F1F10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3787B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F898B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21795CF4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F8EA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02. Использовать современные средства поиска, анализа и интерпретации информации, и информационные технологии для выполнения задач профессиональной деятельности.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05F22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E533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AC850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36032E2B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FC193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03. Планировать и реализовывать собственное профессиональное и личностное развитие, предпринимательскую деятельность в профессиональной сфере, использовать знания по финансовой грамотности в различных жизненных ситуациях.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20270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находить пути улучшения имеющихся решений, позволяющих повысить их общий качественный уровень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845AF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21B6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17903E19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EEDFB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04. Эффективно взаимодействовать и работать в коллективе и команде.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C7F2A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конструктивно обмениваться информацией с коллегами, грамотно формулировать запросы в целях получения разъясняющей информации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3744F3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5CFE2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0F47470F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B03A6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 xml:space="preserve">ОК 05. Осуществлять устную и письменную коммуникацию на государственном языке Российской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>Федерации с учетом особенностей социального и культурного контекста.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7C47C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lastRenderedPageBreak/>
              <w:t xml:space="preserve">Способен конструктивно обмениваться информацией с коллегами, грамотно </w:t>
            </w:r>
            <w:r w:rsidRPr="008936B5">
              <w:rPr>
                <w:rFonts w:eastAsiaTheme="minorHAnsi" w:cs="Times New Roman"/>
                <w:sz w:val="22"/>
                <w:lang w:eastAsia="en-US"/>
              </w:rPr>
              <w:lastRenderedPageBreak/>
              <w:t>формулировать запросы в целях получения разъясняющей информации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97FF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lastRenderedPageBreak/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F2C6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77A5D0DC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C38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06. Проявлять гражданско-патриотическую позицию, демонстрировать осознанное поведение на основе традиционных общечеловеческих ценностей, в том числе с учетом гармонизации межнациональных и межрелигиозных отношений, применять стандарты антикоррупционного поведения.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9512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конструктивно обмениваться информацией с коллегами, грамотно формулировать запросы в целях получения разъясняющей информации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3AAAC1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B5986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44E90142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A6F66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07. Содействовать сохранению окружающей среды, ресурсосбережению, применять знания об изменении климата, принципы бережливого производства, эффективно действовать в чрезвычайных ситуациях.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0700C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эффективно использовать компьютерное время, а также материальные ресурсы, необходимые для решения поставленных задач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76DF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1EB3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76BD1D36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212E0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08.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AE34F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 xml:space="preserve">Способен соблюдать требования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t>внутреннего трудового распорядка организации, охраны труда и техники безопасности в целях сохранения собственного здоровья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EF0F90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34D431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51A9D2E8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906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09. Пользоваться профессиональной документацией на государственном и иностранном языках.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EE649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использовать в своей работе специализированную документацию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C545B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FD34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  <w:p w14:paraId="2529DA56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</w:tbl>
    <w:p w14:paraId="7B0CFAED" w14:textId="77777777" w:rsidR="008936B5" w:rsidRPr="008936B5" w:rsidRDefault="008936B5" w:rsidP="008936B5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bCs/>
          <w:szCs w:val="24"/>
          <w:lang w:eastAsia="en-US"/>
        </w:rPr>
      </w:pPr>
    </w:p>
    <w:p w14:paraId="3C033E79" w14:textId="77777777" w:rsidR="008936B5" w:rsidRPr="008936B5" w:rsidRDefault="008936B5" w:rsidP="008936B5">
      <w:pPr>
        <w:spacing w:before="0" w:after="160" w:line="259" w:lineRule="auto"/>
        <w:ind w:firstLine="0"/>
        <w:contextualSpacing w:val="0"/>
        <w:jc w:val="center"/>
        <w:rPr>
          <w:rFonts w:eastAsiaTheme="minorHAnsi" w:cs="Times New Roman"/>
          <w:b/>
          <w:bCs/>
          <w:szCs w:val="24"/>
          <w:lang w:eastAsia="en-US"/>
        </w:rPr>
      </w:pPr>
      <w:r w:rsidRPr="008936B5">
        <w:rPr>
          <w:rFonts w:eastAsiaTheme="minorHAnsi" w:cs="Times New Roman"/>
          <w:b/>
          <w:bCs/>
          <w:szCs w:val="24"/>
          <w:lang w:eastAsia="en-US"/>
        </w:rPr>
        <w:t>Краткая характеристика работы обучающегося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488"/>
      </w:tblGrid>
      <w:tr w:rsidR="008936B5" w:rsidRPr="008936B5" w14:paraId="54287EF8" w14:textId="77777777" w:rsidTr="00533A05">
        <w:tc>
          <w:tcPr>
            <w:tcW w:w="9488" w:type="dxa"/>
          </w:tcPr>
          <w:p w14:paraId="638082D8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Программа практики выполнена в полном объеме. Все виды работ выполнялись в срок, </w:t>
            </w:r>
          </w:p>
        </w:tc>
      </w:tr>
      <w:tr w:rsidR="008936B5" w:rsidRPr="008936B5" w14:paraId="6667876C" w14:textId="77777777" w:rsidTr="00533A05">
        <w:tc>
          <w:tcPr>
            <w:tcW w:w="9488" w:type="dxa"/>
          </w:tcPr>
          <w:p w14:paraId="309BDC84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без существенных замечаний. В достаточной степени была проявлена самостоятельность</w:t>
            </w:r>
          </w:p>
        </w:tc>
      </w:tr>
      <w:tr w:rsidR="008936B5" w:rsidRPr="008936B5" w14:paraId="54E5978E" w14:textId="77777777" w:rsidTr="00533A05">
        <w:tc>
          <w:tcPr>
            <w:tcW w:w="9488" w:type="dxa"/>
          </w:tcPr>
          <w:p w14:paraId="2CC3216A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и умение грамотно пользоваться источниками информации, находящимися в свободном</w:t>
            </w:r>
          </w:p>
        </w:tc>
      </w:tr>
      <w:tr w:rsidR="008936B5" w:rsidRPr="008936B5" w14:paraId="58643C10" w14:textId="77777777" w:rsidTr="00533A05">
        <w:tc>
          <w:tcPr>
            <w:tcW w:w="9488" w:type="dxa"/>
          </w:tcPr>
          <w:p w14:paraId="06F3F755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доступе.</w:t>
            </w:r>
          </w:p>
        </w:tc>
      </w:tr>
    </w:tbl>
    <w:p w14:paraId="186116E5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left"/>
        <w:rPr>
          <w:rFonts w:eastAsia="Calibri" w:cs="Times New Roman"/>
          <w:szCs w:val="24"/>
          <w:lang w:eastAsia="en-US"/>
        </w:rPr>
      </w:pPr>
    </w:p>
    <w:tbl>
      <w:tblPr>
        <w:tblW w:w="9636" w:type="dxa"/>
        <w:tblInd w:w="-14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68"/>
        <w:gridCol w:w="425"/>
        <w:gridCol w:w="5243"/>
      </w:tblGrid>
      <w:tr w:rsidR="008936B5" w:rsidRPr="008936B5" w14:paraId="31AA5D3C" w14:textId="77777777" w:rsidTr="00533A05">
        <w:trPr>
          <w:trHeight w:val="728"/>
        </w:trPr>
        <w:tc>
          <w:tcPr>
            <w:tcW w:w="3968" w:type="dxa"/>
            <w:vAlign w:val="bottom"/>
          </w:tcPr>
          <w:p w14:paraId="5FB803F0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jc w:val="left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425" w:type="dxa"/>
            <w:vAlign w:val="bottom"/>
          </w:tcPr>
          <w:p w14:paraId="317C0998" w14:textId="77777777" w:rsidR="008936B5" w:rsidRPr="008936B5" w:rsidRDefault="008936B5" w:rsidP="008936B5">
            <w:pPr>
              <w:snapToGrid w:val="0"/>
              <w:spacing w:before="0" w:line="276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5243" w:type="dxa"/>
            <w:vAlign w:val="bottom"/>
          </w:tcPr>
          <w:p w14:paraId="7E88EC46" w14:textId="77777777" w:rsidR="008936B5" w:rsidRPr="008936B5" w:rsidRDefault="008936B5" w:rsidP="008936B5">
            <w:pPr>
              <w:spacing w:before="0" w:line="276" w:lineRule="auto"/>
              <w:ind w:left="30" w:right="30" w:hanging="29"/>
              <w:contextualSpacing w:val="0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Руководитель практики </w:t>
            </w:r>
          </w:p>
          <w:p w14:paraId="65DD3463" w14:textId="77777777" w:rsidR="008936B5" w:rsidRPr="008936B5" w:rsidRDefault="008936B5" w:rsidP="008936B5">
            <w:pPr>
              <w:spacing w:before="0" w:line="276" w:lineRule="auto"/>
              <w:ind w:left="30" w:right="30" w:hanging="29"/>
              <w:contextualSpacing w:val="0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</w:p>
          <w:p w14:paraId="722F96A6" w14:textId="77777777" w:rsidR="008936B5" w:rsidRPr="008936B5" w:rsidRDefault="008936B5" w:rsidP="008936B5">
            <w:pPr>
              <w:spacing w:before="0" w:line="276" w:lineRule="auto"/>
              <w:ind w:left="30" w:right="30" w:hanging="29"/>
              <w:contextualSpacing w:val="0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____________________    /_________________</w:t>
            </w:r>
          </w:p>
          <w:p w14:paraId="26B35298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 w:val="16"/>
                <w:szCs w:val="16"/>
                <w:lang w:eastAsia="en-US"/>
              </w:rPr>
              <w:t xml:space="preserve">                         Подпись                                              ФИО</w:t>
            </w:r>
          </w:p>
          <w:p w14:paraId="48746776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</w:p>
          <w:p w14:paraId="34B1F654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 w:val="16"/>
                <w:szCs w:val="16"/>
                <w:lang w:eastAsia="en-US"/>
              </w:rPr>
              <w:t>___________________________________________________________</w:t>
            </w:r>
          </w:p>
          <w:p w14:paraId="2A43D3E7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jc w:val="center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 w:val="16"/>
                <w:szCs w:val="16"/>
                <w:lang w:eastAsia="en-US"/>
              </w:rPr>
              <w:t xml:space="preserve"> (должность)</w:t>
            </w:r>
          </w:p>
          <w:p w14:paraId="0725012A" w14:textId="77777777" w:rsidR="008936B5" w:rsidRPr="008936B5" w:rsidRDefault="008936B5" w:rsidP="008936B5">
            <w:pPr>
              <w:spacing w:before="0" w:line="276" w:lineRule="auto"/>
              <w:ind w:left="1"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Дата «____» _______________ 202__ год</w:t>
            </w:r>
          </w:p>
        </w:tc>
      </w:tr>
    </w:tbl>
    <w:p w14:paraId="6FC78A61" w14:textId="77777777" w:rsidR="008936B5" w:rsidRPr="008936B5" w:rsidRDefault="008936B5" w:rsidP="008936B5">
      <w:pPr>
        <w:spacing w:before="0" w:after="160" w:line="259" w:lineRule="auto"/>
        <w:ind w:firstLine="0"/>
        <w:contextualSpacing w:val="0"/>
        <w:jc w:val="center"/>
        <w:rPr>
          <w:rFonts w:eastAsiaTheme="minorHAnsi" w:cs="Times New Roman"/>
          <w:b/>
          <w:sz w:val="28"/>
          <w:szCs w:val="28"/>
          <w:highlight w:val="yellow"/>
          <w:lang w:eastAsia="en-US"/>
        </w:rPr>
        <w:sectPr w:rsidR="008936B5" w:rsidRPr="008936B5" w:rsidSect="008936B5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/>
          <w:pgMar w:top="1134" w:right="707" w:bottom="1134" w:left="1701" w:header="709" w:footer="709" w:gutter="0"/>
          <w:pgNumType w:start="0"/>
          <w:cols w:space="708"/>
          <w:titlePg/>
          <w:docGrid w:linePitch="360"/>
        </w:sectPr>
      </w:pPr>
    </w:p>
    <w:p w14:paraId="7542EC22" w14:textId="77777777" w:rsidR="00344BCF" w:rsidRPr="00344BCF" w:rsidRDefault="00344BCF" w:rsidP="00344BCF">
      <w:pPr>
        <w:spacing w:before="0" w:after="160" w:line="259" w:lineRule="auto"/>
        <w:ind w:firstLine="0"/>
        <w:contextualSpacing w:val="0"/>
        <w:jc w:val="center"/>
        <w:rPr>
          <w:rFonts w:eastAsia="Times New Roman" w:cs="Times New Roman"/>
          <w:sz w:val="32"/>
          <w:szCs w:val="32"/>
          <w:lang w:eastAsia="en-US"/>
        </w:rPr>
      </w:pPr>
      <w:r w:rsidRPr="00344BCF">
        <w:rPr>
          <w:rFonts w:eastAsiaTheme="minorHAnsi" w:cs="Times New Roman"/>
          <w:b/>
          <w:bCs/>
          <w:sz w:val="32"/>
          <w:szCs w:val="32"/>
          <w:lang w:eastAsia="en-US"/>
        </w:rPr>
        <w:lastRenderedPageBreak/>
        <w:t>СОДЕ</w:t>
      </w:r>
      <w:r w:rsidRPr="00344BCF">
        <w:rPr>
          <w:rFonts w:eastAsia="Times New Roman" w:cs="Times New Roman"/>
          <w:b/>
          <w:bCs/>
          <w:sz w:val="32"/>
          <w:szCs w:val="32"/>
          <w:lang w:eastAsia="en-US"/>
        </w:rPr>
        <w:t>РЖАНИЕ</w:t>
      </w:r>
    </w:p>
    <w:sdt>
      <w:sdtPr>
        <w:rPr>
          <w:rFonts w:eastAsia="Times New Roman" w:cs="Times New Roman"/>
          <w:sz w:val="28"/>
          <w:szCs w:val="28"/>
          <w:lang w:eastAsia="en-US"/>
        </w:rPr>
        <w:id w:val="346049985"/>
        <w:docPartObj>
          <w:docPartGallery w:val="Table of Contents"/>
          <w:docPartUnique/>
        </w:docPartObj>
      </w:sdtPr>
      <w:sdtContent>
        <w:p w14:paraId="2369D42E" w14:textId="77777777" w:rsidR="00344BCF" w:rsidRPr="00344BCF" w:rsidRDefault="00344BCF" w:rsidP="00344BCF">
          <w:pPr>
            <w:keepNext/>
            <w:keepLines/>
            <w:spacing w:line="259" w:lineRule="auto"/>
            <w:ind w:firstLine="0"/>
            <w:contextualSpacing w:val="0"/>
            <w:jc w:val="left"/>
            <w:rPr>
              <w:rFonts w:eastAsia="Times New Roman" w:cs="Times New Roman"/>
              <w:sz w:val="28"/>
              <w:szCs w:val="28"/>
            </w:rPr>
          </w:pPr>
        </w:p>
        <w:p w14:paraId="2DFDBE0E" w14:textId="0EFB7B25" w:rsidR="00344BCF" w:rsidRPr="00344BCF" w:rsidRDefault="00344BCF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fldChar w:fldCharType="begin"/>
          </w: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instrText>TOC \o "1-3" \h \z \u</w:instrText>
          </w: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fldChar w:fldCharType="separate"/>
          </w:r>
          <w:hyperlink w:anchor="_Toc156999270" w:history="1">
            <w:r w:rsidRPr="00344BCF">
              <w:rPr>
                <w:rFonts w:eastAsiaTheme="minorHAnsi" w:cs="Times New Roman"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ВВЕДЕНИЕ</w:t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_Toc156999270 \h </w:instrText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</w:t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A70F4A7" w14:textId="4696980C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1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1. СВЕДЕНИЯ О РАБОТЕ, ВЫПОЛНЕННОЙ В ПЕРИОД ПРОХОЖДЕНИЯ УЧЕБНОЙ ПРАКТИКИ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_Toc156999271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4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5A669524" w14:textId="10459CD9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2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2. НАСТРОЙКА РАБОЧЕГО ОКРУЖЕНИЯ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_Toc156999272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0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2C746444" w14:textId="12FE9014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3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3. ФОРМУЛИРОВКА ИНДИВИДУАЛЬНОГО ЗАДАНИЯ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_Toc156999273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27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0837448C" w14:textId="56AEFA1F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4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 ОПИСАНИЕ ВЫПОЛНЕНИЯ ИНДИВИДУАЛЬНОГО ЗАДАНИЯ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_Toc156999274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28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4B4D590B" w14:textId="2F39BCAF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5" w:history="1">
            <w:r w:rsidR="00344BCF" w:rsidRPr="00344BCF">
              <w:rPr>
                <w:rFonts w:eastAsiaTheme="minorHAnsi" w:cs="Times New Roman"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4.1 Анализ предметной области и обзор аналогов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_Toc156999275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28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15DDEF3" w14:textId="20E7B815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6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4.2 Разработка структуры приложения и алгоритмов функционирования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_Toc156999276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31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393EF5F5" w14:textId="60BECD12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7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4.3 Реализация программы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_Toc156999277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31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3F6E7E36" w14:textId="1FB75CF8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8" w:history="1">
            <w:r w:rsidR="00344BCF" w:rsidRPr="00344BCF">
              <w:rPr>
                <w:rFonts w:eastAsiaTheme="minorHAnsi" w:cs="Times New Roman"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4.4 Тестирование программного обеспечения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_Toc156999278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32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0CECBF07" w14:textId="2AB1F69B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9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ЗАКЛЮЧЕНИЕ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_Toc156999279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35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169281C" w14:textId="67B66B27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0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СПИСОК ИСПОЛЬЗОВАННЫХ ИСТОЧНИКОВ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_Toc156999280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36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6A34BFB1" w14:textId="75DAB41A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1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А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_Toc156999281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37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04AADD85" w14:textId="158FF315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2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Б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_Toc156999282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38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2A00E03B" w14:textId="6E0F0D40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3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В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_Toc156999283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39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EA6F1A6" w14:textId="080D8A2B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4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Г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_Toc156999284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40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659172AD" w14:textId="77777777" w:rsidR="00344BCF" w:rsidRPr="00344BCF" w:rsidRDefault="00344BCF" w:rsidP="00344BCF">
          <w:pPr>
            <w:tabs>
              <w:tab w:val="right" w:leader="dot" w:pos="9495"/>
            </w:tabs>
            <w:spacing w:before="0" w:after="100" w:line="276" w:lineRule="auto"/>
            <w:ind w:firstLine="0"/>
            <w:contextualSpacing w:val="0"/>
            <w:jc w:val="left"/>
            <w:rPr>
              <w:rFonts w:eastAsia="Times New Roman" w:cs="Times New Roman"/>
              <w:color w:val="0563C1" w:themeColor="hyperlink"/>
              <w:sz w:val="28"/>
              <w:szCs w:val="28"/>
              <w:u w:val="single"/>
              <w:lang w:eastAsia="en-US"/>
            </w:rPr>
          </w:pP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fldChar w:fldCharType="end"/>
          </w:r>
        </w:p>
      </w:sdtContent>
    </w:sdt>
    <w:p w14:paraId="17E93CFA" w14:textId="77777777" w:rsidR="00344BCF" w:rsidRPr="00344BCF" w:rsidRDefault="00344BCF" w:rsidP="00344BCF">
      <w:pPr>
        <w:keepNext/>
        <w:keepLines/>
        <w:spacing w:line="276" w:lineRule="auto"/>
        <w:ind w:firstLine="0"/>
        <w:contextualSpacing w:val="0"/>
        <w:jc w:val="left"/>
        <w:outlineLvl w:val="0"/>
        <w:rPr>
          <w:rFonts w:eastAsiaTheme="majorEastAsia" w:cs="Times New Roman"/>
          <w:b/>
          <w:sz w:val="32"/>
          <w:szCs w:val="32"/>
          <w:lang w:eastAsia="en-US"/>
        </w:rPr>
      </w:pPr>
      <w:r w:rsidRPr="00344BCF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en-US"/>
        </w:rPr>
        <w:br w:type="page"/>
      </w:r>
      <w:bookmarkStart w:id="2" w:name="_Toc156999270"/>
      <w:r w:rsidRPr="00344BCF">
        <w:rPr>
          <w:rFonts w:eastAsiaTheme="majorEastAsia" w:cs="Times New Roman"/>
          <w:b/>
          <w:sz w:val="32"/>
          <w:szCs w:val="32"/>
          <w:lang w:eastAsia="en-US"/>
        </w:rPr>
        <w:lastRenderedPageBreak/>
        <w:t>ВВЕДЕНИЕ</w:t>
      </w:r>
      <w:bookmarkEnd w:id="2"/>
    </w:p>
    <w:p w14:paraId="69D50C66" w14:textId="77777777" w:rsidR="00344BCF" w:rsidRPr="00344BCF" w:rsidRDefault="00344BCF" w:rsidP="00344BCF">
      <w:pPr>
        <w:spacing w:before="0"/>
        <w:ind w:firstLine="0"/>
        <w:contextualSpacing w:val="0"/>
        <w:jc w:val="center"/>
        <w:rPr>
          <w:rFonts w:eastAsiaTheme="minorHAnsi" w:cs="Times New Roman"/>
          <w:sz w:val="28"/>
          <w:szCs w:val="28"/>
          <w:highlight w:val="yellow"/>
          <w:lang w:eastAsia="en-US"/>
        </w:rPr>
      </w:pPr>
    </w:p>
    <w:p w14:paraId="2D498D22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Учебная практика ПМ.05 проходила на базе Колледжа ФГБОУ ВО «Вятский государственный университет» в период с 14.01.2025 г. по 21.06.2024 г. по субботам.</w:t>
      </w:r>
    </w:p>
    <w:p w14:paraId="79B8104A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Цель практики: сформировать у обучающихся представление о процессе разработки прикладного программного обеспечения.</w:t>
      </w:r>
    </w:p>
    <w:p w14:paraId="2555D6E7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Задачи практики:</w:t>
      </w:r>
    </w:p>
    <w:p w14:paraId="692224AC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–</w:t>
      </w:r>
      <w:r w:rsidRPr="00344BCF">
        <w:rPr>
          <w:rFonts w:eastAsiaTheme="minorHAnsi" w:cs="Times New Roman"/>
          <w:sz w:val="28"/>
          <w:szCs w:val="28"/>
          <w:lang w:eastAsia="en-US"/>
        </w:rPr>
        <w:tab/>
        <w:t xml:space="preserve">дать представление о различных методах проектирования прикладного программного обеспечения; </w:t>
      </w:r>
    </w:p>
    <w:p w14:paraId="5DE5C2A2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–</w:t>
      </w:r>
      <w:r w:rsidRPr="00344BCF">
        <w:rPr>
          <w:rFonts w:eastAsiaTheme="minorHAnsi" w:cs="Times New Roman"/>
          <w:sz w:val="28"/>
          <w:szCs w:val="28"/>
          <w:lang w:eastAsia="en-US"/>
        </w:rPr>
        <w:tab/>
        <w:t xml:space="preserve">сформировать навыки написания документации, требуемой при разработке прикладного программного обеспечения; </w:t>
      </w:r>
    </w:p>
    <w:p w14:paraId="5268AD1F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–</w:t>
      </w:r>
      <w:r w:rsidRPr="00344BCF">
        <w:rPr>
          <w:rFonts w:eastAsiaTheme="minorHAnsi" w:cs="Times New Roman"/>
          <w:sz w:val="28"/>
          <w:szCs w:val="28"/>
          <w:lang w:eastAsia="en-US"/>
        </w:rPr>
        <w:tab/>
        <w:t>дать представление о различных инструментах, используемых при разработке прикладного программного обеспечения.</w:t>
      </w:r>
    </w:p>
    <w:p w14:paraId="14C66A29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</w:p>
    <w:p w14:paraId="1AE36FF4" w14:textId="77777777" w:rsidR="00344BCF" w:rsidRPr="00344BCF" w:rsidRDefault="00344BCF" w:rsidP="00344BCF">
      <w:pPr>
        <w:spacing w:before="0" w:after="200" w:line="276" w:lineRule="auto"/>
        <w:ind w:firstLine="0"/>
        <w:contextualSpacing w:val="0"/>
        <w:jc w:val="center"/>
        <w:rPr>
          <w:rFonts w:eastAsiaTheme="minorHAnsi" w:cs="Times New Roman"/>
          <w:b/>
          <w:sz w:val="28"/>
          <w:szCs w:val="28"/>
          <w:lang w:eastAsia="en-US"/>
        </w:rPr>
      </w:pPr>
      <w:r w:rsidRPr="00344BCF">
        <w:rPr>
          <w:rFonts w:eastAsiaTheme="minorHAnsi" w:cs="Times New Roman"/>
          <w:b/>
          <w:sz w:val="28"/>
          <w:szCs w:val="28"/>
          <w:lang w:eastAsia="en-US"/>
        </w:rPr>
        <w:br w:type="page"/>
      </w:r>
    </w:p>
    <w:p w14:paraId="224A9AF1" w14:textId="77777777" w:rsidR="00344BCF" w:rsidRPr="00344BCF" w:rsidRDefault="00344BCF" w:rsidP="00344BCF">
      <w:pPr>
        <w:keepNext/>
        <w:keepLines/>
        <w:spacing w:line="276" w:lineRule="auto"/>
        <w:ind w:firstLine="0"/>
        <w:contextualSpacing w:val="0"/>
        <w:jc w:val="center"/>
        <w:outlineLvl w:val="0"/>
        <w:rPr>
          <w:rFonts w:eastAsiaTheme="majorEastAsia" w:cs="Times New Roman"/>
          <w:b/>
          <w:bCs/>
          <w:sz w:val="32"/>
          <w:szCs w:val="32"/>
          <w:lang w:eastAsia="en-US"/>
        </w:rPr>
      </w:pPr>
      <w:bookmarkStart w:id="3" w:name="_Toc156999271"/>
      <w:r w:rsidRPr="00344BCF">
        <w:rPr>
          <w:rFonts w:eastAsiaTheme="majorEastAsia" w:cs="Times New Roman"/>
          <w:b/>
          <w:bCs/>
          <w:sz w:val="32"/>
          <w:szCs w:val="32"/>
          <w:lang w:eastAsia="en-US"/>
        </w:rPr>
        <w:lastRenderedPageBreak/>
        <w:t>1. СВЕДЕНИЯ О РАБОТЕ, ВЫПОЛНЕННОЙ В ПЕРИОД ПРОХОЖДЕНИЯ УЧЕБНОЙ ПРАКТИКИ</w:t>
      </w:r>
      <w:bookmarkEnd w:id="3"/>
    </w:p>
    <w:p w14:paraId="2326C4FA" w14:textId="77777777" w:rsidR="00344BCF" w:rsidRPr="00344BCF" w:rsidRDefault="00344BCF" w:rsidP="00344BCF">
      <w:pPr>
        <w:spacing w:before="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215F71DB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В период с 15.01.2024 по 19.06.2024 при прохождении учебной практики ПМ.05 на базе Колледжа ФГОБУ ВО «Вятский государственный университет» был выполнен следующий перечень работ, представленный в таблице 1.</w:t>
      </w:r>
    </w:p>
    <w:p w14:paraId="659F9986" w14:textId="77777777" w:rsidR="00344BCF" w:rsidRPr="00344BCF" w:rsidRDefault="00344BCF" w:rsidP="00344BCF">
      <w:pPr>
        <w:spacing w:before="0" w:line="276" w:lineRule="auto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</w:p>
    <w:p w14:paraId="36D1A802" w14:textId="77777777" w:rsidR="00344BCF" w:rsidRPr="00344BCF" w:rsidRDefault="00344BCF" w:rsidP="00344BCF">
      <w:pPr>
        <w:spacing w:before="0" w:line="276" w:lineRule="auto"/>
        <w:ind w:firstLine="0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Таблица 1 – Сведения о работе, выполненной в период практики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70"/>
        <w:gridCol w:w="7918"/>
      </w:tblGrid>
      <w:tr w:rsidR="00344BCF" w:rsidRPr="00344BCF" w14:paraId="7FD047F1" w14:textId="77777777" w:rsidTr="00A0180B">
        <w:trPr>
          <w:trHeight w:val="56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273802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Дата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9C720E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Краткое содержание выполненных работ</w:t>
            </w:r>
          </w:p>
        </w:tc>
      </w:tr>
      <w:tr w:rsidR="00344BCF" w:rsidRPr="00344BCF" w14:paraId="35BD3B46" w14:textId="77777777" w:rsidTr="00A0180B">
        <w:trPr>
          <w:trHeight w:val="305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4E5FA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15.01.2024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7AAB8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zh-CN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Ознакомление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</w:tr>
      <w:tr w:rsidR="00344BCF" w:rsidRPr="00344BCF" w14:paraId="07A97F16" w14:textId="77777777" w:rsidTr="00A0180B">
        <w:trPr>
          <w:trHeight w:val="199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97AB85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14.01.2025-29.01.2025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BE4E8" w14:textId="77777777" w:rsidR="00344BCF" w:rsidRPr="00344BCF" w:rsidRDefault="00344BCF" w:rsidP="00344BCF">
            <w:pPr>
              <w:widowControl w:val="0"/>
              <w:shd w:val="clear" w:color="auto" w:fill="FFFFFF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Постановка задачи</w:t>
            </w:r>
          </w:p>
        </w:tc>
      </w:tr>
      <w:tr w:rsidR="00344BCF" w:rsidRPr="00344BCF" w14:paraId="1BC3E149" w14:textId="77777777" w:rsidTr="00A0180B">
        <w:trPr>
          <w:trHeight w:val="189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7D2A90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30.01.2025-12.02.2025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D6994D" w14:textId="77777777" w:rsidR="00344BCF" w:rsidRPr="00344BCF" w:rsidRDefault="00344BCF" w:rsidP="00344BCF">
            <w:pPr>
              <w:widowControl w:val="0"/>
              <w:shd w:val="clear" w:color="auto" w:fill="FFFFFF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 xml:space="preserve">Настройка рабочего окружения </w:t>
            </w:r>
          </w:p>
        </w:tc>
      </w:tr>
      <w:tr w:rsidR="00344BCF" w:rsidRPr="00344BCF" w14:paraId="433937FE" w14:textId="77777777" w:rsidTr="00A0180B">
        <w:trPr>
          <w:trHeight w:val="179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67DD8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13.02.2025-26.03.2025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69685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Анализ предметной области, постановка расширенного технического задания</w:t>
            </w:r>
          </w:p>
        </w:tc>
      </w:tr>
      <w:tr w:rsidR="00344BCF" w:rsidRPr="00344BCF" w14:paraId="28BBA40F" w14:textId="77777777" w:rsidTr="00A0180B">
        <w:trPr>
          <w:trHeight w:val="183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5F6A6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27.03.2025-01.04.2025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3FCF2" w14:textId="77777777" w:rsidR="00344BCF" w:rsidRPr="00344BCF" w:rsidRDefault="00344BCF" w:rsidP="00344BCF">
            <w:pPr>
              <w:widowControl w:val="0"/>
              <w:shd w:val="clear" w:color="auto" w:fill="FFFFFF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Проектирование</w:t>
            </w:r>
          </w:p>
        </w:tc>
      </w:tr>
      <w:tr w:rsidR="00344BCF" w:rsidRPr="00344BCF" w14:paraId="39E184F6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91AC9D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02.04.2025-06.05.2025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7E2B9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Реализация программного кода</w:t>
            </w:r>
          </w:p>
        </w:tc>
      </w:tr>
      <w:tr w:rsidR="00344BCF" w:rsidRPr="00344BCF" w14:paraId="132F605C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69C39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07.05.2025-27.05.2025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3FBCA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Тестирование и отладка полученного кода</w:t>
            </w:r>
          </w:p>
        </w:tc>
      </w:tr>
      <w:tr w:rsidR="00344BCF" w:rsidRPr="00344BCF" w14:paraId="6E551BC8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05316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28.05.2025-06.06.2025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0262C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Подготовка отчетной документации, включая детальное описание разработанных и использованных алгоритмов</w:t>
            </w:r>
          </w:p>
        </w:tc>
      </w:tr>
      <w:tr w:rsidR="00344BCF" w:rsidRPr="00344BCF" w14:paraId="643D810F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7B187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17.06.2025-21.06.2025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027B34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Подготовка к сдаче и сдача промежуточной аттестации</w:t>
            </w:r>
          </w:p>
        </w:tc>
      </w:tr>
    </w:tbl>
    <w:p w14:paraId="268D105D" w14:textId="77777777" w:rsidR="00344BCF" w:rsidRPr="00344BCF" w:rsidRDefault="00344BCF" w:rsidP="00344BCF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i/>
          <w:sz w:val="28"/>
          <w:szCs w:val="28"/>
          <w:vertAlign w:val="superscript"/>
          <w:lang w:eastAsia="en-US"/>
        </w:rPr>
      </w:pPr>
    </w:p>
    <w:p w14:paraId="0CB9998D" w14:textId="77777777" w:rsidR="00344BCF" w:rsidRPr="00344BCF" w:rsidRDefault="00344BCF" w:rsidP="00344BCF">
      <w:pPr>
        <w:spacing w:before="0" w:line="240" w:lineRule="auto"/>
        <w:ind w:firstLine="0"/>
        <w:contextualSpacing w:val="0"/>
        <w:jc w:val="right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________________  _______________</w:t>
      </w:r>
    </w:p>
    <w:p w14:paraId="474480ED" w14:textId="77777777" w:rsidR="00344BCF" w:rsidRPr="00344BCF" w:rsidRDefault="00344BCF" w:rsidP="00344BCF">
      <w:pPr>
        <w:spacing w:before="0" w:line="240" w:lineRule="auto"/>
        <w:ind w:firstLine="0"/>
        <w:contextualSpacing w:val="0"/>
        <w:jc w:val="right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(</w:t>
      </w:r>
      <w:proofErr w:type="gramStart"/>
      <w:r w:rsidRPr="00344BCF">
        <w:rPr>
          <w:rFonts w:eastAsiaTheme="minorHAnsi" w:cs="Times New Roman"/>
          <w:sz w:val="28"/>
          <w:szCs w:val="28"/>
          <w:lang w:eastAsia="en-US"/>
        </w:rPr>
        <w:t xml:space="preserve">дата)   </w:t>
      </w:r>
      <w:proofErr w:type="gramEnd"/>
      <w:r w:rsidRPr="00344BCF">
        <w:rPr>
          <w:rFonts w:eastAsiaTheme="minorHAnsi" w:cs="Times New Roman"/>
          <w:sz w:val="28"/>
          <w:szCs w:val="28"/>
          <w:lang w:eastAsia="en-US"/>
        </w:rPr>
        <w:t xml:space="preserve">                 (подпись)     </w:t>
      </w:r>
    </w:p>
    <w:p w14:paraId="2A12E19C" w14:textId="77777777" w:rsidR="00344BCF" w:rsidRPr="00344BCF" w:rsidRDefault="00344BCF" w:rsidP="00344BCF">
      <w:pPr>
        <w:spacing w:before="0" w:after="160" w:line="259" w:lineRule="auto"/>
        <w:ind w:firstLine="0"/>
        <w:contextualSpacing w:val="0"/>
        <w:jc w:val="left"/>
        <w:rPr>
          <w:rFonts w:eastAsiaTheme="minorHAnsi" w:cs="Times New Roman"/>
          <w:sz w:val="22"/>
          <w:lang w:eastAsia="en-US"/>
        </w:rPr>
      </w:pPr>
      <w:r w:rsidRPr="00344BCF">
        <w:rPr>
          <w:rFonts w:eastAsiaTheme="minorHAnsi" w:cs="Times New Roman"/>
          <w:sz w:val="22"/>
          <w:lang w:eastAsia="en-US"/>
        </w:rPr>
        <w:br w:type="page"/>
      </w:r>
    </w:p>
    <w:p w14:paraId="173EE3F1" w14:textId="77777777" w:rsidR="003A183B" w:rsidRPr="002D0C29" w:rsidRDefault="20869997" w:rsidP="0092636D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 xml:space="preserve">2. </w:t>
      </w:r>
      <w:r w:rsidR="1B969653" w:rsidRPr="002D0C29">
        <w:rPr>
          <w:rFonts w:ascii="Times New Roman" w:hAnsi="Times New Roman" w:cs="Times New Roman"/>
          <w:b/>
          <w:bCs/>
          <w:color w:val="auto"/>
        </w:rPr>
        <w:t>НАСТРОЙКА РАБОЧЕГО ОКРУЖЕНИЯ</w:t>
      </w:r>
      <w:bookmarkEnd w:id="1"/>
    </w:p>
    <w:p w14:paraId="4FB94DE3" w14:textId="77777777" w:rsidR="00E52569" w:rsidRPr="00E52569" w:rsidRDefault="00E52569" w:rsidP="00E52569">
      <w:pPr>
        <w:spacing w:before="0" w:after="200" w:line="276" w:lineRule="auto"/>
        <w:ind w:firstLine="0"/>
        <w:contextualSpacing w:val="0"/>
        <w:rPr>
          <w:rFonts w:eastAsiaTheme="minorHAnsi" w:cs="Times New Roman"/>
          <w:b/>
          <w:bCs/>
          <w:sz w:val="28"/>
          <w:szCs w:val="28"/>
          <w:lang w:eastAsia="en-US"/>
        </w:rPr>
      </w:pPr>
      <w:r w:rsidRPr="00E52569">
        <w:rPr>
          <w:rFonts w:eastAsiaTheme="minorHAnsi" w:cs="Times New Roman"/>
          <w:b/>
          <w:bCs/>
          <w:sz w:val="28"/>
          <w:szCs w:val="28"/>
          <w:lang w:eastAsia="en-US"/>
        </w:rPr>
        <w:t>Выбор языка программирования и среда разработки</w:t>
      </w:r>
    </w:p>
    <w:p w14:paraId="12EDD057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Python — это высокоуровневый, интерпретируемый язык программирования с динамической типизацией. Он популярен благодаря своей простоте, читаемости кода и широкому сообществу разработчиков.</w:t>
      </w:r>
    </w:p>
    <w:p w14:paraId="485E4909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Критерии выбора Python:</w:t>
      </w:r>
    </w:p>
    <w:p w14:paraId="6424B748" w14:textId="77777777" w:rsidR="00E52569" w:rsidRPr="00E52569" w:rsidRDefault="00E52569">
      <w:pPr>
        <w:numPr>
          <w:ilvl w:val="0"/>
          <w:numId w:val="9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Простота и читаемость — понятный синтаксис, легкий для изучения.</w:t>
      </w:r>
    </w:p>
    <w:p w14:paraId="6F983D44" w14:textId="77777777" w:rsidR="00E52569" w:rsidRPr="00E52569" w:rsidRDefault="00E52569">
      <w:pPr>
        <w:numPr>
          <w:ilvl w:val="0"/>
          <w:numId w:val="9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Кроссплатформенность — работает на Windows, </w:t>
      </w:r>
      <w:proofErr w:type="spellStart"/>
      <w:r w:rsidRPr="00E52569">
        <w:rPr>
          <w:rFonts w:eastAsia="Times New Roman" w:cs="Times New Roman"/>
          <w:sz w:val="28"/>
          <w:szCs w:val="28"/>
        </w:rPr>
        <w:t>macOS</w:t>
      </w:r>
      <w:proofErr w:type="spellEnd"/>
      <w:r w:rsidRPr="00E52569">
        <w:rPr>
          <w:rFonts w:eastAsia="Times New Roman" w:cs="Times New Roman"/>
          <w:sz w:val="28"/>
          <w:szCs w:val="28"/>
        </w:rPr>
        <w:t xml:space="preserve"> и Linux.</w:t>
      </w:r>
    </w:p>
    <w:p w14:paraId="3E733A10" w14:textId="77777777" w:rsidR="00E52569" w:rsidRPr="00E52569" w:rsidRDefault="00E52569">
      <w:pPr>
        <w:numPr>
          <w:ilvl w:val="0"/>
          <w:numId w:val="9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Широкая стандартная библиотека — включает множество встроенных модулей.</w:t>
      </w:r>
    </w:p>
    <w:p w14:paraId="65874211" w14:textId="77777777" w:rsidR="00E52569" w:rsidRPr="00E52569" w:rsidRDefault="00E52569">
      <w:pPr>
        <w:numPr>
          <w:ilvl w:val="0"/>
          <w:numId w:val="9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Популярность и поддержка — большое сообщество и обширная документация.</w:t>
      </w:r>
    </w:p>
    <w:p w14:paraId="10FE603E" w14:textId="77777777" w:rsidR="00E52569" w:rsidRPr="00E52569" w:rsidRDefault="00E52569">
      <w:pPr>
        <w:numPr>
          <w:ilvl w:val="0"/>
          <w:numId w:val="9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Универсальность — подходит для веб-разработки, анализа данных, машинного обучения, автоматизации и других задач.</w:t>
      </w:r>
    </w:p>
    <w:p w14:paraId="09BEEABE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06E74BBF" wp14:editId="725193BC">
            <wp:extent cx="5940425" cy="3231515"/>
            <wp:effectExtent l="0" t="0" r="317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569">
        <w:rPr>
          <w:rFonts w:asciiTheme="minorHAnsi" w:eastAsiaTheme="minorHAnsi" w:hAnsiTheme="minorHAnsi"/>
          <w:sz w:val="28"/>
          <w:szCs w:val="28"/>
          <w:lang w:eastAsia="en-US"/>
        </w:rPr>
        <w:br/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4 – </w:t>
      </w:r>
      <w:r w:rsidRPr="00E52569">
        <w:rPr>
          <w:rFonts w:eastAsia="Times New Roman" w:cs="Times New Roman"/>
          <w:sz w:val="28"/>
          <w:szCs w:val="28"/>
        </w:rPr>
        <w:t>Скриншот о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фициального сайт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Python</w:t>
      </w:r>
    </w:p>
    <w:p w14:paraId="7C4021AF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После нажатия кнопки установочный файл сохранится в папке «Загрузки» на вашем компьютере. Открыв его, вы увидите экран установки Python (рис. 5).</w:t>
      </w:r>
    </w:p>
    <w:p w14:paraId="43592C49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Theme="minorHAnsi" w:cs="Times New Roman"/>
          <w:sz w:val="28"/>
          <w:szCs w:val="28"/>
          <w:lang w:val="en-US"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E9D79B9" wp14:editId="3A5393BC">
            <wp:extent cx="5940425" cy="36404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D425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5 – </w:t>
      </w:r>
      <w:r w:rsidRPr="00E52569">
        <w:rPr>
          <w:rFonts w:eastAsia="Times New Roman" w:cs="Times New Roman"/>
          <w:sz w:val="28"/>
          <w:szCs w:val="28"/>
        </w:rPr>
        <w:t>Скриншот окна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Python</w:t>
      </w:r>
    </w:p>
    <w:p w14:paraId="074B714D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Кнопка «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Install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Now</w:t>
      </w:r>
      <w:r w:rsidRPr="00E52569">
        <w:rPr>
          <w:rFonts w:eastAsiaTheme="minorHAnsi" w:cs="Times New Roman"/>
          <w:sz w:val="28"/>
          <w:szCs w:val="28"/>
          <w:lang w:eastAsia="en-US"/>
        </w:rPr>
        <w:t>» позволяет выполнить установку с рекомендуемыми настройками без дополнительных действий, а «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Customize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installation</w:t>
      </w:r>
      <w:r w:rsidRPr="00E52569">
        <w:rPr>
          <w:rFonts w:eastAsiaTheme="minorHAnsi" w:cs="Times New Roman"/>
          <w:sz w:val="28"/>
          <w:szCs w:val="28"/>
          <w:lang w:eastAsia="en-US"/>
        </w:rPr>
        <w:t>» предоставляет возможность настроить параметры вручную. В большинстве случаев предпочтителен вариант установки по умолчанию. После выбора параметров начнется процесс установки (рис. 6).</w:t>
      </w:r>
    </w:p>
    <w:p w14:paraId="744652FD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335771DC" wp14:editId="3CB7C13D">
            <wp:extent cx="5939790" cy="3514090"/>
            <wp:effectExtent l="0" t="0" r="3810" b="0"/>
            <wp:docPr id="221055960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55960" name="Рисунок 1"/>
                    <pic:cNvPicPr/>
                  </pic:nvPicPr>
                  <pic:blipFill rotWithShape="1">
                    <a:blip r:embed="rId19"/>
                    <a:srcRect t="6107"/>
                    <a:stretch/>
                  </pic:blipFill>
                  <pic:spPr bwMode="auto">
                    <a:xfrm>
                      <a:off x="0" y="0"/>
                      <a:ext cx="5939790" cy="351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AA0B5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6 – Скриншот окна установки </w:t>
      </w:r>
      <w:r w:rsidRPr="00E52569">
        <w:rPr>
          <w:rFonts w:eastAsia="Times New Roman" w:cs="Times New Roman"/>
          <w:sz w:val="28"/>
          <w:szCs w:val="28"/>
          <w:lang w:val="en-US"/>
        </w:rPr>
        <w:t>Python</w:t>
      </w:r>
    </w:p>
    <w:p w14:paraId="6C240FB3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Используемая среда разработки: </w:t>
      </w:r>
      <w:proofErr w:type="spellStart"/>
      <w:r w:rsidRPr="00E52569">
        <w:rPr>
          <w:rFonts w:eastAsia="Times New Roman" w:cs="Times New Roman"/>
          <w:sz w:val="28"/>
          <w:szCs w:val="28"/>
        </w:rPr>
        <w:t>PyCharm</w:t>
      </w:r>
      <w:proofErr w:type="spellEnd"/>
      <w:r w:rsidRPr="00E52569">
        <w:rPr>
          <w:rFonts w:eastAsia="Times New Roman" w:cs="Times New Roman"/>
          <w:sz w:val="28"/>
          <w:szCs w:val="28"/>
        </w:rPr>
        <w:br/>
      </w:r>
      <w:proofErr w:type="spellStart"/>
      <w:r w:rsidRPr="00E52569">
        <w:rPr>
          <w:rFonts w:eastAsia="Times New Roman" w:cs="Times New Roman"/>
          <w:sz w:val="28"/>
          <w:szCs w:val="28"/>
        </w:rPr>
        <w:t>PyCharm</w:t>
      </w:r>
      <w:proofErr w:type="spellEnd"/>
      <w:r w:rsidRPr="00E52569">
        <w:rPr>
          <w:rFonts w:eastAsia="Times New Roman" w:cs="Times New Roman"/>
          <w:sz w:val="28"/>
          <w:szCs w:val="28"/>
        </w:rPr>
        <w:t xml:space="preserve"> — это мощная IDE (интегрированная среда разработки) от компании </w:t>
      </w:r>
      <w:proofErr w:type="spellStart"/>
      <w:r w:rsidRPr="00E52569">
        <w:rPr>
          <w:rFonts w:eastAsia="Times New Roman" w:cs="Times New Roman"/>
          <w:sz w:val="28"/>
          <w:szCs w:val="28"/>
        </w:rPr>
        <w:t>JetBrains</w:t>
      </w:r>
      <w:proofErr w:type="spellEnd"/>
      <w:r w:rsidRPr="00E52569">
        <w:rPr>
          <w:rFonts w:eastAsia="Times New Roman" w:cs="Times New Roman"/>
          <w:sz w:val="28"/>
          <w:szCs w:val="28"/>
        </w:rPr>
        <w:t>, предназначенная для разработки на Python.</w:t>
      </w:r>
    </w:p>
    <w:p w14:paraId="3E7B3EF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Основные преимущества </w:t>
      </w:r>
      <w:proofErr w:type="spellStart"/>
      <w:r w:rsidRPr="00E52569">
        <w:rPr>
          <w:rFonts w:eastAsia="Times New Roman" w:cs="Times New Roman"/>
          <w:sz w:val="28"/>
          <w:szCs w:val="28"/>
        </w:rPr>
        <w:t>PyCharm</w:t>
      </w:r>
      <w:proofErr w:type="spellEnd"/>
      <w:r w:rsidRPr="00E52569">
        <w:rPr>
          <w:rFonts w:eastAsia="Times New Roman" w:cs="Times New Roman"/>
          <w:sz w:val="28"/>
          <w:szCs w:val="28"/>
        </w:rPr>
        <w:t>:</w:t>
      </w:r>
    </w:p>
    <w:p w14:paraId="192B43CD" w14:textId="77777777" w:rsidR="00E52569" w:rsidRPr="00E52569" w:rsidRDefault="00E52569">
      <w:pPr>
        <w:numPr>
          <w:ilvl w:val="0"/>
          <w:numId w:val="10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Удобный редактор кода с подсветкой синтаксиса и </w:t>
      </w:r>
      <w:proofErr w:type="spellStart"/>
      <w:r w:rsidRPr="00E52569">
        <w:rPr>
          <w:rFonts w:eastAsia="Times New Roman" w:cs="Times New Roman"/>
          <w:sz w:val="28"/>
          <w:szCs w:val="28"/>
        </w:rPr>
        <w:t>автодополнением</w:t>
      </w:r>
      <w:proofErr w:type="spellEnd"/>
      <w:r w:rsidRPr="00E52569">
        <w:rPr>
          <w:rFonts w:eastAsia="Times New Roman" w:cs="Times New Roman"/>
          <w:sz w:val="28"/>
          <w:szCs w:val="28"/>
        </w:rPr>
        <w:t>.</w:t>
      </w:r>
    </w:p>
    <w:p w14:paraId="2BD4E08C" w14:textId="77777777" w:rsidR="00E52569" w:rsidRPr="00E52569" w:rsidRDefault="00E52569">
      <w:pPr>
        <w:numPr>
          <w:ilvl w:val="0"/>
          <w:numId w:val="10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Отладчик и средства тестирования для быстрого выявления ошибок.</w:t>
      </w:r>
    </w:p>
    <w:p w14:paraId="20B722DE" w14:textId="77777777" w:rsidR="00E52569" w:rsidRPr="00E52569" w:rsidRDefault="00E52569">
      <w:pPr>
        <w:numPr>
          <w:ilvl w:val="0"/>
          <w:numId w:val="10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Встроенная система контроля версий (</w:t>
      </w:r>
      <w:proofErr w:type="spellStart"/>
      <w:r w:rsidRPr="00E52569">
        <w:rPr>
          <w:rFonts w:eastAsia="Times New Roman" w:cs="Times New Roman"/>
          <w:sz w:val="28"/>
          <w:szCs w:val="28"/>
        </w:rPr>
        <w:t>Git</w:t>
      </w:r>
      <w:proofErr w:type="spellEnd"/>
      <w:r w:rsidRPr="00E52569">
        <w:rPr>
          <w:rFonts w:eastAsia="Times New Roman" w:cs="Times New Roman"/>
          <w:sz w:val="28"/>
          <w:szCs w:val="28"/>
        </w:rPr>
        <w:t>, SVN).</w:t>
      </w:r>
    </w:p>
    <w:p w14:paraId="2CC1677B" w14:textId="77777777" w:rsidR="00E52569" w:rsidRPr="00E52569" w:rsidRDefault="00E52569">
      <w:pPr>
        <w:numPr>
          <w:ilvl w:val="0"/>
          <w:numId w:val="10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Поддержка виртуальных окружений для управления зависимостями.</w:t>
      </w:r>
    </w:p>
    <w:p w14:paraId="12ABA271" w14:textId="77777777" w:rsidR="00E52569" w:rsidRPr="00E52569" w:rsidRDefault="00E52569">
      <w:pPr>
        <w:numPr>
          <w:ilvl w:val="0"/>
          <w:numId w:val="10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Инструменты анализа кода и рефакторинга для улучшения качества кода.</w:t>
      </w:r>
    </w:p>
    <w:p w14:paraId="5D838AD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proofErr w:type="spellStart"/>
      <w:r w:rsidRPr="00E52569">
        <w:rPr>
          <w:rFonts w:eastAsia="Times New Roman" w:cs="Times New Roman"/>
          <w:sz w:val="28"/>
          <w:szCs w:val="28"/>
        </w:rPr>
        <w:t>PyCharm</w:t>
      </w:r>
      <w:proofErr w:type="spellEnd"/>
      <w:r w:rsidRPr="00E52569">
        <w:rPr>
          <w:rFonts w:eastAsia="Times New Roman" w:cs="Times New Roman"/>
          <w:sz w:val="28"/>
          <w:szCs w:val="28"/>
        </w:rPr>
        <w:t xml:space="preserve"> позволяет удобно разрабатывать, тестировать и отлаживать Python-приложения, делая процесс разработки более эффективным.</w:t>
      </w:r>
    </w:p>
    <w:p w14:paraId="1A722004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707D2377" wp14:editId="0BC67210">
            <wp:extent cx="5940425" cy="42646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FEFD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7 – Скриншот интерфейса среды разработки </w:t>
      </w:r>
      <w:proofErr w:type="spellStart"/>
      <w:r w:rsidRPr="00E52569">
        <w:rPr>
          <w:rFonts w:eastAsia="Times New Roman" w:cs="Times New Roman"/>
          <w:sz w:val="28"/>
          <w:szCs w:val="28"/>
        </w:rPr>
        <w:t>PyCharm</w:t>
      </w:r>
      <w:proofErr w:type="spellEnd"/>
    </w:p>
    <w:p w14:paraId="503CF8F7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Чтобы установить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  <w:r w:rsidRPr="00E52569">
        <w:rPr>
          <w:rFonts w:eastAsia="Times New Roman" w:cs="Times New Roman"/>
          <w:sz w:val="28"/>
          <w:szCs w:val="28"/>
        </w:rPr>
        <w:t xml:space="preserve">, необходимо зайти на официальный сайт и выбрать </w:t>
      </w:r>
      <w:r w:rsidRPr="00E52569">
        <w:rPr>
          <w:rFonts w:eastAsia="Times New Roman" w:cs="Times New Roman"/>
          <w:sz w:val="28"/>
          <w:szCs w:val="28"/>
          <w:lang w:val="en-US"/>
        </w:rPr>
        <w:t>Community</w:t>
      </w:r>
      <w:r w:rsidRPr="00E52569">
        <w:rPr>
          <w:rFonts w:eastAsia="Times New Roman" w:cs="Times New Roman"/>
          <w:sz w:val="28"/>
          <w:szCs w:val="28"/>
        </w:rPr>
        <w:t xml:space="preserve"> </w:t>
      </w:r>
      <w:r w:rsidRPr="00E52569">
        <w:rPr>
          <w:rFonts w:eastAsia="Times New Roman" w:cs="Times New Roman"/>
          <w:sz w:val="28"/>
          <w:szCs w:val="28"/>
          <w:lang w:val="en-US"/>
        </w:rPr>
        <w:t>Edition</w:t>
      </w:r>
      <w:r w:rsidRPr="00E52569">
        <w:rPr>
          <w:rFonts w:eastAsia="Times New Roman" w:cs="Times New Roman"/>
          <w:sz w:val="28"/>
          <w:szCs w:val="28"/>
        </w:rPr>
        <w:t xml:space="preserve">. Также есть платная версия </w:t>
      </w:r>
      <w:r w:rsidRPr="00E52569">
        <w:rPr>
          <w:rFonts w:eastAsia="Times New Roman" w:cs="Times New Roman"/>
          <w:sz w:val="28"/>
          <w:szCs w:val="28"/>
          <w:lang w:val="en-US"/>
        </w:rPr>
        <w:t>IDE</w:t>
      </w:r>
      <w:r w:rsidRPr="00E52569">
        <w:rPr>
          <w:rFonts w:eastAsia="Times New Roman" w:cs="Times New Roman"/>
          <w:sz w:val="28"/>
          <w:szCs w:val="28"/>
        </w:rPr>
        <w:t>, ориентированная на более опытных и многопрофильных разработчиков.</w:t>
      </w:r>
    </w:p>
    <w:p w14:paraId="4E27F964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57127D98" wp14:editId="7B690961">
            <wp:extent cx="5940425" cy="33350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4D1D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8 – Скриншот официального сайта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3D763EEE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После нажатия кнопки установочный файл сохранится в папке «Загрузки» на вашем компьютере. Открыв его, вы увидите экран установки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Py</w:t>
      </w:r>
      <w:proofErr w:type="spellEnd"/>
      <w:r w:rsidRPr="00E52569">
        <w:rPr>
          <w:rFonts w:eastAsiaTheme="minorHAnsi" w:cs="Times New Roman"/>
          <w:sz w:val="28"/>
          <w:szCs w:val="28"/>
          <w:lang w:val="en-US" w:eastAsia="en-US"/>
        </w:rPr>
        <w:t>Charm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(рис. 9).</w:t>
      </w:r>
    </w:p>
    <w:p w14:paraId="7C5911CA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0799D44A" wp14:editId="3371CCB6">
            <wp:extent cx="5457143" cy="444761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70B7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9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784CD98B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Далее потребуется выбрать установочный путь для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IDE</w:t>
      </w:r>
      <w:r w:rsidRPr="00E52569">
        <w:rPr>
          <w:rFonts w:eastAsiaTheme="minorHAnsi" w:cs="Times New Roman"/>
          <w:sz w:val="28"/>
          <w:szCs w:val="28"/>
          <w:lang w:eastAsia="en-US"/>
        </w:rPr>
        <w:t>, также можно выбрать дополнительные опции при установке. После предлагается создать или выбрать существующую папку для создания ярлыка программы. (рис 10-12.)</w:t>
      </w:r>
    </w:p>
    <w:p w14:paraId="3742AB20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2FC733F1" wp14:editId="08206584">
            <wp:extent cx="5487166" cy="449642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B508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10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3D4CB58B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5DE33EEF" wp14:editId="71F249B0">
            <wp:extent cx="5401429" cy="4420217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73D5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11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44B18028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</w:p>
    <w:p w14:paraId="688E46D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7701D03B" wp14:editId="1B9E6BD6">
            <wp:extent cx="5468113" cy="4448796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6472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12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025A480D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Затем необходимо создать новый проект в </w:t>
      </w:r>
      <w:proofErr w:type="spellStart"/>
      <w:r w:rsidRPr="00E52569">
        <w:rPr>
          <w:rFonts w:eastAsia="Times New Roman" w:cs="Times New Roman"/>
          <w:sz w:val="28"/>
          <w:szCs w:val="28"/>
        </w:rPr>
        <w:t>PyCharm</w:t>
      </w:r>
      <w:proofErr w:type="spellEnd"/>
      <w:r w:rsidRPr="00E52569">
        <w:rPr>
          <w:rFonts w:eastAsia="Times New Roman" w:cs="Times New Roman"/>
          <w:sz w:val="28"/>
          <w:szCs w:val="28"/>
        </w:rPr>
        <w:t>. При выборе «New Project» откроется диалоговое окно, где нужно указать название проекта, папку для его хранения и дополнительные параметры виртуального окружения.</w:t>
      </w:r>
    </w:p>
    <w:p w14:paraId="5C8ADE02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Виртуальное окружение (</w:t>
      </w:r>
      <w:proofErr w:type="spellStart"/>
      <w:r w:rsidRPr="00E52569">
        <w:rPr>
          <w:rFonts w:eastAsia="Times New Roman" w:cs="Times New Roman"/>
          <w:sz w:val="28"/>
          <w:szCs w:val="28"/>
        </w:rPr>
        <w:t>virtual</w:t>
      </w:r>
      <w:proofErr w:type="spellEnd"/>
      <w:r w:rsidRPr="00E52569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E52569">
        <w:rPr>
          <w:rFonts w:eastAsia="Times New Roman" w:cs="Times New Roman"/>
          <w:sz w:val="28"/>
          <w:szCs w:val="28"/>
        </w:rPr>
        <w:t>environment</w:t>
      </w:r>
      <w:proofErr w:type="spellEnd"/>
      <w:r w:rsidRPr="00E52569">
        <w:rPr>
          <w:rFonts w:eastAsia="Times New Roman" w:cs="Times New Roman"/>
          <w:sz w:val="28"/>
          <w:szCs w:val="28"/>
        </w:rPr>
        <w:t>) в Python — это инструмент, позволяющий изолировать зависимости проекта от глобальной среды, предотвращая возможные конфликты между библиотеками. Для его настройки потребуется выбрать версию интерпретатора, установленную ранее.</w:t>
      </w:r>
    </w:p>
    <w:p w14:paraId="5673D0EA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279BA2B9" wp14:editId="18BE4C9B">
            <wp:extent cx="5940425" cy="443484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77DA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13 – </w:t>
      </w:r>
      <w:r w:rsidRPr="00E52569">
        <w:rPr>
          <w:rFonts w:eastAsia="Times New Roman" w:cs="Times New Roman"/>
          <w:sz w:val="28"/>
          <w:szCs w:val="28"/>
        </w:rPr>
        <w:t>Скриншот окна с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оздания нового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Python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проекта</w:t>
      </w:r>
    </w:p>
    <w:p w14:paraId="295CADAE" w14:textId="77777777" w:rsidR="00E52569" w:rsidRPr="00E52569" w:rsidRDefault="00E52569" w:rsidP="00E52569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br w:type="page"/>
      </w:r>
    </w:p>
    <w:p w14:paraId="637FAAA0" w14:textId="77777777" w:rsidR="00E52569" w:rsidRPr="00E52569" w:rsidRDefault="00E52569" w:rsidP="00E52569">
      <w:pPr>
        <w:spacing w:before="0" w:after="200"/>
        <w:ind w:firstLine="0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lastRenderedPageBreak/>
        <w:tab/>
        <w:t xml:space="preserve">Для удобства разработки, управления версиями, а также для возможности работать над проектом с любого устройства — будь то домашний компьютер или ноутбук в другом месте — необходимо установить систему контроля версий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>.</w:t>
      </w:r>
    </w:p>
    <w:p w14:paraId="33C1A1BB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представляет собой консольную утилиту, предназначенную для отслеживания и ведения истории изменений файлов в проекте. Чаще всего она используется для работы с кодом, но может применяться и для других типов файлов. С помощью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можно откатывать проект к более ранним версиям, сравнивать изменения, анализировать их и загружать обновления в репозиторий.</w:t>
      </w:r>
    </w:p>
    <w:p w14:paraId="2666421A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Репозиторий — это хранилище кода и всей истории его изменений.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работает локально, сохраняя репозитории в определенных папках на жестком диске. Однако можно хранить их и в интернете, используя, например, сервис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GitHub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>.</w:t>
      </w:r>
    </w:p>
    <w:p w14:paraId="3C0297A4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Каждая сохраненная версия проекта называется коммитом (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commit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>). У каждого коммита есть уникальный идентификатор (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hash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>) и комментарий. Коммиты формируют ветку, которая представляет собой историю изменений. Ветки имеют собственные названия, а один репозиторий может содержать несколько веток, которые создаются на основе других или объединяются с ними.</w:t>
      </w:r>
    </w:p>
    <w:p w14:paraId="4A805142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Работа с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и его командами осуществляется через специальный терминал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Bash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или встроенный терминал в среде разработки.</w:t>
      </w:r>
    </w:p>
    <w:p w14:paraId="37BA3349" w14:textId="77777777" w:rsidR="00E52569" w:rsidRPr="00E52569" w:rsidRDefault="00E52569" w:rsidP="00E52569">
      <w:pPr>
        <w:spacing w:before="0" w:after="20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eastAsia="en-US"/>
        </w:rPr>
        <w:lastRenderedPageBreak/>
        <w:drawing>
          <wp:inline distT="0" distB="0" distL="0" distR="0" wp14:anchorId="578D8F07" wp14:editId="6CB4ECA3">
            <wp:extent cx="3924848" cy="4391638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36FB" w14:textId="77777777" w:rsidR="00E52569" w:rsidRPr="00E52569" w:rsidRDefault="00E52569" w:rsidP="00E52569">
      <w:pPr>
        <w:spacing w:before="0" w:after="20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14 – </w:t>
      </w:r>
      <w:r w:rsidRPr="00E52569">
        <w:rPr>
          <w:rFonts w:eastAsia="Times New Roman" w:cs="Times New Roman"/>
          <w:sz w:val="28"/>
          <w:szCs w:val="28"/>
        </w:rPr>
        <w:t>Скриншот и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нтерфейса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GitBash</w:t>
      </w:r>
      <w:proofErr w:type="spellEnd"/>
    </w:p>
    <w:p w14:paraId="3CA0359E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Теперь можно переходить к установке системы контроля версий. Для этого необходимо скачать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с официального сайта: https://git-scm.com/downloads/win. На странице загрузки следует выбрать операционную систему, установленную на вашем компьютере, и нажать соответствующую кнопку. После этого установочный файл автоматически загрузится в папку «Загрузки».</w:t>
      </w:r>
    </w:p>
    <w:p w14:paraId="6935C0BE" w14:textId="77777777" w:rsidR="00E52569" w:rsidRPr="00E52569" w:rsidRDefault="00E52569" w:rsidP="00E52569">
      <w:pPr>
        <w:spacing w:before="0" w:after="200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73E71509" wp14:editId="031EE2CC">
            <wp:extent cx="5940425" cy="32473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2AC4" w14:textId="77777777" w:rsidR="00E52569" w:rsidRPr="00E52569" w:rsidRDefault="00E52569" w:rsidP="00E52569">
      <w:pPr>
        <w:spacing w:before="0" w:after="20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15 – </w:t>
      </w:r>
      <w:r w:rsidRPr="00E52569">
        <w:rPr>
          <w:rFonts w:eastAsia="Times New Roman" w:cs="Times New Roman"/>
          <w:sz w:val="28"/>
          <w:szCs w:val="28"/>
        </w:rPr>
        <w:t>Скриншот о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фициального сайта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28E570B4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После запуска программы установщика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(рис. 14) можно выбрать выбор всех параметров установки по умолчанию (</w:t>
      </w:r>
      <w:proofErr w:type="gramStart"/>
      <w:r w:rsidRPr="00E52569">
        <w:rPr>
          <w:rFonts w:eastAsiaTheme="minorHAnsi" w:cs="Times New Roman"/>
          <w:sz w:val="28"/>
          <w:szCs w:val="28"/>
          <w:lang w:eastAsia="en-US"/>
        </w:rPr>
        <w:t>рис. )</w:t>
      </w:r>
      <w:proofErr w:type="gram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. </w:t>
      </w:r>
    </w:p>
    <w:p w14:paraId="05217885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eastAsia="en-US"/>
        </w:rPr>
        <w:drawing>
          <wp:inline distT="0" distB="0" distL="0" distR="0" wp14:anchorId="52EF6E92" wp14:editId="4671B54D">
            <wp:extent cx="4800600" cy="37814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16 – </w:t>
      </w:r>
      <w:r w:rsidRPr="00E52569">
        <w:rPr>
          <w:rFonts w:eastAsia="Times New Roman" w:cs="Times New Roman"/>
          <w:sz w:val="28"/>
          <w:szCs w:val="28"/>
        </w:rPr>
        <w:t>Скриншот окна у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70193299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34528C9" wp14:editId="5F3A6A61">
            <wp:extent cx="4752975" cy="37338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17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11B6FED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drawing>
          <wp:inline distT="0" distB="0" distL="0" distR="0" wp14:anchorId="5F0FF064" wp14:editId="01860E6A">
            <wp:extent cx="4752975" cy="37528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18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345B16E8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258AA0D8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0EE3A312" wp14:editId="4DF3A39C">
            <wp:extent cx="4752975" cy="37242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19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52493AC9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drawing>
          <wp:inline distT="0" distB="0" distL="0" distR="0" wp14:anchorId="16D87440" wp14:editId="08F06B82">
            <wp:extent cx="4763135" cy="3731895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20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5E611353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4D2F3CFB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eastAsia="en-US"/>
        </w:rPr>
        <w:lastRenderedPageBreak/>
        <w:drawing>
          <wp:inline distT="0" distB="0" distL="0" distR="0" wp14:anchorId="0A590CCF" wp14:editId="154D059E">
            <wp:extent cx="4752975" cy="3731895"/>
            <wp:effectExtent l="0" t="0" r="952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21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28433D41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drawing>
          <wp:inline distT="0" distB="0" distL="0" distR="0" wp14:anchorId="46DD3C84" wp14:editId="30675DAF">
            <wp:extent cx="4752975" cy="37433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22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3691B8CF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0F6BC102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lastRenderedPageBreak/>
        <w:drawing>
          <wp:inline distT="0" distB="0" distL="0" distR="0" wp14:anchorId="0881D23A" wp14:editId="776AB1C4">
            <wp:extent cx="4762500" cy="3733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23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33D81B1B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drawing>
          <wp:inline distT="0" distB="0" distL="0" distR="0" wp14:anchorId="53329CF8" wp14:editId="57BCBE2B">
            <wp:extent cx="4762500" cy="37338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A930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24 – </w:t>
      </w:r>
      <w:r w:rsidRPr="00E52569">
        <w:rPr>
          <w:rFonts w:eastAsia="Times New Roman" w:cs="Times New Roman"/>
          <w:sz w:val="28"/>
          <w:szCs w:val="28"/>
        </w:rPr>
        <w:t>Скриншот окна на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562B49C3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55B9A7F0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lastRenderedPageBreak/>
        <w:drawing>
          <wp:inline distT="0" distB="0" distL="0" distR="0" wp14:anchorId="7ED85CEC" wp14:editId="4D71B9C0">
            <wp:extent cx="4752975" cy="37242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25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4E6C83D2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drawing>
          <wp:inline distT="0" distB="0" distL="0" distR="0" wp14:anchorId="1EEFE9DF" wp14:editId="74EBD1CC">
            <wp:extent cx="4752975" cy="37338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DCC4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26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79671DFF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03F6B4D4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lastRenderedPageBreak/>
        <w:drawing>
          <wp:inline distT="0" distB="0" distL="0" distR="0" wp14:anchorId="15DC6B62" wp14:editId="44105436">
            <wp:extent cx="4752975" cy="37433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27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2A83DFCA" w14:textId="77777777" w:rsidR="00E52569" w:rsidRPr="00E52569" w:rsidRDefault="00E52569" w:rsidP="00E52569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br w:type="page"/>
      </w:r>
    </w:p>
    <w:p w14:paraId="202D19C2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lastRenderedPageBreak/>
        <w:t xml:space="preserve">Как уже упоминалось ранее, в ходе работы над проектом будет использоваться онлайн-сервис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GitHub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— облачная платформа, которая упрощает работу с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, предоставляет удобный веб-интерфейс, инструменты для командной работы, систему управления задачами и многое другое. Перед началом работы с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GitHub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необходимо зарегистрироваться на официальном сайте: https://github.com/signup (рис. 22)</w:t>
      </w:r>
    </w:p>
    <w:p w14:paraId="7D41E4FD" w14:textId="77777777" w:rsidR="00E52569" w:rsidRPr="00E52569" w:rsidRDefault="00E52569" w:rsidP="00E52569">
      <w:pPr>
        <w:spacing w:before="0" w:after="200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417B6BA4" wp14:editId="36DD4C1E">
            <wp:extent cx="5940425" cy="28016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C2FB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28 – </w:t>
      </w:r>
      <w:r w:rsidRPr="00E52569">
        <w:rPr>
          <w:rFonts w:eastAsia="Times New Roman" w:cs="Times New Roman"/>
          <w:sz w:val="28"/>
          <w:szCs w:val="28"/>
        </w:rPr>
        <w:t>Скриншот о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фициального сайта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GitHub</w:t>
      </w:r>
    </w:p>
    <w:p w14:paraId="261707CD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После регистрации пользователь попадает на страницу своего профиля (рис. 29), где отображаются имя, никнейм, аватар, список достижений, закрепленные репозитории и график активности.</w:t>
      </w:r>
    </w:p>
    <w:p w14:paraId="5C931D89" w14:textId="77777777" w:rsidR="00E52569" w:rsidRPr="00E52569" w:rsidRDefault="00E52569" w:rsidP="00E52569">
      <w:pPr>
        <w:spacing w:before="0" w:after="200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62BDF70F" wp14:editId="2CBBE453">
            <wp:extent cx="5940425" cy="3101975"/>
            <wp:effectExtent l="0" t="0" r="317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F759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29 – </w:t>
      </w:r>
      <w:r w:rsidRPr="00E52569">
        <w:rPr>
          <w:rFonts w:eastAsia="Times New Roman" w:cs="Times New Roman"/>
          <w:sz w:val="28"/>
          <w:szCs w:val="28"/>
        </w:rPr>
        <w:t>Скриншот с</w:t>
      </w:r>
      <w:r w:rsidRPr="00E52569">
        <w:rPr>
          <w:rFonts w:eastAsiaTheme="minorHAnsi" w:cs="Times New Roman"/>
          <w:sz w:val="28"/>
          <w:szCs w:val="28"/>
          <w:lang w:eastAsia="en-US"/>
        </w:rPr>
        <w:t>траницы пользователя</w:t>
      </w:r>
    </w:p>
    <w:p w14:paraId="5B7DDE5B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Для создания нового репозитория необходимо перейти во вкладку с репозиториями «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Repositories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>» (рис. 30).</w:t>
      </w:r>
    </w:p>
    <w:p w14:paraId="06C83EC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3F3310E1" wp14:editId="251B6194">
            <wp:extent cx="5940425" cy="3039110"/>
            <wp:effectExtent l="0" t="0" r="317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F31E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30 – </w:t>
      </w:r>
      <w:r w:rsidRPr="00E52569">
        <w:rPr>
          <w:rFonts w:eastAsia="Times New Roman" w:cs="Times New Roman"/>
          <w:sz w:val="28"/>
          <w:szCs w:val="28"/>
        </w:rPr>
        <w:t>Скриншот р</w:t>
      </w:r>
      <w:r w:rsidRPr="00E52569">
        <w:rPr>
          <w:rFonts w:eastAsiaTheme="minorHAnsi" w:cs="Times New Roman"/>
          <w:sz w:val="28"/>
          <w:szCs w:val="28"/>
          <w:lang w:eastAsia="en-US"/>
        </w:rPr>
        <w:t>епозиториев пользователя</w:t>
      </w:r>
    </w:p>
    <w:p w14:paraId="30A7A0CA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Далее необходимо нажать кнопку «New» для создания нового репозитория. После этого откроется вкладка (рис. 31</w:t>
      </w:r>
      <w:r w:rsidRPr="00E52569">
        <w:rPr>
          <w:rFonts w:eastAsiaTheme="minorHAnsi" w:cs="Times New Roman"/>
          <w:sz w:val="28"/>
          <w:szCs w:val="28"/>
          <w:lang w:eastAsia="en-US"/>
        </w:rPr>
        <w:tab/>
        <w:t xml:space="preserve">), где следует указать </w:t>
      </w:r>
      <w:r w:rsidRPr="00E52569">
        <w:rPr>
          <w:rFonts w:eastAsiaTheme="minorHAnsi" w:cs="Times New Roman"/>
          <w:sz w:val="28"/>
          <w:szCs w:val="28"/>
          <w:lang w:eastAsia="en-US"/>
        </w:rPr>
        <w:lastRenderedPageBreak/>
        <w:t>владельца репозитория, его название, а также уровень доступа (приватный или открытый).</w:t>
      </w:r>
    </w:p>
    <w:p w14:paraId="29D0258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267B3C70" wp14:editId="60CA6E13">
            <wp:extent cx="5940425" cy="305498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4BBD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31 – </w:t>
      </w:r>
      <w:r w:rsidRPr="00E52569">
        <w:rPr>
          <w:rFonts w:eastAsia="Times New Roman" w:cs="Times New Roman"/>
          <w:sz w:val="28"/>
          <w:szCs w:val="28"/>
        </w:rPr>
        <w:t>Скриншот окна с</w:t>
      </w:r>
      <w:r w:rsidRPr="00E52569">
        <w:rPr>
          <w:rFonts w:eastAsiaTheme="minorHAnsi" w:cs="Times New Roman"/>
          <w:sz w:val="28"/>
          <w:szCs w:val="28"/>
          <w:lang w:eastAsia="en-US"/>
        </w:rPr>
        <w:t>оздания репозитория</w:t>
      </w:r>
    </w:p>
    <w:p w14:paraId="71326521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Вывод:</w:t>
      </w:r>
    </w:p>
    <w:p w14:paraId="355E8A2A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В процессе настройки рабочего окружения в качестве основного языка программирования был выбран Python благодаря его удобству и высокой скорости разработки. Для работы с кодом использовалась среда разработки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PyCharm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. Кроме того, был создан удаленный репозиторий на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GitHub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 xml:space="preserve"> для хранения и управления кодом проекта, а локальный репозиторий был привязан к нему. Это позволяет удобно отслеживать изменения, организовывать совместную работу и обеспечивать надежное хранение данных.</w:t>
      </w:r>
    </w:p>
    <w:p w14:paraId="0B4020A7" w14:textId="77777777" w:rsidR="003A183B" w:rsidRPr="002D0C29" w:rsidRDefault="003A183B" w:rsidP="005B18F6">
      <w:pPr>
        <w:jc w:val="center"/>
        <w:rPr>
          <w:rFonts w:cs="Times New Roman"/>
          <w:sz w:val="28"/>
          <w:szCs w:val="28"/>
        </w:rPr>
      </w:pPr>
      <w:r w:rsidRPr="002D0C29">
        <w:rPr>
          <w:rFonts w:cs="Times New Roman"/>
          <w:sz w:val="28"/>
          <w:szCs w:val="28"/>
        </w:rPr>
        <w:br w:type="page"/>
      </w:r>
    </w:p>
    <w:p w14:paraId="1D7B270A" w14:textId="715554B9" w:rsidR="0092636D" w:rsidRPr="00247A79" w:rsidRDefault="20869997" w:rsidP="00247A79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" w:name="_Toc156999273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 xml:space="preserve">3. </w:t>
      </w:r>
      <w:r w:rsidR="1B969653" w:rsidRPr="002D0C29">
        <w:rPr>
          <w:rFonts w:ascii="Times New Roman" w:hAnsi="Times New Roman" w:cs="Times New Roman"/>
          <w:b/>
          <w:bCs/>
          <w:color w:val="auto"/>
        </w:rPr>
        <w:t>ФОРМУЛИРОВКА ИНДИВИДУАЛЬНОГО ЗАДАНИЯ</w:t>
      </w:r>
      <w:bookmarkEnd w:id="4"/>
    </w:p>
    <w:p w14:paraId="4D2252AB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В соответствии с индивидуальным заданием на учебную практику необходимо:</w:t>
      </w:r>
    </w:p>
    <w:p w14:paraId="38CA4768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Мы создаем программу, которая поможет пользователям освоить слепую печать – быстрый и точный набор текста без необходимости смотреть на клавиатуру.</w:t>
      </w:r>
    </w:p>
    <w:p w14:paraId="43224017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Ключевые задачи:</w:t>
      </w:r>
    </w:p>
    <w:p w14:paraId="14018DFF" w14:textId="24C0F8FF" w:rsidR="00247A79" w:rsidRPr="00247A79" w:rsidRDefault="00284169" w:rsidP="00247A79">
      <w:pPr>
        <w:pStyle w:val="ListParagraph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о</w:t>
      </w:r>
      <w:r w:rsidR="00247A79" w:rsidRPr="00247A79">
        <w:rPr>
          <w:rFonts w:eastAsia="MS Mincho"/>
          <w:sz w:val="28"/>
          <w:szCs w:val="24"/>
        </w:rPr>
        <w:t>рганизовать удобное обучение</w:t>
      </w:r>
      <w:r>
        <w:rPr>
          <w:rFonts w:eastAsia="MS Mincho"/>
          <w:sz w:val="28"/>
          <w:szCs w:val="24"/>
        </w:rPr>
        <w:t>:</w:t>
      </w:r>
    </w:p>
    <w:p w14:paraId="1AB128BC" w14:textId="2820A865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п</w:t>
      </w:r>
      <w:r w:rsidR="00247A79" w:rsidRPr="00247A79">
        <w:rPr>
          <w:rFonts w:eastAsia="MS Mincho"/>
          <w:sz w:val="28"/>
          <w:szCs w:val="24"/>
        </w:rPr>
        <w:t>редоставить 3 режима тренировки (буквы → слова → тексты) для постепенного усложнения</w:t>
      </w:r>
      <w:r>
        <w:rPr>
          <w:rFonts w:eastAsia="MS Mincho"/>
          <w:sz w:val="28"/>
          <w:szCs w:val="24"/>
        </w:rPr>
        <w:t>;</w:t>
      </w:r>
    </w:p>
    <w:p w14:paraId="19747783" w14:textId="0B4786D8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о</w:t>
      </w:r>
      <w:r w:rsidR="00247A79" w:rsidRPr="00247A79">
        <w:rPr>
          <w:rFonts w:eastAsia="MS Mincho"/>
          <w:sz w:val="28"/>
          <w:szCs w:val="24"/>
        </w:rPr>
        <w:t>беспечить поддержку русской и английской раскладок</w:t>
      </w:r>
      <w:r>
        <w:rPr>
          <w:rFonts w:eastAsia="MS Mincho"/>
          <w:sz w:val="28"/>
          <w:szCs w:val="24"/>
        </w:rPr>
        <w:t>.</w:t>
      </w:r>
    </w:p>
    <w:p w14:paraId="24198D72" w14:textId="3DEF6C13" w:rsidR="00247A79" w:rsidRPr="00247A79" w:rsidRDefault="00284169" w:rsidP="00247A79">
      <w:pPr>
        <w:pStyle w:val="ListParagraph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р</w:t>
      </w:r>
      <w:r w:rsidR="00247A79" w:rsidRPr="00247A79">
        <w:rPr>
          <w:rFonts w:eastAsia="MS Mincho"/>
          <w:sz w:val="28"/>
          <w:szCs w:val="24"/>
        </w:rPr>
        <w:t>еализовать систему хранения данных</w:t>
      </w:r>
      <w:r>
        <w:rPr>
          <w:rFonts w:eastAsia="MS Mincho"/>
          <w:sz w:val="28"/>
          <w:szCs w:val="24"/>
        </w:rPr>
        <w:t>:</w:t>
      </w:r>
    </w:p>
    <w:p w14:paraId="03541261" w14:textId="58A04F5D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д</w:t>
      </w:r>
      <w:r w:rsidR="00247A79" w:rsidRPr="00247A79">
        <w:rPr>
          <w:rFonts w:eastAsia="MS Mincho"/>
          <w:sz w:val="28"/>
          <w:szCs w:val="24"/>
        </w:rPr>
        <w:t xml:space="preserve">ля режима букв: </w:t>
      </w:r>
      <w:r w:rsidR="00247A79">
        <w:rPr>
          <w:rFonts w:eastAsia="MS Mincho"/>
          <w:sz w:val="28"/>
          <w:szCs w:val="24"/>
        </w:rPr>
        <w:t>х</w:t>
      </w:r>
      <w:r w:rsidR="00247A79" w:rsidRPr="00247A79">
        <w:rPr>
          <w:rFonts w:eastAsia="MS Mincho"/>
          <w:sz w:val="28"/>
          <w:szCs w:val="24"/>
        </w:rPr>
        <w:t>ранить наборы символов прямо в программе (отдельно для русского и английского)</w:t>
      </w:r>
      <w:r>
        <w:rPr>
          <w:rFonts w:eastAsia="MS Mincho"/>
          <w:sz w:val="28"/>
          <w:szCs w:val="24"/>
        </w:rPr>
        <w:t>;</w:t>
      </w:r>
    </w:p>
    <w:p w14:paraId="4B51BD0C" w14:textId="355949FE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д</w:t>
      </w:r>
      <w:r w:rsidR="00247A79" w:rsidRPr="00247A79">
        <w:rPr>
          <w:rFonts w:eastAsia="MS Mincho"/>
          <w:sz w:val="28"/>
          <w:szCs w:val="24"/>
        </w:rPr>
        <w:t>ля режимов слов и текстов:</w:t>
      </w:r>
      <w:r w:rsidR="00247A79">
        <w:rPr>
          <w:rFonts w:eastAsia="MS Mincho"/>
          <w:sz w:val="28"/>
          <w:szCs w:val="24"/>
        </w:rPr>
        <w:t xml:space="preserve"> и</w:t>
      </w:r>
      <w:r w:rsidR="00247A79" w:rsidRPr="00247A79">
        <w:rPr>
          <w:rFonts w:eastAsia="MS Mincho"/>
          <w:sz w:val="28"/>
          <w:szCs w:val="24"/>
        </w:rPr>
        <w:t>спользовать внешние текстовые файлы (раздельные для каждого языка)</w:t>
      </w:r>
      <w:r>
        <w:rPr>
          <w:rFonts w:eastAsia="MS Mincho"/>
          <w:sz w:val="28"/>
          <w:szCs w:val="24"/>
        </w:rPr>
        <w:t>.</w:t>
      </w:r>
    </w:p>
    <w:p w14:paraId="19CE5CD7" w14:textId="5650B4E5" w:rsidR="00247A79" w:rsidRPr="00247A79" w:rsidRDefault="00284169" w:rsidP="00247A79">
      <w:pPr>
        <w:pStyle w:val="ListParagraph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с</w:t>
      </w:r>
      <w:r w:rsidR="00247A79" w:rsidRPr="00247A79">
        <w:rPr>
          <w:rFonts w:eastAsia="MS Mincho"/>
          <w:sz w:val="28"/>
          <w:szCs w:val="24"/>
        </w:rPr>
        <w:t>делать процесс обучения наглядным</w:t>
      </w:r>
      <w:r>
        <w:rPr>
          <w:rFonts w:eastAsia="MS Mincho"/>
          <w:sz w:val="28"/>
          <w:szCs w:val="24"/>
        </w:rPr>
        <w:t>:</w:t>
      </w:r>
    </w:p>
    <w:p w14:paraId="1CCC68AB" w14:textId="12C24B71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в</w:t>
      </w:r>
      <w:r w:rsidR="00247A79" w:rsidRPr="00247A79">
        <w:rPr>
          <w:rFonts w:eastAsia="MS Mincho"/>
          <w:sz w:val="28"/>
          <w:szCs w:val="24"/>
        </w:rPr>
        <w:t>изуализировать прогресс (статистика скорости/ошибок)</w:t>
      </w:r>
      <w:r>
        <w:rPr>
          <w:rFonts w:eastAsia="MS Mincho"/>
          <w:sz w:val="28"/>
          <w:szCs w:val="24"/>
        </w:rPr>
        <w:t>;</w:t>
      </w:r>
    </w:p>
    <w:p w14:paraId="68D82350" w14:textId="1FB79387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п</w:t>
      </w:r>
      <w:r w:rsidR="00247A79" w:rsidRPr="00247A79">
        <w:rPr>
          <w:rFonts w:eastAsia="MS Mincho"/>
          <w:sz w:val="28"/>
          <w:szCs w:val="24"/>
        </w:rPr>
        <w:t>одсвечивать клавиши для лучшего запоминания расположения</w:t>
      </w:r>
      <w:r>
        <w:rPr>
          <w:rFonts w:eastAsia="MS Mincho"/>
          <w:sz w:val="28"/>
          <w:szCs w:val="24"/>
        </w:rPr>
        <w:t>.</w:t>
      </w:r>
    </w:p>
    <w:p w14:paraId="46CFA0EF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Ожидаемый результат:</w:t>
      </w:r>
    </w:p>
    <w:p w14:paraId="5C37DB8E" w14:textId="2E88D973" w:rsidR="00167582" w:rsidRPr="00344BCF" w:rsidRDefault="00247A79" w:rsidP="007F41E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Простая, но эффективная программа, которая за несколько недель регулярных тренировок научит пользователя уверенно печатать вслепую на двух языках.</w:t>
      </w:r>
    </w:p>
    <w:p w14:paraId="010C1585" w14:textId="77777777" w:rsidR="00976E58" w:rsidRPr="002D0C29" w:rsidRDefault="20869997" w:rsidP="00976E58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" w:name="_Toc156999274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 xml:space="preserve">4. </w:t>
      </w:r>
      <w:r w:rsidR="1B969653" w:rsidRPr="002D0C29">
        <w:rPr>
          <w:rFonts w:ascii="Times New Roman" w:hAnsi="Times New Roman" w:cs="Times New Roman"/>
          <w:b/>
          <w:bCs/>
          <w:color w:val="auto"/>
        </w:rPr>
        <w:t>ОПИСАНИЕ ВЫПОЛНЕНИЯ ИНДИВИДУАЛЬНОГО ЗАДАНИЯ</w:t>
      </w:r>
      <w:bookmarkEnd w:id="5"/>
    </w:p>
    <w:p w14:paraId="06971CD3" w14:textId="77777777" w:rsidR="00976E58" w:rsidRPr="002D0C29" w:rsidRDefault="00976E58" w:rsidP="002D0C29">
      <w:pPr>
        <w:jc w:val="center"/>
        <w:rPr>
          <w:rFonts w:cs="Times New Roman"/>
          <w:sz w:val="28"/>
          <w:szCs w:val="28"/>
        </w:rPr>
      </w:pPr>
    </w:p>
    <w:p w14:paraId="3F42EC27" w14:textId="77777777" w:rsidR="003B45AA" w:rsidRPr="00050924" w:rsidRDefault="60576C66" w:rsidP="00050924">
      <w:pPr>
        <w:pStyle w:val="Heading2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56999275"/>
      <w:r w:rsidRPr="00050924">
        <w:rPr>
          <w:rFonts w:ascii="Times New Roman" w:hAnsi="Times New Roman" w:cs="Times New Roman"/>
          <w:b/>
          <w:color w:val="auto"/>
          <w:sz w:val="28"/>
          <w:szCs w:val="28"/>
        </w:rPr>
        <w:t>4.1 Анализ предметной области и обзор аналогов</w:t>
      </w:r>
      <w:bookmarkEnd w:id="6"/>
    </w:p>
    <w:p w14:paraId="4D957D32" w14:textId="77777777" w:rsidR="003A078E" w:rsidRPr="003A078E" w:rsidRDefault="003A078E" w:rsidP="003A078E">
      <w:pPr>
        <w:keepNext/>
        <w:keepLines/>
        <w:numPr>
          <w:ilvl w:val="1"/>
          <w:numId w:val="0"/>
        </w:numPr>
        <w:tabs>
          <w:tab w:val="num" w:pos="964"/>
          <w:tab w:val="left" w:pos="1560"/>
        </w:tabs>
        <w:spacing w:before="200"/>
        <w:ind w:firstLine="851"/>
        <w:outlineLvl w:val="1"/>
        <w:rPr>
          <w:rFonts w:eastAsia="MS Gothic" w:cs="Times New Roman"/>
          <w:b/>
          <w:bCs/>
          <w:sz w:val="28"/>
          <w:szCs w:val="40"/>
        </w:rPr>
      </w:pPr>
      <w:bookmarkStart w:id="7" w:name="_Toc198734143"/>
      <w:r w:rsidRPr="003A078E">
        <w:rPr>
          <w:rFonts w:eastAsia="MS Gothic" w:cs="Times New Roman"/>
          <w:b/>
          <w:bCs/>
          <w:sz w:val="28"/>
          <w:szCs w:val="40"/>
        </w:rPr>
        <w:t>Аналог №1 - «</w:t>
      </w:r>
      <w:proofErr w:type="spellStart"/>
      <w:r w:rsidRPr="003A078E">
        <w:rPr>
          <w:rFonts w:eastAsia="MS Gothic" w:cs="Times New Roman"/>
          <w:b/>
          <w:bCs/>
          <w:sz w:val="28"/>
          <w:szCs w:val="40"/>
        </w:rPr>
        <w:t>Keyboard_Typing_Game</w:t>
      </w:r>
      <w:proofErr w:type="spellEnd"/>
      <w:r w:rsidRPr="003A078E">
        <w:rPr>
          <w:rFonts w:eastAsia="MS Gothic" w:cs="Times New Roman"/>
          <w:b/>
          <w:bCs/>
          <w:sz w:val="28"/>
          <w:szCs w:val="40"/>
        </w:rPr>
        <w:t>»</w:t>
      </w:r>
      <w:bookmarkEnd w:id="7"/>
    </w:p>
    <w:p w14:paraId="7AF0CCEA" w14:textId="2FA78C0D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Программное обеспечение «</w:t>
      </w:r>
      <w:proofErr w:type="spellStart"/>
      <w:r w:rsidRPr="003A078E">
        <w:rPr>
          <w:rFonts w:eastAsia="MS Mincho" w:cs="Arial"/>
          <w:sz w:val="28"/>
          <w:szCs w:val="24"/>
        </w:rPr>
        <w:t>Keyboard_Typing_Game</w:t>
      </w:r>
      <w:proofErr w:type="spellEnd"/>
      <w:r w:rsidRPr="003A078E">
        <w:rPr>
          <w:rFonts w:eastAsia="MS Mincho" w:cs="Arial"/>
          <w:sz w:val="28"/>
          <w:szCs w:val="24"/>
        </w:rPr>
        <w:t xml:space="preserve">» (Рисунок </w:t>
      </w:r>
      <w:r w:rsidR="00120260">
        <w:rPr>
          <w:rFonts w:eastAsia="MS Mincho" w:cs="Arial"/>
          <w:sz w:val="28"/>
          <w:szCs w:val="24"/>
        </w:rPr>
        <w:t>32</w:t>
      </w:r>
      <w:r w:rsidRPr="003A078E">
        <w:rPr>
          <w:rFonts w:eastAsia="MS Mincho" w:cs="Arial"/>
          <w:sz w:val="28"/>
          <w:szCs w:val="24"/>
        </w:rPr>
        <w:t>) от разработчика «</w:t>
      </w:r>
      <w:r w:rsidRPr="003A078E">
        <w:rPr>
          <w:rFonts w:eastAsia="MS Mincho" w:cs="Arial"/>
          <w:sz w:val="28"/>
          <w:szCs w:val="24"/>
          <w:lang w:val="en-US"/>
        </w:rPr>
        <w:t>p</w:t>
      </w:r>
      <w:r w:rsidRPr="003A078E">
        <w:rPr>
          <w:rFonts w:eastAsia="MS Mincho" w:cs="Arial"/>
          <w:sz w:val="28"/>
          <w:szCs w:val="24"/>
        </w:rPr>
        <w:t xml:space="preserve">rerit85jain» выпущено в 2025 на языке разработки </w:t>
      </w:r>
      <w:r w:rsidRPr="003A078E">
        <w:rPr>
          <w:rFonts w:eastAsia="MS Mincho" w:cs="Arial"/>
          <w:sz w:val="28"/>
          <w:szCs w:val="24"/>
          <w:lang w:val="en-US"/>
        </w:rPr>
        <w:t>Python</w:t>
      </w:r>
      <w:r w:rsidRPr="003A078E">
        <w:rPr>
          <w:rFonts w:eastAsia="MS Mincho" w:cs="Arial"/>
          <w:sz w:val="28"/>
          <w:szCs w:val="24"/>
        </w:rPr>
        <w:t>.</w:t>
      </w:r>
    </w:p>
    <w:p w14:paraId="1DD4985A" w14:textId="530C7610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 xml:space="preserve">Ссылка: </w:t>
      </w:r>
      <w:hyperlink r:id="rId45" w:history="1">
        <w:r w:rsidRPr="003A078E">
          <w:rPr>
            <w:rFonts w:eastAsia="MS Mincho" w:cs="Arial"/>
            <w:color w:val="0000FF"/>
            <w:sz w:val="28"/>
            <w:szCs w:val="24"/>
            <w:u w:val="single"/>
          </w:rPr>
          <w:t>https://github.com/prerit85jain/Keyboard_Typing_Game</w:t>
        </w:r>
      </w:hyperlink>
    </w:p>
    <w:p w14:paraId="21558C15" w14:textId="77777777" w:rsidR="003A078E" w:rsidRPr="003A078E" w:rsidRDefault="003A078E" w:rsidP="003A078E">
      <w:pPr>
        <w:jc w:val="center"/>
        <w:rPr>
          <w:rFonts w:eastAsia="MS Mincho" w:cs="Arial"/>
          <w:sz w:val="28"/>
          <w:szCs w:val="24"/>
          <w:lang w:val="en-US"/>
        </w:rPr>
      </w:pPr>
      <w:r w:rsidRPr="003A078E">
        <w:rPr>
          <w:rFonts w:eastAsia="MS Mincho" w:cs="Arial"/>
          <w:noProof/>
          <w:sz w:val="28"/>
          <w:szCs w:val="24"/>
        </w:rPr>
        <w:drawing>
          <wp:inline distT="0" distB="0" distL="0" distR="0" wp14:anchorId="5CC97F05" wp14:editId="391ACCEA">
            <wp:extent cx="3874135" cy="2150610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6132" cy="21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B5B4" w14:textId="65E0B54F" w:rsidR="003A078E" w:rsidRPr="003A078E" w:rsidRDefault="003A078E" w:rsidP="003A078E">
      <w:pPr>
        <w:spacing w:after="240" w:line="720" w:lineRule="auto"/>
        <w:jc w:val="center"/>
        <w:rPr>
          <w:rFonts w:eastAsia="MS Mincho" w:cs="Arial"/>
          <w:bCs/>
          <w:sz w:val="28"/>
          <w:szCs w:val="20"/>
          <w:lang w:val="en-US"/>
        </w:rPr>
      </w:pPr>
      <w:r w:rsidRPr="003A078E">
        <w:rPr>
          <w:rFonts w:eastAsia="MS Mincho" w:cs="Arial"/>
          <w:bCs/>
          <w:sz w:val="28"/>
          <w:szCs w:val="20"/>
        </w:rPr>
        <w:t>Рисунок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</w:t>
      </w:r>
      <w:r w:rsidR="00120260" w:rsidRPr="00120260">
        <w:rPr>
          <w:rFonts w:eastAsia="MS Mincho" w:cs="Arial"/>
          <w:bCs/>
          <w:sz w:val="28"/>
          <w:szCs w:val="20"/>
          <w:lang w:val="en-US"/>
        </w:rPr>
        <w:t>32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– </w:t>
      </w:r>
      <w:r w:rsidRPr="003A078E">
        <w:rPr>
          <w:rFonts w:eastAsia="MS Mincho" w:cs="Arial"/>
          <w:bCs/>
          <w:sz w:val="28"/>
          <w:szCs w:val="20"/>
        </w:rPr>
        <w:t>Скриншот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</w:t>
      </w:r>
      <w:bookmarkStart w:id="8" w:name="_Hlk196564055"/>
      <w:r w:rsidRPr="003A078E">
        <w:rPr>
          <w:rFonts w:eastAsia="MS Mincho" w:cs="Arial"/>
          <w:bCs/>
          <w:sz w:val="28"/>
          <w:szCs w:val="20"/>
        </w:rPr>
        <w:t>интерфейса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«</w:t>
      </w:r>
      <w:proofErr w:type="spellStart"/>
      <w:r w:rsidRPr="003A078E">
        <w:rPr>
          <w:rFonts w:eastAsia="MS Mincho" w:cs="Arial"/>
          <w:bCs/>
          <w:sz w:val="28"/>
          <w:szCs w:val="20"/>
          <w:lang w:val="en-US"/>
        </w:rPr>
        <w:t>Keyboard_Typing_Game</w:t>
      </w:r>
      <w:proofErr w:type="spellEnd"/>
      <w:r w:rsidRPr="003A078E">
        <w:rPr>
          <w:rFonts w:eastAsia="MS Mincho" w:cs="Arial"/>
          <w:bCs/>
          <w:sz w:val="28"/>
          <w:szCs w:val="20"/>
          <w:lang w:val="en-US"/>
        </w:rPr>
        <w:t>»</w:t>
      </w:r>
    </w:p>
    <w:bookmarkEnd w:id="8"/>
    <w:p w14:paraId="12A69D73" w14:textId="77777777" w:rsidR="003A078E" w:rsidRPr="003A078E" w:rsidRDefault="003A078E" w:rsidP="003A078E">
      <w:pPr>
        <w:keepLines/>
        <w:tabs>
          <w:tab w:val="left" w:pos="1276"/>
        </w:tabs>
        <w:ind w:left="851"/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Преимуществом данного программного обеспечения является простой интерфейс.</w:t>
      </w:r>
    </w:p>
    <w:p w14:paraId="1CF2FD33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 xml:space="preserve"> Недостатки:</w:t>
      </w:r>
    </w:p>
    <w:p w14:paraId="30E85EC0" w14:textId="77777777" w:rsidR="003A078E" w:rsidRPr="003A078E" w:rsidRDefault="003A078E">
      <w:pPr>
        <w:pStyle w:val="ListParagraph"/>
        <w:numPr>
          <w:ilvl w:val="0"/>
          <w:numId w:val="4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отсутствие режимов набора текста: один фиксированный текст;</w:t>
      </w:r>
    </w:p>
    <w:p w14:paraId="5D87C1B1" w14:textId="77777777" w:rsidR="003A078E" w:rsidRPr="003A078E" w:rsidRDefault="003A078E">
      <w:pPr>
        <w:pStyle w:val="ListParagraph"/>
        <w:numPr>
          <w:ilvl w:val="0"/>
          <w:numId w:val="4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отсутствие каких-либо настроек;</w:t>
      </w:r>
    </w:p>
    <w:p w14:paraId="3C1E8A41" w14:textId="77777777" w:rsidR="003A078E" w:rsidRPr="003A078E" w:rsidRDefault="003A078E">
      <w:pPr>
        <w:pStyle w:val="ListParagraph"/>
        <w:numPr>
          <w:ilvl w:val="0"/>
          <w:numId w:val="4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интуитивно непонятный набор: курсор некорректно отображает положение набора.</w:t>
      </w:r>
    </w:p>
    <w:p w14:paraId="7AAAA91D" w14:textId="77777777" w:rsidR="003A078E" w:rsidRPr="003A078E" w:rsidRDefault="003A078E" w:rsidP="003A078E">
      <w:pPr>
        <w:keepNext/>
        <w:keepLines/>
        <w:numPr>
          <w:ilvl w:val="1"/>
          <w:numId w:val="0"/>
        </w:numPr>
        <w:tabs>
          <w:tab w:val="num" w:pos="964"/>
          <w:tab w:val="left" w:pos="1560"/>
        </w:tabs>
        <w:spacing w:before="200"/>
        <w:ind w:firstLine="851"/>
        <w:outlineLvl w:val="1"/>
        <w:rPr>
          <w:rFonts w:eastAsia="MS Gothic" w:cs="Times New Roman"/>
          <w:b/>
          <w:bCs/>
          <w:sz w:val="28"/>
          <w:szCs w:val="40"/>
        </w:rPr>
      </w:pPr>
      <w:bookmarkStart w:id="9" w:name="_Toc198734144"/>
      <w:r w:rsidRPr="003A078E">
        <w:rPr>
          <w:rFonts w:eastAsia="MS Gothic" w:cs="Times New Roman"/>
          <w:b/>
          <w:bCs/>
          <w:sz w:val="28"/>
          <w:szCs w:val="40"/>
        </w:rPr>
        <w:t>Аналог №2 - «</w:t>
      </w:r>
      <w:r w:rsidRPr="003A078E">
        <w:rPr>
          <w:rFonts w:eastAsia="MS Gothic" w:cs="Times New Roman"/>
          <w:b/>
          <w:bCs/>
          <w:sz w:val="28"/>
          <w:szCs w:val="40"/>
          <w:lang w:val="en-US"/>
        </w:rPr>
        <w:t>Keyboard</w:t>
      </w:r>
      <w:r w:rsidRPr="003A078E">
        <w:rPr>
          <w:rFonts w:eastAsia="MS Gothic" w:cs="Times New Roman"/>
          <w:b/>
          <w:bCs/>
          <w:sz w:val="28"/>
          <w:szCs w:val="40"/>
        </w:rPr>
        <w:t>-</w:t>
      </w:r>
      <w:r w:rsidRPr="003A078E">
        <w:rPr>
          <w:rFonts w:eastAsia="MS Gothic" w:cs="Times New Roman"/>
          <w:b/>
          <w:bCs/>
          <w:sz w:val="28"/>
          <w:szCs w:val="40"/>
          <w:lang w:val="en-US"/>
        </w:rPr>
        <w:t>pro</w:t>
      </w:r>
      <w:r w:rsidRPr="003A078E">
        <w:rPr>
          <w:rFonts w:eastAsia="MS Gothic" w:cs="Times New Roman"/>
          <w:b/>
          <w:bCs/>
          <w:sz w:val="28"/>
          <w:szCs w:val="40"/>
        </w:rPr>
        <w:t>»</w:t>
      </w:r>
      <w:bookmarkEnd w:id="9"/>
    </w:p>
    <w:p w14:paraId="0026C502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Программное обеспечение «</w:t>
      </w:r>
      <w:proofErr w:type="spellStart"/>
      <w:r w:rsidRPr="003A078E">
        <w:rPr>
          <w:rFonts w:eastAsia="MS Mincho" w:cs="Arial"/>
          <w:sz w:val="28"/>
          <w:szCs w:val="24"/>
        </w:rPr>
        <w:t>Keyboard</w:t>
      </w:r>
      <w:proofErr w:type="spellEnd"/>
      <w:r w:rsidRPr="003A078E">
        <w:rPr>
          <w:rFonts w:eastAsia="MS Mincho" w:cs="Arial"/>
          <w:sz w:val="28"/>
          <w:szCs w:val="24"/>
        </w:rPr>
        <w:t>-</w:t>
      </w:r>
      <w:r w:rsidRPr="003A078E">
        <w:rPr>
          <w:rFonts w:eastAsia="MS Mincho" w:cs="Arial"/>
          <w:sz w:val="28"/>
          <w:szCs w:val="24"/>
          <w:lang w:val="en-US"/>
        </w:rPr>
        <w:t>pro</w:t>
      </w:r>
      <w:r w:rsidRPr="003A078E">
        <w:rPr>
          <w:rFonts w:eastAsia="MS Mincho" w:cs="Arial"/>
          <w:sz w:val="28"/>
          <w:szCs w:val="24"/>
        </w:rPr>
        <w:t xml:space="preserve">» от разработчика «hardeepnarang10» выпущено в 2021 на языке разработки </w:t>
      </w:r>
      <w:r w:rsidRPr="003A078E">
        <w:rPr>
          <w:rFonts w:eastAsia="MS Mincho" w:cs="Arial"/>
          <w:sz w:val="28"/>
          <w:szCs w:val="24"/>
          <w:lang w:val="en-US"/>
        </w:rPr>
        <w:t>Python</w:t>
      </w:r>
      <w:r w:rsidRPr="003A078E">
        <w:rPr>
          <w:rFonts w:eastAsia="MS Mincho" w:cs="Arial"/>
          <w:sz w:val="28"/>
          <w:szCs w:val="24"/>
        </w:rPr>
        <w:t>.</w:t>
      </w:r>
    </w:p>
    <w:p w14:paraId="18052EAB" w14:textId="6AC29609" w:rsidR="003A078E" w:rsidRPr="003A078E" w:rsidRDefault="003A078E" w:rsidP="00247A79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lastRenderedPageBreak/>
        <w:t xml:space="preserve">Ссылка: </w:t>
      </w:r>
      <w:hyperlink r:id="rId47" w:history="1">
        <w:r w:rsidRPr="003A078E">
          <w:rPr>
            <w:rFonts w:eastAsia="MS Mincho" w:cs="Arial"/>
            <w:color w:val="0000FF"/>
            <w:sz w:val="28"/>
            <w:szCs w:val="24"/>
            <w:u w:val="single"/>
          </w:rPr>
          <w:t>https://github.com/hardeepnarang10/keyboard-pro</w:t>
        </w:r>
      </w:hyperlink>
    </w:p>
    <w:p w14:paraId="19DC0A59" w14:textId="4FEF4764" w:rsidR="003A078E" w:rsidRPr="003A078E" w:rsidRDefault="003A078E" w:rsidP="003A078E">
      <w:pPr>
        <w:rPr>
          <w:rFonts w:eastAsia="MS Mincho" w:cs="Arial"/>
          <w:color w:val="0000FF"/>
          <w:sz w:val="28"/>
          <w:szCs w:val="24"/>
          <w:u w:val="single"/>
        </w:rPr>
      </w:pPr>
      <w:r w:rsidRPr="003A078E">
        <w:rPr>
          <w:rFonts w:eastAsia="MS Mincho" w:cs="Arial"/>
          <w:sz w:val="28"/>
          <w:szCs w:val="24"/>
        </w:rPr>
        <w:t xml:space="preserve">На рисунке </w:t>
      </w:r>
      <w:r w:rsidR="00120260">
        <w:rPr>
          <w:rFonts w:eastAsia="MS Mincho" w:cs="Arial"/>
          <w:sz w:val="28"/>
          <w:szCs w:val="24"/>
        </w:rPr>
        <w:t>33</w:t>
      </w:r>
      <w:r w:rsidRPr="003A078E">
        <w:rPr>
          <w:rFonts w:eastAsia="MS Mincho" w:cs="Arial"/>
          <w:sz w:val="28"/>
          <w:szCs w:val="24"/>
        </w:rPr>
        <w:t xml:space="preserve"> представлен скриншот интерфейса «</w:t>
      </w:r>
      <w:proofErr w:type="spellStart"/>
      <w:r w:rsidRPr="003A078E">
        <w:rPr>
          <w:rFonts w:eastAsia="MS Mincho" w:cs="Arial"/>
          <w:sz w:val="28"/>
          <w:szCs w:val="24"/>
        </w:rPr>
        <w:t>Keyboard</w:t>
      </w:r>
      <w:proofErr w:type="spellEnd"/>
      <w:r w:rsidRPr="003A078E">
        <w:rPr>
          <w:rFonts w:eastAsia="MS Mincho" w:cs="Arial"/>
          <w:sz w:val="28"/>
          <w:szCs w:val="24"/>
        </w:rPr>
        <w:t>-</w:t>
      </w:r>
      <w:r w:rsidRPr="003A078E">
        <w:rPr>
          <w:rFonts w:eastAsia="MS Mincho" w:cs="Arial"/>
          <w:sz w:val="28"/>
          <w:szCs w:val="24"/>
          <w:lang w:val="en-US"/>
        </w:rPr>
        <w:t>pro</w:t>
      </w:r>
      <w:r w:rsidRPr="003A078E">
        <w:rPr>
          <w:rFonts w:eastAsia="MS Mincho" w:cs="Arial"/>
          <w:sz w:val="28"/>
          <w:szCs w:val="24"/>
        </w:rPr>
        <w:t>».</w:t>
      </w:r>
    </w:p>
    <w:p w14:paraId="2985C2F6" w14:textId="77777777" w:rsidR="003A078E" w:rsidRPr="003A078E" w:rsidRDefault="003A078E" w:rsidP="003A078E">
      <w:pPr>
        <w:jc w:val="center"/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noProof/>
          <w:sz w:val="28"/>
          <w:szCs w:val="24"/>
        </w:rPr>
        <w:drawing>
          <wp:inline distT="0" distB="0" distL="0" distR="0" wp14:anchorId="54340EA3" wp14:editId="6C22770D">
            <wp:extent cx="3500120" cy="2885440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2499" t="-282" r="23489" b="19929"/>
                    <a:stretch/>
                  </pic:blipFill>
                  <pic:spPr bwMode="auto">
                    <a:xfrm>
                      <a:off x="0" y="0"/>
                      <a:ext cx="3500120" cy="288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52DEA" w14:textId="514510D9" w:rsidR="003A078E" w:rsidRPr="003A078E" w:rsidRDefault="003A078E" w:rsidP="003A078E">
      <w:pPr>
        <w:spacing w:after="240" w:line="720" w:lineRule="auto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 w:rsidR="00120260">
        <w:rPr>
          <w:rFonts w:eastAsia="MS Mincho" w:cs="Arial"/>
          <w:bCs/>
          <w:sz w:val="28"/>
          <w:szCs w:val="20"/>
        </w:rPr>
        <w:t>33</w:t>
      </w:r>
      <w:r w:rsidRPr="003A078E">
        <w:rPr>
          <w:rFonts w:eastAsia="MS Mincho" w:cs="Arial"/>
          <w:bCs/>
          <w:sz w:val="28"/>
          <w:szCs w:val="20"/>
        </w:rPr>
        <w:t xml:space="preserve"> – Скриншот интерфейса «</w:t>
      </w:r>
      <w:proofErr w:type="spellStart"/>
      <w:r w:rsidRPr="003A078E">
        <w:rPr>
          <w:rFonts w:eastAsia="MS Mincho" w:cs="Arial"/>
          <w:bCs/>
          <w:sz w:val="28"/>
          <w:szCs w:val="20"/>
        </w:rPr>
        <w:t>Keyboard</w:t>
      </w:r>
      <w:proofErr w:type="spellEnd"/>
      <w:r w:rsidRPr="003A078E">
        <w:rPr>
          <w:rFonts w:eastAsia="MS Mincho" w:cs="Arial"/>
          <w:bCs/>
          <w:sz w:val="28"/>
          <w:szCs w:val="20"/>
        </w:rPr>
        <w:t>-</w:t>
      </w:r>
      <w:r w:rsidRPr="003A078E">
        <w:rPr>
          <w:rFonts w:eastAsia="MS Mincho" w:cs="Arial"/>
          <w:bCs/>
          <w:sz w:val="28"/>
          <w:szCs w:val="20"/>
          <w:lang w:val="en-US"/>
        </w:rPr>
        <w:t>pro</w:t>
      </w:r>
      <w:r w:rsidRPr="003A078E">
        <w:rPr>
          <w:rFonts w:eastAsia="MS Mincho" w:cs="Arial"/>
          <w:bCs/>
          <w:sz w:val="28"/>
          <w:szCs w:val="20"/>
        </w:rPr>
        <w:t>»</w:t>
      </w:r>
    </w:p>
    <w:p w14:paraId="750F159D" w14:textId="77777777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 xml:space="preserve">Преимущества: </w:t>
      </w:r>
    </w:p>
    <w:p w14:paraId="5EBD1D4C" w14:textId="77777777" w:rsidR="003A078E" w:rsidRPr="003A078E" w:rsidRDefault="003A078E">
      <w:pPr>
        <w:pStyle w:val="ListParagraph"/>
        <w:numPr>
          <w:ilvl w:val="0"/>
          <w:numId w:val="3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реализован таймер;</w:t>
      </w:r>
    </w:p>
    <w:p w14:paraId="1819D0CB" w14:textId="77777777" w:rsidR="003A078E" w:rsidRPr="003A078E" w:rsidRDefault="003A078E">
      <w:pPr>
        <w:pStyle w:val="ListParagraph"/>
        <w:numPr>
          <w:ilvl w:val="0"/>
          <w:numId w:val="3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простой запуск: не требуется предварительной установки приложения на ваш компьютер.</w:t>
      </w:r>
    </w:p>
    <w:p w14:paraId="316BA99A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Недостатки:</w:t>
      </w:r>
    </w:p>
    <w:p w14:paraId="0A565915" w14:textId="77777777" w:rsidR="003A078E" w:rsidRPr="003A078E" w:rsidRDefault="003A078E">
      <w:pPr>
        <w:pStyle w:val="ListParagraph"/>
        <w:numPr>
          <w:ilvl w:val="0"/>
          <w:numId w:val="2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программа не выполняет свой функционал: не обрабатывает набранный текст;</w:t>
      </w:r>
    </w:p>
    <w:p w14:paraId="2DA42FD4" w14:textId="77777777" w:rsidR="003A078E" w:rsidRPr="003A078E" w:rsidRDefault="003A078E">
      <w:pPr>
        <w:pStyle w:val="ListParagraph"/>
        <w:numPr>
          <w:ilvl w:val="0"/>
          <w:numId w:val="2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одна вариация набора текста;</w:t>
      </w:r>
    </w:p>
    <w:p w14:paraId="0ECBB082" w14:textId="77777777" w:rsidR="003A078E" w:rsidRPr="003A078E" w:rsidRDefault="003A078E">
      <w:pPr>
        <w:pStyle w:val="ListParagraph"/>
        <w:numPr>
          <w:ilvl w:val="0"/>
          <w:numId w:val="2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программа не обновляется: отсутствие обновлений 4 года.</w:t>
      </w:r>
    </w:p>
    <w:p w14:paraId="373F328F" w14:textId="77777777" w:rsidR="003A078E" w:rsidRPr="003A078E" w:rsidRDefault="003A078E" w:rsidP="003A078E">
      <w:pPr>
        <w:keepNext/>
        <w:keepLines/>
        <w:numPr>
          <w:ilvl w:val="1"/>
          <w:numId w:val="0"/>
        </w:numPr>
        <w:tabs>
          <w:tab w:val="num" w:pos="964"/>
          <w:tab w:val="left" w:pos="1560"/>
        </w:tabs>
        <w:spacing w:before="200"/>
        <w:ind w:firstLine="851"/>
        <w:outlineLvl w:val="1"/>
        <w:rPr>
          <w:rFonts w:eastAsia="MS Gothic" w:cs="Times New Roman"/>
          <w:b/>
          <w:bCs/>
          <w:sz w:val="28"/>
          <w:szCs w:val="40"/>
        </w:rPr>
      </w:pPr>
      <w:bookmarkStart w:id="10" w:name="_Toc198734145"/>
      <w:r w:rsidRPr="003A078E">
        <w:rPr>
          <w:rFonts w:eastAsia="MS Gothic" w:cs="Times New Roman"/>
          <w:b/>
          <w:bCs/>
          <w:sz w:val="28"/>
          <w:szCs w:val="40"/>
        </w:rPr>
        <w:t>Аналог №3 - «</w:t>
      </w:r>
      <w:r w:rsidRPr="003A078E">
        <w:rPr>
          <w:rFonts w:eastAsia="MS Gothic" w:cs="Times New Roman"/>
          <w:b/>
          <w:bCs/>
          <w:sz w:val="28"/>
          <w:szCs w:val="40"/>
          <w:lang w:val="en-US"/>
        </w:rPr>
        <w:t>Keyboard</w:t>
      </w:r>
      <w:r w:rsidRPr="003A078E">
        <w:rPr>
          <w:rFonts w:eastAsia="MS Gothic" w:cs="Times New Roman"/>
          <w:b/>
          <w:bCs/>
          <w:sz w:val="28"/>
          <w:szCs w:val="40"/>
        </w:rPr>
        <w:t>»</w:t>
      </w:r>
      <w:bookmarkEnd w:id="10"/>
      <w:r w:rsidRPr="003A078E">
        <w:rPr>
          <w:rFonts w:eastAsia="MS Gothic" w:cs="Times New Roman"/>
          <w:b/>
          <w:bCs/>
          <w:sz w:val="28"/>
          <w:szCs w:val="40"/>
        </w:rPr>
        <w:tab/>
      </w:r>
    </w:p>
    <w:p w14:paraId="0E836ECB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Программное обеспечение «</w:t>
      </w:r>
      <w:proofErr w:type="spellStart"/>
      <w:r w:rsidRPr="003A078E">
        <w:rPr>
          <w:rFonts w:eastAsia="MS Mincho" w:cs="Arial"/>
          <w:sz w:val="28"/>
          <w:szCs w:val="24"/>
        </w:rPr>
        <w:t>Keyboard</w:t>
      </w:r>
      <w:proofErr w:type="spellEnd"/>
      <w:r w:rsidRPr="003A078E">
        <w:rPr>
          <w:rFonts w:eastAsia="MS Mincho" w:cs="Arial"/>
          <w:sz w:val="28"/>
          <w:szCs w:val="24"/>
        </w:rPr>
        <w:t>» от разработчика «</w:t>
      </w:r>
      <w:proofErr w:type="spellStart"/>
      <w:r w:rsidRPr="003A078E">
        <w:rPr>
          <w:rFonts w:eastAsia="MS Mincho" w:cs="Arial"/>
          <w:sz w:val="28"/>
          <w:szCs w:val="24"/>
          <w:lang w:val="en-US"/>
        </w:rPr>
        <w:t>Dearian</w:t>
      </w:r>
      <w:proofErr w:type="spellEnd"/>
      <w:r w:rsidRPr="003A078E">
        <w:rPr>
          <w:rFonts w:eastAsia="MS Mincho" w:cs="Arial"/>
          <w:sz w:val="28"/>
          <w:szCs w:val="24"/>
        </w:rPr>
        <w:t xml:space="preserve">27» выпущено в 2022 на языке разработки </w:t>
      </w:r>
      <w:r w:rsidRPr="003A078E">
        <w:rPr>
          <w:rFonts w:eastAsia="MS Mincho" w:cs="Arial"/>
          <w:sz w:val="28"/>
          <w:szCs w:val="24"/>
          <w:lang w:val="en-US"/>
        </w:rPr>
        <w:t>Python</w:t>
      </w:r>
      <w:r w:rsidRPr="003A078E">
        <w:rPr>
          <w:rFonts w:eastAsia="MS Mincho" w:cs="Arial"/>
          <w:sz w:val="28"/>
          <w:szCs w:val="24"/>
        </w:rPr>
        <w:t>.</w:t>
      </w:r>
    </w:p>
    <w:p w14:paraId="633E293A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Ссылка:</w:t>
      </w:r>
      <w:r w:rsidRPr="003A078E">
        <w:rPr>
          <w:rFonts w:eastAsia="MS Mincho" w:cs="Times New Roman"/>
          <w:sz w:val="32"/>
          <w:szCs w:val="32"/>
        </w:rPr>
        <w:t xml:space="preserve"> </w:t>
      </w:r>
      <w:hyperlink r:id="rId49" w:history="1">
        <w:r w:rsidRPr="003A078E">
          <w:rPr>
            <w:rFonts w:eastAsia="MS Mincho" w:cs="Arial"/>
            <w:color w:val="0000FF"/>
            <w:sz w:val="28"/>
            <w:szCs w:val="24"/>
            <w:u w:val="single"/>
          </w:rPr>
          <w:t>https://github.com/Dearian27/keyboard</w:t>
        </w:r>
      </w:hyperlink>
    </w:p>
    <w:p w14:paraId="62C07AD9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br w:type="page"/>
      </w:r>
    </w:p>
    <w:p w14:paraId="0D35BC70" w14:textId="61A43F2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lastRenderedPageBreak/>
        <w:t>На рисунке 3</w:t>
      </w:r>
      <w:r w:rsidR="00120260">
        <w:rPr>
          <w:rFonts w:eastAsia="MS Mincho" w:cs="Arial"/>
          <w:sz w:val="28"/>
          <w:szCs w:val="24"/>
        </w:rPr>
        <w:t>4</w:t>
      </w:r>
      <w:r w:rsidRPr="003A078E">
        <w:rPr>
          <w:rFonts w:eastAsia="MS Mincho" w:cs="Arial"/>
          <w:sz w:val="28"/>
          <w:szCs w:val="24"/>
        </w:rPr>
        <w:t xml:space="preserve"> представлен скриншот интерфейса «</w:t>
      </w:r>
      <w:r w:rsidRPr="003A078E">
        <w:rPr>
          <w:rFonts w:eastAsia="MS Mincho" w:cs="Arial"/>
          <w:sz w:val="28"/>
          <w:szCs w:val="24"/>
          <w:lang w:val="en-US"/>
        </w:rPr>
        <w:t>K</w:t>
      </w:r>
      <w:proofErr w:type="spellStart"/>
      <w:r w:rsidRPr="003A078E">
        <w:rPr>
          <w:rFonts w:eastAsia="MS Mincho" w:cs="Arial"/>
          <w:sz w:val="28"/>
          <w:szCs w:val="24"/>
        </w:rPr>
        <w:t>eyboard</w:t>
      </w:r>
      <w:proofErr w:type="spellEnd"/>
      <w:r w:rsidRPr="003A078E">
        <w:rPr>
          <w:rFonts w:eastAsia="MS Mincho" w:cs="Arial"/>
          <w:sz w:val="28"/>
          <w:szCs w:val="24"/>
        </w:rPr>
        <w:t>».</w:t>
      </w:r>
    </w:p>
    <w:p w14:paraId="618AD3DA" w14:textId="77777777" w:rsidR="003A078E" w:rsidRPr="003A078E" w:rsidRDefault="003A078E" w:rsidP="007F41E9">
      <w:pPr>
        <w:ind w:firstLine="0"/>
        <w:rPr>
          <w:rFonts w:eastAsia="MS Mincho"/>
        </w:rPr>
      </w:pPr>
      <w:r w:rsidRPr="003A078E">
        <w:rPr>
          <w:rFonts w:eastAsia="MS Mincho"/>
          <w:noProof/>
        </w:rPr>
        <w:drawing>
          <wp:inline distT="0" distB="0" distL="0" distR="0" wp14:anchorId="013E26E3" wp14:editId="48667B00">
            <wp:extent cx="5943600" cy="3309312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52355" cy="331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30C2" w14:textId="603171A4" w:rsidR="003A078E" w:rsidRPr="003A078E" w:rsidRDefault="003A078E" w:rsidP="003A078E">
      <w:pPr>
        <w:spacing w:after="240" w:line="720" w:lineRule="auto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>Рисунок 3</w:t>
      </w:r>
      <w:r w:rsidR="00120260">
        <w:rPr>
          <w:rFonts w:eastAsia="MS Mincho" w:cs="Arial"/>
          <w:bCs/>
          <w:sz w:val="28"/>
          <w:szCs w:val="20"/>
        </w:rPr>
        <w:t>4</w:t>
      </w:r>
      <w:r w:rsidRPr="003A078E">
        <w:rPr>
          <w:rFonts w:eastAsia="MS Mincho" w:cs="Arial"/>
          <w:bCs/>
          <w:sz w:val="28"/>
          <w:szCs w:val="20"/>
        </w:rPr>
        <w:t xml:space="preserve"> – Скриншот интерфейса «</w:t>
      </w:r>
      <w:r w:rsidRPr="003A078E">
        <w:rPr>
          <w:rFonts w:eastAsia="MS Mincho" w:cs="Arial"/>
          <w:bCs/>
          <w:sz w:val="28"/>
          <w:szCs w:val="20"/>
          <w:lang w:val="en-US"/>
        </w:rPr>
        <w:t>K</w:t>
      </w:r>
      <w:proofErr w:type="spellStart"/>
      <w:r w:rsidRPr="003A078E">
        <w:rPr>
          <w:rFonts w:eastAsia="MS Mincho" w:cs="Arial"/>
          <w:bCs/>
          <w:sz w:val="28"/>
          <w:szCs w:val="20"/>
        </w:rPr>
        <w:t>eyboard</w:t>
      </w:r>
      <w:proofErr w:type="spellEnd"/>
      <w:r w:rsidRPr="003A078E">
        <w:rPr>
          <w:rFonts w:eastAsia="MS Mincho" w:cs="Arial"/>
          <w:bCs/>
          <w:sz w:val="28"/>
          <w:szCs w:val="20"/>
        </w:rPr>
        <w:t>»</w:t>
      </w:r>
    </w:p>
    <w:p w14:paraId="1F62D40E" w14:textId="01090A7D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>Преимуществом данного программного обеспечения является простой интерфейс.</w:t>
      </w:r>
    </w:p>
    <w:p w14:paraId="2D6DDC8D" w14:textId="77777777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>Недостатки:</w:t>
      </w:r>
    </w:p>
    <w:p w14:paraId="6AB2E14A" w14:textId="77777777" w:rsidR="003A078E" w:rsidRPr="003A078E" w:rsidRDefault="003A078E">
      <w:pPr>
        <w:pStyle w:val="ListParagraph"/>
        <w:numPr>
          <w:ilvl w:val="0"/>
          <w:numId w:val="1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устаревшая программа: отсутствие обновлений на протяжении двух лет;</w:t>
      </w:r>
    </w:p>
    <w:p w14:paraId="6B79CC71" w14:textId="77777777" w:rsidR="003A078E" w:rsidRPr="003A078E" w:rsidRDefault="003A078E">
      <w:pPr>
        <w:pStyle w:val="ListParagraph"/>
        <w:numPr>
          <w:ilvl w:val="0"/>
          <w:numId w:val="1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отсутствие разнообразных упражнений: две вариации набора текста;</w:t>
      </w:r>
    </w:p>
    <w:p w14:paraId="3AA4EEDB" w14:textId="77777777" w:rsidR="003A078E" w:rsidRPr="003A078E" w:rsidRDefault="003A078E">
      <w:pPr>
        <w:pStyle w:val="ListParagraph"/>
        <w:numPr>
          <w:ilvl w:val="0"/>
          <w:numId w:val="1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отсутствие каких-либо настроек интерфейса.</w:t>
      </w:r>
    </w:p>
    <w:p w14:paraId="646C1F4C" w14:textId="77777777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 xml:space="preserve">Основные проблемы аналогов — неактуальные версии программ, отсутствие разнообразных упражнений, некорректное выполнение и ограниченный функционал. При разработке собственного тренажера важно учитывать несколько ключевых аспектов. </w:t>
      </w:r>
    </w:p>
    <w:p w14:paraId="22F99B5A" w14:textId="77777777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 xml:space="preserve">Интерфейс должен быть простым и удобным, без лишних элементов и интуитивно понятным расположением функциональных кнопок. Наличие нескольких языков расширит аудиторию, а бесплатность или разумная модель </w:t>
      </w:r>
      <w:r w:rsidRPr="0012112B">
        <w:rPr>
          <w:rFonts w:eastAsia="MS Mincho"/>
          <w:sz w:val="28"/>
          <w:szCs w:val="24"/>
        </w:rPr>
        <w:lastRenderedPageBreak/>
        <w:t>монетизации снизит барьер входа. Современный дизайн и регулярные обновления обеспечат актуальность продукта. Учитывая эти принципы, можно создать востребованный, эффективный и удобный клавиатурный тренажер.</w:t>
      </w:r>
    </w:p>
    <w:p w14:paraId="2A1F701D" w14:textId="77777777" w:rsidR="00771261" w:rsidRPr="0012112B" w:rsidRDefault="00771261" w:rsidP="0012112B">
      <w:pPr>
        <w:rPr>
          <w:rFonts w:cs="Times New Roman"/>
          <w:sz w:val="28"/>
          <w:szCs w:val="32"/>
        </w:rPr>
      </w:pPr>
    </w:p>
    <w:p w14:paraId="705F80E8" w14:textId="0AA815FD" w:rsidR="00FE396E" w:rsidRPr="00A957F1" w:rsidRDefault="60576C66" w:rsidP="00A957F1">
      <w:pPr>
        <w:pStyle w:val="Heading2"/>
        <w:ind w:firstLine="7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56999276"/>
      <w:r w:rsidRPr="002D0C29">
        <w:rPr>
          <w:rFonts w:ascii="Times New Roman" w:hAnsi="Times New Roman" w:cs="Times New Roman"/>
          <w:b/>
          <w:bCs/>
          <w:color w:val="auto"/>
          <w:sz w:val="28"/>
          <w:szCs w:val="28"/>
        </w:rPr>
        <w:t>4.2 Разработка структуры приложения и алгоритмов функционировани</w:t>
      </w:r>
      <w:bookmarkEnd w:id="11"/>
      <w:r w:rsidR="00FE396E">
        <w:rPr>
          <w:rFonts w:ascii="Times New Roman" w:hAnsi="Times New Roman" w:cs="Times New Roman"/>
          <w:b/>
          <w:bCs/>
          <w:color w:val="auto"/>
          <w:sz w:val="28"/>
          <w:szCs w:val="28"/>
        </w:rPr>
        <w:t>я</w:t>
      </w:r>
      <w:r w:rsidR="00EF5B27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</w:p>
    <w:p w14:paraId="72E2796C" w14:textId="1FEEED1B" w:rsidR="00B13280" w:rsidRPr="00B13280" w:rsidRDefault="00B13280" w:rsidP="00B13280">
      <w:pPr>
        <w:rPr>
          <w:sz w:val="28"/>
          <w:szCs w:val="24"/>
        </w:rPr>
      </w:pPr>
      <w:r>
        <w:rPr>
          <w:sz w:val="28"/>
          <w:szCs w:val="24"/>
        </w:rPr>
        <w:t>Описание пути пользователя:</w:t>
      </w:r>
    </w:p>
    <w:p w14:paraId="75590916" w14:textId="77777777" w:rsidR="00B13280" w:rsidRPr="00B13280" w:rsidRDefault="00B13280" w:rsidP="00B13280">
      <w:pPr>
        <w:pStyle w:val="ListParagraph"/>
        <w:rPr>
          <w:sz w:val="28"/>
          <w:szCs w:val="24"/>
        </w:rPr>
      </w:pPr>
      <w:r w:rsidRPr="00B13280">
        <w:rPr>
          <w:sz w:val="28"/>
          <w:szCs w:val="24"/>
        </w:rPr>
        <w:t>Начало работы.</w:t>
      </w:r>
    </w:p>
    <w:p w14:paraId="73BE7DB6" w14:textId="77777777" w:rsidR="00B13280" w:rsidRPr="00B13280" w:rsidRDefault="00B13280" w:rsidP="00B13280">
      <w:pPr>
        <w:pStyle w:val="ListParagraph"/>
        <w:rPr>
          <w:sz w:val="28"/>
          <w:szCs w:val="24"/>
        </w:rPr>
      </w:pPr>
      <w:r w:rsidRPr="00B13280">
        <w:rPr>
          <w:sz w:val="28"/>
          <w:szCs w:val="24"/>
        </w:rPr>
        <w:t>Переход в главное меню.</w:t>
      </w:r>
    </w:p>
    <w:p w14:paraId="6DE99E88" w14:textId="77777777" w:rsidR="00B13280" w:rsidRPr="00B13280" w:rsidRDefault="00B13280" w:rsidP="00B13280">
      <w:pPr>
        <w:pStyle w:val="ListParagraph"/>
        <w:rPr>
          <w:sz w:val="28"/>
          <w:szCs w:val="24"/>
        </w:rPr>
      </w:pPr>
      <w:r w:rsidRPr="00B13280">
        <w:rPr>
          <w:sz w:val="28"/>
          <w:szCs w:val="24"/>
        </w:rPr>
        <w:t>Выбор настроек (язык, тип упражнения: буквы, слова, текст).</w:t>
      </w:r>
    </w:p>
    <w:p w14:paraId="3673CB81" w14:textId="77777777" w:rsidR="00B13280" w:rsidRPr="00B13280" w:rsidRDefault="00B13280" w:rsidP="00B13280">
      <w:pPr>
        <w:pStyle w:val="ListParagraph"/>
        <w:rPr>
          <w:sz w:val="28"/>
          <w:szCs w:val="24"/>
        </w:rPr>
      </w:pPr>
      <w:r w:rsidRPr="00B13280">
        <w:rPr>
          <w:sz w:val="28"/>
          <w:szCs w:val="24"/>
        </w:rPr>
        <w:t>Настройка подсветки клавиатуры (вкл./выкл.).</w:t>
      </w:r>
    </w:p>
    <w:p w14:paraId="1352F6B2" w14:textId="77777777" w:rsidR="00B13280" w:rsidRPr="00B13280" w:rsidRDefault="00B13280" w:rsidP="00B13280">
      <w:pPr>
        <w:pStyle w:val="ListParagraph"/>
        <w:rPr>
          <w:sz w:val="28"/>
          <w:szCs w:val="24"/>
        </w:rPr>
      </w:pPr>
      <w:r w:rsidRPr="00B13280">
        <w:rPr>
          <w:sz w:val="28"/>
          <w:szCs w:val="24"/>
        </w:rPr>
        <w:t>Выполнение упражнения.</w:t>
      </w:r>
    </w:p>
    <w:p w14:paraId="70CED48A" w14:textId="77777777" w:rsidR="00B13280" w:rsidRPr="00B13280" w:rsidRDefault="00B13280" w:rsidP="00B13280">
      <w:pPr>
        <w:pStyle w:val="ListParagraph"/>
        <w:rPr>
          <w:sz w:val="28"/>
          <w:szCs w:val="24"/>
        </w:rPr>
      </w:pPr>
      <w:r w:rsidRPr="00B13280">
        <w:rPr>
          <w:sz w:val="28"/>
          <w:szCs w:val="24"/>
        </w:rPr>
        <w:t>Завершение при достижении цели или истечении времени.</w:t>
      </w:r>
    </w:p>
    <w:p w14:paraId="49BCB615" w14:textId="77777777" w:rsidR="00B13280" w:rsidRPr="00B13280" w:rsidRDefault="00B13280" w:rsidP="00B13280">
      <w:pPr>
        <w:pStyle w:val="ListParagraph"/>
        <w:rPr>
          <w:sz w:val="28"/>
          <w:szCs w:val="24"/>
        </w:rPr>
      </w:pPr>
      <w:r w:rsidRPr="00B13280">
        <w:rPr>
          <w:sz w:val="28"/>
          <w:szCs w:val="24"/>
        </w:rPr>
        <w:t>Возможность перехода к следующему упражнению.</w:t>
      </w:r>
    </w:p>
    <w:p w14:paraId="67A21885" w14:textId="77777777" w:rsidR="00B13280" w:rsidRDefault="00B13280" w:rsidP="00B13280">
      <w:pPr>
        <w:pStyle w:val="ListParagraph"/>
        <w:rPr>
          <w:sz w:val="28"/>
          <w:szCs w:val="24"/>
        </w:rPr>
      </w:pPr>
      <w:r w:rsidRPr="00B13280">
        <w:rPr>
          <w:sz w:val="28"/>
          <w:szCs w:val="24"/>
        </w:rPr>
        <w:t>Конец сеанса.</w:t>
      </w:r>
    </w:p>
    <w:p w14:paraId="449E537E" w14:textId="77777777" w:rsidR="00D17FF5" w:rsidRDefault="00D17FF5">
      <w:pPr>
        <w:spacing w:before="0" w:after="160" w:line="259" w:lineRule="auto"/>
        <w:ind w:firstLine="0"/>
        <w:contextualSpacing w:val="0"/>
        <w:jc w:val="left"/>
        <w:rPr>
          <w:sz w:val="28"/>
          <w:szCs w:val="24"/>
        </w:rPr>
      </w:pPr>
      <w:r>
        <w:rPr>
          <w:sz w:val="28"/>
          <w:szCs w:val="24"/>
        </w:rPr>
        <w:br w:type="page"/>
      </w:r>
    </w:p>
    <w:p w14:paraId="3BFAA1EF" w14:textId="61B09B15" w:rsidR="00D17FF5" w:rsidRPr="00D17FF5" w:rsidRDefault="00D17FF5" w:rsidP="00D17FF5">
      <w:pPr>
        <w:rPr>
          <w:sz w:val="28"/>
          <w:szCs w:val="24"/>
        </w:rPr>
      </w:pPr>
      <w:r>
        <w:rPr>
          <w:sz w:val="28"/>
          <w:szCs w:val="24"/>
        </w:rPr>
        <w:lastRenderedPageBreak/>
        <w:t>На рисунке 34 представлена схема алгоритмов пути пользователя.</w:t>
      </w:r>
    </w:p>
    <w:p w14:paraId="4864860C" w14:textId="77777777" w:rsidR="00B13280" w:rsidRPr="00B13280" w:rsidRDefault="00B13280" w:rsidP="00B13280">
      <w:pPr>
        <w:rPr>
          <w:sz w:val="28"/>
          <w:szCs w:val="24"/>
        </w:rPr>
      </w:pPr>
    </w:p>
    <w:p w14:paraId="49A92426" w14:textId="55AA9717" w:rsidR="004A1560" w:rsidRDefault="000C1029" w:rsidP="00082CB7">
      <w:pPr>
        <w:ind w:firstLine="0"/>
      </w:pPr>
      <w:r>
        <w:rPr>
          <w:noProof/>
        </w:rPr>
        <w:drawing>
          <wp:inline distT="0" distB="0" distL="0" distR="0" wp14:anchorId="096FE68D" wp14:editId="315CF187">
            <wp:extent cx="6026785" cy="735012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785" cy="735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CD5F" w14:textId="6C51238C" w:rsidR="00240822" w:rsidRDefault="00560538" w:rsidP="00560538">
      <w:pPr>
        <w:spacing w:after="240" w:line="720" w:lineRule="auto"/>
        <w:ind w:firstLine="0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>
        <w:rPr>
          <w:rFonts w:eastAsia="MS Mincho" w:cs="Arial"/>
          <w:bCs/>
          <w:sz w:val="28"/>
          <w:szCs w:val="20"/>
        </w:rPr>
        <w:t>34</w:t>
      </w:r>
      <w:r w:rsidRPr="003A078E">
        <w:rPr>
          <w:rFonts w:eastAsia="MS Mincho" w:cs="Arial"/>
          <w:bCs/>
          <w:sz w:val="28"/>
          <w:szCs w:val="20"/>
        </w:rPr>
        <w:t xml:space="preserve"> –</w:t>
      </w:r>
      <w:r>
        <w:rPr>
          <w:rFonts w:eastAsia="MS Mincho" w:cs="Arial"/>
          <w:bCs/>
          <w:sz w:val="28"/>
          <w:szCs w:val="20"/>
        </w:rPr>
        <w:t xml:space="preserve"> Схема алгоритмов пути пользователя</w:t>
      </w:r>
    </w:p>
    <w:p w14:paraId="7FCD9E80" w14:textId="77777777" w:rsidR="00240822" w:rsidRDefault="00240822">
      <w:pPr>
        <w:spacing w:before="0" w:after="160" w:line="259" w:lineRule="auto"/>
        <w:ind w:firstLine="0"/>
        <w:contextualSpacing w:val="0"/>
        <w:jc w:val="left"/>
        <w:rPr>
          <w:rFonts w:eastAsia="MS Mincho" w:cs="Arial"/>
          <w:bCs/>
          <w:sz w:val="28"/>
          <w:szCs w:val="20"/>
        </w:rPr>
      </w:pPr>
      <w:r>
        <w:rPr>
          <w:rFonts w:eastAsia="MS Mincho" w:cs="Arial"/>
          <w:bCs/>
          <w:sz w:val="28"/>
          <w:szCs w:val="20"/>
        </w:rPr>
        <w:br w:type="page"/>
      </w:r>
    </w:p>
    <w:p w14:paraId="21ECBAA1" w14:textId="48F2FED6" w:rsidR="00A957F1" w:rsidRPr="00A957F1" w:rsidRDefault="00A957F1" w:rsidP="00A957F1">
      <w:pPr>
        <w:ind w:firstLine="709"/>
        <w:rPr>
          <w:rFonts w:cs="Times New Roman"/>
          <w:b/>
          <w:sz w:val="28"/>
          <w:szCs w:val="28"/>
        </w:rPr>
      </w:pPr>
      <w:r w:rsidRPr="002D0C29">
        <w:rPr>
          <w:rFonts w:cs="Times New Roman"/>
          <w:b/>
          <w:sz w:val="28"/>
          <w:szCs w:val="28"/>
        </w:rPr>
        <w:lastRenderedPageBreak/>
        <w:t>4.</w:t>
      </w:r>
      <w:r>
        <w:rPr>
          <w:rFonts w:cs="Times New Roman"/>
          <w:b/>
          <w:sz w:val="28"/>
          <w:szCs w:val="28"/>
        </w:rPr>
        <w:t>2</w:t>
      </w:r>
      <w:r w:rsidRPr="002D0C29">
        <w:rPr>
          <w:rFonts w:cs="Times New Roman"/>
          <w:b/>
          <w:sz w:val="28"/>
          <w:szCs w:val="28"/>
        </w:rPr>
        <w:t xml:space="preserve">.1. </w:t>
      </w:r>
      <w:r>
        <w:rPr>
          <w:rFonts w:cs="Times New Roman"/>
          <w:b/>
          <w:sz w:val="28"/>
          <w:szCs w:val="28"/>
        </w:rPr>
        <w:t>Разработка структуры решений</w:t>
      </w:r>
    </w:p>
    <w:p w14:paraId="240B9B4A" w14:textId="6D604966" w:rsidR="00560538" w:rsidRDefault="005B3A74" w:rsidP="005B3A74">
      <w:pPr>
        <w:rPr>
          <w:rFonts w:eastAsia="MS Mincho"/>
          <w:sz w:val="28"/>
          <w:szCs w:val="24"/>
        </w:rPr>
      </w:pPr>
      <w:r w:rsidRPr="005B3A74">
        <w:rPr>
          <w:rFonts w:eastAsia="MS Mincho"/>
          <w:sz w:val="28"/>
          <w:szCs w:val="24"/>
        </w:rPr>
        <w:t xml:space="preserve">Механизмами исполнения являются – игрок и компьютер. Управляющие: </w:t>
      </w:r>
      <w:r>
        <w:rPr>
          <w:rFonts w:eastAsia="MS Mincho"/>
          <w:sz w:val="28"/>
          <w:szCs w:val="24"/>
        </w:rPr>
        <w:t>загрузка данных для выбранного языка и упражнения</w:t>
      </w:r>
      <w:r w:rsidRPr="005B3A74">
        <w:rPr>
          <w:rFonts w:eastAsia="MS Mincho"/>
          <w:sz w:val="28"/>
          <w:szCs w:val="24"/>
        </w:rPr>
        <w:t>,</w:t>
      </w:r>
      <w:r>
        <w:rPr>
          <w:rFonts w:eastAsia="MS Mincho"/>
          <w:sz w:val="28"/>
          <w:szCs w:val="24"/>
        </w:rPr>
        <w:t xml:space="preserve"> алгоритм для подсчета скорости набираемого текста и количества ошибок</w:t>
      </w:r>
      <w:r w:rsidRPr="005B3A74">
        <w:rPr>
          <w:rFonts w:eastAsia="MS Mincho"/>
          <w:sz w:val="28"/>
          <w:szCs w:val="24"/>
        </w:rPr>
        <w:t>. На ввод идут данные с устройства ввода</w:t>
      </w:r>
      <w:r>
        <w:rPr>
          <w:rFonts w:eastAsia="MS Mincho"/>
          <w:sz w:val="28"/>
          <w:szCs w:val="24"/>
        </w:rPr>
        <w:t xml:space="preserve"> пользователем</w:t>
      </w:r>
      <w:r w:rsidRPr="005B3A74">
        <w:rPr>
          <w:rFonts w:eastAsia="MS Mincho"/>
          <w:sz w:val="28"/>
          <w:szCs w:val="24"/>
        </w:rPr>
        <w:t xml:space="preserve">, на вывод – </w:t>
      </w:r>
      <w:r>
        <w:rPr>
          <w:rFonts w:eastAsia="MS Mincho"/>
          <w:sz w:val="28"/>
          <w:szCs w:val="24"/>
        </w:rPr>
        <w:t>результат выполнения упражнения и подсчет статистики пользователя.</w:t>
      </w:r>
    </w:p>
    <w:p w14:paraId="0CB7B472" w14:textId="7C459422" w:rsidR="00FE396E" w:rsidRPr="00FE396E" w:rsidRDefault="00FE396E" w:rsidP="00FE396E">
      <w:pPr>
        <w:rPr>
          <w:sz w:val="28"/>
          <w:szCs w:val="24"/>
        </w:rPr>
      </w:pPr>
      <w:r>
        <w:rPr>
          <w:sz w:val="28"/>
          <w:szCs w:val="24"/>
        </w:rPr>
        <w:t>На рисунке 35 представлена контекстная диаграмма приложения.</w:t>
      </w:r>
    </w:p>
    <w:p w14:paraId="147EAB11" w14:textId="77777777" w:rsidR="00560538" w:rsidRPr="004A1560" w:rsidRDefault="00560538" w:rsidP="00082CB7">
      <w:pPr>
        <w:ind w:firstLine="0"/>
      </w:pPr>
    </w:p>
    <w:p w14:paraId="3F27CE15" w14:textId="706372CC" w:rsidR="00583B8D" w:rsidRDefault="00583B8D" w:rsidP="00583B8D">
      <w:pPr>
        <w:ind w:firstLine="0"/>
        <w:jc w:val="center"/>
      </w:pPr>
      <w:r w:rsidRPr="00583B8D">
        <w:rPr>
          <w:noProof/>
        </w:rPr>
        <w:drawing>
          <wp:inline distT="0" distB="0" distL="0" distR="0" wp14:anchorId="5EA370B6" wp14:editId="1EC7C1D3">
            <wp:extent cx="4290060" cy="3619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8C2F9" w14:textId="726AFB36" w:rsidR="00D71DC5" w:rsidRPr="00FE396E" w:rsidRDefault="00A95C69" w:rsidP="00FE396E">
      <w:pPr>
        <w:spacing w:after="240" w:line="720" w:lineRule="auto"/>
        <w:ind w:firstLine="0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>
        <w:rPr>
          <w:rFonts w:eastAsia="MS Mincho" w:cs="Arial"/>
          <w:bCs/>
          <w:sz w:val="28"/>
          <w:szCs w:val="20"/>
        </w:rPr>
        <w:t>35</w:t>
      </w:r>
      <w:r w:rsidRPr="003A078E">
        <w:rPr>
          <w:rFonts w:eastAsia="MS Mincho" w:cs="Arial"/>
          <w:bCs/>
          <w:sz w:val="28"/>
          <w:szCs w:val="20"/>
        </w:rPr>
        <w:t xml:space="preserve"> –</w:t>
      </w:r>
      <w:r>
        <w:rPr>
          <w:rFonts w:eastAsia="MS Mincho" w:cs="Arial"/>
          <w:bCs/>
          <w:sz w:val="28"/>
          <w:szCs w:val="20"/>
        </w:rPr>
        <w:t xml:space="preserve"> </w:t>
      </w:r>
      <w:r w:rsidRPr="00A95C69">
        <w:rPr>
          <w:rFonts w:eastAsia="MS Mincho" w:cs="Arial"/>
          <w:bCs/>
          <w:sz w:val="28"/>
          <w:szCs w:val="20"/>
        </w:rPr>
        <w:t>Контекстная диаграмма</w:t>
      </w:r>
      <w:r>
        <w:rPr>
          <w:rFonts w:eastAsia="MS Mincho" w:cs="Arial"/>
          <w:bCs/>
          <w:sz w:val="28"/>
          <w:szCs w:val="20"/>
        </w:rPr>
        <w:t xml:space="preserve"> приложения</w:t>
      </w:r>
    </w:p>
    <w:p w14:paraId="7A76384E" w14:textId="77777777" w:rsidR="00FE396E" w:rsidRPr="00FE396E" w:rsidRDefault="00FE396E" w:rsidP="00FE396E">
      <w:pPr>
        <w:ind w:firstLine="0"/>
        <w:rPr>
          <w:sz w:val="28"/>
          <w:szCs w:val="28"/>
        </w:rPr>
      </w:pPr>
      <w:r w:rsidRPr="00FE396E">
        <w:rPr>
          <w:sz w:val="28"/>
          <w:szCs w:val="28"/>
        </w:rPr>
        <w:t xml:space="preserve">Процессы декомпозиции игровой модели: </w:t>
      </w:r>
    </w:p>
    <w:p w14:paraId="66315809" w14:textId="77777777" w:rsidR="00802A56" w:rsidRPr="006F5206" w:rsidRDefault="00802A56" w:rsidP="00802A56">
      <w:pPr>
        <w:pStyle w:val="ListParagraph"/>
        <w:rPr>
          <w:rFonts w:eastAsia="Times New Roman"/>
          <w:sz w:val="28"/>
          <w:szCs w:val="24"/>
        </w:rPr>
      </w:pPr>
      <w:r w:rsidRPr="006F5206">
        <w:rPr>
          <w:rStyle w:val="Strong"/>
          <w:rFonts w:cs="Times New Roman"/>
          <w:b w:val="0"/>
          <w:bCs w:val="0"/>
          <w:color w:val="000000" w:themeColor="text1"/>
          <w:sz w:val="28"/>
          <w:szCs w:val="24"/>
        </w:rPr>
        <w:t>Выбор упражнения</w:t>
      </w:r>
      <w:r w:rsidRPr="006F5206">
        <w:rPr>
          <w:sz w:val="28"/>
          <w:szCs w:val="24"/>
        </w:rPr>
        <w:t>. Выводом является конкретное упражнение. Формируются настройки отображения (подсветка клавиатуры) на основе выбора пользователя и правил системы.</w:t>
      </w:r>
    </w:p>
    <w:p w14:paraId="0E0B46D6" w14:textId="65476241" w:rsidR="00802A56" w:rsidRPr="006F5206" w:rsidRDefault="00802A56" w:rsidP="00802A56">
      <w:pPr>
        <w:pStyle w:val="ListParagraph"/>
        <w:rPr>
          <w:sz w:val="28"/>
          <w:szCs w:val="24"/>
        </w:rPr>
      </w:pPr>
      <w:r w:rsidRPr="006F5206">
        <w:rPr>
          <w:rStyle w:val="Strong"/>
          <w:rFonts w:cs="Times New Roman"/>
          <w:b w:val="0"/>
          <w:bCs w:val="0"/>
          <w:color w:val="000000" w:themeColor="text1"/>
          <w:sz w:val="28"/>
          <w:szCs w:val="24"/>
        </w:rPr>
        <w:lastRenderedPageBreak/>
        <w:t>Выполнение упражнения</w:t>
      </w:r>
      <w:r w:rsidRPr="006F5206">
        <w:rPr>
          <w:sz w:val="28"/>
          <w:szCs w:val="24"/>
        </w:rPr>
        <w:t>. Управляющими являются параметры выполнения (таймер, система оценки), действия пользователя и данные упражнения. Вывод – сырые результаты (время, ошибки) и текущая статистика.</w:t>
      </w:r>
    </w:p>
    <w:p w14:paraId="61A932FE" w14:textId="249B8FDF" w:rsidR="00802A56" w:rsidRDefault="00802A56" w:rsidP="00802A56">
      <w:pPr>
        <w:pStyle w:val="ListParagraph"/>
        <w:rPr>
          <w:sz w:val="28"/>
          <w:szCs w:val="24"/>
        </w:rPr>
      </w:pPr>
      <w:r w:rsidRPr="006F5206">
        <w:rPr>
          <w:rStyle w:val="Strong"/>
          <w:rFonts w:cs="Times New Roman"/>
          <w:b w:val="0"/>
          <w:bCs w:val="0"/>
          <w:color w:val="000000" w:themeColor="text1"/>
          <w:sz w:val="28"/>
          <w:szCs w:val="24"/>
        </w:rPr>
        <w:t>Подсчет статистики</w:t>
      </w:r>
      <w:r w:rsidRPr="006F5206">
        <w:rPr>
          <w:sz w:val="28"/>
          <w:szCs w:val="24"/>
        </w:rPr>
        <w:t>. На основе формул расчета и истории тренировок формируется финальный отчет с рекомендациями. Вывод – итоговые результаты и предложения для следующих упражнений.</w:t>
      </w:r>
    </w:p>
    <w:p w14:paraId="72EBFD8D" w14:textId="6002E3D2" w:rsidR="006F5206" w:rsidRPr="006F5206" w:rsidRDefault="006F5206" w:rsidP="006F5206">
      <w:pPr>
        <w:rPr>
          <w:sz w:val="28"/>
          <w:szCs w:val="24"/>
        </w:rPr>
      </w:pPr>
      <w:r w:rsidRPr="006F5206">
        <w:rPr>
          <w:sz w:val="28"/>
          <w:szCs w:val="24"/>
        </w:rPr>
        <w:t>На рисунке 3</w:t>
      </w:r>
      <w:r>
        <w:rPr>
          <w:sz w:val="28"/>
          <w:szCs w:val="24"/>
        </w:rPr>
        <w:t>6</w:t>
      </w:r>
      <w:r w:rsidRPr="006F5206">
        <w:rPr>
          <w:sz w:val="28"/>
          <w:szCs w:val="24"/>
        </w:rPr>
        <w:t xml:space="preserve"> представлена </w:t>
      </w:r>
      <w:r>
        <w:rPr>
          <w:sz w:val="28"/>
          <w:szCs w:val="24"/>
        </w:rPr>
        <w:t>д</w:t>
      </w:r>
      <w:r w:rsidRPr="006F5206">
        <w:rPr>
          <w:sz w:val="28"/>
          <w:szCs w:val="24"/>
        </w:rPr>
        <w:t xml:space="preserve">иаграмма </w:t>
      </w:r>
      <w:r w:rsidRPr="006F5206">
        <w:rPr>
          <w:sz w:val="28"/>
          <w:szCs w:val="24"/>
          <w:lang w:val="en-US"/>
        </w:rPr>
        <w:t>IDEF</w:t>
      </w:r>
      <w:r w:rsidRPr="006F5206">
        <w:rPr>
          <w:sz w:val="28"/>
          <w:szCs w:val="24"/>
        </w:rPr>
        <w:t>0.</w:t>
      </w:r>
    </w:p>
    <w:p w14:paraId="1919194A" w14:textId="77777777" w:rsidR="006F5206" w:rsidRPr="006F5206" w:rsidRDefault="006F5206" w:rsidP="006F5206">
      <w:pPr>
        <w:ind w:firstLine="0"/>
        <w:rPr>
          <w:sz w:val="28"/>
          <w:szCs w:val="24"/>
        </w:rPr>
      </w:pPr>
    </w:p>
    <w:p w14:paraId="31347E58" w14:textId="77777777" w:rsidR="006F5206" w:rsidRPr="00802A56" w:rsidRDefault="006F5206" w:rsidP="006F5206">
      <w:pPr>
        <w:ind w:left="709" w:firstLine="0"/>
      </w:pPr>
    </w:p>
    <w:p w14:paraId="477D6667" w14:textId="7AE9C809" w:rsidR="00FE396E" w:rsidRPr="00FE396E" w:rsidRDefault="00583B8D" w:rsidP="00FE396E">
      <w:pPr>
        <w:spacing w:after="240" w:line="720" w:lineRule="auto"/>
        <w:ind w:firstLine="0"/>
        <w:jc w:val="center"/>
        <w:rPr>
          <w:rFonts w:eastAsia="MS Mincho" w:cs="Arial"/>
          <w:bCs/>
          <w:sz w:val="28"/>
          <w:szCs w:val="20"/>
        </w:rPr>
      </w:pPr>
      <w:r w:rsidRPr="00583B8D">
        <w:rPr>
          <w:noProof/>
        </w:rPr>
        <w:drawing>
          <wp:inline distT="0" distB="0" distL="0" distR="0" wp14:anchorId="1E6DAFF6" wp14:editId="61A74335">
            <wp:extent cx="6031230" cy="21361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396E">
        <w:br/>
      </w:r>
      <w:r w:rsidR="00FE396E" w:rsidRPr="003A078E">
        <w:rPr>
          <w:rFonts w:eastAsia="MS Mincho" w:cs="Arial"/>
          <w:bCs/>
          <w:sz w:val="28"/>
          <w:szCs w:val="20"/>
        </w:rPr>
        <w:t xml:space="preserve">Рисунок </w:t>
      </w:r>
      <w:r w:rsidR="00FE396E">
        <w:rPr>
          <w:rFonts w:eastAsia="MS Mincho" w:cs="Arial"/>
          <w:bCs/>
          <w:sz w:val="28"/>
          <w:szCs w:val="20"/>
        </w:rPr>
        <w:t>3</w:t>
      </w:r>
      <w:r w:rsidR="006F5206">
        <w:rPr>
          <w:rFonts w:eastAsia="MS Mincho" w:cs="Arial"/>
          <w:bCs/>
          <w:sz w:val="28"/>
          <w:szCs w:val="20"/>
        </w:rPr>
        <w:t>6</w:t>
      </w:r>
      <w:r w:rsidR="00FE396E" w:rsidRPr="003A078E">
        <w:rPr>
          <w:rFonts w:eastAsia="MS Mincho" w:cs="Arial"/>
          <w:bCs/>
          <w:sz w:val="28"/>
          <w:szCs w:val="20"/>
        </w:rPr>
        <w:t xml:space="preserve"> –</w:t>
      </w:r>
      <w:r w:rsidR="00FE396E">
        <w:rPr>
          <w:rFonts w:eastAsia="MS Mincho" w:cs="Arial"/>
          <w:bCs/>
          <w:sz w:val="28"/>
          <w:szCs w:val="20"/>
        </w:rPr>
        <w:t xml:space="preserve"> </w:t>
      </w:r>
      <w:r w:rsidR="006F5206" w:rsidRPr="006F5206">
        <w:rPr>
          <w:rFonts w:eastAsia="MS Mincho" w:cs="Arial"/>
          <w:bCs/>
          <w:sz w:val="28"/>
          <w:szCs w:val="20"/>
        </w:rPr>
        <w:t xml:space="preserve">Диаграмма </w:t>
      </w:r>
      <w:r w:rsidR="006F5206" w:rsidRPr="006F5206">
        <w:rPr>
          <w:rFonts w:eastAsia="MS Mincho" w:cs="Arial"/>
          <w:bCs/>
          <w:sz w:val="28"/>
          <w:szCs w:val="20"/>
          <w:lang w:val="en-US"/>
        </w:rPr>
        <w:t>IDEF</w:t>
      </w:r>
      <w:r w:rsidR="006F5206" w:rsidRPr="006F5206">
        <w:rPr>
          <w:rFonts w:eastAsia="MS Mincho" w:cs="Arial"/>
          <w:bCs/>
          <w:sz w:val="28"/>
          <w:szCs w:val="20"/>
        </w:rPr>
        <w:t>0</w:t>
      </w:r>
    </w:p>
    <w:p w14:paraId="4D8FB400" w14:textId="4ECA4B71" w:rsidR="00A957F1" w:rsidRPr="00A22096" w:rsidRDefault="00A957F1" w:rsidP="00A957F1">
      <w:pPr>
        <w:keepNext/>
        <w:keepLines/>
        <w:spacing w:after="240" w:line="276" w:lineRule="auto"/>
        <w:ind w:firstLine="709"/>
        <w:contextualSpacing w:val="0"/>
        <w:jc w:val="left"/>
        <w:outlineLvl w:val="0"/>
        <w:rPr>
          <w:rFonts w:eastAsia="Times New Roman" w:cs="Times New Roman"/>
          <w:b/>
          <w:bCs/>
          <w:sz w:val="28"/>
          <w:szCs w:val="28"/>
          <w:lang w:eastAsia="en-US"/>
        </w:rPr>
      </w:pPr>
      <w:bookmarkStart w:id="12" w:name="_Toc169088737"/>
      <w:r w:rsidRPr="00A22096">
        <w:rPr>
          <w:rFonts w:eastAsia="Times New Roman" w:cs="Times New Roman"/>
          <w:b/>
          <w:bCs/>
          <w:sz w:val="28"/>
          <w:szCs w:val="28"/>
          <w:lang w:eastAsia="en-US"/>
        </w:rPr>
        <w:lastRenderedPageBreak/>
        <w:t>4.2.2 Проектирование интерфейса</w:t>
      </w:r>
      <w:bookmarkEnd w:id="12"/>
    </w:p>
    <w:p w14:paraId="5C0A64FC" w14:textId="1D10C532" w:rsidR="00A22096" w:rsidRPr="00A22096" w:rsidRDefault="00A22096" w:rsidP="00A957F1">
      <w:pPr>
        <w:keepNext/>
        <w:keepLines/>
        <w:spacing w:after="240" w:line="276" w:lineRule="auto"/>
        <w:ind w:firstLine="709"/>
        <w:contextualSpacing w:val="0"/>
        <w:jc w:val="left"/>
        <w:outlineLvl w:val="0"/>
        <w:rPr>
          <w:rFonts w:eastAsia="Times New Roman" w:cs="Times New Roman"/>
          <w:sz w:val="28"/>
          <w:szCs w:val="28"/>
          <w:lang w:eastAsia="en-US"/>
        </w:rPr>
      </w:pPr>
      <w:r w:rsidRPr="00A22096">
        <w:rPr>
          <w:rFonts w:eastAsia="Times New Roman" w:cs="Times New Roman"/>
          <w:sz w:val="28"/>
          <w:szCs w:val="28"/>
          <w:lang w:eastAsia="en-US"/>
        </w:rPr>
        <w:t>Прототип интерфейса</w:t>
      </w:r>
      <w:r>
        <w:rPr>
          <w:rFonts w:eastAsia="Times New Roman" w:cs="Times New Roman"/>
          <w:sz w:val="28"/>
          <w:szCs w:val="28"/>
          <w:lang w:eastAsia="en-US"/>
        </w:rPr>
        <w:t xml:space="preserve"> представлен на рисунке 37.</w:t>
      </w:r>
    </w:p>
    <w:p w14:paraId="7D9DAF49" w14:textId="7B6A2792" w:rsidR="00A22096" w:rsidRDefault="00A22096" w:rsidP="00A22096">
      <w:pPr>
        <w:keepNext/>
        <w:keepLines/>
        <w:spacing w:after="240" w:line="276" w:lineRule="auto"/>
        <w:ind w:firstLine="0"/>
        <w:contextualSpacing w:val="0"/>
        <w:jc w:val="left"/>
        <w:outlineLvl w:val="0"/>
        <w:rPr>
          <w:rFonts w:eastAsia="Times New Roman" w:cs="Times New Roman"/>
          <w:b/>
          <w:bCs/>
          <w:sz w:val="28"/>
          <w:szCs w:val="28"/>
          <w:lang w:eastAsia="en-US"/>
        </w:rPr>
      </w:pPr>
      <w:r w:rsidRPr="00A22096">
        <w:rPr>
          <w:rFonts w:eastAsia="Times New Roman" w:cs="Times New Roman"/>
          <w:b/>
          <w:bCs/>
          <w:sz w:val="28"/>
          <w:szCs w:val="28"/>
          <w:lang w:eastAsia="en-US"/>
        </w:rPr>
        <w:drawing>
          <wp:inline distT="0" distB="0" distL="0" distR="0" wp14:anchorId="01F05FF3" wp14:editId="613CFAB0">
            <wp:extent cx="6031230" cy="3458210"/>
            <wp:effectExtent l="0" t="0" r="762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52EB1" w14:textId="440CF7D3" w:rsidR="002556B3" w:rsidRPr="00A22096" w:rsidRDefault="002556B3" w:rsidP="002556B3">
      <w:pPr>
        <w:spacing w:after="240" w:line="720" w:lineRule="auto"/>
        <w:ind w:firstLine="0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>
        <w:rPr>
          <w:rFonts w:eastAsia="MS Mincho" w:cs="Arial"/>
          <w:bCs/>
          <w:sz w:val="28"/>
          <w:szCs w:val="20"/>
        </w:rPr>
        <w:t>3</w:t>
      </w:r>
      <w:r>
        <w:rPr>
          <w:rFonts w:eastAsia="MS Mincho" w:cs="Arial"/>
          <w:bCs/>
          <w:sz w:val="28"/>
          <w:szCs w:val="20"/>
        </w:rPr>
        <w:t xml:space="preserve">7 </w:t>
      </w:r>
      <w:r w:rsidRPr="003A078E">
        <w:rPr>
          <w:rFonts w:eastAsia="MS Mincho" w:cs="Arial"/>
          <w:bCs/>
          <w:sz w:val="28"/>
          <w:szCs w:val="20"/>
        </w:rPr>
        <w:t>–</w:t>
      </w:r>
      <w:r>
        <w:rPr>
          <w:rFonts w:eastAsia="MS Mincho" w:cs="Arial"/>
          <w:bCs/>
          <w:sz w:val="28"/>
          <w:szCs w:val="20"/>
        </w:rPr>
        <w:t xml:space="preserve"> </w:t>
      </w:r>
      <w:r>
        <w:rPr>
          <w:rFonts w:eastAsia="MS Mincho" w:cs="Arial"/>
          <w:bCs/>
          <w:sz w:val="28"/>
          <w:szCs w:val="20"/>
        </w:rPr>
        <w:t>Прототип интерфейса</w:t>
      </w:r>
    </w:p>
    <w:p w14:paraId="0B3DCF01" w14:textId="6BA3E37F" w:rsidR="00A957F1" w:rsidRPr="00AA237F" w:rsidRDefault="00AA237F" w:rsidP="00A957F1">
      <w:pPr>
        <w:keepNext/>
        <w:keepLines/>
        <w:spacing w:after="240" w:line="276" w:lineRule="auto"/>
        <w:ind w:firstLine="709"/>
        <w:contextualSpacing w:val="0"/>
        <w:jc w:val="left"/>
        <w:outlineLvl w:val="0"/>
        <w:rPr>
          <w:rFonts w:eastAsia="Times New Roman" w:cs="Times New Roman"/>
          <w:b/>
          <w:bCs/>
          <w:sz w:val="32"/>
          <w:szCs w:val="32"/>
          <w:lang w:eastAsia="en-US"/>
        </w:rPr>
      </w:pPr>
      <w:r w:rsidRPr="00AA237F">
        <w:rPr>
          <w:sz w:val="28"/>
          <w:szCs w:val="24"/>
        </w:rPr>
        <w:t>В данном разделе рассмотрены алгоритм работы системы, информационная и модульная структуры приложения, а также представлен итоговый дизайн приложения.</w:t>
      </w:r>
    </w:p>
    <w:p w14:paraId="30C2BDE4" w14:textId="77777777" w:rsidR="00D806D9" w:rsidRPr="00770DF6" w:rsidRDefault="60576C66" w:rsidP="72E9DE5B">
      <w:pPr>
        <w:pStyle w:val="Heading2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56999277"/>
      <w:r w:rsidRPr="002D0C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4.3 </w:t>
      </w:r>
      <w:r w:rsidR="5D255302" w:rsidRPr="002D0C29">
        <w:rPr>
          <w:rFonts w:ascii="Times New Roman" w:hAnsi="Times New Roman" w:cs="Times New Roman"/>
          <w:b/>
          <w:bCs/>
          <w:color w:val="auto"/>
          <w:sz w:val="28"/>
          <w:szCs w:val="28"/>
        </w:rPr>
        <w:t>Реализация программы</w:t>
      </w:r>
      <w:bookmarkEnd w:id="13"/>
    </w:p>
    <w:p w14:paraId="3C6F155E" w14:textId="77777777" w:rsidR="00402ADC" w:rsidRPr="002D0C29" w:rsidRDefault="00402ADC" w:rsidP="006C335F">
      <w:pPr>
        <w:ind w:firstLine="709"/>
        <w:rPr>
          <w:rFonts w:cs="Times New Roman"/>
          <w:b/>
          <w:sz w:val="28"/>
          <w:szCs w:val="28"/>
        </w:rPr>
      </w:pPr>
      <w:r w:rsidRPr="002D0C29">
        <w:rPr>
          <w:rFonts w:cs="Times New Roman"/>
          <w:b/>
          <w:sz w:val="28"/>
          <w:szCs w:val="28"/>
        </w:rPr>
        <w:t>4.3.1. Программная реализация</w:t>
      </w:r>
    </w:p>
    <w:p w14:paraId="5271721D" w14:textId="2CEB869D" w:rsidR="004060D2" w:rsidRDefault="004060D2" w:rsidP="00CA487C">
      <w:pPr>
        <w:ind w:firstLine="709"/>
        <w:rPr>
          <w:rFonts w:cs="Times New Roman"/>
          <w:sz w:val="28"/>
          <w:szCs w:val="28"/>
        </w:rPr>
      </w:pPr>
      <w:r w:rsidRPr="004060D2">
        <w:rPr>
          <w:rFonts w:cs="Times New Roman"/>
          <w:sz w:val="28"/>
          <w:szCs w:val="28"/>
        </w:rPr>
        <w:t xml:space="preserve">Для реализации программы был выбран язык программирования </w:t>
      </w:r>
      <w:r w:rsidRPr="004060D2">
        <w:rPr>
          <w:rFonts w:cs="Times New Roman"/>
          <w:sz w:val="28"/>
          <w:szCs w:val="28"/>
          <w:lang w:val="en-US"/>
        </w:rPr>
        <w:t>Python</w:t>
      </w:r>
      <w:r w:rsidRPr="004060D2">
        <w:rPr>
          <w:rFonts w:cs="Times New Roman"/>
          <w:sz w:val="28"/>
          <w:szCs w:val="28"/>
        </w:rPr>
        <w:t xml:space="preserve"> версии 3.10</w:t>
      </w:r>
      <w:r>
        <w:rPr>
          <w:rFonts w:cs="Times New Roman"/>
          <w:sz w:val="28"/>
          <w:szCs w:val="28"/>
        </w:rPr>
        <w:t xml:space="preserve"> и встроенная библиотека </w:t>
      </w:r>
      <w:proofErr w:type="spellStart"/>
      <w:r>
        <w:rPr>
          <w:rFonts w:cs="Times New Roman"/>
          <w:sz w:val="28"/>
          <w:szCs w:val="28"/>
          <w:lang w:val="en-US"/>
        </w:rPr>
        <w:t>tkinter</w:t>
      </w:r>
      <w:proofErr w:type="spellEnd"/>
      <w:r w:rsidRPr="004060D2">
        <w:rPr>
          <w:rFonts w:cs="Times New Roman"/>
          <w:sz w:val="28"/>
          <w:szCs w:val="28"/>
        </w:rPr>
        <w:t>.</w:t>
      </w:r>
      <w:r>
        <w:rPr>
          <w:rFonts w:cs="Times New Roman"/>
          <w:sz w:val="28"/>
          <w:szCs w:val="28"/>
        </w:rPr>
        <w:t xml:space="preserve"> </w:t>
      </w:r>
    </w:p>
    <w:p w14:paraId="1B319B4E" w14:textId="77777777" w:rsidR="00E106AC" w:rsidRPr="00E106AC" w:rsidRDefault="00E106AC" w:rsidP="00E106AC">
      <w:pPr>
        <w:rPr>
          <w:rFonts w:eastAsia="MS Mincho" w:cs="Arial"/>
          <w:sz w:val="28"/>
          <w:szCs w:val="24"/>
        </w:rPr>
      </w:pPr>
      <w:r w:rsidRPr="00E106AC">
        <w:rPr>
          <w:rFonts w:eastAsia="MS Mincho" w:cs="Arial"/>
          <w:sz w:val="28"/>
          <w:szCs w:val="24"/>
        </w:rPr>
        <w:t>Выходные данные должны храниться в 2 видах, в зависимости от выбранного пользователем режима набора текста:</w:t>
      </w:r>
    </w:p>
    <w:p w14:paraId="591FAE8A" w14:textId="77777777" w:rsidR="00E106AC" w:rsidRPr="00E106AC" w:rsidRDefault="00E106AC">
      <w:pPr>
        <w:pStyle w:val="ListParagraph"/>
        <w:numPr>
          <w:ilvl w:val="0"/>
          <w:numId w:val="7"/>
        </w:numPr>
        <w:ind w:left="0" w:firstLine="851"/>
        <w:rPr>
          <w:rFonts w:eastAsia="MS Mincho" w:cs="Arial"/>
          <w:sz w:val="28"/>
          <w:szCs w:val="24"/>
        </w:rPr>
      </w:pPr>
      <w:r w:rsidRPr="00E106AC">
        <w:rPr>
          <w:rFonts w:eastAsia="MS Mincho" w:cs="Arial"/>
          <w:sz w:val="28"/>
          <w:szCs w:val="24"/>
        </w:rPr>
        <w:t>режим букв: данные должны храниться непосредственно в самой программе в виде двух массивов, которые подразделяются на 2 языка (русский и английский);</w:t>
      </w:r>
    </w:p>
    <w:p w14:paraId="2F77CE9B" w14:textId="77777777" w:rsidR="00E106AC" w:rsidRPr="00E106AC" w:rsidRDefault="00E106AC">
      <w:pPr>
        <w:pStyle w:val="ListParagraph"/>
        <w:numPr>
          <w:ilvl w:val="0"/>
          <w:numId w:val="7"/>
        </w:numPr>
        <w:ind w:left="0" w:firstLine="851"/>
        <w:rPr>
          <w:rFonts w:eastAsia="MS Mincho" w:cs="Arial"/>
          <w:sz w:val="28"/>
          <w:szCs w:val="24"/>
        </w:rPr>
      </w:pPr>
      <w:r w:rsidRPr="00E106AC">
        <w:rPr>
          <w:rFonts w:eastAsia="MS Mincho" w:cs="Arial"/>
          <w:sz w:val="28"/>
          <w:szCs w:val="24"/>
        </w:rPr>
        <w:lastRenderedPageBreak/>
        <w:t>режим слов и текста: данные должны храниться в нескольких текстовых документах, которые содержат слова/текст на каждый из 2 доступных языков (русский английский).</w:t>
      </w:r>
    </w:p>
    <w:p w14:paraId="056193B4" w14:textId="77777777" w:rsidR="00E106AC" w:rsidRDefault="00E106AC" w:rsidP="00CA487C">
      <w:pPr>
        <w:ind w:firstLine="709"/>
        <w:rPr>
          <w:rFonts w:cs="Times New Roman"/>
          <w:sz w:val="28"/>
          <w:szCs w:val="28"/>
        </w:rPr>
      </w:pPr>
    </w:p>
    <w:p w14:paraId="75E1E0A2" w14:textId="240E44C8" w:rsidR="006C335F" w:rsidRDefault="5D255302" w:rsidP="00CA487C">
      <w:pPr>
        <w:ind w:firstLine="709"/>
        <w:rPr>
          <w:rFonts w:cs="Times New Roman"/>
          <w:sz w:val="28"/>
          <w:szCs w:val="28"/>
          <w:highlight w:val="yellow"/>
        </w:rPr>
      </w:pPr>
      <w:r w:rsidRPr="002D0C29">
        <w:rPr>
          <w:rFonts w:cs="Times New Roman"/>
          <w:sz w:val="28"/>
          <w:szCs w:val="28"/>
          <w:highlight w:val="yellow"/>
        </w:rPr>
        <w:t>Тут про ЯП, компоненты, библиотеки, с помощью чего реализовано все, переменные, как данные хранятся, какие функции и методы, классы и экземпляры классов</w:t>
      </w:r>
    </w:p>
    <w:p w14:paraId="37B0AEEC" w14:textId="21F95800" w:rsidR="00AF451D" w:rsidRPr="001D034D" w:rsidRDefault="00AF451D" w:rsidP="00CA487C">
      <w:pPr>
        <w:ind w:firstLine="709"/>
        <w:rPr>
          <w:rFonts w:cs="Times New Roman"/>
          <w:sz w:val="28"/>
          <w:szCs w:val="28"/>
          <w:highlight w:val="yellow"/>
          <w:lang w:val="en-US"/>
        </w:rPr>
      </w:pPr>
      <w:r>
        <w:rPr>
          <w:rFonts w:cs="Times New Roman"/>
          <w:sz w:val="28"/>
          <w:szCs w:val="28"/>
          <w:highlight w:val="yellow"/>
        </w:rPr>
        <w:t xml:space="preserve">Скрины методов и описание каждых </w:t>
      </w:r>
    </w:p>
    <w:p w14:paraId="5095CB50" w14:textId="77777777" w:rsidR="006C335F" w:rsidRDefault="00402ADC" w:rsidP="00CA487C">
      <w:pPr>
        <w:ind w:firstLine="709"/>
        <w:rPr>
          <w:rFonts w:cs="Times New Roman"/>
          <w:b/>
          <w:sz w:val="28"/>
          <w:szCs w:val="28"/>
        </w:rPr>
      </w:pPr>
      <w:r w:rsidRPr="002D0C29">
        <w:rPr>
          <w:rFonts w:cs="Times New Roman"/>
          <w:b/>
          <w:sz w:val="28"/>
          <w:szCs w:val="28"/>
        </w:rPr>
        <w:t>4.3.2. Реализация</w:t>
      </w:r>
      <w:r w:rsidR="006C335F" w:rsidRPr="002D0C29">
        <w:rPr>
          <w:rFonts w:cs="Times New Roman"/>
          <w:b/>
          <w:sz w:val="28"/>
          <w:szCs w:val="28"/>
        </w:rPr>
        <w:t xml:space="preserve"> интерфейса</w:t>
      </w:r>
    </w:p>
    <w:p w14:paraId="2F8A1EA5" w14:textId="07F702CE" w:rsidR="002556B3" w:rsidRDefault="0012112B" w:rsidP="002556B3">
      <w:pPr>
        <w:ind w:firstLine="0"/>
        <w:rPr>
          <w:rFonts w:eastAsia="MS Mincho" w:cs="Arial"/>
          <w:bCs/>
          <w:sz w:val="28"/>
          <w:szCs w:val="20"/>
        </w:rPr>
      </w:pPr>
      <w:r w:rsidRPr="0012112B">
        <w:rPr>
          <w:noProof/>
        </w:rPr>
        <w:drawing>
          <wp:inline distT="0" distB="0" distL="0" distR="0" wp14:anchorId="7B4CE595" wp14:editId="0A35C6F0">
            <wp:extent cx="6031230" cy="356997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6B3" w:rsidRPr="002556B3">
        <w:rPr>
          <w:rFonts w:eastAsia="MS Mincho" w:cs="Arial"/>
          <w:bCs/>
          <w:sz w:val="28"/>
          <w:szCs w:val="20"/>
        </w:rPr>
        <w:t xml:space="preserve"> </w:t>
      </w:r>
    </w:p>
    <w:p w14:paraId="6E197864" w14:textId="0BC79675" w:rsidR="004060D2" w:rsidRPr="002556B3" w:rsidRDefault="002556B3" w:rsidP="002556B3">
      <w:pPr>
        <w:spacing w:after="240" w:line="720" w:lineRule="auto"/>
        <w:ind w:firstLine="0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>
        <w:rPr>
          <w:rFonts w:eastAsia="MS Mincho" w:cs="Arial"/>
          <w:bCs/>
          <w:sz w:val="28"/>
          <w:szCs w:val="20"/>
        </w:rPr>
        <w:t>3</w:t>
      </w:r>
      <w:r>
        <w:rPr>
          <w:rFonts w:eastAsia="MS Mincho" w:cs="Arial"/>
          <w:bCs/>
          <w:sz w:val="28"/>
          <w:szCs w:val="20"/>
        </w:rPr>
        <w:t>8</w:t>
      </w:r>
      <w:r w:rsidRPr="003A078E">
        <w:rPr>
          <w:rFonts w:eastAsia="MS Mincho" w:cs="Arial"/>
          <w:bCs/>
          <w:sz w:val="28"/>
          <w:szCs w:val="20"/>
        </w:rPr>
        <w:t xml:space="preserve"> –</w:t>
      </w:r>
      <w:r>
        <w:rPr>
          <w:rFonts w:eastAsia="MS Mincho" w:cs="Arial"/>
          <w:bCs/>
          <w:sz w:val="28"/>
          <w:szCs w:val="20"/>
        </w:rPr>
        <w:t xml:space="preserve"> </w:t>
      </w:r>
      <w:r>
        <w:rPr>
          <w:rFonts w:eastAsia="MS Mincho" w:cs="Arial"/>
          <w:bCs/>
          <w:sz w:val="28"/>
          <w:szCs w:val="20"/>
        </w:rPr>
        <w:t>Скриншот интерфейса</w:t>
      </w:r>
    </w:p>
    <w:p w14:paraId="3BCC23F4" w14:textId="77777777" w:rsidR="0012112B" w:rsidRPr="00120260" w:rsidRDefault="0012112B" w:rsidP="0012112B">
      <w:pPr>
        <w:ind w:firstLine="0"/>
        <w:jc w:val="center"/>
        <w:rPr>
          <w:rFonts w:eastAsia="MS Mincho" w:cs="Arial"/>
          <w:bCs/>
          <w:szCs w:val="20"/>
        </w:rPr>
      </w:pPr>
    </w:p>
    <w:p w14:paraId="2AD2C1D5" w14:textId="77777777" w:rsidR="004060D2" w:rsidRPr="004060D2" w:rsidRDefault="004060D2" w:rsidP="004060D2">
      <w:pPr>
        <w:ind w:firstLine="709"/>
        <w:rPr>
          <w:rFonts w:cs="Times New Roman"/>
          <w:sz w:val="28"/>
          <w:szCs w:val="28"/>
        </w:rPr>
      </w:pPr>
      <w:r w:rsidRPr="004060D2">
        <w:rPr>
          <w:rFonts w:cs="Times New Roman"/>
          <w:b/>
          <w:bCs/>
          <w:sz w:val="28"/>
          <w:szCs w:val="28"/>
        </w:rPr>
        <w:t>Основные элементы управления:</w:t>
      </w:r>
    </w:p>
    <w:p w14:paraId="7262BF73" w14:textId="3E3E613D" w:rsidR="004060D2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по</w:t>
      </w:r>
      <w:r w:rsidR="004060D2" w:rsidRPr="004060D2">
        <w:rPr>
          <w:rFonts w:cs="Times New Roman"/>
          <w:b/>
          <w:bCs/>
          <w:sz w:val="28"/>
          <w:szCs w:val="28"/>
        </w:rPr>
        <w:t>ле 1: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о</w:t>
      </w:r>
      <w:r w:rsidR="004060D2" w:rsidRPr="004060D2">
        <w:rPr>
          <w:rFonts w:cs="Times New Roman"/>
          <w:sz w:val="28"/>
          <w:szCs w:val="28"/>
        </w:rPr>
        <w:t>тображение статистики (количество ошибок, скорость печати)</w:t>
      </w:r>
      <w:r>
        <w:rPr>
          <w:rFonts w:cs="Times New Roman"/>
          <w:sz w:val="28"/>
          <w:szCs w:val="28"/>
        </w:rPr>
        <w:t>;</w:t>
      </w:r>
    </w:p>
    <w:p w14:paraId="51578C06" w14:textId="4E2BC645" w:rsid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по</w:t>
      </w:r>
      <w:r w:rsidR="004060D2" w:rsidRPr="004060D2">
        <w:rPr>
          <w:rFonts w:cs="Times New Roman"/>
          <w:b/>
          <w:bCs/>
          <w:sz w:val="28"/>
          <w:szCs w:val="28"/>
        </w:rPr>
        <w:t>ле 2: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о</w:t>
      </w:r>
      <w:r w:rsidR="004060D2" w:rsidRPr="004060D2">
        <w:rPr>
          <w:rFonts w:cs="Times New Roman"/>
          <w:sz w:val="28"/>
          <w:szCs w:val="28"/>
        </w:rPr>
        <w:t>бласть для отображения задания</w:t>
      </w:r>
      <w:r>
        <w:rPr>
          <w:rFonts w:cs="Times New Roman"/>
          <w:sz w:val="28"/>
          <w:szCs w:val="28"/>
        </w:rPr>
        <w:t>;</w:t>
      </w:r>
    </w:p>
    <w:p w14:paraId="17AB2055" w14:textId="71181873" w:rsidR="0012112B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поле </w:t>
      </w:r>
      <w:proofErr w:type="gramStart"/>
      <w:r>
        <w:rPr>
          <w:rFonts w:cs="Times New Roman"/>
          <w:b/>
          <w:bCs/>
          <w:sz w:val="28"/>
          <w:szCs w:val="28"/>
        </w:rPr>
        <w:t>3 :</w:t>
      </w:r>
      <w:proofErr w:type="gramEnd"/>
      <w:r>
        <w:rPr>
          <w:rFonts w:cs="Times New Roman"/>
          <w:b/>
          <w:bCs/>
          <w:sz w:val="28"/>
          <w:szCs w:val="28"/>
        </w:rPr>
        <w:t xml:space="preserve"> область для </w:t>
      </w:r>
      <w:r w:rsidRPr="004060D2">
        <w:rPr>
          <w:rFonts w:cs="Times New Roman"/>
          <w:sz w:val="28"/>
          <w:szCs w:val="28"/>
        </w:rPr>
        <w:t>ввода текста пользователем</w:t>
      </w:r>
      <w:r>
        <w:rPr>
          <w:rFonts w:cs="Times New Roman"/>
          <w:b/>
          <w:bCs/>
          <w:sz w:val="28"/>
          <w:szCs w:val="28"/>
        </w:rPr>
        <w:t>;</w:t>
      </w:r>
    </w:p>
    <w:p w14:paraId="26A395BA" w14:textId="73C3065E" w:rsidR="004060D2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к</w:t>
      </w:r>
      <w:r w:rsidR="004060D2" w:rsidRPr="004060D2">
        <w:rPr>
          <w:rFonts w:cs="Times New Roman"/>
          <w:b/>
          <w:bCs/>
          <w:sz w:val="28"/>
          <w:szCs w:val="28"/>
        </w:rPr>
        <w:t xml:space="preserve">нопка </w:t>
      </w:r>
      <w:r>
        <w:rPr>
          <w:rFonts w:cs="Times New Roman"/>
          <w:b/>
          <w:bCs/>
          <w:sz w:val="28"/>
          <w:szCs w:val="28"/>
        </w:rPr>
        <w:t>4</w:t>
      </w:r>
      <w:r w:rsidR="004060D2" w:rsidRPr="004060D2">
        <w:rPr>
          <w:rFonts w:cs="Times New Roman"/>
          <w:b/>
          <w:bCs/>
          <w:sz w:val="28"/>
          <w:szCs w:val="28"/>
        </w:rPr>
        <w:t>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с</w:t>
      </w:r>
      <w:r w:rsidR="004060D2" w:rsidRPr="004060D2">
        <w:rPr>
          <w:rFonts w:cs="Times New Roman"/>
          <w:sz w:val="28"/>
          <w:szCs w:val="28"/>
        </w:rPr>
        <w:t>мена режима набора (буквы/слова/тексты)</w:t>
      </w:r>
      <w:r>
        <w:rPr>
          <w:rFonts w:cs="Times New Roman"/>
          <w:sz w:val="28"/>
          <w:szCs w:val="28"/>
        </w:rPr>
        <w:t>;</w:t>
      </w:r>
    </w:p>
    <w:p w14:paraId="6CB3C859" w14:textId="534CFC3C" w:rsidR="004060D2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к</w:t>
      </w:r>
      <w:r w:rsidR="004060D2" w:rsidRPr="004060D2">
        <w:rPr>
          <w:rFonts w:cs="Times New Roman"/>
          <w:b/>
          <w:bCs/>
          <w:sz w:val="28"/>
          <w:szCs w:val="28"/>
        </w:rPr>
        <w:t xml:space="preserve">нопка </w:t>
      </w:r>
      <w:r>
        <w:rPr>
          <w:rFonts w:cs="Times New Roman"/>
          <w:b/>
          <w:bCs/>
          <w:sz w:val="28"/>
          <w:szCs w:val="28"/>
        </w:rPr>
        <w:t>5</w:t>
      </w:r>
      <w:r w:rsidR="004060D2" w:rsidRPr="004060D2">
        <w:rPr>
          <w:rFonts w:cs="Times New Roman"/>
          <w:b/>
          <w:bCs/>
          <w:sz w:val="28"/>
          <w:szCs w:val="28"/>
        </w:rPr>
        <w:t>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п</w:t>
      </w:r>
      <w:r w:rsidR="004060D2" w:rsidRPr="004060D2">
        <w:rPr>
          <w:rFonts w:cs="Times New Roman"/>
          <w:sz w:val="28"/>
          <w:szCs w:val="28"/>
        </w:rPr>
        <w:t>ереключение языка (русский/английский)</w:t>
      </w:r>
      <w:r>
        <w:rPr>
          <w:rFonts w:cs="Times New Roman"/>
          <w:sz w:val="28"/>
          <w:szCs w:val="28"/>
        </w:rPr>
        <w:t>;</w:t>
      </w:r>
    </w:p>
    <w:p w14:paraId="4819FEFC" w14:textId="719054FB" w:rsidR="004060D2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lastRenderedPageBreak/>
        <w:t>к</w:t>
      </w:r>
      <w:r w:rsidR="004060D2" w:rsidRPr="004060D2">
        <w:rPr>
          <w:rFonts w:cs="Times New Roman"/>
          <w:b/>
          <w:bCs/>
          <w:sz w:val="28"/>
          <w:szCs w:val="28"/>
        </w:rPr>
        <w:t xml:space="preserve">нопка </w:t>
      </w:r>
      <w:r>
        <w:rPr>
          <w:rFonts w:cs="Times New Roman"/>
          <w:b/>
          <w:bCs/>
          <w:sz w:val="28"/>
          <w:szCs w:val="28"/>
        </w:rPr>
        <w:t>6</w:t>
      </w:r>
      <w:r w:rsidR="004060D2" w:rsidRPr="004060D2">
        <w:rPr>
          <w:rFonts w:cs="Times New Roman"/>
          <w:b/>
          <w:bCs/>
          <w:sz w:val="28"/>
          <w:szCs w:val="28"/>
        </w:rPr>
        <w:t>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в</w:t>
      </w:r>
      <w:r w:rsidR="004060D2" w:rsidRPr="004060D2">
        <w:rPr>
          <w:rFonts w:cs="Times New Roman"/>
          <w:sz w:val="28"/>
          <w:szCs w:val="28"/>
        </w:rPr>
        <w:t>ключение/выключение подсветки клавиш</w:t>
      </w:r>
      <w:r>
        <w:rPr>
          <w:rFonts w:cs="Times New Roman"/>
          <w:sz w:val="28"/>
          <w:szCs w:val="28"/>
        </w:rPr>
        <w:t>;</w:t>
      </w:r>
    </w:p>
    <w:p w14:paraId="2857DEBE" w14:textId="5FBEB734" w:rsidR="004060D2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э</w:t>
      </w:r>
      <w:r w:rsidR="004060D2" w:rsidRPr="004060D2">
        <w:rPr>
          <w:rFonts w:cs="Times New Roman"/>
          <w:b/>
          <w:bCs/>
          <w:sz w:val="28"/>
          <w:szCs w:val="28"/>
        </w:rPr>
        <w:t xml:space="preserve">лемент </w:t>
      </w:r>
      <w:r>
        <w:rPr>
          <w:rFonts w:cs="Times New Roman"/>
          <w:b/>
          <w:bCs/>
          <w:sz w:val="28"/>
          <w:szCs w:val="28"/>
        </w:rPr>
        <w:t>7</w:t>
      </w:r>
      <w:r w:rsidR="004060D2" w:rsidRPr="004060D2">
        <w:rPr>
          <w:rFonts w:cs="Times New Roman"/>
          <w:b/>
          <w:bCs/>
          <w:sz w:val="28"/>
          <w:szCs w:val="28"/>
        </w:rPr>
        <w:t>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в</w:t>
      </w:r>
      <w:r w:rsidR="004060D2" w:rsidRPr="004060D2">
        <w:rPr>
          <w:rFonts w:cs="Times New Roman"/>
          <w:sz w:val="28"/>
          <w:szCs w:val="28"/>
        </w:rPr>
        <w:t>иртуальная клавиатура с подсветкой нажатых клавиш</w:t>
      </w:r>
      <w:r>
        <w:rPr>
          <w:rFonts w:cs="Times New Roman"/>
          <w:sz w:val="28"/>
          <w:szCs w:val="28"/>
        </w:rPr>
        <w:t>.</w:t>
      </w:r>
    </w:p>
    <w:p w14:paraId="4E08E6A8" w14:textId="77777777" w:rsidR="004060D2" w:rsidRPr="004060D2" w:rsidRDefault="004060D2" w:rsidP="004060D2">
      <w:pPr>
        <w:ind w:firstLine="709"/>
        <w:rPr>
          <w:rFonts w:cs="Times New Roman"/>
          <w:sz w:val="28"/>
          <w:szCs w:val="28"/>
        </w:rPr>
      </w:pPr>
      <w:r w:rsidRPr="004060D2">
        <w:rPr>
          <w:rFonts w:cs="Times New Roman"/>
          <w:b/>
          <w:bCs/>
          <w:sz w:val="28"/>
          <w:szCs w:val="28"/>
        </w:rPr>
        <w:t>Функционал программы:</w:t>
      </w:r>
    </w:p>
    <w:p w14:paraId="46858762" w14:textId="77777777" w:rsidR="004060D2" w:rsidRPr="004060D2" w:rsidRDefault="004060D2">
      <w:pPr>
        <w:numPr>
          <w:ilvl w:val="0"/>
          <w:numId w:val="6"/>
        </w:numPr>
        <w:spacing w:line="240" w:lineRule="auto"/>
        <w:rPr>
          <w:rFonts w:cs="Times New Roman"/>
          <w:sz w:val="28"/>
          <w:szCs w:val="28"/>
        </w:rPr>
      </w:pPr>
      <w:r w:rsidRPr="004060D2">
        <w:rPr>
          <w:rFonts w:cs="Times New Roman"/>
          <w:sz w:val="28"/>
          <w:szCs w:val="28"/>
        </w:rPr>
        <w:t>Возможность набора текста с проверкой ошибок</w:t>
      </w:r>
    </w:p>
    <w:p w14:paraId="0BA797F7" w14:textId="77777777" w:rsidR="004060D2" w:rsidRPr="004060D2" w:rsidRDefault="004060D2">
      <w:pPr>
        <w:numPr>
          <w:ilvl w:val="0"/>
          <w:numId w:val="6"/>
        </w:numPr>
        <w:spacing w:line="240" w:lineRule="auto"/>
        <w:rPr>
          <w:rFonts w:cs="Times New Roman"/>
          <w:sz w:val="28"/>
          <w:szCs w:val="28"/>
        </w:rPr>
      </w:pPr>
      <w:r w:rsidRPr="004060D2">
        <w:rPr>
          <w:rFonts w:cs="Times New Roman"/>
          <w:sz w:val="28"/>
          <w:szCs w:val="28"/>
        </w:rPr>
        <w:t>Три режима тренировки: отдельные буквы, словосочетания и связные тексты</w:t>
      </w:r>
    </w:p>
    <w:p w14:paraId="377D9EA5" w14:textId="77777777" w:rsidR="004060D2" w:rsidRPr="004060D2" w:rsidRDefault="004060D2">
      <w:pPr>
        <w:numPr>
          <w:ilvl w:val="0"/>
          <w:numId w:val="6"/>
        </w:numPr>
        <w:spacing w:line="240" w:lineRule="auto"/>
        <w:rPr>
          <w:rFonts w:cs="Times New Roman"/>
          <w:sz w:val="28"/>
          <w:szCs w:val="28"/>
        </w:rPr>
      </w:pPr>
      <w:r w:rsidRPr="004060D2">
        <w:rPr>
          <w:rFonts w:cs="Times New Roman"/>
          <w:sz w:val="28"/>
          <w:szCs w:val="28"/>
        </w:rPr>
        <w:t>Поддержка двух языков с автоматической сменой упражнений</w:t>
      </w:r>
    </w:p>
    <w:p w14:paraId="55DCB249" w14:textId="792E1665" w:rsidR="000C74FE" w:rsidRDefault="004060D2" w:rsidP="00664709">
      <w:pPr>
        <w:numPr>
          <w:ilvl w:val="0"/>
          <w:numId w:val="6"/>
        </w:numPr>
        <w:spacing w:line="240" w:lineRule="auto"/>
        <w:rPr>
          <w:rFonts w:cs="Times New Roman"/>
          <w:sz w:val="28"/>
          <w:szCs w:val="28"/>
        </w:rPr>
      </w:pPr>
      <w:r w:rsidRPr="004060D2">
        <w:rPr>
          <w:rFonts w:cs="Times New Roman"/>
          <w:sz w:val="28"/>
          <w:szCs w:val="28"/>
        </w:rPr>
        <w:t>Визуальная подсветка клавиш (цветом обозначаются правильные и ошибочные нажатия)</w:t>
      </w:r>
    </w:p>
    <w:p w14:paraId="33DE6599" w14:textId="77777777" w:rsidR="00664709" w:rsidRPr="00664709" w:rsidRDefault="00664709" w:rsidP="00664709">
      <w:pPr>
        <w:spacing w:line="240" w:lineRule="auto"/>
        <w:ind w:firstLine="0"/>
        <w:rPr>
          <w:rFonts w:cs="Times New Roman"/>
          <w:sz w:val="28"/>
          <w:szCs w:val="28"/>
        </w:rPr>
      </w:pPr>
    </w:p>
    <w:p w14:paraId="1DFB1951" w14:textId="2D5384D4" w:rsidR="000A62FD" w:rsidRDefault="2873023E" w:rsidP="00D71DC5">
      <w:pPr>
        <w:pStyle w:val="Heading2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56999278"/>
      <w:r w:rsidRPr="002D0C29">
        <w:rPr>
          <w:rFonts w:ascii="Times New Roman" w:hAnsi="Times New Roman" w:cs="Times New Roman"/>
          <w:b/>
          <w:color w:val="auto"/>
          <w:sz w:val="28"/>
          <w:szCs w:val="28"/>
        </w:rPr>
        <w:t xml:space="preserve">4.4 </w:t>
      </w:r>
      <w:r w:rsidR="60576C66" w:rsidRPr="002D0C29">
        <w:rPr>
          <w:rFonts w:ascii="Times New Roman" w:hAnsi="Times New Roman" w:cs="Times New Roman"/>
          <w:b/>
          <w:color w:val="auto"/>
          <w:sz w:val="28"/>
          <w:szCs w:val="28"/>
        </w:rPr>
        <w:t>Тестирование программного обеспечения</w:t>
      </w:r>
      <w:bookmarkEnd w:id="14"/>
    </w:p>
    <w:p w14:paraId="541D15E5" w14:textId="56AD1E82" w:rsidR="00D71DC5" w:rsidRPr="00D71DC5" w:rsidRDefault="00D71DC5" w:rsidP="00D71DC5">
      <w:pPr>
        <w:ind w:firstLine="709"/>
        <w:rPr>
          <w:sz w:val="28"/>
          <w:szCs w:val="24"/>
        </w:rPr>
      </w:pPr>
      <w:r w:rsidRPr="00D71DC5">
        <w:rPr>
          <w:sz w:val="28"/>
          <w:szCs w:val="24"/>
        </w:rPr>
        <w:t>Таблица 1 – Тестирование программного обеспечения</w:t>
      </w:r>
    </w:p>
    <w:tbl>
      <w:tblPr>
        <w:tblStyle w:val="TableGrid"/>
        <w:tblW w:w="10519" w:type="dxa"/>
        <w:tblInd w:w="-459" w:type="dxa"/>
        <w:tblLook w:val="04A0" w:firstRow="1" w:lastRow="0" w:firstColumn="1" w:lastColumn="0" w:noHBand="0" w:noVBand="1"/>
      </w:tblPr>
      <w:tblGrid>
        <w:gridCol w:w="880"/>
        <w:gridCol w:w="2268"/>
        <w:gridCol w:w="4723"/>
        <w:gridCol w:w="2648"/>
      </w:tblGrid>
      <w:tr w:rsidR="002D0C29" w:rsidRPr="002D0C29" w14:paraId="180DAB55" w14:textId="77777777" w:rsidTr="00284169">
        <w:trPr>
          <w:trHeight w:val="556"/>
        </w:trPr>
        <w:tc>
          <w:tcPr>
            <w:tcW w:w="880" w:type="dxa"/>
          </w:tcPr>
          <w:p w14:paraId="07280A16" w14:textId="77777777" w:rsidR="00CA487C" w:rsidRPr="002D0C29" w:rsidRDefault="00CA487C" w:rsidP="00284169">
            <w:pPr>
              <w:ind w:firstLine="0"/>
              <w:rPr>
                <w:rFonts w:cs="Times New Roman"/>
                <w:sz w:val="28"/>
                <w:szCs w:val="28"/>
              </w:rPr>
            </w:pPr>
            <w:bookmarkStart w:id="15" w:name="_Hlk75378538"/>
            <w:r w:rsidRPr="002D0C29">
              <w:rPr>
                <w:rFonts w:eastAsia="Times New Roman" w:cs="Times New Roman"/>
                <w:sz w:val="28"/>
                <w:szCs w:val="28"/>
              </w:rPr>
              <w:t xml:space="preserve">№ </w:t>
            </w:r>
            <w:proofErr w:type="spellStart"/>
            <w:r w:rsidRPr="002D0C29">
              <w:rPr>
                <w:rFonts w:eastAsia="Times New Roman" w:cs="Times New Roman"/>
                <w:sz w:val="28"/>
                <w:szCs w:val="28"/>
              </w:rPr>
              <w:t>п.п</w:t>
            </w:r>
            <w:proofErr w:type="spellEnd"/>
            <w:r w:rsidRPr="002D0C29">
              <w:rPr>
                <w:rFonts w:eastAsia="Times New Roman" w:cs="Times New Roman"/>
                <w:sz w:val="28"/>
                <w:szCs w:val="28"/>
              </w:rPr>
              <w:t>.</w:t>
            </w:r>
          </w:p>
        </w:tc>
        <w:tc>
          <w:tcPr>
            <w:tcW w:w="2268" w:type="dxa"/>
          </w:tcPr>
          <w:p w14:paraId="3F7F6F7D" w14:textId="77777777" w:rsidR="00CA487C" w:rsidRPr="002D0C29" w:rsidRDefault="00CA487C" w:rsidP="00247A79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 w:val="28"/>
                <w:szCs w:val="28"/>
              </w:rPr>
              <w:t>Действия пользователя</w:t>
            </w:r>
          </w:p>
        </w:tc>
        <w:tc>
          <w:tcPr>
            <w:tcW w:w="4723" w:type="dxa"/>
          </w:tcPr>
          <w:p w14:paraId="57EABDD0" w14:textId="77777777" w:rsidR="00CA487C" w:rsidRPr="002D0C29" w:rsidRDefault="00CA487C" w:rsidP="00247A79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 w:val="28"/>
                <w:szCs w:val="28"/>
              </w:rPr>
              <w:t>Критерии приемки</w:t>
            </w:r>
          </w:p>
        </w:tc>
        <w:tc>
          <w:tcPr>
            <w:tcW w:w="2648" w:type="dxa"/>
          </w:tcPr>
          <w:p w14:paraId="7BA5D9FB" w14:textId="069021A1" w:rsidR="00CA487C" w:rsidRPr="002D0C29" w:rsidRDefault="00CA487C" w:rsidP="00247A79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cs="Times New Roman"/>
                <w:sz w:val="28"/>
                <w:szCs w:val="28"/>
              </w:rPr>
              <w:t>Отметка</w:t>
            </w:r>
            <w:r w:rsidR="00247A79">
              <w:rPr>
                <w:rFonts w:cs="Times New Roman"/>
                <w:sz w:val="28"/>
                <w:szCs w:val="28"/>
              </w:rPr>
              <w:t xml:space="preserve"> </w:t>
            </w:r>
            <w:r w:rsidRPr="002D0C29">
              <w:rPr>
                <w:rFonts w:cs="Times New Roman"/>
                <w:sz w:val="28"/>
                <w:szCs w:val="28"/>
              </w:rPr>
              <w:t>о прохождении</w:t>
            </w:r>
          </w:p>
        </w:tc>
      </w:tr>
      <w:tr w:rsidR="00770DF6" w:rsidRPr="002D0C29" w14:paraId="5B95CD12" w14:textId="77777777" w:rsidTr="00284169">
        <w:tc>
          <w:tcPr>
            <w:tcW w:w="880" w:type="dxa"/>
          </w:tcPr>
          <w:p w14:paraId="5220BBB2" w14:textId="6266C293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2268" w:type="dxa"/>
          </w:tcPr>
          <w:p w14:paraId="13CB595B" w14:textId="1B437E3C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t>Запуск</w:t>
            </w:r>
            <w:r w:rsidR="00247A79">
              <w:rPr>
                <w:rFonts w:cs="Times New Roman"/>
                <w:sz w:val="28"/>
                <w:szCs w:val="28"/>
              </w:rPr>
              <w:t xml:space="preserve"> </w:t>
            </w:r>
            <w:r w:rsidRPr="00A40AE2">
              <w:rPr>
                <w:rFonts w:cs="Times New Roman"/>
                <w:sz w:val="28"/>
                <w:szCs w:val="28"/>
              </w:rPr>
              <w:t>программы</w:t>
            </w:r>
          </w:p>
        </w:tc>
        <w:tc>
          <w:tcPr>
            <w:tcW w:w="4723" w:type="dxa"/>
          </w:tcPr>
          <w:p w14:paraId="6D9C8D39" w14:textId="29E30992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 xml:space="preserve">Программа запускается без ошибок. </w:t>
            </w:r>
            <w:r w:rsidRPr="00A40AE2">
              <w:rPr>
                <w:rFonts w:cs="Times New Roman"/>
                <w:sz w:val="28"/>
                <w:szCs w:val="28"/>
              </w:rPr>
              <w:t>В открывшемся окне</w:t>
            </w:r>
            <w:r w:rsidR="00C40ACA">
              <w:rPr>
                <w:rFonts w:cs="Times New Roman"/>
                <w:sz w:val="28"/>
                <w:szCs w:val="28"/>
              </w:rPr>
              <w:t xml:space="preserve"> </w:t>
            </w:r>
            <w:r w:rsidRPr="00A40AE2">
              <w:rPr>
                <w:rFonts w:cs="Times New Roman"/>
                <w:sz w:val="28"/>
                <w:szCs w:val="28"/>
              </w:rPr>
              <w:t>сверху</w:t>
            </w:r>
            <w:r>
              <w:rPr>
                <w:rFonts w:cs="Times New Roman"/>
                <w:sz w:val="28"/>
                <w:szCs w:val="28"/>
              </w:rPr>
              <w:t xml:space="preserve"> с левого края</w:t>
            </w:r>
            <w:r w:rsidRPr="00A40AE2">
              <w:rPr>
                <w:rFonts w:cs="Times New Roman"/>
                <w:sz w:val="28"/>
                <w:szCs w:val="28"/>
              </w:rPr>
              <w:t xml:space="preserve"> должен располагаться заголовок с текстом «</w:t>
            </w:r>
            <w:r>
              <w:rPr>
                <w:rFonts w:cs="Times New Roman"/>
                <w:sz w:val="28"/>
                <w:szCs w:val="28"/>
              </w:rPr>
              <w:t>K</w:t>
            </w:r>
            <w:proofErr w:type="spellStart"/>
            <w:r>
              <w:rPr>
                <w:rFonts w:cs="Times New Roman"/>
                <w:sz w:val="28"/>
                <w:szCs w:val="28"/>
                <w:lang w:val="en-US"/>
              </w:rPr>
              <w:t>eyboard</w:t>
            </w:r>
            <w:proofErr w:type="spellEnd"/>
            <w:r w:rsidRPr="00C44AB4">
              <w:rPr>
                <w:rFonts w:cs="Times New Roman"/>
                <w:sz w:val="28"/>
                <w:szCs w:val="28"/>
              </w:rPr>
              <w:t xml:space="preserve"> </w:t>
            </w:r>
            <w:r>
              <w:rPr>
                <w:rFonts w:cs="Times New Roman"/>
                <w:sz w:val="28"/>
                <w:szCs w:val="28"/>
                <w:lang w:val="en-US"/>
              </w:rPr>
              <w:t>Trainer</w:t>
            </w:r>
            <w:r w:rsidRPr="00A40AE2">
              <w:rPr>
                <w:rFonts w:cs="Times New Roman"/>
                <w:sz w:val="28"/>
                <w:szCs w:val="28"/>
              </w:rPr>
              <w:t xml:space="preserve">». </w:t>
            </w:r>
            <w:r w:rsidRPr="00C44AB4">
              <w:rPr>
                <w:rFonts w:cs="Times New Roman"/>
                <w:sz w:val="28"/>
                <w:szCs w:val="28"/>
              </w:rPr>
              <w:t>Отображается главное окно с клавиатурой, строкой текста, полем ввода, счётчиком ошибок и скорости, и кнопками управления.</w:t>
            </w:r>
          </w:p>
        </w:tc>
        <w:tc>
          <w:tcPr>
            <w:tcW w:w="2648" w:type="dxa"/>
            <w:vAlign w:val="center"/>
          </w:tcPr>
          <w:p w14:paraId="675E05EE" w14:textId="25C10C21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0DB9DFE0" w14:textId="77777777" w:rsidTr="00284169">
        <w:tc>
          <w:tcPr>
            <w:tcW w:w="880" w:type="dxa"/>
          </w:tcPr>
          <w:p w14:paraId="208DBF16" w14:textId="074E8ECE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268" w:type="dxa"/>
          </w:tcPr>
          <w:p w14:paraId="78E86B4E" w14:textId="321C0064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поля ввода</w:t>
            </w:r>
          </w:p>
        </w:tc>
        <w:tc>
          <w:tcPr>
            <w:tcW w:w="4723" w:type="dxa"/>
          </w:tcPr>
          <w:p w14:paraId="07699802" w14:textId="366A35DB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Вводимые символы отображаются в поле, соответствующие символы в строке сверху подсвечиваются при совпадении.</w:t>
            </w:r>
          </w:p>
        </w:tc>
        <w:tc>
          <w:tcPr>
            <w:tcW w:w="2648" w:type="dxa"/>
            <w:vAlign w:val="center"/>
          </w:tcPr>
          <w:p w14:paraId="78F94430" w14:textId="79FB1AA3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7CCA2720" w14:textId="77777777" w:rsidTr="00284169">
        <w:tc>
          <w:tcPr>
            <w:tcW w:w="880" w:type="dxa"/>
          </w:tcPr>
          <w:p w14:paraId="0582FA95" w14:textId="6BC9217E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2268" w:type="dxa"/>
          </w:tcPr>
          <w:p w14:paraId="0CD3ECA4" w14:textId="7747CC0C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>Проверка смены режима тренировки</w:t>
            </w:r>
          </w:p>
        </w:tc>
        <w:tc>
          <w:tcPr>
            <w:tcW w:w="4723" w:type="dxa"/>
          </w:tcPr>
          <w:p w14:paraId="392A0022" w14:textId="23A0DEEA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>Меняется содержимое строки для ввода в зависимости от режима.</w:t>
            </w:r>
            <w:r>
              <w:rPr>
                <w:rFonts w:cs="Times New Roman"/>
                <w:sz w:val="28"/>
                <w:szCs w:val="28"/>
              </w:rPr>
              <w:t xml:space="preserve"> </w:t>
            </w:r>
            <w:r w:rsidRPr="00F72CAB">
              <w:rPr>
                <w:rFonts w:cs="Times New Roman"/>
                <w:sz w:val="28"/>
                <w:szCs w:val="28"/>
              </w:rPr>
              <w:t>Происходит замена текущего упражнения на новое. Строка с текстом изменяется.</w:t>
            </w:r>
          </w:p>
        </w:tc>
        <w:tc>
          <w:tcPr>
            <w:tcW w:w="2648" w:type="dxa"/>
            <w:vAlign w:val="center"/>
          </w:tcPr>
          <w:p w14:paraId="1B53E6CE" w14:textId="3139D873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14B5B815" w14:textId="77777777" w:rsidTr="00284169">
        <w:tc>
          <w:tcPr>
            <w:tcW w:w="880" w:type="dxa"/>
          </w:tcPr>
          <w:p w14:paraId="488321A5" w14:textId="1E16C281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lastRenderedPageBreak/>
              <w:t>4</w:t>
            </w:r>
          </w:p>
        </w:tc>
        <w:tc>
          <w:tcPr>
            <w:tcW w:w="2268" w:type="dxa"/>
          </w:tcPr>
          <w:p w14:paraId="69AEA5AF" w14:textId="186BF2C1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>Проверка смены языка</w:t>
            </w:r>
          </w:p>
        </w:tc>
        <w:tc>
          <w:tcPr>
            <w:tcW w:w="4723" w:type="dxa"/>
          </w:tcPr>
          <w:p w14:paraId="6C17163E" w14:textId="02D5745F" w:rsidR="00770DF6" w:rsidRPr="002D0C29" w:rsidRDefault="003E4A47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3E4A47">
              <w:rPr>
                <w:rFonts w:eastAsia="Times New Roman" w:cs="Times New Roman"/>
                <w:sz w:val="28"/>
                <w:szCs w:val="28"/>
              </w:rPr>
              <w:t>Язык интерфейса и тренировочного текста изменяется</w:t>
            </w:r>
            <w:r w:rsidR="00FC1249">
              <w:rPr>
                <w:rFonts w:eastAsia="Times New Roman" w:cs="Times New Roman"/>
                <w:sz w:val="28"/>
                <w:szCs w:val="28"/>
              </w:rPr>
              <w:t>.</w:t>
            </w:r>
          </w:p>
        </w:tc>
        <w:tc>
          <w:tcPr>
            <w:tcW w:w="2648" w:type="dxa"/>
            <w:vAlign w:val="center"/>
          </w:tcPr>
          <w:p w14:paraId="4CBD4966" w14:textId="133189B9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</w:tbl>
    <w:p w14:paraId="2E408A0A" w14:textId="77777777" w:rsidR="00D71DC5" w:rsidRDefault="00D71DC5"/>
    <w:p w14:paraId="78C4148C" w14:textId="79D632B3" w:rsidR="00D71DC5" w:rsidRPr="00D71DC5" w:rsidRDefault="00D71DC5" w:rsidP="00D71DC5">
      <w:pPr>
        <w:ind w:firstLine="0"/>
        <w:rPr>
          <w:sz w:val="28"/>
          <w:szCs w:val="24"/>
        </w:rPr>
      </w:pPr>
      <w:r w:rsidRPr="00D71DC5">
        <w:rPr>
          <w:sz w:val="28"/>
          <w:szCs w:val="24"/>
        </w:rPr>
        <w:t>Продолжение таблицы 1</w:t>
      </w:r>
    </w:p>
    <w:tbl>
      <w:tblPr>
        <w:tblStyle w:val="TableGrid"/>
        <w:tblW w:w="10519" w:type="dxa"/>
        <w:tblInd w:w="-459" w:type="dxa"/>
        <w:tblLook w:val="04A0" w:firstRow="1" w:lastRow="0" w:firstColumn="1" w:lastColumn="0" w:noHBand="0" w:noVBand="1"/>
      </w:tblPr>
      <w:tblGrid>
        <w:gridCol w:w="880"/>
        <w:gridCol w:w="2268"/>
        <w:gridCol w:w="4723"/>
        <w:gridCol w:w="2648"/>
      </w:tblGrid>
      <w:tr w:rsidR="00770DF6" w:rsidRPr="002D0C29" w14:paraId="078CCE2F" w14:textId="77777777" w:rsidTr="00284169">
        <w:tc>
          <w:tcPr>
            <w:tcW w:w="880" w:type="dxa"/>
          </w:tcPr>
          <w:p w14:paraId="49C303CD" w14:textId="115E8CED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2268" w:type="dxa"/>
          </w:tcPr>
          <w:p w14:paraId="59759EF8" w14:textId="004C9C7A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Подсветка при верном и неверном вводе</w:t>
            </w:r>
          </w:p>
        </w:tc>
        <w:tc>
          <w:tcPr>
            <w:tcW w:w="4723" w:type="dxa"/>
          </w:tcPr>
          <w:p w14:paraId="10608596" w14:textId="724D02A3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Нажатые клавиши подсвечиваются: зелёным — верные, красным — ошибочные.</w:t>
            </w:r>
          </w:p>
        </w:tc>
        <w:tc>
          <w:tcPr>
            <w:tcW w:w="2648" w:type="dxa"/>
            <w:vAlign w:val="center"/>
          </w:tcPr>
          <w:p w14:paraId="61F177C6" w14:textId="6E7D3ECB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6CAFF224" w14:textId="77777777" w:rsidTr="00284169">
        <w:tc>
          <w:tcPr>
            <w:tcW w:w="880" w:type="dxa"/>
          </w:tcPr>
          <w:p w14:paraId="62A4BF81" w14:textId="73512BFF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6</w:t>
            </w:r>
          </w:p>
        </w:tc>
        <w:tc>
          <w:tcPr>
            <w:tcW w:w="2268" w:type="dxa"/>
          </w:tcPr>
          <w:p w14:paraId="6553B106" w14:textId="161B96F1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счётчика ошибок</w:t>
            </w:r>
          </w:p>
        </w:tc>
        <w:tc>
          <w:tcPr>
            <w:tcW w:w="4723" w:type="dxa"/>
          </w:tcPr>
          <w:p w14:paraId="56BB0D78" w14:textId="098EA80A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 xml:space="preserve">Значение счётчика </w:t>
            </w:r>
            <w:proofErr w:type="spellStart"/>
            <w:r w:rsidRPr="00F72CAB">
              <w:rPr>
                <w:rFonts w:cs="Times New Roman"/>
                <w:b/>
                <w:bCs/>
                <w:sz w:val="28"/>
                <w:szCs w:val="28"/>
              </w:rPr>
              <w:t>Errors</w:t>
            </w:r>
            <w:proofErr w:type="spellEnd"/>
            <w:r w:rsidR="00C40ACA">
              <w:rPr>
                <w:rFonts w:cs="Times New Roman"/>
                <w:b/>
                <w:bCs/>
                <w:sz w:val="28"/>
                <w:szCs w:val="28"/>
              </w:rPr>
              <w:t xml:space="preserve">/Ошибки </w:t>
            </w:r>
            <w:r w:rsidRPr="00F72CAB">
              <w:rPr>
                <w:rFonts w:cs="Times New Roman"/>
                <w:sz w:val="28"/>
                <w:szCs w:val="28"/>
              </w:rPr>
              <w:t>увеличивается на каждую ошибку.</w:t>
            </w:r>
          </w:p>
        </w:tc>
        <w:tc>
          <w:tcPr>
            <w:tcW w:w="2648" w:type="dxa"/>
            <w:vAlign w:val="center"/>
          </w:tcPr>
          <w:p w14:paraId="610089B6" w14:textId="55DEE19D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19420BB7" w14:textId="77777777" w:rsidTr="00284169">
        <w:tc>
          <w:tcPr>
            <w:tcW w:w="880" w:type="dxa"/>
          </w:tcPr>
          <w:p w14:paraId="48C93780" w14:textId="0C11D5EB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</w:t>
            </w:r>
          </w:p>
        </w:tc>
        <w:tc>
          <w:tcPr>
            <w:tcW w:w="2268" w:type="dxa"/>
          </w:tcPr>
          <w:p w14:paraId="6A6311DF" w14:textId="080C896B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</w:t>
            </w:r>
            <w:r w:rsidR="00247A79">
              <w:rPr>
                <w:rFonts w:cs="Times New Roman"/>
                <w:sz w:val="28"/>
                <w:szCs w:val="28"/>
              </w:rPr>
              <w:t xml:space="preserve"> </w:t>
            </w:r>
            <w:r w:rsidRPr="00F72CAB">
              <w:rPr>
                <w:rFonts w:cs="Times New Roman"/>
                <w:sz w:val="28"/>
                <w:szCs w:val="28"/>
              </w:rPr>
              <w:t>подсчёта скорости</w:t>
            </w:r>
          </w:p>
        </w:tc>
        <w:tc>
          <w:tcPr>
            <w:tcW w:w="4723" w:type="dxa"/>
          </w:tcPr>
          <w:p w14:paraId="75B1992F" w14:textId="201C04BE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 xml:space="preserve">Показатель </w:t>
            </w:r>
            <w:r w:rsidRPr="00F72CAB">
              <w:rPr>
                <w:rFonts w:cs="Times New Roman"/>
                <w:b/>
                <w:bCs/>
                <w:sz w:val="28"/>
                <w:szCs w:val="28"/>
              </w:rPr>
              <w:t>Speed</w:t>
            </w:r>
            <w:r w:rsidR="00C40ACA">
              <w:rPr>
                <w:rFonts w:cs="Times New Roman"/>
                <w:b/>
                <w:bCs/>
                <w:sz w:val="28"/>
                <w:szCs w:val="28"/>
              </w:rPr>
              <w:t>/Скорость</w:t>
            </w:r>
            <w:r w:rsidRPr="00F72CAB">
              <w:rPr>
                <w:rFonts w:cs="Times New Roman"/>
                <w:sz w:val="28"/>
                <w:szCs w:val="28"/>
              </w:rPr>
              <w:t xml:space="preserve"> отображает корректную скорость печати (в словах в минуту — WPM</w:t>
            </w:r>
            <w:r w:rsidR="00C40ACA">
              <w:rPr>
                <w:rFonts w:cs="Times New Roman"/>
                <w:sz w:val="28"/>
                <w:szCs w:val="28"/>
              </w:rPr>
              <w:t xml:space="preserve"> или в символах в минуту –</w:t>
            </w:r>
            <w:r w:rsidR="00C40ACA" w:rsidRPr="00C40ACA">
              <w:rPr>
                <w:rFonts w:cs="Times New Roman"/>
                <w:sz w:val="28"/>
                <w:szCs w:val="28"/>
              </w:rPr>
              <w:t xml:space="preserve"> </w:t>
            </w:r>
            <w:r w:rsidR="00C40ACA">
              <w:rPr>
                <w:rFonts w:cs="Times New Roman"/>
                <w:sz w:val="28"/>
                <w:szCs w:val="28"/>
                <w:lang w:val="en-US"/>
              </w:rPr>
              <w:t>CPM</w:t>
            </w:r>
            <w:r w:rsidRPr="00F72CAB">
              <w:rPr>
                <w:rFonts w:cs="Times New Roman"/>
                <w:sz w:val="28"/>
                <w:szCs w:val="28"/>
              </w:rPr>
              <w:t>).</w:t>
            </w:r>
          </w:p>
        </w:tc>
        <w:tc>
          <w:tcPr>
            <w:tcW w:w="2648" w:type="dxa"/>
            <w:vAlign w:val="center"/>
          </w:tcPr>
          <w:p w14:paraId="394EA5F9" w14:textId="62822537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3248A5E7" w14:textId="77777777" w:rsidTr="00284169">
        <w:tc>
          <w:tcPr>
            <w:tcW w:w="880" w:type="dxa"/>
          </w:tcPr>
          <w:p w14:paraId="522CADD3" w14:textId="666BE294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8</w:t>
            </w:r>
          </w:p>
        </w:tc>
        <w:tc>
          <w:tcPr>
            <w:tcW w:w="2268" w:type="dxa"/>
          </w:tcPr>
          <w:p w14:paraId="1715528B" w14:textId="5DBDE503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ограничения по времени</w:t>
            </w:r>
          </w:p>
        </w:tc>
        <w:tc>
          <w:tcPr>
            <w:tcW w:w="4723" w:type="dxa"/>
          </w:tcPr>
          <w:p w14:paraId="280C5EA3" w14:textId="21139C39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 xml:space="preserve">По истечении </w:t>
            </w:r>
            <w:r w:rsidR="00035010">
              <w:rPr>
                <w:rFonts w:cs="Times New Roman"/>
                <w:sz w:val="28"/>
                <w:szCs w:val="28"/>
              </w:rPr>
              <w:t>времени в поле выводится сообщение о закончившемся времени</w:t>
            </w:r>
            <w:r w:rsidRPr="00F72CAB">
              <w:rPr>
                <w:rFonts w:cs="Times New Roman"/>
                <w:sz w:val="28"/>
                <w:szCs w:val="28"/>
              </w:rPr>
              <w:t>.</w:t>
            </w:r>
          </w:p>
        </w:tc>
        <w:tc>
          <w:tcPr>
            <w:tcW w:w="2648" w:type="dxa"/>
            <w:vAlign w:val="center"/>
          </w:tcPr>
          <w:p w14:paraId="7D975945" w14:textId="35DA9F60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5CCFFA5E" w14:textId="77777777" w:rsidTr="00284169">
        <w:tc>
          <w:tcPr>
            <w:tcW w:w="880" w:type="dxa"/>
          </w:tcPr>
          <w:p w14:paraId="2084AFEA" w14:textId="27649793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9</w:t>
            </w:r>
          </w:p>
        </w:tc>
        <w:tc>
          <w:tcPr>
            <w:tcW w:w="2268" w:type="dxa"/>
          </w:tcPr>
          <w:p w14:paraId="1D5D60DA" w14:textId="5907942E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корректной смены всех параметров</w:t>
            </w:r>
          </w:p>
        </w:tc>
        <w:tc>
          <w:tcPr>
            <w:tcW w:w="4723" w:type="dxa"/>
          </w:tcPr>
          <w:p w14:paraId="2259518E" w14:textId="66969C7F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Все элементы корректно взаимодействуют между собой без сбоев или зависаний.</w:t>
            </w:r>
          </w:p>
        </w:tc>
        <w:tc>
          <w:tcPr>
            <w:tcW w:w="2648" w:type="dxa"/>
            <w:vAlign w:val="center"/>
          </w:tcPr>
          <w:p w14:paraId="579A7D91" w14:textId="1F20EB09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76193BEC" w14:textId="77777777" w:rsidTr="00284169">
        <w:tc>
          <w:tcPr>
            <w:tcW w:w="880" w:type="dxa"/>
          </w:tcPr>
          <w:p w14:paraId="7B079E22" w14:textId="5917B100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10</w:t>
            </w:r>
          </w:p>
        </w:tc>
        <w:tc>
          <w:tcPr>
            <w:tcW w:w="2268" w:type="dxa"/>
          </w:tcPr>
          <w:p w14:paraId="6E4A83A6" w14:textId="12CC9EBA" w:rsidR="00770DF6" w:rsidRPr="002D0C29" w:rsidRDefault="00770DF6" w:rsidP="004015A2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Закрытие программы</w:t>
            </w:r>
          </w:p>
        </w:tc>
        <w:tc>
          <w:tcPr>
            <w:tcW w:w="4723" w:type="dxa"/>
          </w:tcPr>
          <w:p w14:paraId="3BA9568A" w14:textId="3AFE9D30" w:rsidR="00770DF6" w:rsidRPr="002D0C29" w:rsidRDefault="00770DF6" w:rsidP="004015A2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Программа закрывается корректно, без ошибок.</w:t>
            </w:r>
          </w:p>
        </w:tc>
        <w:tc>
          <w:tcPr>
            <w:tcW w:w="2648" w:type="dxa"/>
            <w:vAlign w:val="center"/>
          </w:tcPr>
          <w:p w14:paraId="6A69C0E0" w14:textId="4CE584D9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bookmarkEnd w:id="15"/>
    </w:tbl>
    <w:p w14:paraId="5BDF67DC" w14:textId="769F4EFD" w:rsidR="004F2F0E" w:rsidRDefault="004F2F0E" w:rsidP="00AA65B6">
      <w:pPr>
        <w:rPr>
          <w:rFonts w:cs="Times New Roman"/>
          <w:b/>
          <w:sz w:val="28"/>
          <w:szCs w:val="28"/>
        </w:rPr>
      </w:pPr>
    </w:p>
    <w:p w14:paraId="2BC66F0F" w14:textId="7B9D79CC" w:rsidR="00AF451D" w:rsidRDefault="004F2F0E" w:rsidP="004F2F0E">
      <w:pPr>
        <w:spacing w:before="0" w:after="160" w:line="259" w:lineRule="auto"/>
        <w:ind w:firstLine="0"/>
        <w:contextualSpacing w:val="0"/>
        <w:jc w:val="left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br w:type="page"/>
      </w:r>
    </w:p>
    <w:p w14:paraId="0F92C59C" w14:textId="4D2EA2CE" w:rsidR="004F2F0E" w:rsidRPr="00D71DC5" w:rsidRDefault="004F2F0E" w:rsidP="00D71DC5">
      <w:pPr>
        <w:rPr>
          <w:sz w:val="28"/>
          <w:szCs w:val="24"/>
          <w:lang w:val="en-US"/>
        </w:rPr>
      </w:pPr>
      <w:r w:rsidRPr="004F2F0E">
        <w:rPr>
          <w:sz w:val="28"/>
          <w:szCs w:val="24"/>
        </w:rPr>
        <w:lastRenderedPageBreak/>
        <w:t>Тестирование:</w:t>
      </w:r>
    </w:p>
    <w:p w14:paraId="3F61D997" w14:textId="7946CD10" w:rsidR="004F2F0E" w:rsidRDefault="004F2F0E" w:rsidP="004F2F0E">
      <w:pPr>
        <w:pStyle w:val="ListParagraph"/>
        <w:numPr>
          <w:ilvl w:val="0"/>
          <w:numId w:val="0"/>
        </w:numPr>
        <w:rPr>
          <w:rFonts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038939B" wp14:editId="7323F2EF">
            <wp:extent cx="6031230" cy="356997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8C85" w14:textId="38F2BA72" w:rsidR="0011541D" w:rsidRPr="00D71DC5" w:rsidRDefault="0011541D" w:rsidP="0011541D">
      <w:pPr>
        <w:ind w:firstLine="0"/>
        <w:jc w:val="center"/>
        <w:rPr>
          <w:rFonts w:eastAsia="MS Mincho" w:cs="Arial"/>
          <w:bCs/>
          <w:sz w:val="28"/>
        </w:rPr>
      </w:pPr>
      <w:r w:rsidRPr="00D71DC5">
        <w:rPr>
          <w:rFonts w:eastAsia="MS Mincho" w:cs="Arial"/>
          <w:bCs/>
          <w:sz w:val="28"/>
        </w:rPr>
        <w:t>Рисунок 36 – Запуск программы</w:t>
      </w:r>
    </w:p>
    <w:p w14:paraId="6A2B917C" w14:textId="77777777" w:rsidR="0011541D" w:rsidRPr="0011541D" w:rsidRDefault="0011541D" w:rsidP="0011541D">
      <w:pPr>
        <w:ind w:firstLine="0"/>
        <w:jc w:val="center"/>
        <w:rPr>
          <w:rFonts w:eastAsia="MS Mincho" w:cs="Arial"/>
          <w:bCs/>
          <w:szCs w:val="20"/>
        </w:rPr>
      </w:pPr>
    </w:p>
    <w:p w14:paraId="23ED7C56" w14:textId="431636BC" w:rsidR="004F2F0E" w:rsidRDefault="004F2F0E" w:rsidP="004F2F0E">
      <w:pPr>
        <w:pStyle w:val="141"/>
        <w:spacing w:before="240" w:after="0"/>
        <w:ind w:firstLine="0"/>
        <w:rPr>
          <w:lang w:val="en-US"/>
        </w:rPr>
      </w:pPr>
      <w:r w:rsidRPr="004F2F0E">
        <w:rPr>
          <w:noProof/>
          <w:lang w:val="en-US"/>
        </w:rPr>
        <w:drawing>
          <wp:inline distT="0" distB="0" distL="0" distR="0" wp14:anchorId="463E93F4" wp14:editId="73ACAC91">
            <wp:extent cx="6031230" cy="356997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9A5E" w14:textId="041A8179" w:rsidR="00D71DC5" w:rsidRPr="00405677" w:rsidRDefault="00D71DC5" w:rsidP="00D71DC5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>Рисунок 37 – Проверка поля ввода</w:t>
      </w:r>
    </w:p>
    <w:p w14:paraId="57E281A4" w14:textId="0F3D0D19" w:rsidR="003E4A47" w:rsidRDefault="003E4A47" w:rsidP="003E4A47">
      <w:pPr>
        <w:ind w:firstLine="0"/>
        <w:rPr>
          <w:bCs/>
          <w:sz w:val="28"/>
          <w:szCs w:val="24"/>
        </w:rPr>
      </w:pPr>
      <w:r w:rsidRPr="003E4A47">
        <w:rPr>
          <w:bCs/>
          <w:noProof/>
          <w:sz w:val="28"/>
          <w:szCs w:val="24"/>
        </w:rPr>
        <w:lastRenderedPageBreak/>
        <w:drawing>
          <wp:inline distT="0" distB="0" distL="0" distR="0" wp14:anchorId="342C38BF" wp14:editId="2DDE7863">
            <wp:extent cx="6031230" cy="3576320"/>
            <wp:effectExtent l="0" t="0" r="762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DB80" w14:textId="43DAA153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37 – Проверка </w:t>
      </w:r>
      <w:r>
        <w:rPr>
          <w:rFonts w:eastAsia="MS Mincho" w:cs="Arial"/>
          <w:bCs/>
          <w:sz w:val="28"/>
        </w:rPr>
        <w:t>смены режима тренировки</w:t>
      </w:r>
    </w:p>
    <w:p w14:paraId="65943028" w14:textId="77777777" w:rsidR="00405677" w:rsidRDefault="00405677" w:rsidP="003E4A47">
      <w:pPr>
        <w:ind w:firstLine="0"/>
        <w:rPr>
          <w:bCs/>
          <w:sz w:val="28"/>
          <w:szCs w:val="24"/>
        </w:rPr>
      </w:pPr>
    </w:p>
    <w:p w14:paraId="5B169465" w14:textId="7FC667AA" w:rsidR="003E4A47" w:rsidRDefault="003E4A47" w:rsidP="003E4A47">
      <w:pPr>
        <w:ind w:firstLine="0"/>
        <w:rPr>
          <w:bCs/>
          <w:sz w:val="28"/>
          <w:szCs w:val="24"/>
        </w:rPr>
      </w:pPr>
      <w:r w:rsidRPr="003E4A47">
        <w:rPr>
          <w:bCs/>
          <w:noProof/>
          <w:sz w:val="28"/>
          <w:szCs w:val="24"/>
        </w:rPr>
        <w:drawing>
          <wp:inline distT="0" distB="0" distL="0" distR="0" wp14:anchorId="7983D692" wp14:editId="08D268C9">
            <wp:extent cx="6031230" cy="3576320"/>
            <wp:effectExtent l="0" t="0" r="762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B9F2" w14:textId="4D7EE4CB" w:rsidR="0074282D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>Рисунок 3</w:t>
      </w:r>
      <w:r>
        <w:rPr>
          <w:rFonts w:eastAsia="MS Mincho" w:cs="Arial"/>
          <w:bCs/>
          <w:sz w:val="28"/>
        </w:rPr>
        <w:t>8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режима тренировки</w:t>
      </w:r>
    </w:p>
    <w:p w14:paraId="37D6D4D2" w14:textId="4A3C8C3C" w:rsidR="0074282D" w:rsidRDefault="005427E4" w:rsidP="0074282D">
      <w:pPr>
        <w:ind w:firstLine="0"/>
        <w:rPr>
          <w:bCs/>
          <w:sz w:val="28"/>
          <w:szCs w:val="24"/>
        </w:rPr>
      </w:pPr>
      <w:r w:rsidRPr="005427E4">
        <w:rPr>
          <w:bCs/>
          <w:noProof/>
          <w:sz w:val="28"/>
          <w:szCs w:val="24"/>
        </w:rPr>
        <w:lastRenderedPageBreak/>
        <w:drawing>
          <wp:inline distT="0" distB="0" distL="0" distR="0" wp14:anchorId="0FDCC4A6" wp14:editId="4E488489">
            <wp:extent cx="6031230" cy="358140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9E29" w14:textId="6D352FF3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>Рисунок 3</w:t>
      </w:r>
      <w:r>
        <w:rPr>
          <w:rFonts w:eastAsia="MS Mincho" w:cs="Arial"/>
          <w:bCs/>
          <w:sz w:val="28"/>
        </w:rPr>
        <w:t>8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языка</w:t>
      </w:r>
    </w:p>
    <w:p w14:paraId="5171BC38" w14:textId="724C9DE1" w:rsidR="00FC1249" w:rsidRDefault="00FC1249" w:rsidP="00FC1249">
      <w:pPr>
        <w:ind w:firstLine="0"/>
        <w:rPr>
          <w:sz w:val="28"/>
          <w:szCs w:val="24"/>
        </w:rPr>
      </w:pPr>
      <w:r w:rsidRPr="00FC1249">
        <w:rPr>
          <w:noProof/>
          <w:sz w:val="28"/>
          <w:szCs w:val="24"/>
          <w:lang w:val="en-US"/>
        </w:rPr>
        <w:drawing>
          <wp:inline distT="0" distB="0" distL="0" distR="0" wp14:anchorId="0051B495" wp14:editId="39698225">
            <wp:extent cx="6031230" cy="3576320"/>
            <wp:effectExtent l="0" t="0" r="762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4B56" w14:textId="2D7C8205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>Рисунок 3</w:t>
      </w:r>
      <w:r>
        <w:rPr>
          <w:rFonts w:eastAsia="MS Mincho" w:cs="Arial"/>
          <w:bCs/>
          <w:sz w:val="28"/>
        </w:rPr>
        <w:t>9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Подсветка при верном и неверном вводе</w:t>
      </w:r>
    </w:p>
    <w:p w14:paraId="65468939" w14:textId="77777777" w:rsidR="00405677" w:rsidRPr="00405677" w:rsidRDefault="00405677" w:rsidP="00FC1249">
      <w:pPr>
        <w:ind w:firstLine="0"/>
        <w:rPr>
          <w:sz w:val="28"/>
          <w:szCs w:val="24"/>
        </w:rPr>
      </w:pPr>
    </w:p>
    <w:p w14:paraId="0C25F944" w14:textId="62BF2D18" w:rsidR="00FC1249" w:rsidRDefault="00FC1249" w:rsidP="0074282D">
      <w:pPr>
        <w:ind w:firstLine="0"/>
        <w:rPr>
          <w:bCs/>
          <w:sz w:val="28"/>
          <w:szCs w:val="24"/>
        </w:rPr>
      </w:pPr>
      <w:r w:rsidRPr="00FC1249">
        <w:rPr>
          <w:bCs/>
          <w:noProof/>
          <w:sz w:val="28"/>
          <w:szCs w:val="24"/>
        </w:rPr>
        <w:lastRenderedPageBreak/>
        <w:drawing>
          <wp:inline distT="0" distB="0" distL="0" distR="0" wp14:anchorId="5B31D61F" wp14:editId="64D8A678">
            <wp:extent cx="6031230" cy="3576320"/>
            <wp:effectExtent l="0" t="0" r="762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FB50" w14:textId="38D1175A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40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Подсветка при верном и неверном вводе</w:t>
      </w:r>
    </w:p>
    <w:p w14:paraId="796D398C" w14:textId="3D5DC555" w:rsidR="00405677" w:rsidRDefault="00FC1249" w:rsidP="00FC1249">
      <w:pPr>
        <w:ind w:firstLine="0"/>
        <w:rPr>
          <w:sz w:val="28"/>
          <w:szCs w:val="24"/>
        </w:rPr>
      </w:pPr>
      <w:r w:rsidRPr="00FC1249">
        <w:rPr>
          <w:noProof/>
          <w:sz w:val="28"/>
          <w:szCs w:val="24"/>
        </w:rPr>
        <w:drawing>
          <wp:inline distT="0" distB="0" distL="0" distR="0" wp14:anchorId="53CCE795" wp14:editId="7BD1BDA4">
            <wp:extent cx="6031230" cy="3573145"/>
            <wp:effectExtent l="0" t="0" r="762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1559" w14:textId="1C306A48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41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счетчика ошибок</w:t>
      </w:r>
    </w:p>
    <w:p w14:paraId="28BA07F2" w14:textId="3CD5DC94" w:rsidR="00FC1249" w:rsidRDefault="00C76916" w:rsidP="00FC1249">
      <w:pPr>
        <w:ind w:firstLine="0"/>
        <w:rPr>
          <w:sz w:val="28"/>
          <w:szCs w:val="24"/>
        </w:rPr>
      </w:pPr>
      <w:r w:rsidRPr="00C76916">
        <w:rPr>
          <w:noProof/>
          <w:sz w:val="28"/>
          <w:szCs w:val="24"/>
          <w:lang w:val="en-US"/>
        </w:rPr>
        <w:lastRenderedPageBreak/>
        <w:drawing>
          <wp:inline distT="0" distB="0" distL="0" distR="0" wp14:anchorId="737BEDC2" wp14:editId="0B6ACE55">
            <wp:extent cx="6031230" cy="3577590"/>
            <wp:effectExtent l="0" t="0" r="762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830F" w14:textId="1A74C77C" w:rsidR="0011541D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42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подсчета скорости</w:t>
      </w:r>
      <w:r w:rsidR="0011541D" w:rsidRPr="0011541D">
        <w:rPr>
          <w:noProof/>
          <w:sz w:val="28"/>
          <w:szCs w:val="24"/>
        </w:rPr>
        <w:drawing>
          <wp:inline distT="0" distB="0" distL="0" distR="0" wp14:anchorId="0F8AC946" wp14:editId="50CFE0A7">
            <wp:extent cx="6031230" cy="3575685"/>
            <wp:effectExtent l="0" t="0" r="762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80B7" w14:textId="0D15ADAD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43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ограничения по времени</w:t>
      </w:r>
    </w:p>
    <w:p w14:paraId="04629B53" w14:textId="77777777" w:rsidR="00405677" w:rsidRPr="00405677" w:rsidRDefault="00405677" w:rsidP="0011541D">
      <w:pPr>
        <w:ind w:firstLine="0"/>
        <w:rPr>
          <w:sz w:val="28"/>
          <w:szCs w:val="24"/>
        </w:rPr>
      </w:pPr>
    </w:p>
    <w:p w14:paraId="395538C9" w14:textId="407504C5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444BFC6" wp14:editId="5E778222">
            <wp:extent cx="6031230" cy="3484880"/>
            <wp:effectExtent l="0" t="0" r="762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AAEE" w14:textId="34156605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44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02790144" w14:textId="3AE8773A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drawing>
          <wp:inline distT="0" distB="0" distL="0" distR="0" wp14:anchorId="0332C696" wp14:editId="2A76BA3D">
            <wp:extent cx="6031230" cy="3482975"/>
            <wp:effectExtent l="0" t="0" r="762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1E3E" w14:textId="7653DEA8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45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3C300900" w14:textId="77777777" w:rsidR="00405677" w:rsidRDefault="00405677" w:rsidP="00D71DC5">
      <w:pPr>
        <w:ind w:firstLine="0"/>
        <w:rPr>
          <w:sz w:val="28"/>
          <w:szCs w:val="24"/>
        </w:rPr>
      </w:pPr>
    </w:p>
    <w:p w14:paraId="79370DF4" w14:textId="0E2AAD1A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163F81CF" wp14:editId="0EDC5560">
            <wp:extent cx="6031230" cy="3482975"/>
            <wp:effectExtent l="0" t="0" r="762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5027" w14:textId="1C692AE0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46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3CC968C7" w14:textId="450B7909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drawing>
          <wp:inline distT="0" distB="0" distL="0" distR="0" wp14:anchorId="642F331F" wp14:editId="2473C306">
            <wp:extent cx="6031230" cy="3481705"/>
            <wp:effectExtent l="0" t="0" r="7620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C53F" w14:textId="35F4E0B7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47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22F87BBD" w14:textId="77777777" w:rsidR="00405677" w:rsidRPr="00D71DC5" w:rsidRDefault="00405677" w:rsidP="00D71DC5">
      <w:pPr>
        <w:ind w:firstLine="0"/>
        <w:rPr>
          <w:sz w:val="28"/>
          <w:szCs w:val="24"/>
        </w:rPr>
      </w:pPr>
    </w:p>
    <w:p w14:paraId="4FF21B7A" w14:textId="1F86767E" w:rsidR="00035010" w:rsidRDefault="00D71DC5" w:rsidP="00035010">
      <w:pPr>
        <w:ind w:firstLine="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047C9412" wp14:editId="7FDBC93D">
            <wp:extent cx="6031230" cy="3475355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A2C7" w14:textId="043AF9BE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48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34784674" w14:textId="18D6C744" w:rsidR="00D71DC5" w:rsidRDefault="00405677" w:rsidP="00D71DC5">
      <w:pPr>
        <w:ind w:firstLine="0"/>
        <w:rPr>
          <w:sz w:val="28"/>
          <w:szCs w:val="24"/>
        </w:rPr>
      </w:pPr>
      <w:r>
        <w:rPr>
          <w:noProof/>
        </w:rPr>
        <w:drawing>
          <wp:inline distT="0" distB="0" distL="0" distR="0" wp14:anchorId="02A749C8" wp14:editId="5BFE5874">
            <wp:extent cx="6031230" cy="3985260"/>
            <wp:effectExtent l="0" t="0" r="762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293F" w14:textId="3F290B42" w:rsid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49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Закрытие программы</w:t>
      </w:r>
    </w:p>
    <w:p w14:paraId="0A813249" w14:textId="77777777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</w:p>
    <w:p w14:paraId="230A6818" w14:textId="77777777" w:rsidR="00405677" w:rsidRDefault="00405677" w:rsidP="00D71DC5">
      <w:pPr>
        <w:ind w:firstLine="0"/>
        <w:rPr>
          <w:sz w:val="28"/>
          <w:szCs w:val="24"/>
        </w:rPr>
      </w:pPr>
    </w:p>
    <w:p w14:paraId="1F46EB91" w14:textId="15E0A9F0" w:rsidR="00405677" w:rsidRDefault="00405677" w:rsidP="00D71DC5">
      <w:pPr>
        <w:ind w:firstLine="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6E41C40" wp14:editId="581CA8B4">
            <wp:extent cx="5400675" cy="45720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278A" w14:textId="77C6E4E1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50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Закрытие программы</w:t>
      </w:r>
    </w:p>
    <w:p w14:paraId="2560F5E5" w14:textId="77777777" w:rsidR="00405677" w:rsidRPr="00405677" w:rsidRDefault="00405677" w:rsidP="00D71DC5">
      <w:pPr>
        <w:ind w:firstLine="0"/>
        <w:rPr>
          <w:sz w:val="28"/>
          <w:szCs w:val="24"/>
        </w:rPr>
      </w:pPr>
    </w:p>
    <w:p w14:paraId="3B325716" w14:textId="77777777" w:rsidR="00985B69" w:rsidRPr="002D0C29" w:rsidRDefault="00985B69" w:rsidP="00AA65B6">
      <w:pPr>
        <w:rPr>
          <w:rFonts w:cs="Times New Roman"/>
          <w:b/>
          <w:sz w:val="28"/>
          <w:szCs w:val="28"/>
        </w:rPr>
      </w:pPr>
    </w:p>
    <w:p w14:paraId="0A4F7224" w14:textId="77777777" w:rsidR="00D806D9" w:rsidRPr="002D0C29" w:rsidRDefault="00D806D9" w:rsidP="00AA65B6">
      <w:pPr>
        <w:ind w:firstLine="709"/>
        <w:rPr>
          <w:rFonts w:cs="Times New Roman"/>
          <w:sz w:val="28"/>
          <w:szCs w:val="28"/>
        </w:rPr>
      </w:pPr>
      <w:r w:rsidRPr="002D0C29">
        <w:rPr>
          <w:rFonts w:cs="Times New Roman"/>
          <w:b/>
          <w:bCs/>
        </w:rPr>
        <w:br w:type="page"/>
      </w:r>
    </w:p>
    <w:p w14:paraId="5AE48A43" w14:textId="2253B780" w:rsidR="00F52514" w:rsidRPr="00B000A2" w:rsidRDefault="64509B84" w:rsidP="00B000A2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6" w:name="_Toc156999279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  <w:bookmarkEnd w:id="16"/>
    </w:p>
    <w:p w14:paraId="0BB96B5A" w14:textId="77777777" w:rsidR="001D034D" w:rsidRPr="00B000A2" w:rsidRDefault="001D034D" w:rsidP="00B000A2">
      <w:pPr>
        <w:rPr>
          <w:sz w:val="28"/>
          <w:szCs w:val="28"/>
        </w:rPr>
      </w:pPr>
      <w:r w:rsidRPr="00B000A2">
        <w:rPr>
          <w:sz w:val="28"/>
          <w:szCs w:val="28"/>
        </w:rPr>
        <w:t xml:space="preserve">В ходе выполнения задания по дисциплине «Учебная практика 05.01» были улучшены знания об языке программирования </w:t>
      </w:r>
      <w:r w:rsidRPr="00B000A2">
        <w:rPr>
          <w:sz w:val="28"/>
          <w:szCs w:val="28"/>
          <w:lang w:val="en-US"/>
        </w:rPr>
        <w:t>Python</w:t>
      </w:r>
      <w:r w:rsidRPr="00B000A2">
        <w:rPr>
          <w:sz w:val="28"/>
          <w:szCs w:val="28"/>
        </w:rPr>
        <w:t xml:space="preserve">. Также были усовершенствованы навыки использования </w:t>
      </w:r>
      <w:r w:rsidRPr="00B000A2">
        <w:rPr>
          <w:sz w:val="28"/>
          <w:szCs w:val="28"/>
          <w:lang w:val="en-US"/>
        </w:rPr>
        <w:t>IDE</w:t>
      </w:r>
      <w:r w:rsidRPr="00B000A2">
        <w:rPr>
          <w:sz w:val="28"/>
          <w:szCs w:val="28"/>
        </w:rPr>
        <w:t xml:space="preserve"> </w:t>
      </w:r>
      <w:r w:rsidRPr="00B000A2">
        <w:rPr>
          <w:sz w:val="28"/>
          <w:szCs w:val="28"/>
          <w:lang w:val="en-US"/>
        </w:rPr>
        <w:t>PyCharm</w:t>
      </w:r>
      <w:r w:rsidRPr="00B000A2">
        <w:rPr>
          <w:sz w:val="28"/>
          <w:szCs w:val="28"/>
        </w:rPr>
        <w:t xml:space="preserve"> и </w:t>
      </w:r>
      <w:r w:rsidRPr="00B000A2">
        <w:rPr>
          <w:sz w:val="28"/>
          <w:szCs w:val="28"/>
          <w:lang w:val="en-US"/>
        </w:rPr>
        <w:t>GitHub</w:t>
      </w:r>
      <w:r w:rsidRPr="00B000A2">
        <w:rPr>
          <w:sz w:val="28"/>
          <w:szCs w:val="28"/>
        </w:rPr>
        <w:t>.</w:t>
      </w:r>
    </w:p>
    <w:p w14:paraId="1FBFF25C" w14:textId="77777777" w:rsidR="00B000A2" w:rsidRPr="00B000A2" w:rsidRDefault="00B000A2" w:rsidP="00B000A2">
      <w:pPr>
        <w:rPr>
          <w:sz w:val="28"/>
          <w:szCs w:val="28"/>
        </w:rPr>
      </w:pPr>
      <w:r w:rsidRPr="00B000A2">
        <w:rPr>
          <w:sz w:val="28"/>
          <w:szCs w:val="28"/>
        </w:rPr>
        <w:t>По итогу разработки клавиатурный тренажер обладает интуитивно понятным интерфейсом, возможностью тренироваться без интернета, масштабируемостью и большим разнообразием упражнений. В отличие от устаревших аналогов с ограниченным функционалом и однотипными заданиями, данный продукт предлагает современное решение: чистый интерфейс без лишних элементов, актуальную версию с регулярными обновлениями, а также разнообразные упражнения для разных уровней подготовки. Это приложение отлично подходит для развития скорости печати, улучшения грамотности и повышения продуктивности при работе с текстом.</w:t>
      </w:r>
    </w:p>
    <w:p w14:paraId="4613E818" w14:textId="4EE0C3AF" w:rsidR="001D034D" w:rsidRPr="00B000A2" w:rsidRDefault="001D034D" w:rsidP="00B000A2">
      <w:pPr>
        <w:rPr>
          <w:sz w:val="28"/>
          <w:szCs w:val="28"/>
        </w:rPr>
      </w:pPr>
      <w:r w:rsidRPr="00B000A2">
        <w:rPr>
          <w:sz w:val="28"/>
          <w:szCs w:val="28"/>
        </w:rPr>
        <w:t>К программе написаны такие документы, как Техническое Задание, Программа Методики Испытаний, Руководство Пользователя, которые включены в приложения итогового отчета по Учебной Практике 05.01.</w:t>
      </w:r>
    </w:p>
    <w:p w14:paraId="6E904663" w14:textId="77777777" w:rsidR="00F52514" w:rsidRPr="00B000A2" w:rsidRDefault="4599C43A" w:rsidP="00B000A2">
      <w:pPr>
        <w:rPr>
          <w:sz w:val="28"/>
          <w:szCs w:val="28"/>
        </w:rPr>
      </w:pPr>
      <w:r w:rsidRPr="00B000A2">
        <w:rPr>
          <w:sz w:val="28"/>
          <w:szCs w:val="28"/>
        </w:rPr>
        <w:t xml:space="preserve">Таким образом, </w:t>
      </w:r>
      <w:r w:rsidR="5F123428" w:rsidRPr="00B000A2">
        <w:rPr>
          <w:sz w:val="28"/>
          <w:szCs w:val="28"/>
        </w:rPr>
        <w:t>программа учебной практики ПМ.05</w:t>
      </w:r>
      <w:r w:rsidR="1EA83917" w:rsidRPr="00B000A2">
        <w:rPr>
          <w:sz w:val="28"/>
          <w:szCs w:val="28"/>
        </w:rPr>
        <w:t xml:space="preserve"> в период с 1</w:t>
      </w:r>
      <w:r w:rsidR="48E3F336" w:rsidRPr="00B000A2">
        <w:rPr>
          <w:sz w:val="28"/>
          <w:szCs w:val="28"/>
        </w:rPr>
        <w:t>5</w:t>
      </w:r>
      <w:r w:rsidR="1EA83917" w:rsidRPr="00B000A2">
        <w:rPr>
          <w:sz w:val="28"/>
          <w:szCs w:val="28"/>
        </w:rPr>
        <w:t>.01.202</w:t>
      </w:r>
      <w:r w:rsidR="1B37C8BE" w:rsidRPr="00B000A2">
        <w:rPr>
          <w:sz w:val="28"/>
          <w:szCs w:val="28"/>
        </w:rPr>
        <w:t>4</w:t>
      </w:r>
      <w:r w:rsidR="1EA83917" w:rsidRPr="00B000A2">
        <w:rPr>
          <w:sz w:val="28"/>
          <w:szCs w:val="28"/>
        </w:rPr>
        <w:t xml:space="preserve"> по 1</w:t>
      </w:r>
      <w:r w:rsidR="615DED81" w:rsidRPr="00B000A2">
        <w:rPr>
          <w:sz w:val="28"/>
          <w:szCs w:val="28"/>
        </w:rPr>
        <w:t>9</w:t>
      </w:r>
      <w:r w:rsidR="1EA83917" w:rsidRPr="00B000A2">
        <w:rPr>
          <w:sz w:val="28"/>
          <w:szCs w:val="28"/>
        </w:rPr>
        <w:t>.06.202</w:t>
      </w:r>
      <w:r w:rsidR="196E5C76" w:rsidRPr="00B000A2">
        <w:rPr>
          <w:sz w:val="28"/>
          <w:szCs w:val="28"/>
        </w:rPr>
        <w:t>4</w:t>
      </w:r>
      <w:r w:rsidRPr="00B000A2">
        <w:rPr>
          <w:sz w:val="28"/>
          <w:szCs w:val="28"/>
        </w:rPr>
        <w:t xml:space="preserve"> была выполнена мной в полном объеме.</w:t>
      </w:r>
    </w:p>
    <w:p w14:paraId="09F9F9E9" w14:textId="3065BD18" w:rsidR="0010035F" w:rsidRPr="00B000A2" w:rsidRDefault="0010035F" w:rsidP="00B000A2">
      <w:pPr>
        <w:rPr>
          <w:rFonts w:eastAsia="Times New Roman" w:cs="Times New Roman"/>
          <w:sz w:val="28"/>
          <w:szCs w:val="28"/>
        </w:rPr>
      </w:pPr>
      <w:r w:rsidRPr="00B000A2">
        <w:rPr>
          <w:rFonts w:eastAsia="Times New Roman" w:cs="Times New Roman"/>
          <w:sz w:val="28"/>
          <w:szCs w:val="28"/>
        </w:rPr>
        <w:t xml:space="preserve">При выполнении работ, предусмотренных заданием на практику, в организации </w:t>
      </w:r>
      <w:r w:rsidR="00F52514" w:rsidRPr="00B000A2">
        <w:rPr>
          <w:rFonts w:eastAsia="Times New Roman" w:cs="Times New Roman"/>
          <w:sz w:val="28"/>
          <w:szCs w:val="28"/>
        </w:rPr>
        <w:t xml:space="preserve">ФГБОУ ВО «Вятский государственный университет» мной, </w:t>
      </w:r>
      <w:r w:rsidR="005A042C" w:rsidRPr="00B000A2">
        <w:rPr>
          <w:rFonts w:cs="Times New Roman"/>
          <w:sz w:val="28"/>
          <w:szCs w:val="28"/>
        </w:rPr>
        <w:t>Титков</w:t>
      </w:r>
      <w:r w:rsidR="001D034D" w:rsidRPr="00B000A2">
        <w:rPr>
          <w:rFonts w:cs="Times New Roman"/>
          <w:sz w:val="28"/>
          <w:szCs w:val="28"/>
        </w:rPr>
        <w:t>ым</w:t>
      </w:r>
      <w:r w:rsidR="005A042C" w:rsidRPr="00B000A2">
        <w:rPr>
          <w:rFonts w:cs="Times New Roman"/>
          <w:sz w:val="28"/>
          <w:szCs w:val="28"/>
        </w:rPr>
        <w:t xml:space="preserve"> Дмитри</w:t>
      </w:r>
      <w:r w:rsidR="001D034D" w:rsidRPr="00B000A2">
        <w:rPr>
          <w:rFonts w:cs="Times New Roman"/>
          <w:sz w:val="28"/>
          <w:szCs w:val="28"/>
        </w:rPr>
        <w:t>ем</w:t>
      </w:r>
      <w:r w:rsidR="005A042C" w:rsidRPr="00B000A2">
        <w:rPr>
          <w:rFonts w:cs="Times New Roman"/>
          <w:sz w:val="28"/>
          <w:szCs w:val="28"/>
        </w:rPr>
        <w:t xml:space="preserve"> Михайлови</w:t>
      </w:r>
      <w:r w:rsidR="001D034D" w:rsidRPr="00B000A2">
        <w:rPr>
          <w:rFonts w:cs="Times New Roman"/>
          <w:sz w:val="28"/>
          <w:szCs w:val="28"/>
        </w:rPr>
        <w:t>чем</w:t>
      </w:r>
      <w:r w:rsidRPr="00B000A2">
        <w:rPr>
          <w:rFonts w:eastAsia="Times New Roman" w:cs="Times New Roman"/>
          <w:sz w:val="28"/>
          <w:szCs w:val="28"/>
        </w:rPr>
        <w:t>, соблюдались правила внутреннего трудового распорядка, охраны труда, техники безопасности, противопожарной безопасности, санитарно-эпидемиолог</w:t>
      </w:r>
      <w:r w:rsidR="00F52514" w:rsidRPr="00B000A2">
        <w:rPr>
          <w:rFonts w:eastAsia="Times New Roman" w:cs="Times New Roman"/>
          <w:sz w:val="28"/>
          <w:szCs w:val="28"/>
        </w:rPr>
        <w:t>ические правила и гигиенические</w:t>
      </w:r>
      <w:r w:rsidRPr="00B000A2">
        <w:rPr>
          <w:rFonts w:eastAsia="Times New Roman" w:cs="Times New Roman"/>
          <w:sz w:val="28"/>
          <w:szCs w:val="28"/>
        </w:rPr>
        <w:t xml:space="preserve"> нормативы. </w:t>
      </w:r>
      <w:r w:rsidR="00F52514" w:rsidRPr="00B000A2">
        <w:rPr>
          <w:rFonts w:eastAsia="Times New Roman" w:cs="Times New Roman"/>
          <w:sz w:val="28"/>
          <w:szCs w:val="28"/>
        </w:rPr>
        <w:t xml:space="preserve">Пройден вводный инструктаж и инструктаж на рабочем месте. </w:t>
      </w:r>
      <w:r w:rsidRPr="00B000A2">
        <w:rPr>
          <w:rFonts w:eastAsia="Times New Roman" w:cs="Times New Roman"/>
          <w:sz w:val="28"/>
          <w:szCs w:val="28"/>
        </w:rPr>
        <w:t>Замечаний не имел.</w:t>
      </w:r>
    </w:p>
    <w:p w14:paraId="50F40DEB" w14:textId="77777777" w:rsidR="0010035F" w:rsidRPr="002D0C29" w:rsidRDefault="0010035F" w:rsidP="00B000A2">
      <w:pPr>
        <w:rPr>
          <w:rFonts w:eastAsia="Times New Roman" w:cs="Times New Roman"/>
          <w:szCs w:val="24"/>
        </w:rPr>
      </w:pPr>
      <w:r w:rsidRPr="002D0C29">
        <w:rPr>
          <w:rFonts w:eastAsia="Times New Roman" w:cs="Times New Roman"/>
        </w:rPr>
        <w:br w:type="page"/>
      </w:r>
    </w:p>
    <w:p w14:paraId="58A50F17" w14:textId="77777777" w:rsidR="002D0C29" w:rsidRPr="002D0C29" w:rsidRDefault="64509B84" w:rsidP="002D0C29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7" w:name="_Toc156999280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СПИСОК ИСПОЛЬЗОВАННЫХ ИСТОЧНИКОВ</w:t>
      </w:r>
      <w:bookmarkEnd w:id="17"/>
    </w:p>
    <w:p w14:paraId="77A52294" w14:textId="77777777" w:rsidR="002D0C29" w:rsidRPr="002D0C29" w:rsidRDefault="002D0C29" w:rsidP="002D0C29">
      <w:pPr>
        <w:keepLines/>
        <w:jc w:val="center"/>
        <w:rPr>
          <w:rFonts w:cs="Times New Roman"/>
          <w:b/>
          <w:sz w:val="28"/>
          <w:szCs w:val="28"/>
        </w:rPr>
      </w:pPr>
    </w:p>
    <w:p w14:paraId="49594D25" w14:textId="77777777" w:rsidR="0010035F" w:rsidRPr="00DF7772" w:rsidRDefault="002D0C29" w:rsidP="00DF7772">
      <w:pPr>
        <w:rPr>
          <w:rFonts w:cs="Times New Roman"/>
          <w:b/>
          <w:bCs/>
          <w:sz w:val="28"/>
          <w:szCs w:val="28"/>
        </w:rPr>
      </w:pPr>
      <w:r w:rsidRPr="00DF7772">
        <w:rPr>
          <w:rFonts w:cs="Times New Roman"/>
          <w:sz w:val="28"/>
          <w:szCs w:val="28"/>
          <w:highlight w:val="yellow"/>
        </w:rPr>
        <w:t>Список</w:t>
      </w:r>
    </w:p>
    <w:p w14:paraId="007DCDA8" w14:textId="77777777" w:rsidR="0092636D" w:rsidRPr="002D0C29" w:rsidRDefault="0092636D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450EA2D7" w14:textId="77777777" w:rsidR="48A95842" w:rsidRPr="002D0C29" w:rsidRDefault="48A95842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3DD355C9" w14:textId="77777777" w:rsidR="48A95842" w:rsidRPr="002D0C29" w:rsidRDefault="48A95842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1A81F0B1" w14:textId="77777777" w:rsidR="48A95842" w:rsidRPr="002D0C29" w:rsidRDefault="48A95842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717AAFBA" w14:textId="77777777" w:rsidR="0010035F" w:rsidRPr="002D0C29" w:rsidRDefault="0010035F">
      <w:pPr>
        <w:spacing w:after="160" w:line="259" w:lineRule="auto"/>
        <w:rPr>
          <w:rFonts w:cs="Times New Roman"/>
          <w:b/>
          <w:sz w:val="28"/>
          <w:szCs w:val="28"/>
        </w:rPr>
      </w:pPr>
      <w:r w:rsidRPr="002D0C29">
        <w:rPr>
          <w:rFonts w:cs="Times New Roman"/>
          <w:b/>
          <w:sz w:val="28"/>
          <w:szCs w:val="28"/>
        </w:rPr>
        <w:br w:type="page"/>
      </w:r>
    </w:p>
    <w:p w14:paraId="1635A52E" w14:textId="77777777" w:rsidR="0010035F" w:rsidRPr="002D0C29" w:rsidRDefault="64509B84" w:rsidP="0092636D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8" w:name="_Toc156999281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</w:t>
      </w:r>
      <w:r w:rsidR="60576C66" w:rsidRPr="002D0C29">
        <w:rPr>
          <w:rFonts w:ascii="Times New Roman" w:hAnsi="Times New Roman" w:cs="Times New Roman"/>
          <w:b/>
          <w:bCs/>
          <w:color w:val="auto"/>
        </w:rPr>
        <w:t xml:space="preserve"> А</w:t>
      </w:r>
      <w:bookmarkEnd w:id="18"/>
    </w:p>
    <w:p w14:paraId="02C96A90" w14:textId="77777777" w:rsidR="00046AD5" w:rsidRPr="002D0C29" w:rsidRDefault="00D806D9" w:rsidP="00595D73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ИСХОДНЫЙ КОД</w:t>
      </w:r>
    </w:p>
    <w:p w14:paraId="56EE48EE" w14:textId="77777777" w:rsidR="005A4AD5" w:rsidRPr="002D0C29" w:rsidRDefault="005A4AD5" w:rsidP="00046AD5">
      <w:pPr>
        <w:ind w:firstLine="708"/>
        <w:rPr>
          <w:rFonts w:eastAsia="Times New Roman" w:cs="Times New Roman"/>
          <w:sz w:val="28"/>
          <w:szCs w:val="28"/>
        </w:rPr>
      </w:pPr>
    </w:p>
    <w:p w14:paraId="2908EB2C" w14:textId="77777777" w:rsidR="005A4AD5" w:rsidRPr="002D0C29" w:rsidRDefault="005A4AD5" w:rsidP="00046AD5">
      <w:pPr>
        <w:ind w:firstLine="708"/>
        <w:rPr>
          <w:rFonts w:eastAsia="Times New Roman" w:cs="Times New Roman"/>
          <w:sz w:val="28"/>
          <w:szCs w:val="28"/>
        </w:rPr>
      </w:pPr>
    </w:p>
    <w:p w14:paraId="121FD38A" w14:textId="77777777" w:rsidR="00046AD5" w:rsidRPr="002D0C29" w:rsidRDefault="00046AD5" w:rsidP="00046AD5">
      <w:pPr>
        <w:ind w:firstLine="708"/>
        <w:rPr>
          <w:rFonts w:eastAsia="Times New Roman" w:cs="Times New Roman"/>
          <w:sz w:val="28"/>
          <w:szCs w:val="28"/>
        </w:rPr>
      </w:pPr>
      <w:r w:rsidRPr="002D0C29">
        <w:rPr>
          <w:rFonts w:eastAsia="Times New Roman" w:cs="Times New Roman"/>
          <w:sz w:val="28"/>
          <w:szCs w:val="28"/>
        </w:rPr>
        <w:br w:type="page"/>
      </w:r>
    </w:p>
    <w:p w14:paraId="567E0087" w14:textId="77777777" w:rsidR="00D806D9" w:rsidRPr="002D0C29" w:rsidRDefault="60576C66" w:rsidP="00D806D9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9" w:name="_Toc156999282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 Б</w:t>
      </w:r>
      <w:bookmarkEnd w:id="19"/>
    </w:p>
    <w:p w14:paraId="7768D695" w14:textId="77777777" w:rsidR="00F92BC0" w:rsidRPr="002D0C29" w:rsidRDefault="00D806D9" w:rsidP="00595D73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ТЕХНИЧЕСКОЕ ЗАДАНИЕ</w:t>
      </w:r>
    </w:p>
    <w:p w14:paraId="1FE2DD96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27357532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07F023C8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  <w:r w:rsidRPr="002D0C29">
        <w:rPr>
          <w:rFonts w:eastAsia="Times New Roman" w:cs="Times New Roman"/>
          <w:sz w:val="28"/>
          <w:szCs w:val="28"/>
        </w:rPr>
        <w:br w:type="page"/>
      </w:r>
    </w:p>
    <w:p w14:paraId="36954311" w14:textId="77777777" w:rsidR="00090DDC" w:rsidRPr="002D0C29" w:rsidRDefault="448DCF20" w:rsidP="00090DDC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0" w:name="_Toc156999283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 В</w:t>
      </w:r>
      <w:bookmarkEnd w:id="20"/>
    </w:p>
    <w:p w14:paraId="5E33F164" w14:textId="77777777" w:rsidR="00090DDC" w:rsidRPr="002D0C29" w:rsidRDefault="00090DDC" w:rsidP="00090DDC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ПРОГРАММА И МЕТОДИКА ИСПЫТАНИЙ</w:t>
      </w:r>
    </w:p>
    <w:p w14:paraId="4BDB5498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2916C19D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74869460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  <w:r w:rsidRPr="002D0C29">
        <w:rPr>
          <w:rFonts w:eastAsia="Times New Roman" w:cs="Times New Roman"/>
          <w:sz w:val="28"/>
          <w:szCs w:val="28"/>
        </w:rPr>
        <w:br w:type="page"/>
      </w:r>
    </w:p>
    <w:p w14:paraId="6565A67C" w14:textId="77777777" w:rsidR="005A4AD5" w:rsidRPr="002D0C29" w:rsidRDefault="3D0AEEA1" w:rsidP="005A4AD5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1" w:name="_Toc156999284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 Г</w:t>
      </w:r>
      <w:bookmarkEnd w:id="21"/>
    </w:p>
    <w:p w14:paraId="7C6B7655" w14:textId="77777777" w:rsidR="005A4AD5" w:rsidRPr="002D0C29" w:rsidRDefault="005A4AD5" w:rsidP="005A4AD5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РУКОВОДСТВО ПОЛЬЗОВАТЕЛЯ</w:t>
      </w:r>
    </w:p>
    <w:p w14:paraId="187F57B8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54738AF4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sectPr w:rsidR="005A4AD5" w:rsidRPr="002D0C29" w:rsidSect="004A24EC">
      <w:headerReference w:type="default" r:id="rId73"/>
      <w:footerReference w:type="default" r:id="rId74"/>
      <w:headerReference w:type="first" r:id="rId75"/>
      <w:footerReference w:type="first" r:id="rId76"/>
      <w:pgSz w:w="11906" w:h="16838"/>
      <w:pgMar w:top="1134" w:right="707" w:bottom="1134" w:left="1701" w:header="0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09CB05" w14:textId="77777777" w:rsidR="00005320" w:rsidRDefault="00005320" w:rsidP="0092636D">
      <w:pPr>
        <w:spacing w:line="240" w:lineRule="auto"/>
      </w:pPr>
      <w:r>
        <w:separator/>
      </w:r>
    </w:p>
  </w:endnote>
  <w:endnote w:type="continuationSeparator" w:id="0">
    <w:p w14:paraId="0DDF82CB" w14:textId="77777777" w:rsidR="00005320" w:rsidRDefault="00005320" w:rsidP="009263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60E8E7" w14:textId="2307CE46" w:rsidR="008936B5" w:rsidRPr="0092636D" w:rsidRDefault="008936B5" w:rsidP="5EC7B6D3">
    <w:pPr>
      <w:pStyle w:val="Footer"/>
      <w:jc w:val="center"/>
      <w:rPr>
        <w:rFonts w:cs="Times New Roman"/>
        <w:noProof/>
        <w:szCs w:val="24"/>
      </w:rPr>
    </w:pPr>
    <w:r w:rsidRPr="5EC7B6D3">
      <w:rPr>
        <w:rFonts w:cs="Times New Roman"/>
        <w:szCs w:val="24"/>
      </w:rPr>
      <w:fldChar w:fldCharType="begin"/>
    </w:r>
    <w:r>
      <w:instrText>PAGE</w:instrText>
    </w:r>
    <w:r w:rsidRPr="5EC7B6D3">
      <w:rPr>
        <w:rFonts w:cs="Times New Roman"/>
        <w:szCs w:val="24"/>
      </w:rPr>
      <w:fldChar w:fldCharType="separate"/>
    </w:r>
    <w:r>
      <w:rPr>
        <w:noProof/>
      </w:rPr>
      <w:t>1</w:t>
    </w:r>
    <w:r w:rsidRPr="5EC7B6D3">
      <w:fldChar w:fldCharType="end"/>
    </w:r>
    <w:sdt>
      <w:sdtPr>
        <w:rPr>
          <w:rFonts w:cs="Times New Roman"/>
          <w:szCs w:val="24"/>
        </w:rPr>
        <w:id w:val="1767029751"/>
        <w:showingPlcHdr/>
        <w:docPartObj>
          <w:docPartGallery w:val="Page Numbers (Bottom of Page)"/>
          <w:docPartUnique/>
        </w:docPartObj>
      </w:sdtPr>
      <w:sdtContent>
        <w:r w:rsidRPr="5EC7B6D3">
          <w:rPr>
            <w:rFonts w:cs="Times New Roman"/>
            <w:szCs w:val="24"/>
          </w:rPr>
          <w:t>Место для ввода текста.</w:t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008936B5" w14:paraId="1E470505" w14:textId="77777777" w:rsidTr="5EC7B6D3">
      <w:trPr>
        <w:trHeight w:val="300"/>
      </w:trPr>
      <w:tc>
        <w:tcPr>
          <w:tcW w:w="3165" w:type="dxa"/>
        </w:tcPr>
        <w:p w14:paraId="70314EEA" w14:textId="77777777" w:rsidR="008936B5" w:rsidRDefault="008936B5" w:rsidP="5EC7B6D3">
          <w:pPr>
            <w:pStyle w:val="Header"/>
            <w:ind w:left="-115"/>
          </w:pPr>
        </w:p>
      </w:tc>
      <w:tc>
        <w:tcPr>
          <w:tcW w:w="3165" w:type="dxa"/>
        </w:tcPr>
        <w:p w14:paraId="2EAD669D" w14:textId="77777777" w:rsidR="008936B5" w:rsidRDefault="008936B5" w:rsidP="5EC7B6D3">
          <w:pPr>
            <w:pStyle w:val="Header"/>
            <w:jc w:val="center"/>
          </w:pPr>
        </w:p>
      </w:tc>
      <w:tc>
        <w:tcPr>
          <w:tcW w:w="3165" w:type="dxa"/>
        </w:tcPr>
        <w:p w14:paraId="4D465566" w14:textId="77777777" w:rsidR="008936B5" w:rsidRDefault="008936B5" w:rsidP="5EC7B6D3">
          <w:pPr>
            <w:pStyle w:val="Header"/>
            <w:ind w:right="-115"/>
            <w:jc w:val="right"/>
          </w:pPr>
        </w:p>
      </w:tc>
    </w:tr>
  </w:tbl>
  <w:p w14:paraId="259857ED" w14:textId="77777777" w:rsidR="008936B5" w:rsidRDefault="008936B5" w:rsidP="5EC7B6D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932E9F" w14:textId="77777777" w:rsidR="008936B5" w:rsidRPr="00AE4BC3" w:rsidRDefault="008936B5" w:rsidP="00AE4BC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7AC01B" w14:textId="77777777" w:rsidR="008936B5" w:rsidRDefault="008936B5" w:rsidP="5EC7B6D3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C3C46" w14:textId="006E1553" w:rsidR="004A24EC" w:rsidRPr="0092636D" w:rsidRDefault="004C444F" w:rsidP="5EC7B6D3">
    <w:pPr>
      <w:pStyle w:val="Footer"/>
      <w:jc w:val="center"/>
      <w:rPr>
        <w:rFonts w:cs="Times New Roman"/>
        <w:noProof/>
        <w:szCs w:val="24"/>
      </w:rPr>
    </w:pPr>
    <w:r w:rsidRPr="5EC7B6D3">
      <w:rPr>
        <w:rFonts w:cs="Times New Roman"/>
        <w:szCs w:val="24"/>
      </w:rPr>
      <w:fldChar w:fldCharType="begin"/>
    </w:r>
    <w:r>
      <w:instrText>PAGE</w:instrText>
    </w:r>
    <w:r w:rsidRPr="5EC7B6D3">
      <w:rPr>
        <w:rFonts w:cs="Times New Roman"/>
        <w:szCs w:val="24"/>
      </w:rPr>
      <w:fldChar w:fldCharType="separate"/>
    </w:r>
    <w:r w:rsidR="00944FF6">
      <w:rPr>
        <w:noProof/>
      </w:rPr>
      <w:t>3</w:t>
    </w:r>
    <w:r w:rsidRPr="5EC7B6D3"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06663799"/>
      <w:docPartObj>
        <w:docPartGallery w:val="Page Numbers (Bottom of Page)"/>
        <w:docPartUnique/>
      </w:docPartObj>
    </w:sdtPr>
    <w:sdtContent>
      <w:p w14:paraId="113DA988" w14:textId="043D1195" w:rsidR="00153794" w:rsidRDefault="00153794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EB546F9" w14:textId="53106A02" w:rsidR="004A24EC" w:rsidRPr="00AE4BC3" w:rsidRDefault="004A24EC" w:rsidP="00AE4BC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4E7DD1" w14:textId="77777777" w:rsidR="00005320" w:rsidRDefault="00005320" w:rsidP="0092636D">
      <w:pPr>
        <w:spacing w:line="240" w:lineRule="auto"/>
      </w:pPr>
      <w:r>
        <w:separator/>
      </w:r>
    </w:p>
  </w:footnote>
  <w:footnote w:type="continuationSeparator" w:id="0">
    <w:p w14:paraId="29D145BF" w14:textId="77777777" w:rsidR="00005320" w:rsidRDefault="00005320" w:rsidP="0092636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008936B5" w14:paraId="77197922" w14:textId="77777777" w:rsidTr="5EC7B6D3">
      <w:trPr>
        <w:trHeight w:val="300"/>
      </w:trPr>
      <w:tc>
        <w:tcPr>
          <w:tcW w:w="3165" w:type="dxa"/>
        </w:tcPr>
        <w:p w14:paraId="099610E7" w14:textId="77777777" w:rsidR="008936B5" w:rsidRDefault="008936B5" w:rsidP="5EC7B6D3">
          <w:pPr>
            <w:pStyle w:val="Header"/>
            <w:ind w:left="-115"/>
          </w:pPr>
        </w:p>
      </w:tc>
      <w:tc>
        <w:tcPr>
          <w:tcW w:w="3165" w:type="dxa"/>
        </w:tcPr>
        <w:p w14:paraId="5D1311A8" w14:textId="77777777" w:rsidR="008936B5" w:rsidRDefault="008936B5" w:rsidP="5EC7B6D3">
          <w:pPr>
            <w:pStyle w:val="Header"/>
            <w:jc w:val="center"/>
          </w:pPr>
        </w:p>
      </w:tc>
      <w:tc>
        <w:tcPr>
          <w:tcW w:w="3165" w:type="dxa"/>
        </w:tcPr>
        <w:p w14:paraId="3F994C86" w14:textId="77777777" w:rsidR="008936B5" w:rsidRDefault="008936B5" w:rsidP="5EC7B6D3">
          <w:pPr>
            <w:pStyle w:val="Header"/>
            <w:ind w:right="-115"/>
            <w:jc w:val="right"/>
          </w:pPr>
        </w:p>
      </w:tc>
    </w:tr>
  </w:tbl>
  <w:p w14:paraId="2748FFFE" w14:textId="77777777" w:rsidR="008936B5" w:rsidRDefault="008936B5" w:rsidP="5EC7B6D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AFB2C" w14:textId="77777777" w:rsidR="008936B5" w:rsidRPr="008936B5" w:rsidRDefault="008936B5" w:rsidP="008936B5">
    <w:pPr>
      <w:pStyle w:val="Header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624C0A" w14:textId="77777777" w:rsidR="008936B5" w:rsidRPr="008936B5" w:rsidRDefault="008936B5" w:rsidP="008936B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2931FE" w14:textId="77777777" w:rsidR="008936B5" w:rsidRDefault="008936B5" w:rsidP="008936B5">
    <w:pPr>
      <w:pStyle w:val="Header"/>
      <w:ind w:firstLine="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5EC7B6D3" w14:paraId="4CB42EF4" w14:textId="77777777" w:rsidTr="5EC7B6D3">
      <w:trPr>
        <w:trHeight w:val="300"/>
      </w:trPr>
      <w:tc>
        <w:tcPr>
          <w:tcW w:w="3165" w:type="dxa"/>
        </w:tcPr>
        <w:p w14:paraId="3DD5E05B" w14:textId="5FE1825D" w:rsidR="5EC7B6D3" w:rsidRDefault="5EC7B6D3" w:rsidP="5EC7B6D3">
          <w:pPr>
            <w:pStyle w:val="Header"/>
            <w:ind w:left="-115"/>
          </w:pPr>
        </w:p>
      </w:tc>
      <w:tc>
        <w:tcPr>
          <w:tcW w:w="3165" w:type="dxa"/>
        </w:tcPr>
        <w:p w14:paraId="4B13CE1D" w14:textId="65317969" w:rsidR="5EC7B6D3" w:rsidRDefault="5EC7B6D3" w:rsidP="5EC7B6D3">
          <w:pPr>
            <w:pStyle w:val="Header"/>
            <w:jc w:val="center"/>
          </w:pPr>
        </w:p>
      </w:tc>
      <w:tc>
        <w:tcPr>
          <w:tcW w:w="3165" w:type="dxa"/>
        </w:tcPr>
        <w:p w14:paraId="2A8423A6" w14:textId="5D6F73D5" w:rsidR="5EC7B6D3" w:rsidRDefault="5EC7B6D3" w:rsidP="5EC7B6D3">
          <w:pPr>
            <w:pStyle w:val="Header"/>
            <w:ind w:right="-115"/>
            <w:jc w:val="right"/>
          </w:pPr>
        </w:p>
      </w:tc>
    </w:tr>
  </w:tbl>
  <w:p w14:paraId="537FC1FD" w14:textId="58A28569" w:rsidR="5EC7B6D3" w:rsidRDefault="5EC7B6D3" w:rsidP="5EC7B6D3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5EC7B6D3" w14:paraId="45C75C8B" w14:textId="77777777" w:rsidTr="5EC7B6D3">
      <w:trPr>
        <w:trHeight w:val="300"/>
      </w:trPr>
      <w:tc>
        <w:tcPr>
          <w:tcW w:w="3165" w:type="dxa"/>
        </w:tcPr>
        <w:p w14:paraId="2BC5A76E" w14:textId="1D30CFE7" w:rsidR="5EC7B6D3" w:rsidRDefault="5EC7B6D3" w:rsidP="5EC7B6D3">
          <w:pPr>
            <w:pStyle w:val="Header"/>
            <w:ind w:left="-115"/>
          </w:pPr>
        </w:p>
      </w:tc>
      <w:tc>
        <w:tcPr>
          <w:tcW w:w="3165" w:type="dxa"/>
        </w:tcPr>
        <w:p w14:paraId="06E4070D" w14:textId="51DEE195" w:rsidR="5EC7B6D3" w:rsidRDefault="5EC7B6D3" w:rsidP="5EC7B6D3">
          <w:pPr>
            <w:pStyle w:val="Header"/>
            <w:jc w:val="center"/>
          </w:pPr>
        </w:p>
      </w:tc>
      <w:tc>
        <w:tcPr>
          <w:tcW w:w="3165" w:type="dxa"/>
        </w:tcPr>
        <w:p w14:paraId="702F0163" w14:textId="1C5D7FF8" w:rsidR="5EC7B6D3" w:rsidRDefault="5EC7B6D3" w:rsidP="5EC7B6D3">
          <w:pPr>
            <w:pStyle w:val="Header"/>
            <w:ind w:right="-115"/>
            <w:jc w:val="right"/>
          </w:pPr>
        </w:p>
      </w:tc>
    </w:tr>
  </w:tbl>
  <w:p w14:paraId="0307907D" w14:textId="64C6578D" w:rsidR="5EC7B6D3" w:rsidRDefault="5EC7B6D3" w:rsidP="5EC7B6D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69754D"/>
    <w:multiLevelType w:val="multilevel"/>
    <w:tmpl w:val="7A7C6702"/>
    <w:lvl w:ilvl="0">
      <w:start w:val="1"/>
      <w:numFmt w:val="bullet"/>
      <w:lvlText w:val="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FA63E1"/>
    <w:multiLevelType w:val="multilevel"/>
    <w:tmpl w:val="B39E45E6"/>
    <w:lvl w:ilvl="0">
      <w:start w:val="1"/>
      <w:numFmt w:val="bullet"/>
      <w:lvlText w:val="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840E3C"/>
    <w:multiLevelType w:val="hybridMultilevel"/>
    <w:tmpl w:val="A8A2E948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29B71EF4"/>
    <w:multiLevelType w:val="multilevel"/>
    <w:tmpl w:val="36801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E07DDF"/>
    <w:multiLevelType w:val="hybridMultilevel"/>
    <w:tmpl w:val="7076E1B0"/>
    <w:lvl w:ilvl="0" w:tplc="9B3CE014">
      <w:start w:val="1"/>
      <w:numFmt w:val="bullet"/>
      <w:pStyle w:val="ListParagraph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145ECC2A">
      <w:start w:val="1"/>
      <w:numFmt w:val="bullet"/>
      <w:lvlText w:val=""/>
      <w:lvlJc w:val="left"/>
      <w:pPr>
        <w:ind w:left="1724" w:hanging="360"/>
      </w:pPr>
      <w:rPr>
        <w:rFonts w:ascii="Symbol" w:hAnsi="Symbol" w:hint="default"/>
      </w:rPr>
    </w:lvl>
    <w:lvl w:ilvl="2" w:tplc="0E6A7488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1E367F3C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822EAE72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DE2488E6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6060B5FC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9A4B38A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A8A30FE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2D7B14DF"/>
    <w:multiLevelType w:val="hybridMultilevel"/>
    <w:tmpl w:val="D3784E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B91928"/>
    <w:multiLevelType w:val="multilevel"/>
    <w:tmpl w:val="7DC215C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507C59"/>
    <w:multiLevelType w:val="multilevel"/>
    <w:tmpl w:val="B97EB38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0047ED"/>
    <w:multiLevelType w:val="hybridMultilevel"/>
    <w:tmpl w:val="3BDCBD40"/>
    <w:lvl w:ilvl="0" w:tplc="0419000F">
      <w:start w:val="1"/>
      <w:numFmt w:val="decimal"/>
      <w:lvlText w:val="%1."/>
      <w:lvlJc w:val="left"/>
      <w:pPr>
        <w:ind w:left="8148" w:hanging="360"/>
      </w:pPr>
    </w:lvl>
    <w:lvl w:ilvl="1" w:tplc="04190019" w:tentative="1">
      <w:start w:val="1"/>
      <w:numFmt w:val="lowerLetter"/>
      <w:lvlText w:val="%2."/>
      <w:lvlJc w:val="left"/>
      <w:pPr>
        <w:ind w:left="8868" w:hanging="360"/>
      </w:pPr>
    </w:lvl>
    <w:lvl w:ilvl="2" w:tplc="0419001B" w:tentative="1">
      <w:start w:val="1"/>
      <w:numFmt w:val="lowerRoman"/>
      <w:lvlText w:val="%3."/>
      <w:lvlJc w:val="right"/>
      <w:pPr>
        <w:ind w:left="9588" w:hanging="180"/>
      </w:pPr>
    </w:lvl>
    <w:lvl w:ilvl="3" w:tplc="0419000F" w:tentative="1">
      <w:start w:val="1"/>
      <w:numFmt w:val="decimal"/>
      <w:lvlText w:val="%4."/>
      <w:lvlJc w:val="left"/>
      <w:pPr>
        <w:ind w:left="10308" w:hanging="360"/>
      </w:pPr>
    </w:lvl>
    <w:lvl w:ilvl="4" w:tplc="04190019" w:tentative="1">
      <w:start w:val="1"/>
      <w:numFmt w:val="lowerLetter"/>
      <w:lvlText w:val="%5."/>
      <w:lvlJc w:val="left"/>
      <w:pPr>
        <w:ind w:left="11028" w:hanging="360"/>
      </w:pPr>
    </w:lvl>
    <w:lvl w:ilvl="5" w:tplc="0419001B" w:tentative="1">
      <w:start w:val="1"/>
      <w:numFmt w:val="lowerRoman"/>
      <w:lvlText w:val="%6."/>
      <w:lvlJc w:val="right"/>
      <w:pPr>
        <w:ind w:left="11748" w:hanging="180"/>
      </w:pPr>
    </w:lvl>
    <w:lvl w:ilvl="6" w:tplc="0419000F" w:tentative="1">
      <w:start w:val="1"/>
      <w:numFmt w:val="decimal"/>
      <w:lvlText w:val="%7."/>
      <w:lvlJc w:val="left"/>
      <w:pPr>
        <w:ind w:left="12468" w:hanging="360"/>
      </w:pPr>
    </w:lvl>
    <w:lvl w:ilvl="7" w:tplc="04190019" w:tentative="1">
      <w:start w:val="1"/>
      <w:numFmt w:val="lowerLetter"/>
      <w:lvlText w:val="%8."/>
      <w:lvlJc w:val="left"/>
      <w:pPr>
        <w:ind w:left="13188" w:hanging="360"/>
      </w:pPr>
    </w:lvl>
    <w:lvl w:ilvl="8" w:tplc="0419001B" w:tentative="1">
      <w:start w:val="1"/>
      <w:numFmt w:val="lowerRoman"/>
      <w:lvlText w:val="%9."/>
      <w:lvlJc w:val="right"/>
      <w:pPr>
        <w:ind w:left="13908" w:hanging="180"/>
      </w:pPr>
    </w:lvl>
  </w:abstractNum>
  <w:abstractNum w:abstractNumId="9" w15:restartNumberingAfterBreak="0">
    <w:nsid w:val="442D3D90"/>
    <w:multiLevelType w:val="hybridMultilevel"/>
    <w:tmpl w:val="0ACEEBCE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57A46607"/>
    <w:multiLevelType w:val="hybridMultilevel"/>
    <w:tmpl w:val="3A043A34"/>
    <w:lvl w:ilvl="0" w:tplc="107CA9F2">
      <w:start w:val="1"/>
      <w:numFmt w:val="decimal"/>
      <w:lvlText w:val="%1)"/>
      <w:lvlJc w:val="left"/>
      <w:pPr>
        <w:ind w:left="1105" w:hanging="396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9E903C8"/>
    <w:multiLevelType w:val="hybridMultilevel"/>
    <w:tmpl w:val="7B9C9AEA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62F75AD1"/>
    <w:multiLevelType w:val="hybridMultilevel"/>
    <w:tmpl w:val="8F147A1E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679456AD"/>
    <w:multiLevelType w:val="hybridMultilevel"/>
    <w:tmpl w:val="F7D08472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bullet"/>
      <w:lvlText w:val=""/>
      <w:lvlJc w:val="left"/>
      <w:pPr>
        <w:ind w:left="1724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73316105"/>
    <w:multiLevelType w:val="multilevel"/>
    <w:tmpl w:val="406E45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3572747"/>
    <w:multiLevelType w:val="hybridMultilevel"/>
    <w:tmpl w:val="27649FAE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 w16cid:durableId="1965119100">
    <w:abstractNumId w:val="2"/>
  </w:num>
  <w:num w:numId="2" w16cid:durableId="1474786888">
    <w:abstractNumId w:val="15"/>
  </w:num>
  <w:num w:numId="3" w16cid:durableId="172885187">
    <w:abstractNumId w:val="11"/>
  </w:num>
  <w:num w:numId="4" w16cid:durableId="1264456776">
    <w:abstractNumId w:val="9"/>
  </w:num>
  <w:num w:numId="5" w16cid:durableId="1985353928">
    <w:abstractNumId w:val="1"/>
  </w:num>
  <w:num w:numId="6" w16cid:durableId="1236550364">
    <w:abstractNumId w:val="0"/>
  </w:num>
  <w:num w:numId="7" w16cid:durableId="1846549667">
    <w:abstractNumId w:val="12"/>
  </w:num>
  <w:num w:numId="8" w16cid:durableId="1281185132">
    <w:abstractNumId w:val="4"/>
  </w:num>
  <w:num w:numId="9" w16cid:durableId="1351684394">
    <w:abstractNumId w:val="14"/>
  </w:num>
  <w:num w:numId="10" w16cid:durableId="1362978190">
    <w:abstractNumId w:val="6"/>
  </w:num>
  <w:num w:numId="11" w16cid:durableId="2001154756">
    <w:abstractNumId w:val="13"/>
  </w:num>
  <w:num w:numId="12" w16cid:durableId="50701568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412238808">
    <w:abstractNumId w:val="3"/>
  </w:num>
  <w:num w:numId="14" w16cid:durableId="2089645926">
    <w:abstractNumId w:val="10"/>
  </w:num>
  <w:num w:numId="15" w16cid:durableId="925455631">
    <w:abstractNumId w:val="7"/>
  </w:num>
  <w:num w:numId="16" w16cid:durableId="884679669">
    <w:abstractNumId w:val="5"/>
  </w:num>
  <w:num w:numId="17" w16cid:durableId="960116337">
    <w:abstractNumId w:val="8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5E9"/>
    <w:rsid w:val="00005320"/>
    <w:rsid w:val="00020E56"/>
    <w:rsid w:val="00035010"/>
    <w:rsid w:val="00040A0D"/>
    <w:rsid w:val="00045CC7"/>
    <w:rsid w:val="00046AD5"/>
    <w:rsid w:val="00050924"/>
    <w:rsid w:val="0005619E"/>
    <w:rsid w:val="00060F3F"/>
    <w:rsid w:val="000619FC"/>
    <w:rsid w:val="0008019E"/>
    <w:rsid w:val="000801C7"/>
    <w:rsid w:val="00080907"/>
    <w:rsid w:val="000828CC"/>
    <w:rsid w:val="00082CB7"/>
    <w:rsid w:val="000835BA"/>
    <w:rsid w:val="00090DDC"/>
    <w:rsid w:val="000910F2"/>
    <w:rsid w:val="0009575A"/>
    <w:rsid w:val="00095C9B"/>
    <w:rsid w:val="000A57F0"/>
    <w:rsid w:val="000A62FD"/>
    <w:rsid w:val="000A6D6D"/>
    <w:rsid w:val="000B198E"/>
    <w:rsid w:val="000B25F9"/>
    <w:rsid w:val="000C1029"/>
    <w:rsid w:val="000C74FE"/>
    <w:rsid w:val="000D057A"/>
    <w:rsid w:val="000D5F58"/>
    <w:rsid w:val="000E452A"/>
    <w:rsid w:val="000E7147"/>
    <w:rsid w:val="0010035F"/>
    <w:rsid w:val="0011541D"/>
    <w:rsid w:val="00120260"/>
    <w:rsid w:val="0012112B"/>
    <w:rsid w:val="00125FD3"/>
    <w:rsid w:val="001402BF"/>
    <w:rsid w:val="00143A87"/>
    <w:rsid w:val="00153794"/>
    <w:rsid w:val="00164685"/>
    <w:rsid w:val="00167582"/>
    <w:rsid w:val="00171859"/>
    <w:rsid w:val="00177037"/>
    <w:rsid w:val="001B2D74"/>
    <w:rsid w:val="001D034D"/>
    <w:rsid w:val="001D78D5"/>
    <w:rsid w:val="001E0EEB"/>
    <w:rsid w:val="001F69EF"/>
    <w:rsid w:val="001F6D27"/>
    <w:rsid w:val="002375FC"/>
    <w:rsid w:val="00240822"/>
    <w:rsid w:val="00247A79"/>
    <w:rsid w:val="002511BD"/>
    <w:rsid w:val="00253036"/>
    <w:rsid w:val="002556B3"/>
    <w:rsid w:val="002724D9"/>
    <w:rsid w:val="00284169"/>
    <w:rsid w:val="00295639"/>
    <w:rsid w:val="002A05E5"/>
    <w:rsid w:val="002A536A"/>
    <w:rsid w:val="002B0DDC"/>
    <w:rsid w:val="002B1A76"/>
    <w:rsid w:val="002B273F"/>
    <w:rsid w:val="002C41BD"/>
    <w:rsid w:val="002C4275"/>
    <w:rsid w:val="002C4600"/>
    <w:rsid w:val="002D0C29"/>
    <w:rsid w:val="002D4DEE"/>
    <w:rsid w:val="002D7884"/>
    <w:rsid w:val="00302B6B"/>
    <w:rsid w:val="003054FA"/>
    <w:rsid w:val="00305C3B"/>
    <w:rsid w:val="0031223A"/>
    <w:rsid w:val="00312DEA"/>
    <w:rsid w:val="00317DBE"/>
    <w:rsid w:val="00326F48"/>
    <w:rsid w:val="00335366"/>
    <w:rsid w:val="00344BCF"/>
    <w:rsid w:val="0037581D"/>
    <w:rsid w:val="003826CC"/>
    <w:rsid w:val="00384D56"/>
    <w:rsid w:val="003A078E"/>
    <w:rsid w:val="003A1720"/>
    <w:rsid w:val="003A183B"/>
    <w:rsid w:val="003A23A6"/>
    <w:rsid w:val="003A32F8"/>
    <w:rsid w:val="003A4B88"/>
    <w:rsid w:val="003B45AA"/>
    <w:rsid w:val="003B5DB9"/>
    <w:rsid w:val="003D4F1B"/>
    <w:rsid w:val="003E4A47"/>
    <w:rsid w:val="003E6803"/>
    <w:rsid w:val="003F2FBE"/>
    <w:rsid w:val="003F376C"/>
    <w:rsid w:val="004015A2"/>
    <w:rsid w:val="00402ADC"/>
    <w:rsid w:val="00405677"/>
    <w:rsid w:val="004060D2"/>
    <w:rsid w:val="00406193"/>
    <w:rsid w:val="00420B2F"/>
    <w:rsid w:val="00420C9F"/>
    <w:rsid w:val="00421F6C"/>
    <w:rsid w:val="00432892"/>
    <w:rsid w:val="00436077"/>
    <w:rsid w:val="0043709D"/>
    <w:rsid w:val="00442C50"/>
    <w:rsid w:val="00446282"/>
    <w:rsid w:val="00464AF0"/>
    <w:rsid w:val="00471DA0"/>
    <w:rsid w:val="00476040"/>
    <w:rsid w:val="004A1560"/>
    <w:rsid w:val="004A24EC"/>
    <w:rsid w:val="004C0CC6"/>
    <w:rsid w:val="004C444F"/>
    <w:rsid w:val="004C5803"/>
    <w:rsid w:val="004E4C8A"/>
    <w:rsid w:val="004F0647"/>
    <w:rsid w:val="004F0A99"/>
    <w:rsid w:val="004F2F0E"/>
    <w:rsid w:val="005025E9"/>
    <w:rsid w:val="00512503"/>
    <w:rsid w:val="0051375D"/>
    <w:rsid w:val="00532E01"/>
    <w:rsid w:val="005427E4"/>
    <w:rsid w:val="005524CE"/>
    <w:rsid w:val="00557C59"/>
    <w:rsid w:val="00560538"/>
    <w:rsid w:val="00581511"/>
    <w:rsid w:val="00583B8D"/>
    <w:rsid w:val="005847BB"/>
    <w:rsid w:val="00591F22"/>
    <w:rsid w:val="005921AE"/>
    <w:rsid w:val="0059411F"/>
    <w:rsid w:val="00595D73"/>
    <w:rsid w:val="005A030A"/>
    <w:rsid w:val="005A042C"/>
    <w:rsid w:val="005A4AD5"/>
    <w:rsid w:val="005A5E95"/>
    <w:rsid w:val="005B18F6"/>
    <w:rsid w:val="005B3A74"/>
    <w:rsid w:val="005B4EE8"/>
    <w:rsid w:val="005D043F"/>
    <w:rsid w:val="005E1C02"/>
    <w:rsid w:val="005E3E7F"/>
    <w:rsid w:val="005E45CF"/>
    <w:rsid w:val="00602CA2"/>
    <w:rsid w:val="00604A27"/>
    <w:rsid w:val="00610861"/>
    <w:rsid w:val="006128DA"/>
    <w:rsid w:val="006178B7"/>
    <w:rsid w:val="00627ECF"/>
    <w:rsid w:val="00643117"/>
    <w:rsid w:val="00644BCE"/>
    <w:rsid w:val="00652C27"/>
    <w:rsid w:val="00664709"/>
    <w:rsid w:val="006B2278"/>
    <w:rsid w:val="006C335F"/>
    <w:rsid w:val="006D50FC"/>
    <w:rsid w:val="006D624C"/>
    <w:rsid w:val="006F13ED"/>
    <w:rsid w:val="006F5206"/>
    <w:rsid w:val="007144ED"/>
    <w:rsid w:val="00717830"/>
    <w:rsid w:val="00720B0B"/>
    <w:rsid w:val="0072486C"/>
    <w:rsid w:val="0074282D"/>
    <w:rsid w:val="0075273F"/>
    <w:rsid w:val="007536AB"/>
    <w:rsid w:val="00770DF6"/>
    <w:rsid w:val="00771261"/>
    <w:rsid w:val="007768EB"/>
    <w:rsid w:val="007963A1"/>
    <w:rsid w:val="007D21A3"/>
    <w:rsid w:val="007D6802"/>
    <w:rsid w:val="007E677A"/>
    <w:rsid w:val="007E73B7"/>
    <w:rsid w:val="007F1E78"/>
    <w:rsid w:val="007F41E9"/>
    <w:rsid w:val="007F70B5"/>
    <w:rsid w:val="007F785D"/>
    <w:rsid w:val="00802A56"/>
    <w:rsid w:val="00851430"/>
    <w:rsid w:val="00871C2E"/>
    <w:rsid w:val="008723C0"/>
    <w:rsid w:val="00873136"/>
    <w:rsid w:val="00875C7B"/>
    <w:rsid w:val="00885C86"/>
    <w:rsid w:val="008936B5"/>
    <w:rsid w:val="008948C8"/>
    <w:rsid w:val="008A7DDA"/>
    <w:rsid w:val="008B0137"/>
    <w:rsid w:val="008B2E8A"/>
    <w:rsid w:val="008C4A9F"/>
    <w:rsid w:val="008E4382"/>
    <w:rsid w:val="008F2B79"/>
    <w:rsid w:val="0090696D"/>
    <w:rsid w:val="00906B02"/>
    <w:rsid w:val="0092636D"/>
    <w:rsid w:val="00944FF6"/>
    <w:rsid w:val="00975665"/>
    <w:rsid w:val="00976E58"/>
    <w:rsid w:val="00977234"/>
    <w:rsid w:val="00983FBE"/>
    <w:rsid w:val="00985B69"/>
    <w:rsid w:val="00992B5C"/>
    <w:rsid w:val="009A1E40"/>
    <w:rsid w:val="009A313C"/>
    <w:rsid w:val="009A37A1"/>
    <w:rsid w:val="009B2225"/>
    <w:rsid w:val="009E2BCC"/>
    <w:rsid w:val="009F3D69"/>
    <w:rsid w:val="00A13950"/>
    <w:rsid w:val="00A172B3"/>
    <w:rsid w:val="00A22096"/>
    <w:rsid w:val="00A25276"/>
    <w:rsid w:val="00A31AE8"/>
    <w:rsid w:val="00A36BA9"/>
    <w:rsid w:val="00A46A29"/>
    <w:rsid w:val="00A514C7"/>
    <w:rsid w:val="00A52564"/>
    <w:rsid w:val="00A837A7"/>
    <w:rsid w:val="00A957F1"/>
    <w:rsid w:val="00A95C69"/>
    <w:rsid w:val="00AA0590"/>
    <w:rsid w:val="00AA237F"/>
    <w:rsid w:val="00AA65B6"/>
    <w:rsid w:val="00AB3CA4"/>
    <w:rsid w:val="00AB4E98"/>
    <w:rsid w:val="00AC3ECF"/>
    <w:rsid w:val="00AD3AC0"/>
    <w:rsid w:val="00AD450F"/>
    <w:rsid w:val="00AE032D"/>
    <w:rsid w:val="00AE0506"/>
    <w:rsid w:val="00AE4BC3"/>
    <w:rsid w:val="00AE5DDF"/>
    <w:rsid w:val="00AF451D"/>
    <w:rsid w:val="00AF6B2B"/>
    <w:rsid w:val="00B000A2"/>
    <w:rsid w:val="00B03D18"/>
    <w:rsid w:val="00B13280"/>
    <w:rsid w:val="00B269B0"/>
    <w:rsid w:val="00B26D6C"/>
    <w:rsid w:val="00B3745A"/>
    <w:rsid w:val="00B53A62"/>
    <w:rsid w:val="00B579A3"/>
    <w:rsid w:val="00B60563"/>
    <w:rsid w:val="00B606C1"/>
    <w:rsid w:val="00B84F19"/>
    <w:rsid w:val="00B917FD"/>
    <w:rsid w:val="00BB02E3"/>
    <w:rsid w:val="00BB5589"/>
    <w:rsid w:val="00BF3785"/>
    <w:rsid w:val="00C0116A"/>
    <w:rsid w:val="00C21D11"/>
    <w:rsid w:val="00C23DE5"/>
    <w:rsid w:val="00C256DD"/>
    <w:rsid w:val="00C34F07"/>
    <w:rsid w:val="00C35B30"/>
    <w:rsid w:val="00C40ACA"/>
    <w:rsid w:val="00C4488C"/>
    <w:rsid w:val="00C507E1"/>
    <w:rsid w:val="00C61D56"/>
    <w:rsid w:val="00C76916"/>
    <w:rsid w:val="00C77CE4"/>
    <w:rsid w:val="00C93093"/>
    <w:rsid w:val="00C95E0E"/>
    <w:rsid w:val="00CA0996"/>
    <w:rsid w:val="00CA487C"/>
    <w:rsid w:val="00CB3D7B"/>
    <w:rsid w:val="00CC5D7F"/>
    <w:rsid w:val="00CC6B42"/>
    <w:rsid w:val="00CC7A30"/>
    <w:rsid w:val="00CD6DF8"/>
    <w:rsid w:val="00CE1D26"/>
    <w:rsid w:val="00CF2153"/>
    <w:rsid w:val="00CF76AA"/>
    <w:rsid w:val="00D006E3"/>
    <w:rsid w:val="00D118BC"/>
    <w:rsid w:val="00D12A5F"/>
    <w:rsid w:val="00D17FF5"/>
    <w:rsid w:val="00D33512"/>
    <w:rsid w:val="00D448CC"/>
    <w:rsid w:val="00D7119E"/>
    <w:rsid w:val="00D71DC5"/>
    <w:rsid w:val="00D806D9"/>
    <w:rsid w:val="00D876D3"/>
    <w:rsid w:val="00D87A1B"/>
    <w:rsid w:val="00D954FD"/>
    <w:rsid w:val="00DB556B"/>
    <w:rsid w:val="00DC396C"/>
    <w:rsid w:val="00DC6E6D"/>
    <w:rsid w:val="00DC7C2C"/>
    <w:rsid w:val="00DD7C7C"/>
    <w:rsid w:val="00DF04FA"/>
    <w:rsid w:val="00DF7772"/>
    <w:rsid w:val="00E032D3"/>
    <w:rsid w:val="00E106AC"/>
    <w:rsid w:val="00E27187"/>
    <w:rsid w:val="00E51E97"/>
    <w:rsid w:val="00E52569"/>
    <w:rsid w:val="00E555DC"/>
    <w:rsid w:val="00E6355A"/>
    <w:rsid w:val="00E80112"/>
    <w:rsid w:val="00E90407"/>
    <w:rsid w:val="00E9683F"/>
    <w:rsid w:val="00EA4397"/>
    <w:rsid w:val="00EC0FCC"/>
    <w:rsid w:val="00EC520B"/>
    <w:rsid w:val="00ED3D72"/>
    <w:rsid w:val="00EF5B27"/>
    <w:rsid w:val="00F01AF8"/>
    <w:rsid w:val="00F02A9F"/>
    <w:rsid w:val="00F04EB1"/>
    <w:rsid w:val="00F37B6D"/>
    <w:rsid w:val="00F52514"/>
    <w:rsid w:val="00F54A51"/>
    <w:rsid w:val="00F6253A"/>
    <w:rsid w:val="00F77370"/>
    <w:rsid w:val="00F92BC0"/>
    <w:rsid w:val="00FA29F0"/>
    <w:rsid w:val="00FB19C1"/>
    <w:rsid w:val="00FB20D1"/>
    <w:rsid w:val="00FB2856"/>
    <w:rsid w:val="00FC1249"/>
    <w:rsid w:val="00FD2E90"/>
    <w:rsid w:val="00FE396E"/>
    <w:rsid w:val="00FF4C5D"/>
    <w:rsid w:val="00FF509E"/>
    <w:rsid w:val="015AE379"/>
    <w:rsid w:val="01661D44"/>
    <w:rsid w:val="0492843B"/>
    <w:rsid w:val="069B93EE"/>
    <w:rsid w:val="071CCDA8"/>
    <w:rsid w:val="072FFD0F"/>
    <w:rsid w:val="0787695B"/>
    <w:rsid w:val="0837644F"/>
    <w:rsid w:val="0879B45A"/>
    <w:rsid w:val="09BB5DD6"/>
    <w:rsid w:val="09D190DB"/>
    <w:rsid w:val="09D334B0"/>
    <w:rsid w:val="0ABE7C44"/>
    <w:rsid w:val="0AC91050"/>
    <w:rsid w:val="0B585D27"/>
    <w:rsid w:val="0B773E0D"/>
    <w:rsid w:val="0BF03ECB"/>
    <w:rsid w:val="0D6B3CAA"/>
    <w:rsid w:val="0FCE9FA1"/>
    <w:rsid w:val="12E3EEB1"/>
    <w:rsid w:val="12E4AD09"/>
    <w:rsid w:val="13439C02"/>
    <w:rsid w:val="13AA6EB5"/>
    <w:rsid w:val="14F41677"/>
    <w:rsid w:val="1715B396"/>
    <w:rsid w:val="17500EA1"/>
    <w:rsid w:val="18AB22C7"/>
    <w:rsid w:val="19435675"/>
    <w:rsid w:val="196E5C76"/>
    <w:rsid w:val="19E59C84"/>
    <w:rsid w:val="1A3F05A2"/>
    <w:rsid w:val="1B37C8BE"/>
    <w:rsid w:val="1B969653"/>
    <w:rsid w:val="1C271489"/>
    <w:rsid w:val="1D3A681A"/>
    <w:rsid w:val="1D47D34B"/>
    <w:rsid w:val="1E2069F3"/>
    <w:rsid w:val="1E485B0C"/>
    <w:rsid w:val="1E5FDE71"/>
    <w:rsid w:val="1E89F4CC"/>
    <w:rsid w:val="1EA6FCC3"/>
    <w:rsid w:val="1EA83917"/>
    <w:rsid w:val="20869997"/>
    <w:rsid w:val="248DBDB9"/>
    <w:rsid w:val="2687DF71"/>
    <w:rsid w:val="2873023E"/>
    <w:rsid w:val="293E4679"/>
    <w:rsid w:val="2B3C53CD"/>
    <w:rsid w:val="2C48532E"/>
    <w:rsid w:val="3030FF90"/>
    <w:rsid w:val="321F60F1"/>
    <w:rsid w:val="32ED1645"/>
    <w:rsid w:val="331E1AB8"/>
    <w:rsid w:val="336E4FFF"/>
    <w:rsid w:val="3415614E"/>
    <w:rsid w:val="367B0887"/>
    <w:rsid w:val="36A5F0C1"/>
    <w:rsid w:val="37FD0C33"/>
    <w:rsid w:val="38E36840"/>
    <w:rsid w:val="3984B11C"/>
    <w:rsid w:val="399A3E55"/>
    <w:rsid w:val="3A61FFE5"/>
    <w:rsid w:val="3AF0E4F6"/>
    <w:rsid w:val="3D0AEEA1"/>
    <w:rsid w:val="3EBAB4A2"/>
    <w:rsid w:val="3FCB994D"/>
    <w:rsid w:val="3FDD7E76"/>
    <w:rsid w:val="40A5C3BE"/>
    <w:rsid w:val="413E8222"/>
    <w:rsid w:val="4150E3E1"/>
    <w:rsid w:val="43177625"/>
    <w:rsid w:val="4324A808"/>
    <w:rsid w:val="439F6C2B"/>
    <w:rsid w:val="445F3D41"/>
    <w:rsid w:val="448DCF20"/>
    <w:rsid w:val="4599C43A"/>
    <w:rsid w:val="45A6039D"/>
    <w:rsid w:val="45FF5320"/>
    <w:rsid w:val="476A93D4"/>
    <w:rsid w:val="476DBAB7"/>
    <w:rsid w:val="48132FFD"/>
    <w:rsid w:val="482E4A7D"/>
    <w:rsid w:val="4885EEAA"/>
    <w:rsid w:val="48A95842"/>
    <w:rsid w:val="48E3F336"/>
    <w:rsid w:val="49CAA6FD"/>
    <w:rsid w:val="49E4F6D4"/>
    <w:rsid w:val="49E69B51"/>
    <w:rsid w:val="4A4D1629"/>
    <w:rsid w:val="4A9ABC04"/>
    <w:rsid w:val="4AD74561"/>
    <w:rsid w:val="4B58812E"/>
    <w:rsid w:val="4B732919"/>
    <w:rsid w:val="4B756132"/>
    <w:rsid w:val="5034EA13"/>
    <w:rsid w:val="5089DF89"/>
    <w:rsid w:val="541967EE"/>
    <w:rsid w:val="542BB9F6"/>
    <w:rsid w:val="5442D56D"/>
    <w:rsid w:val="5611A8C7"/>
    <w:rsid w:val="56EAFB10"/>
    <w:rsid w:val="577C08E6"/>
    <w:rsid w:val="57D9F7AB"/>
    <w:rsid w:val="57F40506"/>
    <w:rsid w:val="585CCDDF"/>
    <w:rsid w:val="5A272CDD"/>
    <w:rsid w:val="5B68E20F"/>
    <w:rsid w:val="5B832C4C"/>
    <w:rsid w:val="5BCF3A0D"/>
    <w:rsid w:val="5D255302"/>
    <w:rsid w:val="5EA082D1"/>
    <w:rsid w:val="5EC7B6D3"/>
    <w:rsid w:val="5F123428"/>
    <w:rsid w:val="5F6702D5"/>
    <w:rsid w:val="5F97A101"/>
    <w:rsid w:val="603C5332"/>
    <w:rsid w:val="60576C66"/>
    <w:rsid w:val="60CBF95B"/>
    <w:rsid w:val="60F658B4"/>
    <w:rsid w:val="615DED81"/>
    <w:rsid w:val="6174F39B"/>
    <w:rsid w:val="622EF6EB"/>
    <w:rsid w:val="62FAA1BE"/>
    <w:rsid w:val="63F0547C"/>
    <w:rsid w:val="64509B84"/>
    <w:rsid w:val="64EC7918"/>
    <w:rsid w:val="6601039C"/>
    <w:rsid w:val="673F99A5"/>
    <w:rsid w:val="67539E34"/>
    <w:rsid w:val="67862F4C"/>
    <w:rsid w:val="682A3EB3"/>
    <w:rsid w:val="684DDE76"/>
    <w:rsid w:val="69A244AA"/>
    <w:rsid w:val="69FAE394"/>
    <w:rsid w:val="6BCF9159"/>
    <w:rsid w:val="6CEB8A33"/>
    <w:rsid w:val="6DE68938"/>
    <w:rsid w:val="6E477978"/>
    <w:rsid w:val="6EF9F72F"/>
    <w:rsid w:val="6F12EB3D"/>
    <w:rsid w:val="6F797A95"/>
    <w:rsid w:val="70413C25"/>
    <w:rsid w:val="71154AF6"/>
    <w:rsid w:val="712D1192"/>
    <w:rsid w:val="71C2FFE9"/>
    <w:rsid w:val="725A0C6E"/>
    <w:rsid w:val="727334CB"/>
    <w:rsid w:val="72CEC7E2"/>
    <w:rsid w:val="72D835EC"/>
    <w:rsid w:val="72E9DE5B"/>
    <w:rsid w:val="731DE8F6"/>
    <w:rsid w:val="734D3B67"/>
    <w:rsid w:val="74A3FA41"/>
    <w:rsid w:val="76CB5E21"/>
    <w:rsid w:val="78E47209"/>
    <w:rsid w:val="79B5DE75"/>
    <w:rsid w:val="7A1C19EE"/>
    <w:rsid w:val="7B1A78CC"/>
    <w:rsid w:val="7B4BA223"/>
    <w:rsid w:val="7BADE41C"/>
    <w:rsid w:val="7BF53D4E"/>
    <w:rsid w:val="7F2A6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80AD21"/>
  <w15:docId w15:val="{0EEC6A62-CF02-4765-8FF0-5AF4A409B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vgu_Text"/>
    <w:qFormat/>
    <w:rsid w:val="002556B3"/>
    <w:pPr>
      <w:spacing w:before="240" w:after="0" w:line="360" w:lineRule="auto"/>
      <w:ind w:firstLine="851"/>
      <w:contextualSpacing/>
      <w:jc w:val="both"/>
    </w:pPr>
    <w:rPr>
      <w:rFonts w:ascii="Times New Roman" w:eastAsiaTheme="minorEastAsia" w:hAnsi="Times New Roman"/>
      <w:sz w:val="24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636D"/>
    <w:pPr>
      <w:keepNext/>
      <w:keepLines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95D7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5D7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ormattext">
    <w:name w:val="formattext"/>
    <w:basedOn w:val="Normal"/>
    <w:rsid w:val="0010035F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table" w:styleId="TableGrid">
    <w:name w:val="Table Grid"/>
    <w:basedOn w:val="TableNormal"/>
    <w:uiPriority w:val="39"/>
    <w:rsid w:val="00312D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269B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69B0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A183B"/>
    <w:rPr>
      <w:color w:val="0563C1" w:themeColor="hyperlink"/>
      <w:u w:val="single"/>
    </w:rPr>
  </w:style>
  <w:style w:type="paragraph" w:styleId="ListParagraph">
    <w:name w:val="List Paragraph"/>
    <w:aliases w:val="vgu_List1"/>
    <w:basedOn w:val="Normal"/>
    <w:link w:val="ListParagraphChar"/>
    <w:uiPriority w:val="34"/>
    <w:qFormat/>
    <w:rsid w:val="00247A79"/>
    <w:pPr>
      <w:keepLines/>
      <w:numPr>
        <w:numId w:val="8"/>
      </w:numPr>
      <w:tabs>
        <w:tab w:val="left" w:pos="1276"/>
      </w:tabs>
    </w:pPr>
  </w:style>
  <w:style w:type="character" w:customStyle="1" w:styleId="Heading1Char">
    <w:name w:val="Heading 1 Char"/>
    <w:basedOn w:val="DefaultParagraphFont"/>
    <w:link w:val="Heading1"/>
    <w:uiPriority w:val="9"/>
    <w:rsid w:val="009263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2636D"/>
    <w:pPr>
      <w:spacing w:line="259" w:lineRule="auto"/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92636D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636D"/>
  </w:style>
  <w:style w:type="paragraph" w:styleId="Footer">
    <w:name w:val="footer"/>
    <w:basedOn w:val="Normal"/>
    <w:link w:val="FooterChar"/>
    <w:uiPriority w:val="99"/>
    <w:unhideWhenUsed/>
    <w:rsid w:val="0092636D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636D"/>
  </w:style>
  <w:style w:type="paragraph" w:styleId="TOC1">
    <w:name w:val="toc 1"/>
    <w:basedOn w:val="Normal"/>
    <w:next w:val="Normal"/>
    <w:autoRedefine/>
    <w:uiPriority w:val="39"/>
    <w:unhideWhenUsed/>
    <w:rsid w:val="006128DA"/>
    <w:pPr>
      <w:spacing w:after="100"/>
    </w:pPr>
  </w:style>
  <w:style w:type="paragraph" w:styleId="Caption">
    <w:name w:val="caption"/>
    <w:basedOn w:val="Normal"/>
    <w:next w:val="Normal"/>
    <w:uiPriority w:val="35"/>
    <w:unhideWhenUsed/>
    <w:qFormat/>
    <w:rsid w:val="00B84F19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customStyle="1" w:styleId="vguxTitleDocName">
    <w:name w:val="vgux_TitleDocName"/>
    <w:basedOn w:val="Normal"/>
    <w:qFormat/>
    <w:rsid w:val="00595D73"/>
    <w:pPr>
      <w:spacing w:before="480" w:after="120"/>
      <w:jc w:val="center"/>
    </w:pPr>
    <w:rPr>
      <w:b/>
      <w:caps/>
      <w:sz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595D7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5D7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1212">
    <w:name w:val="Абзац 12пт 1.2 интервал"/>
    <w:basedOn w:val="Normal"/>
    <w:link w:val="12120"/>
    <w:qFormat/>
    <w:rsid w:val="00DC7C2C"/>
    <w:pPr>
      <w:keepLines/>
      <w:suppressAutoHyphens/>
      <w:autoSpaceDE w:val="0"/>
      <w:autoSpaceDN w:val="0"/>
      <w:adjustRightInd w:val="0"/>
      <w:spacing w:before="60" w:after="60" w:line="288" w:lineRule="auto"/>
    </w:pPr>
    <w:rPr>
      <w:rFonts w:eastAsia="Times New Roman" w:cs="Times New Roman"/>
      <w:sz w:val="28"/>
      <w:szCs w:val="20"/>
    </w:rPr>
  </w:style>
  <w:style w:type="paragraph" w:customStyle="1" w:styleId="141">
    <w:name w:val="Таблица 14 пт 1 интервал"/>
    <w:basedOn w:val="Normal"/>
    <w:link w:val="1410"/>
    <w:qFormat/>
    <w:rsid w:val="00DC7C2C"/>
    <w:pPr>
      <w:keepLines/>
      <w:autoSpaceDE w:val="0"/>
      <w:autoSpaceDN w:val="0"/>
      <w:adjustRightInd w:val="0"/>
      <w:spacing w:before="60" w:after="60" w:line="240" w:lineRule="auto"/>
    </w:pPr>
    <w:rPr>
      <w:rFonts w:eastAsia="Times New Roman" w:cs="Times New Roman"/>
      <w:sz w:val="28"/>
      <w:szCs w:val="20"/>
    </w:rPr>
  </w:style>
  <w:style w:type="character" w:customStyle="1" w:styleId="1410">
    <w:name w:val="Таблица 14 пт 1 интервал Знак"/>
    <w:link w:val="141"/>
    <w:rsid w:val="00DC7C2C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2120">
    <w:name w:val="Абзац 12пт 1.2 интервал Знак"/>
    <w:link w:val="1212"/>
    <w:rsid w:val="00DC7C2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75273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5273F"/>
    <w:pPr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7E677A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ListParagraphChar">
    <w:name w:val="List Paragraph Char"/>
    <w:aliases w:val="vgu_List1 Char"/>
    <w:basedOn w:val="DefaultParagraphFont"/>
    <w:link w:val="ListParagraph"/>
    <w:uiPriority w:val="34"/>
    <w:locked/>
    <w:rsid w:val="00247A79"/>
    <w:rPr>
      <w:rFonts w:ascii="Times New Roman" w:eastAsiaTheme="minorEastAsia" w:hAnsi="Times New Roman"/>
      <w:sz w:val="24"/>
      <w:lang w:eastAsia="ru-RU"/>
    </w:rPr>
  </w:style>
  <w:style w:type="paragraph" w:customStyle="1" w:styleId="vguList2">
    <w:name w:val="vgu_List2"/>
    <w:basedOn w:val="ListParagraph"/>
    <w:qFormat/>
    <w:rsid w:val="00247A79"/>
    <w:pPr>
      <w:tabs>
        <w:tab w:val="left" w:pos="2268"/>
      </w:tabs>
      <w:spacing w:before="0"/>
      <w:ind w:left="0" w:firstLine="1701"/>
    </w:pPr>
  </w:style>
  <w:style w:type="paragraph" w:styleId="NoSpacing">
    <w:name w:val="No Spacing"/>
    <w:uiPriority w:val="1"/>
    <w:qFormat/>
    <w:rsid w:val="000A57F0"/>
    <w:pPr>
      <w:spacing w:after="0" w:line="240" w:lineRule="auto"/>
      <w:ind w:firstLine="851"/>
      <w:contextualSpacing/>
      <w:jc w:val="both"/>
    </w:pPr>
    <w:rPr>
      <w:rFonts w:ascii="Times New Roman" w:eastAsiaTheme="minorEastAsia" w:hAnsi="Times New Roman"/>
      <w:sz w:val="24"/>
      <w:lang w:eastAsia="ru-RU"/>
    </w:rPr>
  </w:style>
  <w:style w:type="paragraph" w:customStyle="1" w:styleId="ds-markdown-paragraph">
    <w:name w:val="ds-markdown-paragraph"/>
    <w:basedOn w:val="Normal"/>
    <w:rsid w:val="00802A56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802A5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1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8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3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17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8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0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3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6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5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7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8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8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0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5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9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7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8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0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hyperlink" Target="https://github.com/hardeepnarang10/keyboard-pro" TargetMode="External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16" Type="http://schemas.openxmlformats.org/officeDocument/2006/relationships/footer" Target="footer4.xml"/><Relationship Id="rId11" Type="http://schemas.openxmlformats.org/officeDocument/2006/relationships/header" Target="head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s://github.com/prerit85jain/Keyboard_Typing_Game" TargetMode="External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footer" Target="footer5.xml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19" Type="http://schemas.openxmlformats.org/officeDocument/2006/relationships/image" Target="media/image4.png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yperlink" Target="https://github.com/Dearian27/keyboard" TargetMode="External"/><Relationship Id="rId57" Type="http://schemas.openxmlformats.org/officeDocument/2006/relationships/image" Target="media/image39.png"/><Relationship Id="rId10" Type="http://schemas.openxmlformats.org/officeDocument/2006/relationships/footer" Target="footer1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header" Target="header5.xm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footer" Target="footer6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1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astard\Documents\GitHub\Keyboard-trainer\&#1058;&#1047;%20&#1089;&#1086;%20&#1089;&#1090;&#1088;&#1091;&#1082;&#1090;&#1091;&#1088;&#1086;&#1081;.doc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7C6D93-D56C-4200-9750-EB24010BB3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ТЗ со структурой.docx</Template>
  <TotalTime>1103</TotalTime>
  <Pages>57</Pages>
  <Words>4548</Words>
  <Characters>25928</Characters>
  <Application>Microsoft Office Word</Application>
  <DocSecurity>0</DocSecurity>
  <Lines>216</Lines>
  <Paragraphs>60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Добрынкин Ярослав Михайлович</dc:creator>
  <cp:lastModifiedBy>bastard</cp:lastModifiedBy>
  <cp:revision>50</cp:revision>
  <cp:lastPrinted>2021-05-17T11:47:00Z</cp:lastPrinted>
  <dcterms:created xsi:type="dcterms:W3CDTF">2025-05-21T13:12:00Z</dcterms:created>
  <dcterms:modified xsi:type="dcterms:W3CDTF">2025-06-06T14:12:00Z</dcterms:modified>
</cp:coreProperties>
</file>