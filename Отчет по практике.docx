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9E1C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bookmarkStart w:id="0" w:name="_Hlk199120068"/>
      <w:bookmarkStart w:id="1" w:name="_Toc156999272"/>
      <w:bookmarkEnd w:id="0"/>
      <w:r w:rsidRPr="008936B5">
        <w:rPr>
          <w:rFonts w:eastAsiaTheme="minorHAnsi" w:cs="Times New Roman"/>
          <w:noProof/>
          <w:sz w:val="22"/>
        </w:rPr>
        <w:drawing>
          <wp:inline distT="0" distB="0" distL="0" distR="0" wp14:anchorId="5514A54C" wp14:editId="14162A68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689C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1664EFEE" w14:textId="77777777" w:rsidR="008936B5" w:rsidRPr="008936B5" w:rsidRDefault="008936B5" w:rsidP="008936B5">
      <w:pPr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УТВЕРЖДАЮ</w:t>
      </w:r>
    </w:p>
    <w:p w14:paraId="39554D56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after="200" w:line="276" w:lineRule="auto"/>
        <w:ind w:left="4678" w:firstLine="0"/>
        <w:contextualSpacing w:val="0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Руководитель практики от Университета</w:t>
      </w:r>
    </w:p>
    <w:p w14:paraId="1884A7D9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__________________________________</w:t>
      </w:r>
    </w:p>
    <w:p w14:paraId="3427EDE0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caps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</w:t>
      </w:r>
      <w:proofErr w:type="gramStart"/>
      <w:r w:rsidRPr="008936B5">
        <w:rPr>
          <w:rFonts w:eastAsia="Times New Roman" w:cs="Times New Roman"/>
          <w:i/>
          <w:szCs w:val="24"/>
          <w:vertAlign w:val="superscript"/>
        </w:rPr>
        <w:t xml:space="preserve">должность,   </w:t>
      </w:r>
      <w:proofErr w:type="gramEnd"/>
      <w:r w:rsidRPr="008936B5">
        <w:rPr>
          <w:rFonts w:eastAsia="Times New Roman" w:cs="Times New Roman"/>
          <w:i/>
          <w:caps/>
          <w:szCs w:val="24"/>
          <w:vertAlign w:val="superscript"/>
        </w:rPr>
        <w:t>ФИО)</w:t>
      </w:r>
    </w:p>
    <w:p w14:paraId="7ADD6D22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3828" w:firstLine="0"/>
        <w:contextualSpacing w:val="0"/>
        <w:rPr>
          <w:rFonts w:eastAsia="Times New Roman" w:cs="Times New Roman"/>
          <w:caps/>
          <w:szCs w:val="24"/>
        </w:rPr>
      </w:pPr>
      <w:r w:rsidRPr="008936B5">
        <w:rPr>
          <w:rFonts w:eastAsia="Times New Roman" w:cs="Times New Roman"/>
          <w:caps/>
          <w:szCs w:val="24"/>
        </w:rPr>
        <w:t xml:space="preserve">  МП      ___________________________________</w:t>
      </w:r>
    </w:p>
    <w:p w14:paraId="1BB0AB7D" w14:textId="77777777" w:rsidR="008936B5" w:rsidRPr="008936B5" w:rsidRDefault="008936B5" w:rsidP="008936B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0" w:line="240" w:lineRule="auto"/>
        <w:ind w:left="4678" w:firstLine="0"/>
        <w:contextualSpacing w:val="0"/>
        <w:jc w:val="center"/>
        <w:rPr>
          <w:rFonts w:eastAsia="Times New Roman" w:cs="Times New Roman"/>
          <w:i/>
          <w:szCs w:val="24"/>
          <w:vertAlign w:val="superscript"/>
        </w:rPr>
      </w:pPr>
      <w:r w:rsidRPr="008936B5">
        <w:rPr>
          <w:rFonts w:eastAsia="Times New Roman" w:cs="Times New Roman"/>
          <w:i/>
          <w:szCs w:val="24"/>
          <w:vertAlign w:val="superscript"/>
        </w:rPr>
        <w:t>(Подпись)</w:t>
      </w:r>
    </w:p>
    <w:p w14:paraId="63AF90E2" w14:textId="77777777" w:rsidR="008936B5" w:rsidRPr="008936B5" w:rsidRDefault="008936B5" w:rsidP="008936B5">
      <w:pPr>
        <w:spacing w:before="0" w:line="240" w:lineRule="auto"/>
        <w:ind w:left="5245" w:firstLine="0"/>
        <w:contextualSpacing w:val="0"/>
        <w:jc w:val="left"/>
        <w:textAlignment w:val="baseline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Дата « __» ____________ 202_ год</w:t>
      </w:r>
    </w:p>
    <w:p w14:paraId="615609F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CC916BB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0979E126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23BF20C9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</w:rPr>
      </w:pPr>
      <w:r w:rsidRPr="008936B5">
        <w:rPr>
          <w:rFonts w:eastAsia="Times New Roman" w:cs="Times New Roman"/>
          <w:b/>
          <w:bCs/>
          <w:sz w:val="28"/>
          <w:szCs w:val="28"/>
        </w:rPr>
        <w:t>ОТЧЕТ</w:t>
      </w:r>
    </w:p>
    <w:p w14:paraId="76597869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/>
          <w:bCs/>
          <w:sz w:val="28"/>
          <w:szCs w:val="28"/>
          <w:lang w:eastAsia="en-US"/>
        </w:rPr>
        <w:t xml:space="preserve">ПО УЧЕБНОЙ ПРАКТИКЕ </w:t>
      </w:r>
    </w:p>
    <w:p w14:paraId="616D599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p w14:paraId="3B12E307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 w:val="28"/>
          <w:szCs w:val="28"/>
          <w:lang w:eastAsia="en-US"/>
        </w:rPr>
      </w:pPr>
      <w:r w:rsidRPr="008936B5">
        <w:rPr>
          <w:rFonts w:eastAsia="Times New Roman" w:cs="Times New Roman"/>
          <w:bCs/>
          <w:sz w:val="28"/>
          <w:szCs w:val="28"/>
          <w:lang w:eastAsia="en-US"/>
        </w:rPr>
        <w:t>ПМ.05 Проектирование и разработка информационных систем</w:t>
      </w:r>
    </w:p>
    <w:p w14:paraId="5E9C4FF8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8936B5" w:rsidRPr="008936B5" w14:paraId="0A6D2E65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DB4C16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325862A8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9998A39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 обучающегося)</w:t>
            </w:r>
          </w:p>
        </w:tc>
      </w:tr>
      <w:tr w:rsidR="008936B5" w:rsidRPr="008936B5" w14:paraId="015F6B2C" w14:textId="77777777" w:rsidTr="00533A05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03CD987B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29498140" w14:textId="77777777" w:rsidTr="00533A05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449F2B3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(специальность)</w:t>
            </w:r>
          </w:p>
        </w:tc>
      </w:tr>
      <w:tr w:rsidR="008936B5" w:rsidRPr="008936B5" w14:paraId="306A2E26" w14:textId="77777777" w:rsidTr="00533A05">
        <w:trPr>
          <w:trHeight w:val="283"/>
        </w:trPr>
        <w:tc>
          <w:tcPr>
            <w:tcW w:w="9498" w:type="dxa"/>
            <w:gridSpan w:val="2"/>
            <w:vAlign w:val="center"/>
          </w:tcPr>
          <w:p w14:paraId="03F02FE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E1C46D9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747925F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66B37855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68DEC68F" w14:textId="77777777" w:rsidTr="00533A05">
        <w:trPr>
          <w:trHeight w:val="283"/>
        </w:trPr>
        <w:tc>
          <w:tcPr>
            <w:tcW w:w="3402" w:type="dxa"/>
            <w:vAlign w:val="center"/>
          </w:tcPr>
          <w:p w14:paraId="6DD6B0DF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04C4422" w14:textId="77777777" w:rsidR="008936B5" w:rsidRPr="008936B5" w:rsidRDefault="008936B5" w:rsidP="008936B5">
            <w:pPr>
              <w:spacing w:before="0" w:line="240" w:lineRule="auto"/>
              <w:ind w:firstLine="5421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2B871A27" w14:textId="77777777" w:rsidTr="00533A05">
        <w:trPr>
          <w:trHeight w:val="316"/>
        </w:trPr>
        <w:tc>
          <w:tcPr>
            <w:tcW w:w="3402" w:type="dxa"/>
            <w:vAlign w:val="bottom"/>
            <w:hideMark/>
          </w:tcPr>
          <w:p w14:paraId="45743F9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17B8E71E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ФГБОУ ВО «Вятский государственный университет», </w:t>
            </w:r>
          </w:p>
        </w:tc>
      </w:tr>
      <w:tr w:rsidR="008936B5" w:rsidRPr="008936B5" w14:paraId="6DA43DAE" w14:textId="77777777" w:rsidTr="00533A05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903231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866B3F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(наименование организации, структурного подразделения организации)</w:t>
            </w:r>
          </w:p>
          <w:p w14:paraId="671255E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  <w:p w14:paraId="45767CF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i/>
                <w:sz w:val="16"/>
                <w:szCs w:val="16"/>
                <w:lang w:eastAsia="en-US"/>
              </w:rPr>
            </w:pPr>
          </w:p>
        </w:tc>
      </w:tr>
      <w:tr w:rsidR="008936B5" w:rsidRPr="008936B5" w14:paraId="1E5F2A4F" w14:textId="77777777" w:rsidTr="00533A05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50DF406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FB5D95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</w:tr>
    </w:tbl>
    <w:p w14:paraId="43E6D46B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p w14:paraId="096FDDCC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lang w:eastAsia="en-US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8936B5" w:rsidRPr="008936B5" w14:paraId="1923A507" w14:textId="77777777" w:rsidTr="00533A05">
        <w:trPr>
          <w:trHeight w:val="371"/>
        </w:trPr>
        <w:tc>
          <w:tcPr>
            <w:tcW w:w="2977" w:type="dxa"/>
            <w:vAlign w:val="bottom"/>
          </w:tcPr>
          <w:p w14:paraId="239C95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13D6C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6FE8C0E6" w14:textId="77777777" w:rsidTr="00533A05">
        <w:trPr>
          <w:trHeight w:val="689"/>
        </w:trPr>
        <w:tc>
          <w:tcPr>
            <w:tcW w:w="2977" w:type="dxa"/>
            <w:vAlign w:val="bottom"/>
            <w:hideMark/>
          </w:tcPr>
          <w:p w14:paraId="077EC66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258D19A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11D1D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78" w:type="dxa"/>
            <w:vAlign w:val="bottom"/>
          </w:tcPr>
          <w:p w14:paraId="4506E27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42B9AF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9" w:type="dxa"/>
            <w:vAlign w:val="bottom"/>
          </w:tcPr>
          <w:p w14:paraId="07E3FEF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B94DC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0F2553E8" w14:textId="77777777" w:rsidTr="00533A05">
        <w:tc>
          <w:tcPr>
            <w:tcW w:w="2977" w:type="dxa"/>
          </w:tcPr>
          <w:p w14:paraId="4F3D24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7BF5F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(дата)</w:t>
            </w:r>
          </w:p>
        </w:tc>
        <w:tc>
          <w:tcPr>
            <w:tcW w:w="278" w:type="dxa"/>
          </w:tcPr>
          <w:p w14:paraId="03C3BBA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7023FA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(подпись)</w:t>
            </w:r>
          </w:p>
        </w:tc>
        <w:tc>
          <w:tcPr>
            <w:tcW w:w="529" w:type="dxa"/>
          </w:tcPr>
          <w:p w14:paraId="7C50783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62045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i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i/>
                <w:sz w:val="18"/>
                <w:szCs w:val="18"/>
                <w:lang w:eastAsia="en-US"/>
              </w:rPr>
              <w:t>(Ф.И.О.)</w:t>
            </w:r>
          </w:p>
        </w:tc>
      </w:tr>
    </w:tbl>
    <w:p w14:paraId="2610A13B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70625E1" w14:textId="77777777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71E81395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6F443C14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27C1BC56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E62E677" w14:textId="77777777" w:rsidR="008936B5" w:rsidRPr="008936B5" w:rsidRDefault="008936B5" w:rsidP="008936B5">
      <w:pPr>
        <w:shd w:val="clear" w:color="auto" w:fill="FFFFFF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</w:pPr>
    </w:p>
    <w:p w14:paraId="4330380D" w14:textId="14527E3A" w:rsidR="008936B5" w:rsidRPr="008936B5" w:rsidRDefault="008936B5" w:rsidP="008936B5">
      <w:pPr>
        <w:shd w:val="clear" w:color="auto" w:fill="FFFFFF" w:themeFill="background1"/>
        <w:spacing w:before="0" w:line="240" w:lineRule="auto"/>
        <w:ind w:firstLine="0"/>
        <w:contextualSpacing w:val="0"/>
        <w:jc w:val="center"/>
        <w:rPr>
          <w:rFonts w:eastAsia="Times New Roman" w:cs="Times New Roman"/>
          <w:szCs w:val="24"/>
        </w:rPr>
        <w:sectPr w:rsidR="008936B5" w:rsidRPr="008936B5" w:rsidSect="008936B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 w:rsidRPr="008936B5">
        <w:rPr>
          <w:rFonts w:eastAsia="Times New Roman" w:cs="Times New Roman"/>
          <w:szCs w:val="24"/>
        </w:rPr>
        <w:t>Киров, 202</w:t>
      </w:r>
      <w:r w:rsidR="00A514C7">
        <w:rPr>
          <w:rFonts w:eastAsia="Times New Roman" w:cs="Times New Roman"/>
          <w:szCs w:val="24"/>
        </w:rPr>
        <w:t>5</w:t>
      </w:r>
      <w:r w:rsidRPr="008936B5">
        <w:rPr>
          <w:rFonts w:eastAsia="Times New Roman" w:cs="Times New Roman"/>
          <w:szCs w:val="24"/>
        </w:rPr>
        <w:t xml:space="preserve"> г.</w:t>
      </w:r>
    </w:p>
    <w:p w14:paraId="2BE315E1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1658A6F" wp14:editId="1F7C9613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35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</w:p>
    <w:p w14:paraId="26B17F5E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center"/>
        <w:rPr>
          <w:rFonts w:eastAsiaTheme="minorHAns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ИНДИВИДУАЛЬНОЕ ЗАДАНИЕ НА ПРАКТИКУ</w:t>
      </w:r>
    </w:p>
    <w:tbl>
      <w:tblPr>
        <w:tblW w:w="9718" w:type="dxa"/>
        <w:tblLayout w:type="fixed"/>
        <w:tblLook w:val="04A0" w:firstRow="1" w:lastRow="0" w:firstColumn="1" w:lastColumn="0" w:noHBand="0" w:noVBand="1"/>
      </w:tblPr>
      <w:tblGrid>
        <w:gridCol w:w="442"/>
        <w:gridCol w:w="2149"/>
        <w:gridCol w:w="435"/>
        <w:gridCol w:w="2422"/>
        <w:gridCol w:w="555"/>
        <w:gridCol w:w="1080"/>
        <w:gridCol w:w="965"/>
        <w:gridCol w:w="1670"/>
      </w:tblGrid>
      <w:tr w:rsidR="008936B5" w:rsidRPr="008936B5" w14:paraId="491354A8" w14:textId="77777777" w:rsidTr="00533A05">
        <w:trPr>
          <w:trHeight w:val="369"/>
        </w:trPr>
        <w:tc>
          <w:tcPr>
            <w:tcW w:w="2591" w:type="dxa"/>
            <w:gridSpan w:val="2"/>
            <w:vAlign w:val="center"/>
            <w:hideMark/>
          </w:tcPr>
          <w:p w14:paraId="02700AAD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7127" w:type="dxa"/>
            <w:gridSpan w:val="6"/>
            <w:tcBorders>
              <w:bottom w:val="single" w:sz="4" w:space="0" w:color="000000" w:themeColor="text1"/>
            </w:tcBorders>
            <w:vAlign w:val="bottom"/>
          </w:tcPr>
          <w:p w14:paraId="1F5633F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6C1F4F0B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5A3930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F4CB0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626B79E8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828503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D99DAC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369377D1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030A32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2" w:space="0" w:color="000000" w:themeColor="text1"/>
            </w:tcBorders>
            <w:vAlign w:val="bottom"/>
          </w:tcPr>
          <w:p w14:paraId="74F0024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18334493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</w:tcPr>
          <w:p w14:paraId="52685EA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Тема индивидуального задания</w:t>
            </w:r>
          </w:p>
        </w:tc>
        <w:tc>
          <w:tcPr>
            <w:tcW w:w="7127" w:type="dxa"/>
            <w:gridSpan w:val="6"/>
            <w:tcBorders>
              <w:top w:val="single" w:sz="2" w:space="0" w:color="000000" w:themeColor="text1"/>
              <w:bottom w:val="single" w:sz="4" w:space="0" w:color="000000" w:themeColor="text1"/>
            </w:tcBorders>
            <w:vAlign w:val="bottom"/>
          </w:tcPr>
          <w:p w14:paraId="0904CCD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Разработка приложения «Клавиатурный тренажер»</w:t>
            </w:r>
          </w:p>
        </w:tc>
      </w:tr>
      <w:tr w:rsidR="008936B5" w:rsidRPr="008936B5" w14:paraId="45CCCFF5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01DA878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378E34D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658ECE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329757B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715" w:type="dxa"/>
            <w:gridSpan w:val="3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730C9C15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2FC3BB79" w14:textId="77777777" w:rsidTr="00533A05">
        <w:trPr>
          <w:trHeight w:val="330"/>
        </w:trPr>
        <w:tc>
          <w:tcPr>
            <w:tcW w:w="2591" w:type="dxa"/>
            <w:gridSpan w:val="2"/>
            <w:vAlign w:val="center"/>
            <w:hideMark/>
          </w:tcPr>
          <w:p w14:paraId="5D52CD6F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4C9FF69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2BF5800" w14:textId="77777777" w:rsidTr="00533A05">
        <w:trPr>
          <w:trHeight w:val="377"/>
        </w:trPr>
        <w:tc>
          <w:tcPr>
            <w:tcW w:w="2591" w:type="dxa"/>
            <w:gridSpan w:val="2"/>
            <w:vAlign w:val="center"/>
          </w:tcPr>
          <w:p w14:paraId="02FBE8C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7127" w:type="dxa"/>
            <w:gridSpan w:val="6"/>
            <w:tcBorders>
              <w:top w:val="single" w:sz="4" w:space="0" w:color="000000" w:themeColor="text1"/>
              <w:bottom w:val="single" w:sz="4" w:space="0" w:color="000000" w:themeColor="text1"/>
            </w:tcBorders>
            <w:hideMark/>
          </w:tcPr>
          <w:p w14:paraId="151DC947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  <w:tr w:rsidR="008936B5" w:rsidRPr="008936B5" w14:paraId="5E90D763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19FD31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№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72D49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zh-CN"/>
              </w:rPr>
            </w:pPr>
            <w:r w:rsidRPr="008936B5">
              <w:rPr>
                <w:rFonts w:eastAsia="Times New Roman" w:cs="Times New Roman"/>
                <w:szCs w:val="24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5211E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Объем работ (час)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85801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pacing w:val="-6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pacing w:val="-6"/>
                <w:sz w:val="22"/>
                <w:lang w:eastAsia="zh-CN"/>
              </w:rPr>
              <w:t>Формируемые компетенции</w:t>
            </w:r>
          </w:p>
        </w:tc>
      </w:tr>
      <w:tr w:rsidR="008936B5" w:rsidRPr="008936B5" w14:paraId="6D2B1D8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A3DEA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1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1D0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BE7BB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9D073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08.</w:t>
            </w:r>
          </w:p>
        </w:tc>
      </w:tr>
      <w:tr w:rsidR="008936B5" w:rsidRPr="008936B5" w14:paraId="7873023E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19902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BAF6AA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95A5D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407C08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02, ОК 06, ОК 07, ОК 09.</w:t>
            </w:r>
          </w:p>
        </w:tc>
      </w:tr>
      <w:tr w:rsidR="008936B5" w:rsidRPr="008936B5" w14:paraId="6F9595F9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F29EB9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6413091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F1039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248F2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01, ОК 09.</w:t>
            </w:r>
          </w:p>
        </w:tc>
      </w:tr>
      <w:tr w:rsidR="008936B5" w:rsidRPr="008936B5" w14:paraId="07C35361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A76F7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4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6CD5F8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59507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7139C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5.1, ОК 03, ОК 04.</w:t>
            </w:r>
          </w:p>
        </w:tc>
      </w:tr>
      <w:tr w:rsidR="008936B5" w:rsidRPr="008936B5" w14:paraId="22C0A1CA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6264E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5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C63315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A290F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9FE92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5.2, ПК 5.3,</w:t>
            </w:r>
          </w:p>
        </w:tc>
      </w:tr>
      <w:tr w:rsidR="008936B5" w:rsidRPr="008936B5" w14:paraId="2D5C8E4D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0B785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6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14265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0F28F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35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A4BFB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5.4, ПК 5.8.</w:t>
            </w:r>
          </w:p>
        </w:tc>
      </w:tr>
      <w:tr w:rsidR="008936B5" w:rsidRPr="008936B5" w14:paraId="580AA000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CBF53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7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8C1A1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AD305D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94804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5.5, ОК 02, ОК 09.</w:t>
            </w:r>
          </w:p>
        </w:tc>
      </w:tr>
      <w:tr w:rsidR="008936B5" w:rsidRPr="008936B5" w14:paraId="149B1664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A9094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8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D5A42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06A72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10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479E9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ПК 5.6, ПК 5.7, ОК 0</w:t>
            </w:r>
            <w:r w:rsidRPr="008936B5">
              <w:rPr>
                <w:rFonts w:eastAsia="Times New Roman" w:cs="Times New Roman"/>
                <w:sz w:val="22"/>
                <w:lang w:val="pl-PL" w:eastAsia="zh-CN"/>
              </w:rPr>
              <w:t>9</w:t>
            </w:r>
            <w:r w:rsidRPr="008936B5">
              <w:rPr>
                <w:rFonts w:eastAsia="Times New Roman" w:cs="Times New Roman"/>
                <w:sz w:val="22"/>
                <w:lang w:eastAsia="zh-CN"/>
              </w:rPr>
              <w:t>.</w:t>
            </w:r>
          </w:p>
        </w:tc>
      </w:tr>
      <w:tr w:rsidR="008936B5" w:rsidRPr="008936B5" w14:paraId="3F200A67" w14:textId="77777777" w:rsidTr="00533A05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465"/>
        </w:trPr>
        <w:tc>
          <w:tcPr>
            <w:tcW w:w="4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B6BB8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9</w:t>
            </w:r>
          </w:p>
        </w:tc>
        <w:tc>
          <w:tcPr>
            <w:tcW w:w="664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4491D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9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9BCB9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2</w:t>
            </w:r>
          </w:p>
        </w:tc>
        <w:tc>
          <w:tcPr>
            <w:tcW w:w="16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DEE5BA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 w:val="22"/>
                <w:lang w:eastAsia="zh-CN"/>
              </w:rPr>
            </w:pPr>
            <w:r w:rsidRPr="008936B5">
              <w:rPr>
                <w:rFonts w:eastAsia="Times New Roman" w:cs="Times New Roman"/>
                <w:sz w:val="22"/>
                <w:lang w:eastAsia="zh-CN"/>
              </w:rPr>
              <w:t>ОК 04, ОК 05.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17"/>
        <w:gridCol w:w="1311"/>
        <w:gridCol w:w="439"/>
        <w:gridCol w:w="2080"/>
        <w:gridCol w:w="439"/>
        <w:gridCol w:w="2012"/>
      </w:tblGrid>
      <w:tr w:rsidR="008936B5" w:rsidRPr="008936B5" w14:paraId="21C39E3C" w14:textId="77777777" w:rsidTr="00533A05">
        <w:trPr>
          <w:trHeight w:val="238"/>
        </w:trPr>
        <w:tc>
          <w:tcPr>
            <w:tcW w:w="5000" w:type="pct"/>
            <w:gridSpan w:val="6"/>
            <w:vAlign w:val="bottom"/>
            <w:hideMark/>
          </w:tcPr>
          <w:p w14:paraId="4B3BF8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Индивидуальное задание на практику разработано в соответствии с рабочей программой практики.</w:t>
            </w:r>
          </w:p>
          <w:p w14:paraId="56BCBD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376A5200" w14:textId="77777777" w:rsidTr="00533A05">
        <w:trPr>
          <w:trHeight w:val="238"/>
        </w:trPr>
        <w:tc>
          <w:tcPr>
            <w:tcW w:w="1694" w:type="pct"/>
            <w:vAlign w:val="bottom"/>
            <w:hideMark/>
          </w:tcPr>
          <w:p w14:paraId="689A27F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Руководитель</w:t>
            </w:r>
          </w:p>
          <w:p w14:paraId="7CFCAD4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практики от университета</w:t>
            </w:r>
          </w:p>
        </w:tc>
        <w:tc>
          <w:tcPr>
            <w:tcW w:w="690" w:type="pct"/>
            <w:tcBorders>
              <w:bottom w:val="single" w:sz="4" w:space="0" w:color="auto"/>
            </w:tcBorders>
            <w:vAlign w:val="bottom"/>
          </w:tcPr>
          <w:p w14:paraId="048FBE7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198A3D3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95" w:type="pct"/>
            <w:tcBorders>
              <w:bottom w:val="single" w:sz="4" w:space="0" w:color="auto"/>
            </w:tcBorders>
            <w:vAlign w:val="bottom"/>
          </w:tcPr>
          <w:p w14:paraId="675A142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231" w:type="pct"/>
            <w:vAlign w:val="bottom"/>
          </w:tcPr>
          <w:p w14:paraId="05C330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1059" w:type="pct"/>
            <w:tcBorders>
              <w:bottom w:val="single" w:sz="4" w:space="0" w:color="auto"/>
            </w:tcBorders>
            <w:vAlign w:val="bottom"/>
          </w:tcPr>
          <w:p w14:paraId="2C39908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7A5DF965" w14:textId="77777777" w:rsidTr="00533A05">
        <w:tc>
          <w:tcPr>
            <w:tcW w:w="1694" w:type="pct"/>
          </w:tcPr>
          <w:p w14:paraId="04D8A45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0" w:type="pct"/>
            <w:tcBorders>
              <w:top w:val="single" w:sz="4" w:space="0" w:color="auto"/>
            </w:tcBorders>
            <w:hideMark/>
          </w:tcPr>
          <w:p w14:paraId="06265FE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(дата)</w:t>
            </w:r>
          </w:p>
        </w:tc>
        <w:tc>
          <w:tcPr>
            <w:tcW w:w="231" w:type="pct"/>
          </w:tcPr>
          <w:p w14:paraId="0938D0EC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95" w:type="pct"/>
            <w:tcBorders>
              <w:top w:val="single" w:sz="4" w:space="0" w:color="auto"/>
            </w:tcBorders>
            <w:hideMark/>
          </w:tcPr>
          <w:p w14:paraId="63B3983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(подпись)</w:t>
            </w:r>
          </w:p>
        </w:tc>
        <w:tc>
          <w:tcPr>
            <w:tcW w:w="231" w:type="pct"/>
          </w:tcPr>
          <w:p w14:paraId="7BE375C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059" w:type="pct"/>
            <w:tcBorders>
              <w:top w:val="single" w:sz="4" w:space="0" w:color="auto"/>
            </w:tcBorders>
            <w:hideMark/>
          </w:tcPr>
          <w:p w14:paraId="602B5B64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(Ф.И.О.)</w:t>
            </w:r>
          </w:p>
        </w:tc>
      </w:tr>
      <w:tr w:rsidR="008936B5" w:rsidRPr="008936B5" w14:paraId="75F9E430" w14:textId="77777777" w:rsidTr="00533A05">
        <w:tc>
          <w:tcPr>
            <w:tcW w:w="2384" w:type="pct"/>
            <w:gridSpan w:val="2"/>
            <w:vAlign w:val="center"/>
          </w:tcPr>
          <w:p w14:paraId="02359161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 индивидуальным заданием ознакомлен(а)</w:t>
            </w:r>
          </w:p>
        </w:tc>
        <w:tc>
          <w:tcPr>
            <w:tcW w:w="2616" w:type="pct"/>
            <w:gridSpan w:val="4"/>
            <w:tcBorders>
              <w:bottom w:val="single" w:sz="4" w:space="0" w:color="auto"/>
            </w:tcBorders>
          </w:tcPr>
          <w:p w14:paraId="5C16E91D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</w:p>
        </w:tc>
      </w:tr>
      <w:tr w:rsidR="008936B5" w:rsidRPr="008936B5" w14:paraId="4ADBFF95" w14:textId="77777777" w:rsidTr="00533A05">
        <w:tc>
          <w:tcPr>
            <w:tcW w:w="2384" w:type="pct"/>
            <w:gridSpan w:val="2"/>
          </w:tcPr>
          <w:p w14:paraId="0EB3F07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616" w:type="pct"/>
            <w:gridSpan w:val="4"/>
            <w:tcBorders>
              <w:top w:val="single" w:sz="4" w:space="0" w:color="auto"/>
            </w:tcBorders>
          </w:tcPr>
          <w:p w14:paraId="281BBADA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 w:val="20"/>
                <w:szCs w:val="20"/>
                <w:lang w:eastAsia="en-US"/>
              </w:rPr>
            </w:pPr>
            <w:r w:rsidRPr="008936B5">
              <w:rPr>
                <w:rFonts w:eastAsiaTheme="minorHAnsi" w:cs="Times New Roman"/>
                <w:sz w:val="20"/>
                <w:szCs w:val="20"/>
                <w:lang w:eastAsia="en-US"/>
              </w:rPr>
              <w:t>(дата, подпись обучающегося)</w:t>
            </w:r>
          </w:p>
        </w:tc>
      </w:tr>
    </w:tbl>
    <w:p w14:paraId="74E8CE6B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Theme="minorHAnsi" w:cs="Times New Roman"/>
          <w:sz w:val="2"/>
          <w:szCs w:val="2"/>
          <w:lang w:eastAsia="en-US"/>
        </w:rPr>
      </w:pPr>
      <w:r w:rsidRPr="008936B5">
        <w:rPr>
          <w:rFonts w:eastAsiaTheme="minorHAnsi" w:cs="Times New Roman"/>
          <w:sz w:val="2"/>
          <w:szCs w:val="2"/>
          <w:lang w:eastAsia="en-US"/>
        </w:rPr>
        <w:br w:type="page"/>
      </w:r>
    </w:p>
    <w:p w14:paraId="2243D02A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pacing w:val="3"/>
          <w:szCs w:val="24"/>
          <w:lang w:eastAsia="en-US"/>
        </w:rPr>
      </w:pPr>
      <w:r w:rsidRPr="008936B5">
        <w:rPr>
          <w:rFonts w:eastAsiaTheme="minorHAnsi" w:cs="Times New Roman"/>
          <w:b/>
          <w:spacing w:val="3"/>
          <w:szCs w:val="24"/>
          <w:lang w:eastAsia="en-US"/>
        </w:rPr>
        <w:lastRenderedPageBreak/>
        <w:t>ОТЗЫВ РУКОВОДИТЕЛЯ ПРАКТИКИ</w:t>
      </w:r>
    </w:p>
    <w:tbl>
      <w:tblPr>
        <w:tblW w:w="9584" w:type="dxa"/>
        <w:tblLook w:val="04A0" w:firstRow="1" w:lastRow="0" w:firstColumn="1" w:lastColumn="0" w:noHBand="0" w:noVBand="1"/>
      </w:tblPr>
      <w:tblGrid>
        <w:gridCol w:w="2595"/>
        <w:gridCol w:w="431"/>
        <w:gridCol w:w="2422"/>
        <w:gridCol w:w="555"/>
        <w:gridCol w:w="3581"/>
      </w:tblGrid>
      <w:tr w:rsidR="008936B5" w:rsidRPr="008936B5" w14:paraId="381E169F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1E95A75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Ф.И.О. обучающегося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40698C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Титков Дмитрий Михайлович</w:t>
            </w:r>
          </w:p>
        </w:tc>
      </w:tr>
      <w:tr w:rsidR="008936B5" w:rsidRPr="008936B5" w14:paraId="73B74C40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7556A7DA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Специальность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724B16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09.02.07 Информационные системы и программирование</w:t>
            </w:r>
          </w:p>
        </w:tc>
      </w:tr>
      <w:tr w:rsidR="008936B5" w:rsidRPr="008936B5" w14:paraId="3D5698FF" w14:textId="77777777" w:rsidTr="00533A05">
        <w:trPr>
          <w:trHeight w:val="330"/>
        </w:trPr>
        <w:tc>
          <w:tcPr>
            <w:tcW w:w="2595" w:type="dxa"/>
            <w:tcBorders>
              <w:bottom w:val="none" w:sz="2" w:space="0" w:color="000000" w:themeColor="text1"/>
            </w:tcBorders>
            <w:vAlign w:val="center"/>
            <w:hideMark/>
          </w:tcPr>
          <w:p w14:paraId="59F53B7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группа</w:t>
            </w:r>
          </w:p>
        </w:tc>
        <w:tc>
          <w:tcPr>
            <w:tcW w:w="6989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F74D20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eastAsia="en-US"/>
              </w:rPr>
              <w:t>ИСПк-204-52-00</w:t>
            </w:r>
          </w:p>
        </w:tc>
      </w:tr>
      <w:tr w:rsidR="008936B5" w:rsidRPr="008936B5" w14:paraId="73FD6D1F" w14:textId="77777777" w:rsidTr="00533A05">
        <w:trPr>
          <w:trHeight w:val="330"/>
        </w:trPr>
        <w:tc>
          <w:tcPr>
            <w:tcW w:w="2595" w:type="dxa"/>
            <w:tcBorders>
              <w:top w:val="none" w:sz="2" w:space="0" w:color="000000" w:themeColor="text1"/>
              <w:left w:val="none" w:sz="2" w:space="0" w:color="000000" w:themeColor="text1"/>
              <w:bottom w:val="none" w:sz="2" w:space="0" w:color="000000" w:themeColor="text1"/>
              <w:right w:val="none" w:sz="2" w:space="0" w:color="000000" w:themeColor="text1"/>
            </w:tcBorders>
            <w:vAlign w:val="center"/>
            <w:hideMark/>
          </w:tcPr>
          <w:p w14:paraId="3E383658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Вид практики</w:t>
            </w:r>
          </w:p>
        </w:tc>
        <w:tc>
          <w:tcPr>
            <w:tcW w:w="6989" w:type="dxa"/>
            <w:gridSpan w:val="4"/>
            <w:tcBorders>
              <w:top w:val="nil"/>
              <w:left w:val="none" w:sz="2" w:space="0" w:color="000000" w:themeColor="text1"/>
              <w:bottom w:val="single" w:sz="2" w:space="0" w:color="000000" w:themeColor="text1"/>
              <w:right w:val="nil"/>
            </w:tcBorders>
            <w:vAlign w:val="center"/>
          </w:tcPr>
          <w:p w14:paraId="0D89A14B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учебная практика</w:t>
            </w:r>
          </w:p>
        </w:tc>
      </w:tr>
      <w:tr w:rsidR="008936B5" w:rsidRPr="008936B5" w14:paraId="0A71BCD1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5C5024E9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Сроки прохождения практики</w:t>
            </w:r>
          </w:p>
        </w:tc>
        <w:tc>
          <w:tcPr>
            <w:tcW w:w="43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9A4F928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с</w:t>
            </w:r>
          </w:p>
        </w:tc>
        <w:tc>
          <w:tcPr>
            <w:tcW w:w="2422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18F72656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15.01.2024</w:t>
            </w:r>
          </w:p>
        </w:tc>
        <w:tc>
          <w:tcPr>
            <w:tcW w:w="55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  <w:hideMark/>
          </w:tcPr>
          <w:p w14:paraId="5C866A90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по</w:t>
            </w:r>
          </w:p>
        </w:tc>
        <w:tc>
          <w:tcPr>
            <w:tcW w:w="3581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2BB2EE6E" w14:textId="77777777" w:rsidR="008936B5" w:rsidRPr="008936B5" w:rsidRDefault="008936B5" w:rsidP="008936B5">
            <w:pPr>
              <w:spacing w:before="0" w:line="240" w:lineRule="auto"/>
              <w:ind w:firstLine="0"/>
              <w:jc w:val="center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19.06.2024</w:t>
            </w:r>
          </w:p>
        </w:tc>
      </w:tr>
      <w:tr w:rsidR="008936B5" w:rsidRPr="008936B5" w14:paraId="73F6B60C" w14:textId="77777777" w:rsidTr="00533A05">
        <w:trPr>
          <w:trHeight w:val="330"/>
        </w:trPr>
        <w:tc>
          <w:tcPr>
            <w:tcW w:w="2595" w:type="dxa"/>
            <w:vAlign w:val="center"/>
            <w:hideMark/>
          </w:tcPr>
          <w:p w14:paraId="4865630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Место прохождения практики</w:t>
            </w:r>
          </w:p>
        </w:tc>
        <w:tc>
          <w:tcPr>
            <w:tcW w:w="6989" w:type="dxa"/>
            <w:gridSpan w:val="4"/>
            <w:tcBorders>
              <w:top w:val="single" w:sz="4" w:space="0" w:color="000000" w:themeColor="text1"/>
              <w:bottom w:val="single" w:sz="4" w:space="0" w:color="auto"/>
            </w:tcBorders>
            <w:vAlign w:val="bottom"/>
          </w:tcPr>
          <w:p w14:paraId="74942FB2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ФГБОУ ВО «Вятский государственный университет»,</w:t>
            </w:r>
            <w:r w:rsidRPr="008936B5">
              <w:rPr>
                <w:rFonts w:eastAsiaTheme="minorHAnsi" w:cs="Times New Roman"/>
                <w:szCs w:val="24"/>
                <w:lang w:eastAsia="en-US"/>
              </w:rPr>
              <w:br/>
              <w:t xml:space="preserve">Колледж </w:t>
            </w:r>
            <w:proofErr w:type="spellStart"/>
            <w:r w:rsidRPr="008936B5">
              <w:rPr>
                <w:rFonts w:eastAsiaTheme="minorHAnsi" w:cs="Times New Roman"/>
                <w:szCs w:val="24"/>
                <w:lang w:eastAsia="en-US"/>
              </w:rPr>
              <w:t>ВятГУ</w:t>
            </w:r>
            <w:proofErr w:type="spellEnd"/>
          </w:p>
        </w:tc>
      </w:tr>
      <w:tr w:rsidR="008936B5" w:rsidRPr="008936B5" w14:paraId="3BD4403F" w14:textId="77777777" w:rsidTr="00533A05">
        <w:trPr>
          <w:trHeight w:val="377"/>
        </w:trPr>
        <w:tc>
          <w:tcPr>
            <w:tcW w:w="2595" w:type="dxa"/>
            <w:vAlign w:val="center"/>
          </w:tcPr>
          <w:p w14:paraId="5AB2EA43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6989" w:type="dxa"/>
            <w:gridSpan w:val="4"/>
            <w:tcBorders>
              <w:top w:val="single" w:sz="4" w:space="0" w:color="auto"/>
            </w:tcBorders>
            <w:hideMark/>
          </w:tcPr>
          <w:p w14:paraId="1CD1E894" w14:textId="77777777" w:rsidR="008936B5" w:rsidRPr="008936B5" w:rsidRDefault="008936B5" w:rsidP="008936B5">
            <w:pPr>
              <w:spacing w:before="0" w:line="240" w:lineRule="auto"/>
              <w:ind w:firstLine="0"/>
              <w:jc w:val="left"/>
              <w:rPr>
                <w:rFonts w:eastAsiaTheme="minorHAnsi" w:cs="Times New Roman"/>
                <w:sz w:val="18"/>
                <w:szCs w:val="18"/>
                <w:lang w:eastAsia="en-US"/>
              </w:rPr>
            </w:pPr>
            <w:r w:rsidRPr="008936B5">
              <w:rPr>
                <w:rFonts w:eastAsiaTheme="minorHAnsi" w:cs="Times New Roman"/>
                <w:sz w:val="18"/>
                <w:szCs w:val="18"/>
                <w:lang w:eastAsia="en-US"/>
              </w:rPr>
              <w:t xml:space="preserve">           (наименование организации, структурного подразделения организации)</w:t>
            </w:r>
          </w:p>
        </w:tc>
      </w:tr>
    </w:tbl>
    <w:p w14:paraId="58B1797E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left"/>
        <w:rPr>
          <w:rFonts w:eastAsia="Times New Roman" w:cs="Times New Roman"/>
          <w:bCs/>
          <w:szCs w:val="24"/>
        </w:rPr>
      </w:pPr>
    </w:p>
    <w:p w14:paraId="2B8EB0FD" w14:textId="77777777" w:rsidR="008936B5" w:rsidRPr="008936B5" w:rsidRDefault="008936B5" w:rsidP="008936B5">
      <w:pPr>
        <w:spacing w:before="0" w:line="240" w:lineRule="auto"/>
        <w:ind w:firstLine="0"/>
        <w:contextualSpacing w:val="0"/>
        <w:jc w:val="center"/>
        <w:rPr>
          <w:rFonts w:eastAsia="Times New Roman" w:cs="Times New Roman"/>
          <w:bCs/>
          <w:szCs w:val="24"/>
        </w:rPr>
      </w:pPr>
      <w:r w:rsidRPr="008936B5">
        <w:rPr>
          <w:rFonts w:eastAsia="Times New Roman" w:cs="Times New Roman"/>
          <w:bCs/>
          <w:szCs w:val="24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8936B5" w:rsidRPr="008936B5" w14:paraId="27D5E7AF" w14:textId="77777777" w:rsidTr="00533A05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8A81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329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Критерий выполнения работ</w:t>
            </w:r>
          </w:p>
        </w:tc>
      </w:tr>
      <w:tr w:rsidR="008936B5" w:rsidRPr="008936B5" w14:paraId="1B31CC27" w14:textId="77777777" w:rsidTr="00533A05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5DE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E10E2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A985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37DE6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</w:rPr>
            </w:pPr>
            <w:r w:rsidRPr="008936B5">
              <w:rPr>
                <w:rFonts w:eastAsia="Times New Roman" w:cs="Times New Roman"/>
                <w:bCs/>
                <w:szCs w:val="24"/>
              </w:rPr>
              <w:t>Выполнены с помощью наставника</w:t>
            </w:r>
          </w:p>
        </w:tc>
      </w:tr>
      <w:tr w:rsidR="008936B5" w:rsidRPr="008936B5" w14:paraId="6B99A15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C7B6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Постановка задачи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77F4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A07A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3809B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9AB952E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F30C9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Настройка рабочего окружения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F996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3DDF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36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5448F6FB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FCA0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643B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A928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00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15A61CFC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7DE3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Проектирование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5A8F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1D23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9DA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423A271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2B90E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Реализация программного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208D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9671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D3654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06F329C0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2021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Тестирование и отладка полученного кода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F611D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D682E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93F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12817A9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5503" w14:textId="77777777" w:rsidR="008936B5" w:rsidRPr="008936B5" w:rsidRDefault="008936B5" w:rsidP="008936B5">
            <w:pPr>
              <w:widowControl w:val="0"/>
              <w:shd w:val="clear" w:color="auto" w:fill="FFFFFF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B18A7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D79DC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D9C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  <w:tr w:rsidR="008936B5" w:rsidRPr="008936B5" w14:paraId="63628885" w14:textId="77777777" w:rsidTr="00533A05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A335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08EA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bCs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bCs/>
                <w:szCs w:val="24"/>
                <w:lang w:eastAsia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B8A0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8DC5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bCs/>
                <w:szCs w:val="24"/>
              </w:rPr>
            </w:pPr>
          </w:p>
        </w:tc>
      </w:tr>
    </w:tbl>
    <w:p w14:paraId="561C51DF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Theme="minorHAnsi" w:cs="Times New Roman"/>
          <w:szCs w:val="24"/>
          <w:lang w:eastAsia="en-US"/>
        </w:rPr>
      </w:pPr>
    </w:p>
    <w:p w14:paraId="177DC602" w14:textId="77777777" w:rsidR="008936B5" w:rsidRPr="008936B5" w:rsidRDefault="008936B5" w:rsidP="008936B5">
      <w:pPr>
        <w:spacing w:before="0" w:line="276" w:lineRule="auto"/>
        <w:ind w:firstLine="708"/>
        <w:contextualSpacing w:val="0"/>
        <w:rPr>
          <w:rFonts w:eastAsia="Calibri" w:cs="Times New Roman"/>
          <w:szCs w:val="24"/>
          <w:lang w:eastAsia="en-US"/>
        </w:rPr>
      </w:pPr>
      <w:r w:rsidRPr="008936B5">
        <w:rPr>
          <w:rFonts w:eastAsiaTheme="minorHAnsi" w:cs="Times New Roman"/>
          <w:szCs w:val="24"/>
          <w:lang w:eastAsia="en-US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4F220714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bCs/>
          <w:szCs w:val="24"/>
        </w:rPr>
      </w:pPr>
    </w:p>
    <w:p w14:paraId="677667A0" w14:textId="77777777" w:rsidR="008936B5" w:rsidRPr="008936B5" w:rsidRDefault="008936B5" w:rsidP="008936B5">
      <w:pPr>
        <w:spacing w:before="0" w:line="240" w:lineRule="auto"/>
        <w:ind w:firstLine="709"/>
        <w:contextualSpacing w:val="0"/>
        <w:rPr>
          <w:rFonts w:eastAsia="Times New Roman" w:cs="Times New Roman"/>
          <w:szCs w:val="24"/>
        </w:rPr>
      </w:pPr>
      <w:r w:rsidRPr="008936B5">
        <w:rPr>
          <w:rFonts w:eastAsia="Times New Roman" w:cs="Times New Roman"/>
          <w:szCs w:val="24"/>
        </w:rPr>
        <w:t>Во время прохождения учебной практики обучающимся освоены следующие профессиональные и общие компетенции: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75"/>
        <w:gridCol w:w="3630"/>
        <w:gridCol w:w="1125"/>
        <w:gridCol w:w="1141"/>
      </w:tblGrid>
      <w:tr w:rsidR="008936B5" w:rsidRPr="008936B5" w14:paraId="0AAA7029" w14:textId="77777777" w:rsidTr="00533A05">
        <w:tc>
          <w:tcPr>
            <w:tcW w:w="3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4B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Наименование компетенции</w:t>
            </w:r>
          </w:p>
        </w:tc>
        <w:tc>
          <w:tcPr>
            <w:tcW w:w="36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385E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Показатели оценки </w:t>
            </w:r>
          </w:p>
        </w:tc>
        <w:tc>
          <w:tcPr>
            <w:tcW w:w="22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601A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 xml:space="preserve">Оценка </w:t>
            </w:r>
          </w:p>
        </w:tc>
      </w:tr>
      <w:tr w:rsidR="008936B5" w:rsidRPr="008936B5" w14:paraId="40870B1C" w14:textId="77777777" w:rsidTr="00533A05">
        <w:trPr>
          <w:trHeight w:val="132"/>
        </w:trPr>
        <w:tc>
          <w:tcPr>
            <w:tcW w:w="3675" w:type="dxa"/>
            <w:vMerge/>
            <w:vAlign w:val="center"/>
            <w:hideMark/>
          </w:tcPr>
          <w:p w14:paraId="479D9E7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3630" w:type="dxa"/>
            <w:vMerge/>
            <w:vAlign w:val="center"/>
            <w:hideMark/>
          </w:tcPr>
          <w:p w14:paraId="04D57009" w14:textId="77777777" w:rsidR="008936B5" w:rsidRPr="008936B5" w:rsidRDefault="008936B5" w:rsidP="008936B5">
            <w:pPr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7C83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Освоена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894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  <w:r w:rsidRPr="008936B5">
              <w:rPr>
                <w:rFonts w:eastAsia="Times New Roman" w:cs="Times New Roman"/>
                <w:szCs w:val="24"/>
              </w:rPr>
              <w:t>Не освоена</w:t>
            </w:r>
          </w:p>
        </w:tc>
      </w:tr>
      <w:tr w:rsidR="008936B5" w:rsidRPr="008936B5" w14:paraId="58E1A20C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128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5.1. Собирать исходные данные для разработки проектной документации на информационную систему.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B6D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анализ предметной области, выявляя существенные элементы, оказывающие влияние на проектируемую систему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EC6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val="en-US"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A1EE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6A45CC1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7D6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ПК 5.2. Разрабатывать проектную документацию на разработку информационной системы в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соответствии с требованиями заказчика.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29AF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 xml:space="preserve">Способен выполнять декомпозицию сущностей с целью получения наиболее полной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картины о целесообразной структуре разработки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8D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2FD1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757EAE5" w14:textId="77777777" w:rsidTr="00533A05"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4C8D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5.3. Разрабатывать подсистемы безопасной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0A1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прогнозировать потенциально некорректные действия пользователя и предусматривать соответствующие реакции со стороны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CC0A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70D5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2132597" w14:textId="77777777" w:rsidTr="00533A05">
        <w:trPr>
          <w:trHeight w:val="271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2BAE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5.4. Производить разработку модулей информационной системы в соответствии с техническим заданием.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9FE8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создавать программный код, отвечающий предъявляемым требованиям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5E1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DB91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C34AD7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5D11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5.5. 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6B4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Способен выполнять оценку корректности функционирования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64572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3266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469ED4A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4742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5.6. Разрабатывать техническую документацию на эксплуатацию информационной системы.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D7C15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19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3F48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61DCD12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0F37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5.7. Производить оценку информационной системы для выявления возможности ее модернизации.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164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оценивать перспективы дальнейшего развития программной системы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8EA9A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E7FE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CDB92AE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320F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ПК 5.8. Осуществлять интеграцию информационной системы с другими программными продуктами.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5D6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повторно использовать готовые шаблонные решения при разработке программного продукта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6726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05FE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02C8D8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709C8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01. Выбирать способы решения задач профессиональной деятельности применительно к различным контекстам.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1F1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787B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F898B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21795CF4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8EA7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02. 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5F2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E533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C850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36032E2B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FC193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03.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0270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5AF5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21B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17903E19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EDFB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04. Эффективно взаимодействовать и работать в коллективе и команде.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7F2A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744F3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CFE2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0F47470F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B03A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 xml:space="preserve">ОК 05. Осуществлять устную и письменную коммуникацию на государственном языке Российской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lastRenderedPageBreak/>
              <w:t>Федерации с учетом особенностей социального и культурного контекста.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C47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 xml:space="preserve">Способен конструктивно обмениваться информацией с коллегами, грамотно </w:t>
            </w:r>
            <w:r w:rsidRPr="008936B5">
              <w:rPr>
                <w:rFonts w:eastAsiaTheme="minorHAnsi" w:cs="Times New Roman"/>
                <w:sz w:val="22"/>
                <w:lang w:eastAsia="en-US"/>
              </w:rPr>
              <w:lastRenderedPageBreak/>
              <w:t>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97FF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lastRenderedPageBreak/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F2C67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7A5D0DC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C38C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9512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AAAC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986F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44E90142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6F66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07.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0700C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эффективно использовать компьютерное время, а также материальные ресурсы, необходимые для решения поставленных задач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76DF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1EB3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76BD1D36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212E0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E34F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 xml:space="preserve">Способен соблюдать требования </w:t>
            </w:r>
            <w:r w:rsidRPr="008936B5">
              <w:rPr>
                <w:rFonts w:eastAsia="Times New Roman" w:cs="Times New Roman"/>
                <w:sz w:val="22"/>
                <w:lang w:eastAsia="en-US"/>
              </w:rPr>
              <w:t>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F0F90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4D431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8936B5" w:rsidRPr="008936B5" w14:paraId="51A9D2E8" w14:textId="77777777" w:rsidTr="00533A05">
        <w:trPr>
          <w:trHeight w:val="276"/>
        </w:trPr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9069" w14:textId="77777777" w:rsidR="008936B5" w:rsidRPr="008936B5" w:rsidRDefault="008936B5" w:rsidP="008936B5">
            <w:pPr>
              <w:widowControl w:val="0"/>
              <w:suppressAutoHyphens/>
              <w:autoSpaceDE w:val="0"/>
              <w:spacing w:before="0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2"/>
                <w:lang w:eastAsia="en-US"/>
              </w:rPr>
            </w:pPr>
            <w:r w:rsidRPr="008936B5">
              <w:rPr>
                <w:rFonts w:eastAsia="Times New Roman" w:cs="Times New Roman"/>
                <w:sz w:val="22"/>
                <w:lang w:eastAsia="en-US"/>
              </w:rPr>
              <w:t>ОК 09. Пользоваться профессиональной документацией на государственном и иностранном языках.</w:t>
            </w:r>
          </w:p>
        </w:tc>
        <w:tc>
          <w:tcPr>
            <w:tcW w:w="3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E649" w14:textId="77777777" w:rsidR="008936B5" w:rsidRPr="008936B5" w:rsidRDefault="008936B5" w:rsidP="008936B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2"/>
                <w:lang w:eastAsia="en-US"/>
              </w:rPr>
            </w:pPr>
            <w:r w:rsidRPr="008936B5">
              <w:rPr>
                <w:rFonts w:eastAsiaTheme="minorHAnsi" w:cs="Times New Roman"/>
                <w:sz w:val="22"/>
                <w:lang w:eastAsia="en-US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545B4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  <w:lang w:eastAsia="en-US"/>
              </w:rPr>
            </w:pPr>
            <w:r w:rsidRPr="008936B5">
              <w:rPr>
                <w:rFonts w:eastAsia="Times New Roman" w:cs="Times New Roman"/>
                <w:szCs w:val="24"/>
                <w:lang w:val="en-US" w:eastAsia="en-US"/>
              </w:rPr>
              <w:t>V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FD34C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  <w:p w14:paraId="2529DA56" w14:textId="77777777" w:rsidR="008936B5" w:rsidRPr="008936B5" w:rsidRDefault="008936B5" w:rsidP="008936B5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contextualSpacing w:val="0"/>
              <w:jc w:val="center"/>
              <w:rPr>
                <w:rFonts w:eastAsia="Times New Roman" w:cs="Times New Roman"/>
                <w:szCs w:val="24"/>
              </w:rPr>
            </w:pPr>
          </w:p>
        </w:tc>
      </w:tr>
    </w:tbl>
    <w:p w14:paraId="7B0CFAED" w14:textId="77777777" w:rsidR="008936B5" w:rsidRPr="008936B5" w:rsidRDefault="008936B5" w:rsidP="008936B5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bCs/>
          <w:szCs w:val="24"/>
          <w:lang w:eastAsia="en-US"/>
        </w:rPr>
      </w:pPr>
    </w:p>
    <w:p w14:paraId="3C033E79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bCs/>
          <w:szCs w:val="24"/>
          <w:lang w:eastAsia="en-US"/>
        </w:rPr>
      </w:pPr>
      <w:r w:rsidRPr="008936B5">
        <w:rPr>
          <w:rFonts w:eastAsiaTheme="minorHAnsi" w:cs="Times New Roman"/>
          <w:b/>
          <w:bCs/>
          <w:szCs w:val="24"/>
          <w:lang w:eastAsia="en-US"/>
        </w:rPr>
        <w:t>Краткая характеристика работы обучающегося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8936B5" w:rsidRPr="008936B5" w14:paraId="54287EF8" w14:textId="77777777" w:rsidTr="00533A05">
        <w:tc>
          <w:tcPr>
            <w:tcW w:w="9488" w:type="dxa"/>
          </w:tcPr>
          <w:p w14:paraId="638082D8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8936B5" w:rsidRPr="008936B5" w14:paraId="6667876C" w14:textId="77777777" w:rsidTr="00533A05">
        <w:tc>
          <w:tcPr>
            <w:tcW w:w="9488" w:type="dxa"/>
          </w:tcPr>
          <w:p w14:paraId="309BDC84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8936B5" w:rsidRPr="008936B5" w14:paraId="54E5978E" w14:textId="77777777" w:rsidTr="00533A05">
        <w:tc>
          <w:tcPr>
            <w:tcW w:w="9488" w:type="dxa"/>
          </w:tcPr>
          <w:p w14:paraId="2CC3216A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и умение грамотно пользоваться источниками информации, находящимися в свободном</w:t>
            </w:r>
          </w:p>
        </w:tc>
      </w:tr>
      <w:tr w:rsidR="008936B5" w:rsidRPr="008936B5" w14:paraId="58643C10" w14:textId="77777777" w:rsidTr="00533A05">
        <w:tc>
          <w:tcPr>
            <w:tcW w:w="9488" w:type="dxa"/>
          </w:tcPr>
          <w:p w14:paraId="06F3F755" w14:textId="77777777" w:rsidR="008936B5" w:rsidRPr="008936B5" w:rsidRDefault="008936B5" w:rsidP="008936B5">
            <w:pPr>
              <w:tabs>
                <w:tab w:val="center" w:pos="4677"/>
                <w:tab w:val="right" w:pos="9355"/>
              </w:tabs>
              <w:spacing w:before="0" w:line="276" w:lineRule="auto"/>
              <w:ind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доступе.</w:t>
            </w:r>
          </w:p>
        </w:tc>
      </w:tr>
    </w:tbl>
    <w:p w14:paraId="186116E5" w14:textId="77777777" w:rsidR="008936B5" w:rsidRPr="008936B5" w:rsidRDefault="008936B5" w:rsidP="008936B5">
      <w:pPr>
        <w:spacing w:before="0" w:line="276" w:lineRule="auto"/>
        <w:ind w:firstLine="0"/>
        <w:contextualSpacing w:val="0"/>
        <w:jc w:val="left"/>
        <w:rPr>
          <w:rFonts w:eastAsia="Calibri" w:cs="Times New Roman"/>
          <w:szCs w:val="24"/>
          <w:lang w:eastAsia="en-US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8936B5" w:rsidRPr="008936B5" w14:paraId="31AA5D3C" w14:textId="77777777" w:rsidTr="00533A05">
        <w:trPr>
          <w:trHeight w:val="728"/>
        </w:trPr>
        <w:tc>
          <w:tcPr>
            <w:tcW w:w="3968" w:type="dxa"/>
            <w:vAlign w:val="bottom"/>
          </w:tcPr>
          <w:p w14:paraId="5FB803F0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left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425" w:type="dxa"/>
            <w:vAlign w:val="bottom"/>
          </w:tcPr>
          <w:p w14:paraId="317C0998" w14:textId="77777777" w:rsidR="008936B5" w:rsidRPr="008936B5" w:rsidRDefault="008936B5" w:rsidP="008936B5">
            <w:pPr>
              <w:snapToGrid w:val="0"/>
              <w:spacing w:before="0" w:line="276" w:lineRule="auto"/>
              <w:ind w:firstLine="0"/>
              <w:contextualSpacing w:val="0"/>
              <w:jc w:val="left"/>
              <w:rPr>
                <w:rFonts w:eastAsiaTheme="minorHAnsi" w:cs="Times New Roman"/>
                <w:szCs w:val="24"/>
                <w:lang w:eastAsia="en-US"/>
              </w:rPr>
            </w:pPr>
          </w:p>
        </w:tc>
        <w:tc>
          <w:tcPr>
            <w:tcW w:w="5243" w:type="dxa"/>
            <w:vAlign w:val="bottom"/>
          </w:tcPr>
          <w:p w14:paraId="7E88EC4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 xml:space="preserve">Руководитель практики </w:t>
            </w:r>
          </w:p>
          <w:p w14:paraId="65DD3463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</w:p>
          <w:p w14:paraId="722F96A6" w14:textId="77777777" w:rsidR="008936B5" w:rsidRPr="008936B5" w:rsidRDefault="008936B5" w:rsidP="008936B5">
            <w:pPr>
              <w:spacing w:before="0" w:line="276" w:lineRule="auto"/>
              <w:ind w:left="30" w:right="30" w:hanging="29"/>
              <w:contextualSpacing w:val="0"/>
              <w:textAlignment w:val="baseline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____________________    /_________________</w:t>
            </w:r>
          </w:p>
          <w:p w14:paraId="26B35298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                        Подпись                                              ФИО</w:t>
            </w:r>
          </w:p>
          <w:p w14:paraId="48746776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</w:p>
          <w:p w14:paraId="34B1F654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>___________________________________________________________</w:t>
            </w:r>
          </w:p>
          <w:p w14:paraId="2A43D3E7" w14:textId="77777777" w:rsidR="008936B5" w:rsidRPr="008936B5" w:rsidRDefault="008936B5" w:rsidP="008936B5">
            <w:pPr>
              <w:spacing w:before="0" w:line="276" w:lineRule="auto"/>
              <w:ind w:left="30" w:right="30" w:firstLine="0"/>
              <w:contextualSpacing w:val="0"/>
              <w:jc w:val="center"/>
              <w:textAlignment w:val="baseline"/>
              <w:rPr>
                <w:rFonts w:eastAsiaTheme="minorHAnsi" w:cs="Times New Roman"/>
                <w:sz w:val="16"/>
                <w:szCs w:val="16"/>
                <w:lang w:eastAsia="en-US"/>
              </w:rPr>
            </w:pPr>
            <w:r w:rsidRPr="008936B5">
              <w:rPr>
                <w:rFonts w:eastAsiaTheme="minorHAnsi" w:cs="Times New Roman"/>
                <w:sz w:val="16"/>
                <w:szCs w:val="16"/>
                <w:lang w:eastAsia="en-US"/>
              </w:rPr>
              <w:t xml:space="preserve"> (должность)</w:t>
            </w:r>
          </w:p>
          <w:p w14:paraId="0725012A" w14:textId="77777777" w:rsidR="008936B5" w:rsidRPr="008936B5" w:rsidRDefault="008936B5" w:rsidP="008936B5">
            <w:pPr>
              <w:spacing w:before="0" w:line="276" w:lineRule="auto"/>
              <w:ind w:left="1" w:firstLine="0"/>
              <w:contextualSpacing w:val="0"/>
              <w:rPr>
                <w:rFonts w:eastAsiaTheme="minorHAnsi" w:cs="Times New Roman"/>
                <w:szCs w:val="24"/>
                <w:lang w:eastAsia="en-US"/>
              </w:rPr>
            </w:pPr>
            <w:r w:rsidRPr="008936B5">
              <w:rPr>
                <w:rFonts w:eastAsiaTheme="minorHAnsi" w:cs="Times New Roman"/>
                <w:szCs w:val="24"/>
                <w:lang w:eastAsia="en-US"/>
              </w:rPr>
              <w:t>Дата «____» _______________ 202__ год</w:t>
            </w:r>
          </w:p>
        </w:tc>
      </w:tr>
    </w:tbl>
    <w:p w14:paraId="6FC78A61" w14:textId="77777777" w:rsidR="008936B5" w:rsidRPr="008936B5" w:rsidRDefault="008936B5" w:rsidP="008936B5">
      <w:pPr>
        <w:spacing w:before="0" w:after="160" w:line="259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highlight w:val="yellow"/>
          <w:lang w:eastAsia="en-US"/>
        </w:rPr>
        <w:sectPr w:rsidR="008936B5" w:rsidRPr="008936B5" w:rsidSect="008936B5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7542EC22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center"/>
        <w:rPr>
          <w:rFonts w:eastAsia="Times New Roman" w:cs="Times New Roman"/>
          <w:sz w:val="32"/>
          <w:szCs w:val="32"/>
          <w:lang w:eastAsia="en-US"/>
        </w:rPr>
      </w:pPr>
      <w:r w:rsidRPr="00344BCF">
        <w:rPr>
          <w:rFonts w:eastAsiaTheme="minorHAnsi" w:cs="Times New Roman"/>
          <w:b/>
          <w:bCs/>
          <w:sz w:val="32"/>
          <w:szCs w:val="32"/>
          <w:lang w:eastAsia="en-US"/>
        </w:rPr>
        <w:lastRenderedPageBreak/>
        <w:t>СОДЕ</w:t>
      </w:r>
      <w:r w:rsidRPr="00344BCF">
        <w:rPr>
          <w:rFonts w:eastAsia="Times New Roman" w:cs="Times New Roman"/>
          <w:b/>
          <w:bCs/>
          <w:sz w:val="32"/>
          <w:szCs w:val="32"/>
          <w:lang w:eastAsia="en-US"/>
        </w:rPr>
        <w:t>РЖАНИЕ</w:t>
      </w:r>
    </w:p>
    <w:sdt>
      <w:sdtPr>
        <w:rPr>
          <w:rFonts w:eastAsia="Times New Roman" w:cs="Times New Roman"/>
          <w:sz w:val="28"/>
          <w:szCs w:val="28"/>
          <w:lang w:eastAsia="en-US"/>
        </w:rPr>
        <w:id w:val="346049985"/>
        <w:docPartObj>
          <w:docPartGallery w:val="Table of Contents"/>
          <w:docPartUnique/>
        </w:docPartObj>
      </w:sdtPr>
      <w:sdtContent>
        <w:p w14:paraId="2369D42E" w14:textId="77777777" w:rsidR="00344BCF" w:rsidRPr="00344BCF" w:rsidRDefault="00344BCF" w:rsidP="00344BCF">
          <w:pPr>
            <w:keepNext/>
            <w:keepLines/>
            <w:spacing w:line="259" w:lineRule="auto"/>
            <w:ind w:firstLine="0"/>
            <w:contextualSpacing w:val="0"/>
            <w:jc w:val="left"/>
            <w:rPr>
              <w:rFonts w:eastAsia="Times New Roman" w:cs="Times New Roman"/>
              <w:sz w:val="28"/>
              <w:szCs w:val="28"/>
            </w:rPr>
          </w:pPr>
        </w:p>
        <w:p w14:paraId="2DFDBE0E" w14:textId="5EE73062" w:rsidR="00344BCF" w:rsidRPr="00344BCF" w:rsidRDefault="00344BCF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begin"/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instrText>TOC \o "1-3" \h \z \u</w:instrText>
          </w: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separate"/>
          </w:r>
          <w:hyperlink w:anchor="_Toc156999270" w:history="1">
            <w:r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ВВЕДЕНИЕ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_Toc156999270 \h </w:instrTex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</w:t>
            </w:r>
            <w:r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A70F4A7" w14:textId="3753DE04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1. СВЕДЕНИЯ О РАБОТЕ, ВЫПОЛНЕННОЙ В ПЕРИОД ПРОХОЖДЕНИЯ УЧЕБНОЙ ПРАКТИКИ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5A669524" w14:textId="71E2C04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2. НАСТРОЙКА РАБОЧЕГО ОКРУЖЕНИЯ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0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C746444" w14:textId="576ACBB1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3. ФОРМУЛИРОВКА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837448C" w14:textId="43A04E12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 ОПИСАНИЕ ВЫПОЛНЕНИЯ ИНДИВИДУАЛЬНОГО ЗАДАНИЯ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4B4D590B" w14:textId="10F2E5BA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5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4.1 Анализ предметной области и обзор аналогов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_Toc156999275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5DDEF3" w14:textId="190C8848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6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4.2 Разработка структуры приложения и алгоритмов функционирования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_Toc156999276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31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93EF5F5" w14:textId="4C459662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7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4.3 Реализация программы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_Toc156999277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35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3F6E7E36" w14:textId="77830115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left="220"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8" w:history="1">
            <w:r w:rsidR="00344BCF" w:rsidRPr="00344BCF">
              <w:rPr>
                <w:rFonts w:eastAsiaTheme="minorHAnsi" w:cs="Times New Roman"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4.4 Тестирование программного обеспечения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_Toc156999278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42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CECBF07" w14:textId="46D55453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79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ЗАКЛЮЧЕНИЕ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_Toc156999279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53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169281C" w14:textId="40939E64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0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СПИСОК ИСПОЛЬЗОВАННЫХ ИСТОЧНИКОВ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_Toc156999280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54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A34BFB1" w14:textId="12A5C8D9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1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А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_Toc156999281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55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04AADD85" w14:textId="7DC5609B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2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Б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_Toc156999282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56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2A00E03B" w14:textId="1CD12DBC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3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В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_Toc156999283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57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EA6F1A6" w14:textId="0657BA83" w:rsidR="00344BCF" w:rsidRPr="00344BCF" w:rsidRDefault="00000000" w:rsidP="00344BCF">
          <w:pPr>
            <w:tabs>
              <w:tab w:val="right" w:leader="dot" w:pos="9488"/>
            </w:tabs>
            <w:spacing w:before="0" w:after="100" w:line="276" w:lineRule="auto"/>
            <w:ind w:firstLine="0"/>
            <w:contextualSpacing w:val="0"/>
            <w:jc w:val="left"/>
            <w:rPr>
              <w:rFonts w:cs="Times New Roman"/>
              <w:noProof/>
              <w:sz w:val="28"/>
              <w:szCs w:val="28"/>
            </w:rPr>
          </w:pPr>
          <w:hyperlink w:anchor="_Toc156999284" w:history="1">
            <w:r w:rsidR="00344BCF" w:rsidRPr="00344BCF">
              <w:rPr>
                <w:rFonts w:eastAsiaTheme="minorHAnsi" w:cs="Times New Roman"/>
                <w:bCs/>
                <w:noProof/>
                <w:color w:val="0563C1" w:themeColor="hyperlink"/>
                <w:sz w:val="28"/>
                <w:szCs w:val="28"/>
                <w:u w:val="single"/>
                <w:lang w:eastAsia="en-US"/>
              </w:rPr>
              <w:t>ПРИЛОЖЕНИЕ Г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_Toc156999284 \h </w:instrTex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E85025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t>58</w:t>
            </w:r>
            <w:r w:rsidR="00344BCF" w:rsidRPr="00344BCF">
              <w:rPr>
                <w:rFonts w:eastAsiaTheme="minorHAnsi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59172AD" w14:textId="77777777" w:rsidR="00344BCF" w:rsidRPr="00344BCF" w:rsidRDefault="00344BCF" w:rsidP="00344BCF">
          <w:pPr>
            <w:tabs>
              <w:tab w:val="right" w:leader="dot" w:pos="9495"/>
            </w:tabs>
            <w:spacing w:before="0" w:after="100" w:line="276" w:lineRule="auto"/>
            <w:ind w:firstLine="0"/>
            <w:contextualSpacing w:val="0"/>
            <w:jc w:val="left"/>
            <w:rPr>
              <w:rFonts w:eastAsia="Times New Roman" w:cs="Times New Roman"/>
              <w:color w:val="0563C1" w:themeColor="hyperlink"/>
              <w:sz w:val="28"/>
              <w:szCs w:val="28"/>
              <w:u w:val="single"/>
              <w:lang w:eastAsia="en-US"/>
            </w:rPr>
          </w:pPr>
          <w:r w:rsidRPr="00344BCF">
            <w:rPr>
              <w:rFonts w:eastAsiaTheme="minorHAnsi" w:cs="Times New Roman"/>
              <w:sz w:val="28"/>
              <w:szCs w:val="28"/>
              <w:lang w:eastAsia="en-US"/>
            </w:rPr>
            <w:fldChar w:fldCharType="end"/>
          </w:r>
        </w:p>
      </w:sdtContent>
    </w:sdt>
    <w:p w14:paraId="17E93CFA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left"/>
        <w:outlineLvl w:val="0"/>
        <w:rPr>
          <w:rFonts w:eastAsiaTheme="majorEastAsia" w:cs="Times New Roman"/>
          <w:b/>
          <w:sz w:val="32"/>
          <w:szCs w:val="32"/>
          <w:lang w:eastAsia="en-US"/>
        </w:rPr>
      </w:pPr>
      <w:r w:rsidRPr="00344BCF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en-US"/>
        </w:rPr>
        <w:br w:type="page"/>
      </w:r>
      <w:bookmarkStart w:id="2" w:name="_Toc156999270"/>
      <w:r w:rsidRPr="00344BCF">
        <w:rPr>
          <w:rFonts w:eastAsiaTheme="majorEastAsia" w:cs="Times New Roman"/>
          <w:b/>
          <w:sz w:val="32"/>
          <w:szCs w:val="32"/>
          <w:lang w:eastAsia="en-US"/>
        </w:rPr>
        <w:lastRenderedPageBreak/>
        <w:t>ВВЕДЕНИЕ</w:t>
      </w:r>
      <w:bookmarkEnd w:id="2"/>
    </w:p>
    <w:p w14:paraId="69D50C66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highlight w:val="yellow"/>
          <w:lang w:eastAsia="en-US"/>
        </w:rPr>
      </w:pPr>
    </w:p>
    <w:p w14:paraId="2D498D2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Учебная практика ПМ.05 проходила на базе Колледжа ФГБОУ ВО «Вятский государственный университет» в период с 14.01.2025 г. по 21.06.2024 г. по субботам.</w:t>
      </w:r>
    </w:p>
    <w:p w14:paraId="79B8104A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Цель практики: сформировать у обучающихся представление о процессе разработки прикладного программного обеспечения.</w:t>
      </w:r>
    </w:p>
    <w:p w14:paraId="2555D6E7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Задачи практики:</w:t>
      </w:r>
    </w:p>
    <w:p w14:paraId="692224AC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дать представление о различных методах проектирования прикладного программного обеспечения; </w:t>
      </w:r>
    </w:p>
    <w:p w14:paraId="5DE5C2A2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 xml:space="preserve">сформировать навыки написания документации, требуемой при разработке прикладного программного обеспечения; </w:t>
      </w:r>
    </w:p>
    <w:p w14:paraId="5268AD1F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–</w:t>
      </w:r>
      <w:r w:rsidRPr="00344BCF">
        <w:rPr>
          <w:rFonts w:eastAsiaTheme="minorHAnsi" w:cs="Times New Roman"/>
          <w:sz w:val="28"/>
          <w:szCs w:val="28"/>
          <w:lang w:eastAsia="en-US"/>
        </w:rPr>
        <w:tab/>
        <w:t>дать представление о различных инструментах, используемых при разработке прикладного программного обеспечения.</w:t>
      </w:r>
    </w:p>
    <w:p w14:paraId="14C66A29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1AE36FF4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center"/>
        <w:rPr>
          <w:rFonts w:eastAsiaTheme="minorHAnsi" w:cs="Times New Roman"/>
          <w:b/>
          <w:sz w:val="28"/>
          <w:szCs w:val="28"/>
          <w:lang w:eastAsia="en-US"/>
        </w:rPr>
      </w:pPr>
      <w:r w:rsidRPr="00344BCF">
        <w:rPr>
          <w:rFonts w:eastAsiaTheme="minorHAnsi" w:cs="Times New Roman"/>
          <w:b/>
          <w:sz w:val="28"/>
          <w:szCs w:val="28"/>
          <w:lang w:eastAsia="en-US"/>
        </w:rPr>
        <w:br w:type="page"/>
      </w:r>
    </w:p>
    <w:p w14:paraId="224A9AF1" w14:textId="77777777" w:rsidR="00344BCF" w:rsidRPr="00344BCF" w:rsidRDefault="00344BCF" w:rsidP="00344BCF">
      <w:pPr>
        <w:keepNext/>
        <w:keepLines/>
        <w:spacing w:line="276" w:lineRule="auto"/>
        <w:ind w:firstLine="0"/>
        <w:contextualSpacing w:val="0"/>
        <w:jc w:val="center"/>
        <w:outlineLvl w:val="0"/>
        <w:rPr>
          <w:rFonts w:eastAsiaTheme="majorEastAsia" w:cs="Times New Roman"/>
          <w:b/>
          <w:bCs/>
          <w:sz w:val="32"/>
          <w:szCs w:val="32"/>
          <w:lang w:eastAsia="en-US"/>
        </w:rPr>
      </w:pPr>
      <w:bookmarkStart w:id="3" w:name="_Toc156999271"/>
      <w:r w:rsidRPr="00344BCF">
        <w:rPr>
          <w:rFonts w:eastAsiaTheme="majorEastAsia" w:cs="Times New Roman"/>
          <w:b/>
          <w:bCs/>
          <w:sz w:val="32"/>
          <w:szCs w:val="32"/>
          <w:lang w:eastAsia="en-US"/>
        </w:rPr>
        <w:lastRenderedPageBreak/>
        <w:t>1. СВЕДЕНИЯ О РАБОТЕ, ВЫПОЛНЕННОЙ В ПЕРИОД ПРОХОЖДЕНИЯ УЧЕБНОЙ ПРАКТИКИ</w:t>
      </w:r>
      <w:bookmarkEnd w:id="3"/>
    </w:p>
    <w:p w14:paraId="2326C4FA" w14:textId="77777777" w:rsidR="00344BCF" w:rsidRPr="00344BCF" w:rsidRDefault="00344BCF" w:rsidP="00344BCF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215F71DB" w14:textId="77777777" w:rsidR="00344BCF" w:rsidRPr="00344BCF" w:rsidRDefault="00344BCF" w:rsidP="00344BCF">
      <w:pPr>
        <w:spacing w:before="0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В период с 15.01.2024 по 19.06.2024 при прохождении учебной практики ПМ.05 на базе Колледжа ФГОБУ ВО «Вятский государственный университет» был выполнен следующий перечень работ, представленный в таблице 1.</w:t>
      </w:r>
    </w:p>
    <w:p w14:paraId="659F9986" w14:textId="77777777" w:rsidR="00344BCF" w:rsidRPr="00344BCF" w:rsidRDefault="00344BCF" w:rsidP="00344BCF">
      <w:pPr>
        <w:spacing w:before="0" w:line="276" w:lineRule="auto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</w:p>
    <w:p w14:paraId="36D1A802" w14:textId="77777777" w:rsidR="00344BCF" w:rsidRPr="00344BCF" w:rsidRDefault="00344BCF" w:rsidP="00344BCF">
      <w:pPr>
        <w:spacing w:before="0" w:line="276" w:lineRule="auto"/>
        <w:ind w:firstLine="0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7918"/>
      </w:tblGrid>
      <w:tr w:rsidR="00344BCF" w:rsidRPr="00344BCF" w14:paraId="7FD047F1" w14:textId="77777777" w:rsidTr="00A0180B">
        <w:trPr>
          <w:trHeight w:val="56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73802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C720E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center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Краткое содержание выполненных работ</w:t>
            </w:r>
          </w:p>
        </w:tc>
      </w:tr>
      <w:tr w:rsidR="00344BCF" w:rsidRPr="00344BCF" w14:paraId="35BD3B46" w14:textId="77777777" w:rsidTr="00A0180B">
        <w:trPr>
          <w:trHeight w:val="305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4E5FA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15.01.2024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7AAB8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zh-CN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Ознакомление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344BCF" w:rsidRPr="00344BCF" w14:paraId="07A97F16" w14:textId="77777777" w:rsidTr="00A0180B">
        <w:trPr>
          <w:trHeight w:val="19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7AB85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14.01.2025-29.01.2025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BE4E8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Постановка задачи</w:t>
            </w:r>
          </w:p>
        </w:tc>
      </w:tr>
      <w:tr w:rsidR="00344BCF" w:rsidRPr="00344BCF" w14:paraId="1BC3E149" w14:textId="77777777" w:rsidTr="00A0180B">
        <w:trPr>
          <w:trHeight w:val="18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D2A90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30.01.2025-12.02.2025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6994D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 xml:space="preserve">Настройка рабочего окружения </w:t>
            </w:r>
          </w:p>
        </w:tc>
      </w:tr>
      <w:tr w:rsidR="00344BCF" w:rsidRPr="00344BCF" w14:paraId="433937FE" w14:textId="77777777" w:rsidTr="00A0180B">
        <w:trPr>
          <w:trHeight w:val="179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67DD8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13.02.2025-26.03.2025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9685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Анализ предметной области, постановка расширенного технического задания</w:t>
            </w:r>
          </w:p>
        </w:tc>
      </w:tr>
      <w:tr w:rsidR="00344BCF" w:rsidRPr="00344BCF" w14:paraId="28BBA40F" w14:textId="77777777" w:rsidTr="00A0180B">
        <w:trPr>
          <w:trHeight w:val="183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5F6A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27.03.2025-01.04.2025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FCF2" w14:textId="77777777" w:rsidR="00344BCF" w:rsidRPr="00344BCF" w:rsidRDefault="00344BCF" w:rsidP="00344BCF">
            <w:pPr>
              <w:widowControl w:val="0"/>
              <w:shd w:val="clear" w:color="auto" w:fill="FFFFFF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jc w:val="left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Проектирование</w:t>
            </w:r>
          </w:p>
        </w:tc>
      </w:tr>
      <w:tr w:rsidR="00344BCF" w:rsidRPr="00344BCF" w14:paraId="39E184F6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1AC9D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02.04.2025-06.05.2025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7E2B9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Реализация программного кода</w:t>
            </w:r>
          </w:p>
        </w:tc>
      </w:tr>
      <w:tr w:rsidR="00344BCF" w:rsidRPr="00344BCF" w14:paraId="132F605C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B69C39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07.05.2025-27.05.2025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3FBCA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Тестирование и отладка полученного кода</w:t>
            </w:r>
          </w:p>
        </w:tc>
      </w:tr>
      <w:tr w:rsidR="00344BCF" w:rsidRPr="00344BCF" w14:paraId="6E551BC8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05316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28.05.2025-06.06.2025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0262C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отчетной документации, включая детальное описание разработанных и использованных алгоритмов</w:t>
            </w:r>
          </w:p>
        </w:tc>
      </w:tr>
      <w:tr w:rsidR="00344BCF" w:rsidRPr="00344BCF" w14:paraId="643D810F" w14:textId="77777777" w:rsidTr="00A0180B">
        <w:trPr>
          <w:trHeight w:val="187"/>
          <w:tblHeader/>
        </w:trPr>
        <w:tc>
          <w:tcPr>
            <w:tcW w:w="8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7B187" w14:textId="77777777" w:rsidR="00344BCF" w:rsidRPr="00344BCF" w:rsidRDefault="00344BCF" w:rsidP="00344BCF">
            <w:pPr>
              <w:spacing w:before="0" w:line="240" w:lineRule="auto"/>
              <w:ind w:firstLine="0"/>
              <w:contextualSpacing w:val="0"/>
              <w:jc w:val="left"/>
              <w:rPr>
                <w:rFonts w:eastAsiaTheme="minorHAnsi" w:cs="Times New Roman"/>
                <w:sz w:val="28"/>
                <w:szCs w:val="28"/>
                <w:highlight w:val="yellow"/>
                <w:lang w:eastAsia="en-US"/>
              </w:rPr>
            </w:pPr>
            <w:r w:rsidRPr="00344BCF">
              <w:rPr>
                <w:rFonts w:eastAsiaTheme="minorHAnsi" w:cs="Times New Roman"/>
                <w:sz w:val="28"/>
                <w:szCs w:val="28"/>
                <w:lang w:eastAsia="en-US"/>
              </w:rPr>
              <w:t>17.06.2025-21.06.2025</w:t>
            </w:r>
          </w:p>
        </w:tc>
        <w:tc>
          <w:tcPr>
            <w:tcW w:w="4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27B34" w14:textId="77777777" w:rsidR="00344BCF" w:rsidRPr="00344BCF" w:rsidRDefault="00344BCF" w:rsidP="00344BCF">
            <w:pPr>
              <w:widowControl w:val="0"/>
              <w:suppressAutoHyphens/>
              <w:autoSpaceDE w:val="0"/>
              <w:spacing w:before="0" w:after="100" w:afterAutospacing="1" w:line="240" w:lineRule="auto"/>
              <w:ind w:firstLine="0"/>
              <w:contextualSpacing w:val="0"/>
              <w:rPr>
                <w:rFonts w:eastAsia="Times New Roman" w:cs="Times New Roman"/>
                <w:sz w:val="28"/>
                <w:szCs w:val="28"/>
                <w:lang w:eastAsia="en-US"/>
              </w:rPr>
            </w:pPr>
            <w:r w:rsidRPr="00344BCF">
              <w:rPr>
                <w:rFonts w:eastAsia="Times New Roman" w:cs="Times New Roman"/>
                <w:sz w:val="28"/>
                <w:szCs w:val="28"/>
                <w:lang w:eastAsia="en-US"/>
              </w:rPr>
              <w:t>Подготовка к сдаче и сдача промежуточной аттестации</w:t>
            </w:r>
          </w:p>
        </w:tc>
      </w:tr>
    </w:tbl>
    <w:p w14:paraId="268D105D" w14:textId="77777777" w:rsidR="00344BCF" w:rsidRPr="00344BCF" w:rsidRDefault="00344BCF" w:rsidP="00344BCF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i/>
          <w:sz w:val="28"/>
          <w:szCs w:val="28"/>
          <w:vertAlign w:val="superscript"/>
          <w:lang w:eastAsia="en-US"/>
        </w:rPr>
      </w:pPr>
    </w:p>
    <w:p w14:paraId="0CB9998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________________  _______________</w:t>
      </w:r>
    </w:p>
    <w:p w14:paraId="474480ED" w14:textId="77777777" w:rsidR="00344BCF" w:rsidRPr="00344BCF" w:rsidRDefault="00344BCF" w:rsidP="00344BCF">
      <w:pPr>
        <w:spacing w:before="0" w:line="240" w:lineRule="auto"/>
        <w:ind w:firstLine="0"/>
        <w:contextualSpacing w:val="0"/>
        <w:jc w:val="right"/>
        <w:rPr>
          <w:rFonts w:eastAsiaTheme="minorHAnsi" w:cs="Times New Roman"/>
          <w:sz w:val="28"/>
          <w:szCs w:val="28"/>
          <w:lang w:eastAsia="en-US"/>
        </w:rPr>
      </w:pPr>
      <w:r w:rsidRPr="00344BCF">
        <w:rPr>
          <w:rFonts w:eastAsiaTheme="minorHAnsi" w:cs="Times New Roman"/>
          <w:sz w:val="28"/>
          <w:szCs w:val="28"/>
          <w:lang w:eastAsia="en-US"/>
        </w:rPr>
        <w:t>(</w:t>
      </w:r>
      <w:proofErr w:type="gramStart"/>
      <w:r w:rsidRPr="00344BCF">
        <w:rPr>
          <w:rFonts w:eastAsiaTheme="minorHAnsi" w:cs="Times New Roman"/>
          <w:sz w:val="28"/>
          <w:szCs w:val="28"/>
          <w:lang w:eastAsia="en-US"/>
        </w:rPr>
        <w:t xml:space="preserve">дата)   </w:t>
      </w:r>
      <w:proofErr w:type="gramEnd"/>
      <w:r w:rsidRPr="00344BCF">
        <w:rPr>
          <w:rFonts w:eastAsiaTheme="minorHAnsi" w:cs="Times New Roman"/>
          <w:sz w:val="28"/>
          <w:szCs w:val="28"/>
          <w:lang w:eastAsia="en-US"/>
        </w:rPr>
        <w:t xml:space="preserve">                 (подпись)     </w:t>
      </w:r>
    </w:p>
    <w:p w14:paraId="2A12E19C" w14:textId="77777777" w:rsidR="00344BCF" w:rsidRPr="00344BCF" w:rsidRDefault="00344BCF" w:rsidP="00344BCF">
      <w:pPr>
        <w:spacing w:before="0" w:after="160" w:line="259" w:lineRule="auto"/>
        <w:ind w:firstLine="0"/>
        <w:contextualSpacing w:val="0"/>
        <w:jc w:val="left"/>
        <w:rPr>
          <w:rFonts w:eastAsiaTheme="minorHAnsi" w:cs="Times New Roman"/>
          <w:sz w:val="22"/>
          <w:lang w:eastAsia="en-US"/>
        </w:rPr>
      </w:pPr>
      <w:r w:rsidRPr="00344BCF">
        <w:rPr>
          <w:rFonts w:eastAsiaTheme="minorHAnsi" w:cs="Times New Roman"/>
          <w:sz w:val="22"/>
          <w:lang w:eastAsia="en-US"/>
        </w:rPr>
        <w:br w:type="page"/>
      </w:r>
    </w:p>
    <w:p w14:paraId="173EE3F1" w14:textId="77777777" w:rsidR="003A183B" w:rsidRPr="002D0C29" w:rsidRDefault="20869997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НАСТРОЙКА РАБОЧЕГО ОКРУЖЕНИЯ</w:t>
      </w:r>
      <w:bookmarkEnd w:id="1"/>
    </w:p>
    <w:p w14:paraId="4FB94DE3" w14:textId="77777777" w:rsidR="00E52569" w:rsidRPr="00630FC4" w:rsidRDefault="00E52569" w:rsidP="00630FC4">
      <w:pPr>
        <w:rPr>
          <w:rFonts w:eastAsiaTheme="minorHAnsi"/>
          <w:sz w:val="28"/>
          <w:szCs w:val="24"/>
          <w:lang w:eastAsia="en-US"/>
        </w:rPr>
      </w:pPr>
      <w:r w:rsidRPr="00630FC4">
        <w:rPr>
          <w:rFonts w:eastAsiaTheme="minorHAnsi"/>
          <w:sz w:val="28"/>
          <w:szCs w:val="24"/>
          <w:lang w:eastAsia="en-US"/>
        </w:rPr>
        <w:t>Выбор языка программирования и среда разработки</w:t>
      </w:r>
    </w:p>
    <w:p w14:paraId="12EDD057" w14:textId="77777777" w:rsidR="00E52569" w:rsidRPr="00630FC4" w:rsidRDefault="00E52569" w:rsidP="00630FC4">
      <w:pPr>
        <w:rPr>
          <w:rFonts w:eastAsia="Times New Roman"/>
          <w:sz w:val="28"/>
          <w:szCs w:val="24"/>
        </w:rPr>
      </w:pPr>
      <w:r w:rsidRPr="00630FC4">
        <w:rPr>
          <w:rFonts w:eastAsia="Times New Roman"/>
          <w:sz w:val="28"/>
          <w:szCs w:val="24"/>
        </w:rPr>
        <w:t>Python — это высокоуровневый, интерпретируемый язык программирования с динамической типизацией. Он популярен благодаря своей простоте, читаемости кода и широкому сообществу разработчиков.</w:t>
      </w:r>
    </w:p>
    <w:p w14:paraId="485E4909" w14:textId="77777777" w:rsidR="00E52569" w:rsidRPr="00630FC4" w:rsidRDefault="00E52569" w:rsidP="00630FC4">
      <w:pPr>
        <w:rPr>
          <w:rFonts w:eastAsia="Times New Roman"/>
          <w:sz w:val="28"/>
          <w:szCs w:val="24"/>
        </w:rPr>
      </w:pPr>
      <w:r w:rsidRPr="00630FC4">
        <w:rPr>
          <w:rFonts w:eastAsia="Times New Roman"/>
          <w:sz w:val="28"/>
          <w:szCs w:val="24"/>
        </w:rPr>
        <w:t>Критерии выбора Python:</w:t>
      </w:r>
    </w:p>
    <w:p w14:paraId="6424B748" w14:textId="3ABAD517" w:rsidR="00E52569" w:rsidRPr="00630FC4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п</w:t>
      </w:r>
      <w:r w:rsidR="00E52569" w:rsidRPr="00630FC4">
        <w:rPr>
          <w:rFonts w:eastAsia="Times New Roman"/>
          <w:sz w:val="28"/>
          <w:szCs w:val="24"/>
        </w:rPr>
        <w:t>ростота и читаемость — понятный синтаксис, легкий для изучения</w:t>
      </w:r>
      <w:r>
        <w:rPr>
          <w:rFonts w:eastAsia="Times New Roman"/>
          <w:sz w:val="28"/>
          <w:szCs w:val="24"/>
        </w:rPr>
        <w:t>;</w:t>
      </w:r>
    </w:p>
    <w:p w14:paraId="6F983D44" w14:textId="00808AB9" w:rsidR="00E52569" w:rsidRPr="00630FC4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к</w:t>
      </w:r>
      <w:r w:rsidR="00E52569" w:rsidRPr="00630FC4">
        <w:rPr>
          <w:rFonts w:eastAsia="Times New Roman"/>
          <w:sz w:val="28"/>
          <w:szCs w:val="24"/>
        </w:rPr>
        <w:t xml:space="preserve">россплатформенность — работает на Windows, </w:t>
      </w:r>
      <w:proofErr w:type="spellStart"/>
      <w:r w:rsidR="00E52569" w:rsidRPr="00630FC4">
        <w:rPr>
          <w:rFonts w:eastAsia="Times New Roman"/>
          <w:sz w:val="28"/>
          <w:szCs w:val="24"/>
        </w:rPr>
        <w:t>macOS</w:t>
      </w:r>
      <w:proofErr w:type="spellEnd"/>
      <w:r w:rsidR="00E52569" w:rsidRPr="00630FC4">
        <w:rPr>
          <w:rFonts w:eastAsia="Times New Roman"/>
          <w:sz w:val="28"/>
          <w:szCs w:val="24"/>
        </w:rPr>
        <w:t xml:space="preserve"> и Linux</w:t>
      </w:r>
      <w:r>
        <w:rPr>
          <w:rFonts w:eastAsia="Times New Roman"/>
          <w:sz w:val="28"/>
          <w:szCs w:val="24"/>
        </w:rPr>
        <w:t>;</w:t>
      </w:r>
    </w:p>
    <w:p w14:paraId="3E733A10" w14:textId="2212B319" w:rsidR="00E52569" w:rsidRPr="00630FC4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ш</w:t>
      </w:r>
      <w:r w:rsidR="00E52569" w:rsidRPr="00630FC4">
        <w:rPr>
          <w:rFonts w:eastAsia="Times New Roman"/>
          <w:sz w:val="28"/>
          <w:szCs w:val="24"/>
        </w:rPr>
        <w:t>ирокая стандартная библиотека — включает множество встроенных модулей</w:t>
      </w:r>
      <w:r>
        <w:rPr>
          <w:rFonts w:eastAsia="Times New Roman"/>
          <w:sz w:val="28"/>
          <w:szCs w:val="24"/>
        </w:rPr>
        <w:t>;</w:t>
      </w:r>
    </w:p>
    <w:p w14:paraId="65874211" w14:textId="2FCA45C7" w:rsidR="00E52569" w:rsidRPr="00630FC4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п</w:t>
      </w:r>
      <w:r w:rsidR="00E52569" w:rsidRPr="00630FC4">
        <w:rPr>
          <w:rFonts w:eastAsia="Times New Roman"/>
          <w:sz w:val="28"/>
          <w:szCs w:val="24"/>
        </w:rPr>
        <w:t>опулярность и поддержка — большое сообщество и обширная документация</w:t>
      </w:r>
      <w:r>
        <w:rPr>
          <w:rFonts w:eastAsia="Times New Roman"/>
          <w:sz w:val="28"/>
          <w:szCs w:val="24"/>
        </w:rPr>
        <w:t>;</w:t>
      </w:r>
    </w:p>
    <w:p w14:paraId="10FE603E" w14:textId="07E4F53C" w:rsidR="00E52569" w:rsidRDefault="00630FC4" w:rsidP="00630FC4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у</w:t>
      </w:r>
      <w:r w:rsidR="00E52569" w:rsidRPr="00630FC4">
        <w:rPr>
          <w:rFonts w:eastAsia="Times New Roman"/>
          <w:sz w:val="28"/>
          <w:szCs w:val="24"/>
        </w:rPr>
        <w:t>ниверсальность — подходит для веб-разработки, анализа данных, машинного обучения, автоматизации и других задач.</w:t>
      </w:r>
    </w:p>
    <w:p w14:paraId="2BEFC267" w14:textId="277CF481" w:rsidR="00FA7D5F" w:rsidRPr="00FA7D5F" w:rsidRDefault="00FA7D5F" w:rsidP="00FA7D5F">
      <w:pPr>
        <w:ind w:left="709" w:firstLine="0"/>
        <w:rPr>
          <w:rFonts w:eastAsia="Times New Roman"/>
          <w:sz w:val="28"/>
          <w:szCs w:val="24"/>
        </w:rPr>
      </w:pPr>
      <w:r w:rsidRPr="00FA7D5F">
        <w:rPr>
          <w:rFonts w:eastAsia="Times New Roman"/>
          <w:sz w:val="28"/>
          <w:szCs w:val="24"/>
        </w:rPr>
        <w:t>На рисунке 1 представлен скриншот</w:t>
      </w:r>
      <w:r>
        <w:rPr>
          <w:rFonts w:eastAsia="Times New Roman"/>
          <w:sz w:val="28"/>
          <w:szCs w:val="24"/>
        </w:rPr>
        <w:t xml:space="preserve"> официального сайта</w:t>
      </w:r>
      <w:r w:rsidR="003D39BF" w:rsidRPr="00BC6336">
        <w:rPr>
          <w:rFonts w:eastAsia="Times New Roman"/>
          <w:sz w:val="28"/>
          <w:szCs w:val="24"/>
        </w:rPr>
        <w:t xml:space="preserve"> </w:t>
      </w:r>
      <w:r w:rsidR="003D39BF">
        <w:rPr>
          <w:rFonts w:eastAsia="Times New Roman"/>
          <w:sz w:val="28"/>
          <w:szCs w:val="24"/>
          <w:lang w:val="en-US"/>
        </w:rPr>
        <w:t>Python</w:t>
      </w:r>
      <w:r w:rsidRPr="00FA7D5F">
        <w:rPr>
          <w:rFonts w:eastAsia="Times New Roman"/>
          <w:sz w:val="28"/>
          <w:szCs w:val="24"/>
        </w:rPr>
        <w:t>.</w:t>
      </w:r>
    </w:p>
    <w:p w14:paraId="12872883" w14:textId="01530CE4" w:rsidR="00630FC4" w:rsidRDefault="00E52569" w:rsidP="00630FC4">
      <w:pPr>
        <w:ind w:firstLine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/>
          <w:noProof/>
          <w:lang w:eastAsia="en-US"/>
        </w:rPr>
        <w:drawing>
          <wp:inline distT="0" distB="0" distL="0" distR="0" wp14:anchorId="06E74BBF" wp14:editId="725193BC">
            <wp:extent cx="5940425" cy="32315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EABE" w14:textId="240D39E5" w:rsidR="00E52569" w:rsidRPr="00630FC4" w:rsidRDefault="00E52569" w:rsidP="00630FC4">
      <w:pPr>
        <w:spacing w:after="240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630FC4">
        <w:rPr>
          <w:rFonts w:eastAsiaTheme="minorHAnsi" w:cs="Times New Roman"/>
          <w:sz w:val="28"/>
          <w:szCs w:val="28"/>
          <w:lang w:eastAsia="en-US"/>
        </w:rPr>
        <w:t xml:space="preserve">1 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>фициального сайт</w:t>
      </w:r>
      <w:r w:rsidR="003D39BF">
        <w:rPr>
          <w:rFonts w:eastAsiaTheme="minorHAnsi" w:cs="Times New Roman"/>
          <w:sz w:val="28"/>
          <w:szCs w:val="28"/>
          <w:lang w:eastAsia="en-US"/>
        </w:rPr>
        <w:t>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7C4021AF" w14:textId="2BAD972B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После нажатия кнопки установочный файл сохранится в папке «Загрузки» на вашем компьютере. Открыв его, вы увидите экран установки Python (</w:t>
      </w:r>
      <w:r w:rsidR="00630FC4">
        <w:rPr>
          <w:rFonts w:eastAsiaTheme="minorHAnsi" w:cs="Times New Roman"/>
          <w:sz w:val="28"/>
          <w:szCs w:val="28"/>
          <w:lang w:eastAsia="en-US"/>
        </w:rPr>
        <w:t>Рисунок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</w:t>
      </w:r>
      <w:r w:rsidR="00630FC4">
        <w:rPr>
          <w:rFonts w:eastAsiaTheme="minorHAnsi" w:cs="Times New Roman"/>
          <w:sz w:val="28"/>
          <w:szCs w:val="28"/>
          <w:lang w:eastAsia="en-US"/>
        </w:rPr>
        <w:t>2</w:t>
      </w:r>
      <w:r w:rsidRPr="00E52569">
        <w:rPr>
          <w:rFonts w:eastAsiaTheme="minorHAnsi" w:cs="Times New Roman"/>
          <w:sz w:val="28"/>
          <w:szCs w:val="28"/>
          <w:lang w:eastAsia="en-US"/>
        </w:rPr>
        <w:t>).</w:t>
      </w:r>
    </w:p>
    <w:p w14:paraId="43592C49" w14:textId="77777777" w:rsidR="00E52569" w:rsidRPr="00E52569" w:rsidRDefault="00E52569" w:rsidP="00630FC4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val="en-US"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3E9D79B9" wp14:editId="3A5393BC">
            <wp:extent cx="5940425" cy="36404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D425" w14:textId="60EAC182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</w:t>
      </w:r>
      <w:r w:rsidR="00630FC4">
        <w:rPr>
          <w:rFonts w:eastAsiaTheme="minorHAnsi" w:cs="Times New Roman"/>
          <w:sz w:val="28"/>
          <w:szCs w:val="28"/>
          <w:lang w:eastAsia="en-US"/>
        </w:rPr>
        <w:t xml:space="preserve"> 2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</w:p>
    <w:p w14:paraId="074B714D" w14:textId="0C93C9A7" w:rsidR="00E52569" w:rsidRPr="00630FC4" w:rsidRDefault="00E52569" w:rsidP="00630FC4">
      <w:pPr>
        <w:rPr>
          <w:rFonts w:eastAsiaTheme="minorHAnsi"/>
          <w:sz w:val="28"/>
          <w:szCs w:val="24"/>
          <w:lang w:eastAsia="en-US"/>
        </w:rPr>
      </w:pPr>
      <w:r w:rsidRPr="00630FC4">
        <w:rPr>
          <w:rFonts w:eastAsiaTheme="minorHAnsi"/>
          <w:sz w:val="28"/>
          <w:szCs w:val="24"/>
          <w:lang w:eastAsia="en-US"/>
        </w:rPr>
        <w:t>Кнопка «</w:t>
      </w:r>
      <w:r w:rsidRPr="00630FC4">
        <w:rPr>
          <w:rFonts w:eastAsiaTheme="minorHAnsi"/>
          <w:sz w:val="28"/>
          <w:szCs w:val="24"/>
          <w:lang w:val="en-US" w:eastAsia="en-US"/>
        </w:rPr>
        <w:t>Install</w:t>
      </w:r>
      <w:r w:rsidRPr="00630FC4">
        <w:rPr>
          <w:rFonts w:eastAsiaTheme="minorHAnsi"/>
          <w:sz w:val="28"/>
          <w:szCs w:val="24"/>
          <w:lang w:eastAsia="en-US"/>
        </w:rPr>
        <w:t xml:space="preserve"> </w:t>
      </w:r>
      <w:r w:rsidRPr="00630FC4">
        <w:rPr>
          <w:rFonts w:eastAsiaTheme="minorHAnsi"/>
          <w:sz w:val="28"/>
          <w:szCs w:val="24"/>
          <w:lang w:val="en-US" w:eastAsia="en-US"/>
        </w:rPr>
        <w:t>Now</w:t>
      </w:r>
      <w:r w:rsidRPr="00630FC4">
        <w:rPr>
          <w:rFonts w:eastAsiaTheme="minorHAnsi"/>
          <w:sz w:val="28"/>
          <w:szCs w:val="24"/>
          <w:lang w:eastAsia="en-US"/>
        </w:rPr>
        <w:t>» позволяет выполнить установку с рекомендуемыми настройками без дополнительных действий, а «</w:t>
      </w:r>
      <w:r w:rsidRPr="00630FC4">
        <w:rPr>
          <w:rFonts w:eastAsiaTheme="minorHAnsi"/>
          <w:sz w:val="28"/>
          <w:szCs w:val="24"/>
          <w:lang w:val="en-US" w:eastAsia="en-US"/>
        </w:rPr>
        <w:t>Customize</w:t>
      </w:r>
      <w:r w:rsidRPr="00630FC4">
        <w:rPr>
          <w:rFonts w:eastAsiaTheme="minorHAnsi"/>
          <w:sz w:val="28"/>
          <w:szCs w:val="24"/>
          <w:lang w:eastAsia="en-US"/>
        </w:rPr>
        <w:t xml:space="preserve"> </w:t>
      </w:r>
      <w:r w:rsidRPr="00630FC4">
        <w:rPr>
          <w:rFonts w:eastAsiaTheme="minorHAnsi"/>
          <w:sz w:val="28"/>
          <w:szCs w:val="24"/>
          <w:lang w:val="en-US" w:eastAsia="en-US"/>
        </w:rPr>
        <w:t>installation</w:t>
      </w:r>
      <w:r w:rsidRPr="00630FC4">
        <w:rPr>
          <w:rFonts w:eastAsiaTheme="minorHAnsi"/>
          <w:sz w:val="28"/>
          <w:szCs w:val="24"/>
          <w:lang w:eastAsia="en-US"/>
        </w:rPr>
        <w:t>» предоставляет возможность настроить параметры вручную. В большинстве случаев предпочтителен вариант установки по умолчанию. После выбора параметров начнется процесс установки (</w:t>
      </w:r>
      <w:r w:rsidR="00630FC4" w:rsidRPr="00630FC4">
        <w:rPr>
          <w:rFonts w:eastAsiaTheme="minorHAnsi"/>
          <w:sz w:val="28"/>
          <w:szCs w:val="24"/>
          <w:lang w:eastAsia="en-US"/>
        </w:rPr>
        <w:t xml:space="preserve">Рисунок </w:t>
      </w:r>
      <w:r w:rsidR="00630FC4">
        <w:rPr>
          <w:rFonts w:eastAsiaTheme="minorHAnsi"/>
          <w:sz w:val="28"/>
          <w:szCs w:val="24"/>
          <w:lang w:eastAsia="en-US"/>
        </w:rPr>
        <w:t>3</w:t>
      </w:r>
      <w:r w:rsidRPr="00630FC4">
        <w:rPr>
          <w:rFonts w:eastAsiaTheme="minorHAnsi"/>
          <w:sz w:val="28"/>
          <w:szCs w:val="24"/>
          <w:lang w:eastAsia="en-US"/>
        </w:rPr>
        <w:t>).</w:t>
      </w:r>
    </w:p>
    <w:p w14:paraId="744652FD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335771DC" wp14:editId="3CB7C13D">
            <wp:extent cx="5939790" cy="3514090"/>
            <wp:effectExtent l="0" t="0" r="3810" b="0"/>
            <wp:docPr id="22105596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5960" name="Рисунок 1"/>
                    <pic:cNvPicPr/>
                  </pic:nvPicPr>
                  <pic:blipFill rotWithShape="1">
                    <a:blip r:embed="rId19"/>
                    <a:srcRect t="6107"/>
                    <a:stretch/>
                  </pic:blipFill>
                  <pic:spPr bwMode="auto">
                    <a:xfrm>
                      <a:off x="0" y="0"/>
                      <a:ext cx="593979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AA0B5" w14:textId="20A5B9CA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3</w:t>
      </w:r>
      <w:r w:rsidRPr="00E52569">
        <w:rPr>
          <w:rFonts w:eastAsia="Times New Roman" w:cs="Times New Roman"/>
          <w:sz w:val="28"/>
          <w:szCs w:val="28"/>
        </w:rPr>
        <w:t xml:space="preserve"> – Скриншот окна установки </w:t>
      </w:r>
      <w:r w:rsidRPr="00E52569">
        <w:rPr>
          <w:rFonts w:eastAsia="Times New Roman" w:cs="Times New Roman"/>
          <w:sz w:val="28"/>
          <w:szCs w:val="28"/>
          <w:lang w:val="en-US"/>
        </w:rPr>
        <w:t>Python</w:t>
      </w:r>
    </w:p>
    <w:p w14:paraId="6C240FB3" w14:textId="77777777" w:rsidR="00E52569" w:rsidRPr="00725973" w:rsidRDefault="00E52569" w:rsidP="00725973">
      <w:pPr>
        <w:rPr>
          <w:rFonts w:eastAsia="Times New Roman"/>
          <w:sz w:val="28"/>
          <w:szCs w:val="24"/>
        </w:rPr>
      </w:pPr>
      <w:r w:rsidRPr="00725973">
        <w:rPr>
          <w:rFonts w:eastAsia="Times New Roman"/>
          <w:sz w:val="28"/>
          <w:szCs w:val="24"/>
        </w:rPr>
        <w:t xml:space="preserve">Используемая среда разработки: </w:t>
      </w:r>
      <w:proofErr w:type="spellStart"/>
      <w:r w:rsidRPr="00725973">
        <w:rPr>
          <w:rFonts w:eastAsia="Times New Roman"/>
          <w:sz w:val="28"/>
          <w:szCs w:val="24"/>
        </w:rPr>
        <w:t>PyCharm</w:t>
      </w:r>
      <w:proofErr w:type="spellEnd"/>
      <w:r w:rsidRPr="00725973">
        <w:rPr>
          <w:rFonts w:eastAsia="Times New Roman"/>
          <w:sz w:val="28"/>
          <w:szCs w:val="24"/>
        </w:rPr>
        <w:br/>
      </w:r>
      <w:proofErr w:type="spellStart"/>
      <w:r w:rsidRPr="00725973">
        <w:rPr>
          <w:rFonts w:eastAsia="Times New Roman"/>
          <w:sz w:val="28"/>
          <w:szCs w:val="24"/>
        </w:rPr>
        <w:t>PyCharm</w:t>
      </w:r>
      <w:proofErr w:type="spellEnd"/>
      <w:r w:rsidRPr="00725973">
        <w:rPr>
          <w:rFonts w:eastAsia="Times New Roman"/>
          <w:sz w:val="28"/>
          <w:szCs w:val="24"/>
        </w:rPr>
        <w:t xml:space="preserve"> — это мощная IDE (интегрированная среда разработки) от компании </w:t>
      </w:r>
      <w:proofErr w:type="spellStart"/>
      <w:r w:rsidRPr="00725973">
        <w:rPr>
          <w:rFonts w:eastAsia="Times New Roman"/>
          <w:sz w:val="28"/>
          <w:szCs w:val="24"/>
        </w:rPr>
        <w:t>JetBrains</w:t>
      </w:r>
      <w:proofErr w:type="spellEnd"/>
      <w:r w:rsidRPr="00725973">
        <w:rPr>
          <w:rFonts w:eastAsia="Times New Roman"/>
          <w:sz w:val="28"/>
          <w:szCs w:val="24"/>
        </w:rPr>
        <w:t>, предназначенная для разработки на Python.</w:t>
      </w:r>
    </w:p>
    <w:p w14:paraId="3E7B3EF6" w14:textId="77777777" w:rsidR="00E52569" w:rsidRPr="00725973" w:rsidRDefault="00E52569" w:rsidP="00725973">
      <w:pPr>
        <w:rPr>
          <w:rFonts w:eastAsia="Times New Roman"/>
          <w:sz w:val="28"/>
          <w:szCs w:val="24"/>
        </w:rPr>
      </w:pPr>
      <w:r w:rsidRPr="00725973">
        <w:rPr>
          <w:rFonts w:eastAsia="Times New Roman"/>
          <w:sz w:val="28"/>
          <w:szCs w:val="24"/>
        </w:rPr>
        <w:t xml:space="preserve">Основные преимущества </w:t>
      </w:r>
      <w:proofErr w:type="spellStart"/>
      <w:r w:rsidRPr="00725973">
        <w:rPr>
          <w:rFonts w:eastAsia="Times New Roman"/>
          <w:sz w:val="28"/>
          <w:szCs w:val="24"/>
        </w:rPr>
        <w:t>PyCharm</w:t>
      </w:r>
      <w:proofErr w:type="spellEnd"/>
      <w:r w:rsidRPr="00725973">
        <w:rPr>
          <w:rFonts w:eastAsia="Times New Roman"/>
          <w:sz w:val="28"/>
          <w:szCs w:val="24"/>
        </w:rPr>
        <w:t>:</w:t>
      </w:r>
    </w:p>
    <w:p w14:paraId="192B43CD" w14:textId="322D896B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у</w:t>
      </w:r>
      <w:r w:rsidR="00E52569" w:rsidRPr="00725973">
        <w:rPr>
          <w:rFonts w:eastAsia="Times New Roman"/>
          <w:sz w:val="28"/>
          <w:szCs w:val="24"/>
        </w:rPr>
        <w:t xml:space="preserve">добный редактор кода с подсветкой синтаксиса и </w:t>
      </w:r>
      <w:proofErr w:type="spellStart"/>
      <w:r w:rsidR="00E52569" w:rsidRPr="00725973">
        <w:rPr>
          <w:rFonts w:eastAsia="Times New Roman"/>
          <w:sz w:val="28"/>
          <w:szCs w:val="24"/>
        </w:rPr>
        <w:t>автодополнением</w:t>
      </w:r>
      <w:proofErr w:type="spellEnd"/>
      <w:r>
        <w:rPr>
          <w:rFonts w:eastAsia="Times New Roman"/>
          <w:sz w:val="28"/>
          <w:szCs w:val="24"/>
        </w:rPr>
        <w:t>;</w:t>
      </w:r>
    </w:p>
    <w:p w14:paraId="2BD4E08C" w14:textId="40841D99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о</w:t>
      </w:r>
      <w:r w:rsidR="00E52569" w:rsidRPr="00725973">
        <w:rPr>
          <w:rFonts w:eastAsia="Times New Roman"/>
          <w:sz w:val="28"/>
          <w:szCs w:val="24"/>
        </w:rPr>
        <w:t>тладчик и средства тестирования для быстрого выявления ошибо</w:t>
      </w:r>
      <w:r>
        <w:rPr>
          <w:rFonts w:eastAsia="Times New Roman"/>
          <w:sz w:val="28"/>
          <w:szCs w:val="24"/>
        </w:rPr>
        <w:t>к;</w:t>
      </w:r>
    </w:p>
    <w:p w14:paraId="20B722DE" w14:textId="380D63A6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в</w:t>
      </w:r>
      <w:r w:rsidR="00E52569" w:rsidRPr="00725973">
        <w:rPr>
          <w:rFonts w:eastAsia="Times New Roman"/>
          <w:sz w:val="28"/>
          <w:szCs w:val="24"/>
        </w:rPr>
        <w:t>строенная система контроля версий (</w:t>
      </w:r>
      <w:proofErr w:type="spellStart"/>
      <w:r w:rsidR="00E52569" w:rsidRPr="00725973">
        <w:rPr>
          <w:rFonts w:eastAsia="Times New Roman"/>
          <w:sz w:val="28"/>
          <w:szCs w:val="24"/>
        </w:rPr>
        <w:t>Git</w:t>
      </w:r>
      <w:proofErr w:type="spellEnd"/>
      <w:r w:rsidR="00E52569" w:rsidRPr="00725973">
        <w:rPr>
          <w:rFonts w:eastAsia="Times New Roman"/>
          <w:sz w:val="28"/>
          <w:szCs w:val="24"/>
        </w:rPr>
        <w:t>, SVN)</w:t>
      </w:r>
      <w:r>
        <w:rPr>
          <w:rFonts w:eastAsia="Times New Roman"/>
          <w:sz w:val="28"/>
          <w:szCs w:val="24"/>
        </w:rPr>
        <w:t>;</w:t>
      </w:r>
    </w:p>
    <w:p w14:paraId="2CC1677B" w14:textId="55A2E3DF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п</w:t>
      </w:r>
      <w:r w:rsidR="00E52569" w:rsidRPr="00725973">
        <w:rPr>
          <w:rFonts w:eastAsia="Times New Roman"/>
          <w:sz w:val="28"/>
          <w:szCs w:val="24"/>
        </w:rPr>
        <w:t>оддержка виртуальных окружений для управления зависимостями</w:t>
      </w:r>
      <w:r>
        <w:rPr>
          <w:rFonts w:eastAsia="Times New Roman"/>
          <w:sz w:val="28"/>
          <w:szCs w:val="24"/>
        </w:rPr>
        <w:t>;</w:t>
      </w:r>
    </w:p>
    <w:p w14:paraId="12ABA271" w14:textId="14D7B3C2" w:rsidR="00E52569" w:rsidRPr="00725973" w:rsidRDefault="00725973" w:rsidP="00725973">
      <w:pPr>
        <w:pStyle w:val="a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t>и</w:t>
      </w:r>
      <w:r w:rsidR="00E52569" w:rsidRPr="00725973">
        <w:rPr>
          <w:rFonts w:eastAsia="Times New Roman"/>
          <w:sz w:val="28"/>
          <w:szCs w:val="24"/>
        </w:rPr>
        <w:t>нструменты анализа кода и рефакторинга для улучшения качества кода.</w:t>
      </w:r>
    </w:p>
    <w:p w14:paraId="5D838AD6" w14:textId="77777777" w:rsidR="00E52569" w:rsidRPr="00630FC4" w:rsidRDefault="00E52569" w:rsidP="00630FC4">
      <w:pPr>
        <w:rPr>
          <w:rFonts w:eastAsia="Times New Roman"/>
          <w:sz w:val="28"/>
          <w:szCs w:val="24"/>
        </w:rPr>
      </w:pPr>
      <w:proofErr w:type="spellStart"/>
      <w:r w:rsidRPr="00630FC4">
        <w:rPr>
          <w:rFonts w:eastAsia="Times New Roman"/>
          <w:sz w:val="28"/>
          <w:szCs w:val="24"/>
        </w:rPr>
        <w:t>PyCharm</w:t>
      </w:r>
      <w:proofErr w:type="spellEnd"/>
      <w:r w:rsidRPr="00630FC4">
        <w:rPr>
          <w:rFonts w:eastAsia="Times New Roman"/>
          <w:sz w:val="28"/>
          <w:szCs w:val="24"/>
        </w:rPr>
        <w:t xml:space="preserve"> позволяет удобно разрабатывать, тестировать и отлаживать Python-приложения, делая процесс разработки более эффективным.</w:t>
      </w:r>
    </w:p>
    <w:p w14:paraId="1A722004" w14:textId="77777777" w:rsidR="00E52569" w:rsidRPr="00E52569" w:rsidRDefault="00E52569" w:rsidP="00630FC4">
      <w:pPr>
        <w:spacing w:before="0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07D2377" wp14:editId="0BC67210">
            <wp:extent cx="5940425" cy="42646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FEFD" w14:textId="67E35A56" w:rsidR="00E52569" w:rsidRPr="00E52569" w:rsidRDefault="00E52569" w:rsidP="00BC6336">
      <w:pPr>
        <w:spacing w:after="240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4</w:t>
      </w:r>
      <w:r w:rsidRPr="00E52569">
        <w:rPr>
          <w:rFonts w:eastAsia="Times New Roman" w:cs="Times New Roman"/>
          <w:sz w:val="28"/>
          <w:szCs w:val="28"/>
        </w:rPr>
        <w:t xml:space="preserve"> – Скриншот интерфейса среды разработки </w:t>
      </w:r>
      <w:proofErr w:type="spellStart"/>
      <w:r w:rsidRPr="00E52569">
        <w:rPr>
          <w:rFonts w:eastAsia="Times New Roman" w:cs="Times New Roman"/>
          <w:sz w:val="28"/>
          <w:szCs w:val="28"/>
        </w:rPr>
        <w:t>PyCharm</w:t>
      </w:r>
      <w:proofErr w:type="spellEnd"/>
    </w:p>
    <w:p w14:paraId="3544BB21" w14:textId="141D1045" w:rsidR="00942AF5" w:rsidRDefault="00E52569" w:rsidP="00942AF5">
      <w:pPr>
        <w:rPr>
          <w:rFonts w:eastAsia="Times New Roman"/>
          <w:sz w:val="28"/>
          <w:szCs w:val="24"/>
        </w:rPr>
      </w:pPr>
      <w:r w:rsidRPr="00BC6336">
        <w:rPr>
          <w:rFonts w:eastAsia="Times New Roman"/>
          <w:sz w:val="28"/>
          <w:szCs w:val="24"/>
        </w:rPr>
        <w:t xml:space="preserve">Чтобы установить </w:t>
      </w:r>
      <w:r w:rsidRPr="00BC6336">
        <w:rPr>
          <w:rFonts w:eastAsia="Times New Roman"/>
          <w:sz w:val="28"/>
          <w:szCs w:val="24"/>
          <w:lang w:val="en-US"/>
        </w:rPr>
        <w:t>PyCharm</w:t>
      </w:r>
      <w:r w:rsidRPr="00BC6336">
        <w:rPr>
          <w:rFonts w:eastAsia="Times New Roman"/>
          <w:sz w:val="28"/>
          <w:szCs w:val="24"/>
        </w:rPr>
        <w:t xml:space="preserve">, необходимо зайти на официальный сайт и выбрать </w:t>
      </w:r>
      <w:r w:rsidRPr="00BC6336">
        <w:rPr>
          <w:rFonts w:eastAsia="Times New Roman"/>
          <w:sz w:val="28"/>
          <w:szCs w:val="24"/>
          <w:lang w:val="en-US"/>
        </w:rPr>
        <w:t>Community</w:t>
      </w:r>
      <w:r w:rsidRPr="00BC6336">
        <w:rPr>
          <w:rFonts w:eastAsia="Times New Roman"/>
          <w:sz w:val="28"/>
          <w:szCs w:val="24"/>
        </w:rPr>
        <w:t xml:space="preserve"> </w:t>
      </w:r>
      <w:r w:rsidRPr="00BC6336">
        <w:rPr>
          <w:rFonts w:eastAsia="Times New Roman"/>
          <w:sz w:val="28"/>
          <w:szCs w:val="24"/>
          <w:lang w:val="en-US"/>
        </w:rPr>
        <w:t>Edition</w:t>
      </w:r>
      <w:r w:rsidRPr="00BC6336">
        <w:rPr>
          <w:rFonts w:eastAsia="Times New Roman"/>
          <w:sz w:val="28"/>
          <w:szCs w:val="24"/>
        </w:rPr>
        <w:t xml:space="preserve">. Также есть платная версия </w:t>
      </w:r>
      <w:r w:rsidRPr="00BC6336">
        <w:rPr>
          <w:rFonts w:eastAsia="Times New Roman"/>
          <w:sz w:val="28"/>
          <w:szCs w:val="24"/>
          <w:lang w:val="en-US"/>
        </w:rPr>
        <w:t>IDE</w:t>
      </w:r>
      <w:r w:rsidRPr="00BC6336">
        <w:rPr>
          <w:rFonts w:eastAsia="Times New Roman"/>
          <w:sz w:val="28"/>
          <w:szCs w:val="24"/>
        </w:rPr>
        <w:t>, ориентированная на более опытных и многопрофильных разработчиков.</w:t>
      </w:r>
    </w:p>
    <w:p w14:paraId="3A05DBBE" w14:textId="77777777" w:rsidR="00942AF5" w:rsidRDefault="00942AF5">
      <w:pPr>
        <w:spacing w:before="0" w:after="160" w:line="259" w:lineRule="auto"/>
        <w:ind w:firstLine="0"/>
        <w:contextualSpacing w:val="0"/>
        <w:jc w:val="left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br w:type="page"/>
      </w:r>
    </w:p>
    <w:p w14:paraId="33C7D402" w14:textId="6C9F0C37" w:rsidR="00942AF5" w:rsidRPr="00942AF5" w:rsidRDefault="00942AF5" w:rsidP="00942AF5">
      <w:pPr>
        <w:rPr>
          <w:rFonts w:eastAsia="Times New Roman"/>
          <w:sz w:val="28"/>
          <w:szCs w:val="24"/>
        </w:rPr>
      </w:pPr>
      <w:r w:rsidRPr="00942AF5">
        <w:rPr>
          <w:rFonts w:eastAsia="Times New Roman"/>
          <w:sz w:val="28"/>
          <w:szCs w:val="24"/>
        </w:rPr>
        <w:lastRenderedPageBreak/>
        <w:t xml:space="preserve">На рисунке </w:t>
      </w:r>
      <w:r>
        <w:rPr>
          <w:rFonts w:eastAsia="Times New Roman"/>
          <w:sz w:val="28"/>
          <w:szCs w:val="24"/>
        </w:rPr>
        <w:t>5</w:t>
      </w:r>
      <w:r w:rsidRPr="00942AF5">
        <w:rPr>
          <w:rFonts w:eastAsia="Times New Roman"/>
          <w:sz w:val="28"/>
          <w:szCs w:val="24"/>
        </w:rPr>
        <w:t xml:space="preserve"> представлен скриншот </w:t>
      </w:r>
      <w:r>
        <w:rPr>
          <w:rFonts w:eastAsia="Times New Roman"/>
          <w:sz w:val="28"/>
          <w:szCs w:val="24"/>
        </w:rPr>
        <w:t xml:space="preserve">официального сайта </w:t>
      </w:r>
      <w:r>
        <w:rPr>
          <w:rFonts w:eastAsia="Times New Roman"/>
          <w:sz w:val="28"/>
          <w:szCs w:val="24"/>
          <w:lang w:val="en-US"/>
        </w:rPr>
        <w:t>PyCharm</w:t>
      </w:r>
      <w:r w:rsidRPr="00942AF5">
        <w:rPr>
          <w:rFonts w:eastAsia="Times New Roman"/>
          <w:sz w:val="28"/>
          <w:szCs w:val="24"/>
        </w:rPr>
        <w:t>.</w:t>
      </w:r>
    </w:p>
    <w:p w14:paraId="4E27F964" w14:textId="38EA8CA8" w:rsidR="00E52569" w:rsidRPr="00E52569" w:rsidRDefault="00E52569" w:rsidP="00BC6336">
      <w:pPr>
        <w:spacing w:before="0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57127D98" wp14:editId="7B690961">
            <wp:extent cx="5940425" cy="33350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D1D" w14:textId="3AA2F0D3" w:rsidR="00E52569" w:rsidRPr="00E52569" w:rsidRDefault="00E52569" w:rsidP="00BC6336">
      <w:pPr>
        <w:spacing w:after="240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5</w:t>
      </w:r>
      <w:r w:rsidRPr="00E52569">
        <w:rPr>
          <w:rFonts w:eastAsia="Times New Roman" w:cs="Times New Roman"/>
          <w:sz w:val="28"/>
          <w:szCs w:val="28"/>
        </w:rPr>
        <w:t xml:space="preserve"> – Скриншот официального сайта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763EEE" w14:textId="2401D038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После нажатия кнопки установочный файл сохранится в папке «Загрузки» на вашем компьютере. Открыв его, вы увидите экран установки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Py</w:t>
      </w:r>
      <w:proofErr w:type="spellEnd"/>
      <w:r w:rsidRPr="00E52569">
        <w:rPr>
          <w:rFonts w:eastAsiaTheme="minorHAnsi" w:cs="Times New Roman"/>
          <w:sz w:val="28"/>
          <w:szCs w:val="28"/>
          <w:lang w:val="en-US" w:eastAsia="en-US"/>
        </w:rPr>
        <w:t>Charm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(</w:t>
      </w:r>
      <w:r w:rsidR="00BC6336">
        <w:rPr>
          <w:rFonts w:eastAsiaTheme="minorHAnsi" w:cs="Times New Roman"/>
          <w:sz w:val="28"/>
          <w:szCs w:val="28"/>
          <w:lang w:eastAsia="en-US"/>
        </w:rPr>
        <w:t>Рисунок 6</w:t>
      </w:r>
      <w:r w:rsidRPr="00E52569">
        <w:rPr>
          <w:rFonts w:eastAsiaTheme="minorHAnsi" w:cs="Times New Roman"/>
          <w:sz w:val="28"/>
          <w:szCs w:val="28"/>
          <w:lang w:eastAsia="en-US"/>
        </w:rPr>
        <w:t>).</w:t>
      </w:r>
    </w:p>
    <w:p w14:paraId="7C5911CA" w14:textId="77777777" w:rsidR="00E52569" w:rsidRPr="00E52569" w:rsidRDefault="00E52569" w:rsidP="00EC4090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0799D44A" wp14:editId="3371CCB6">
            <wp:extent cx="5457143" cy="44476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0B7" w14:textId="77D9EB17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6</w:t>
      </w:r>
      <w:r w:rsidRPr="00E52569">
        <w:rPr>
          <w:rFonts w:eastAsia="Times New Roman" w:cs="Times New Roman"/>
          <w:sz w:val="28"/>
          <w:szCs w:val="28"/>
        </w:rPr>
        <w:t xml:space="preserve">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784CD98B" w14:textId="458A8A4D" w:rsidR="00E52569" w:rsidRPr="00EC4090" w:rsidRDefault="00E52569" w:rsidP="00EC4090">
      <w:pPr>
        <w:rPr>
          <w:rFonts w:eastAsiaTheme="minorHAnsi"/>
          <w:sz w:val="28"/>
          <w:szCs w:val="24"/>
          <w:lang w:eastAsia="en-US"/>
        </w:rPr>
      </w:pPr>
      <w:r w:rsidRPr="00EC4090">
        <w:rPr>
          <w:rFonts w:eastAsiaTheme="minorHAnsi"/>
          <w:sz w:val="28"/>
          <w:szCs w:val="24"/>
          <w:lang w:eastAsia="en-US"/>
        </w:rPr>
        <w:t xml:space="preserve">Далее потребуется выбрать установочный путь для </w:t>
      </w:r>
      <w:r w:rsidRPr="00EC4090">
        <w:rPr>
          <w:rFonts w:eastAsiaTheme="minorHAnsi"/>
          <w:sz w:val="28"/>
          <w:szCs w:val="24"/>
          <w:lang w:val="en-US" w:eastAsia="en-US"/>
        </w:rPr>
        <w:t>IDE</w:t>
      </w:r>
      <w:r w:rsidRPr="00EC4090">
        <w:rPr>
          <w:rFonts w:eastAsiaTheme="minorHAnsi"/>
          <w:sz w:val="28"/>
          <w:szCs w:val="24"/>
          <w:lang w:eastAsia="en-US"/>
        </w:rPr>
        <w:t>, также можно выбрать дополнительные опции при установке. После предлагается создать или выбрать существующую папку для создания ярлыка программы</w:t>
      </w:r>
      <w:r w:rsidR="00EC4090">
        <w:rPr>
          <w:rFonts w:eastAsiaTheme="minorHAnsi"/>
          <w:sz w:val="28"/>
          <w:szCs w:val="24"/>
          <w:lang w:eastAsia="en-US"/>
        </w:rPr>
        <w:t xml:space="preserve"> (Рисунки 7-9</w:t>
      </w:r>
      <w:r w:rsidRPr="00EC4090">
        <w:rPr>
          <w:rFonts w:eastAsiaTheme="minorHAnsi"/>
          <w:sz w:val="28"/>
          <w:szCs w:val="24"/>
          <w:lang w:eastAsia="en-US"/>
        </w:rPr>
        <w:t>)</w:t>
      </w:r>
      <w:r w:rsidR="00EC4090">
        <w:rPr>
          <w:rFonts w:eastAsiaTheme="minorHAnsi"/>
          <w:sz w:val="28"/>
          <w:szCs w:val="24"/>
          <w:lang w:eastAsia="en-US"/>
        </w:rPr>
        <w:t>.</w:t>
      </w:r>
    </w:p>
    <w:p w14:paraId="3742AB20" w14:textId="77777777" w:rsidR="00E52569" w:rsidRPr="00E52569" w:rsidRDefault="00E52569" w:rsidP="0095533E">
      <w:pPr>
        <w:spacing w:before="0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2FC733F1" wp14:editId="08206584">
            <wp:extent cx="5487166" cy="44964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508" w14:textId="41EFC3FE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7</w:t>
      </w:r>
      <w:r w:rsidRPr="00E52569">
        <w:rPr>
          <w:rFonts w:eastAsia="Times New Roman" w:cs="Times New Roman"/>
          <w:sz w:val="28"/>
          <w:szCs w:val="28"/>
        </w:rPr>
        <w:t xml:space="preserve">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3D4CB58B" w14:textId="77777777" w:rsidR="00E52569" w:rsidRPr="00E52569" w:rsidRDefault="00E52569" w:rsidP="0095533E">
      <w:pPr>
        <w:spacing w:before="0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5DE33EEF" wp14:editId="71F249B0">
            <wp:extent cx="5401429" cy="4420217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3D5" w14:textId="320FA519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>Рисунок</w:t>
      </w:r>
      <w:r w:rsidR="00725973">
        <w:rPr>
          <w:rFonts w:eastAsia="Times New Roman" w:cs="Times New Roman"/>
          <w:sz w:val="28"/>
          <w:szCs w:val="28"/>
        </w:rPr>
        <w:t xml:space="preserve"> 8</w:t>
      </w:r>
      <w:r w:rsidRPr="00E52569">
        <w:rPr>
          <w:rFonts w:eastAsia="Times New Roman" w:cs="Times New Roman"/>
          <w:sz w:val="28"/>
          <w:szCs w:val="28"/>
        </w:rPr>
        <w:t xml:space="preserve">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44B1802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rPr>
          <w:rFonts w:eastAsia="Times New Roman" w:cs="Times New Roman"/>
          <w:sz w:val="28"/>
          <w:szCs w:val="28"/>
        </w:rPr>
      </w:pPr>
    </w:p>
    <w:p w14:paraId="688E46D6" w14:textId="77777777" w:rsidR="00E52569" w:rsidRPr="00E52569" w:rsidRDefault="00E52569" w:rsidP="0095533E">
      <w:pPr>
        <w:spacing w:before="0"/>
        <w:ind w:firstLine="0"/>
        <w:contextualSpacing w:val="0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7701D03B" wp14:editId="1B9E6BD6">
            <wp:extent cx="5468113" cy="444879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6472" w14:textId="3D5ADBF0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="Times New Roman" w:cs="Times New Roman"/>
          <w:sz w:val="28"/>
          <w:szCs w:val="28"/>
        </w:rPr>
      </w:pPr>
      <w:r w:rsidRPr="00E52569">
        <w:rPr>
          <w:rFonts w:eastAsia="Times New Roman" w:cs="Times New Roman"/>
          <w:sz w:val="28"/>
          <w:szCs w:val="28"/>
        </w:rPr>
        <w:t xml:space="preserve">Рисунок </w:t>
      </w:r>
      <w:r w:rsidR="00725973">
        <w:rPr>
          <w:rFonts w:eastAsia="Times New Roman" w:cs="Times New Roman"/>
          <w:sz w:val="28"/>
          <w:szCs w:val="28"/>
        </w:rPr>
        <w:t>9</w:t>
      </w:r>
      <w:r w:rsidRPr="00E52569">
        <w:rPr>
          <w:rFonts w:eastAsia="Times New Roman" w:cs="Times New Roman"/>
          <w:sz w:val="28"/>
          <w:szCs w:val="28"/>
        </w:rPr>
        <w:t xml:space="preserve"> – Скриншот установочного окна </w:t>
      </w:r>
      <w:r w:rsidRPr="00E52569">
        <w:rPr>
          <w:rFonts w:eastAsia="Times New Roman" w:cs="Times New Roman"/>
          <w:sz w:val="28"/>
          <w:szCs w:val="28"/>
          <w:lang w:val="en-US"/>
        </w:rPr>
        <w:t>PyCharm</w:t>
      </w:r>
    </w:p>
    <w:p w14:paraId="025A480D" w14:textId="77777777" w:rsidR="00E52569" w:rsidRPr="0095533E" w:rsidRDefault="00E52569" w:rsidP="0095533E">
      <w:pPr>
        <w:rPr>
          <w:rFonts w:eastAsia="Times New Roman"/>
          <w:sz w:val="28"/>
          <w:szCs w:val="24"/>
        </w:rPr>
      </w:pPr>
      <w:r w:rsidRPr="0095533E">
        <w:rPr>
          <w:rFonts w:eastAsia="Times New Roman"/>
          <w:sz w:val="28"/>
          <w:szCs w:val="24"/>
        </w:rPr>
        <w:t xml:space="preserve">Затем необходимо создать новый проект в </w:t>
      </w:r>
      <w:proofErr w:type="spellStart"/>
      <w:r w:rsidRPr="0095533E">
        <w:rPr>
          <w:rFonts w:eastAsia="Times New Roman"/>
          <w:sz w:val="28"/>
          <w:szCs w:val="24"/>
        </w:rPr>
        <w:t>PyCharm</w:t>
      </w:r>
      <w:proofErr w:type="spellEnd"/>
      <w:r w:rsidRPr="0095533E">
        <w:rPr>
          <w:rFonts w:eastAsia="Times New Roman"/>
          <w:sz w:val="28"/>
          <w:szCs w:val="24"/>
        </w:rPr>
        <w:t>. При выборе «New Project» откроется диалоговое окно, где нужно указать название проекта, папку для его хранения и дополнительные параметры виртуального окружения.</w:t>
      </w:r>
    </w:p>
    <w:p w14:paraId="5C8ADE02" w14:textId="77777777" w:rsidR="00E52569" w:rsidRPr="0095533E" w:rsidRDefault="00E52569" w:rsidP="0095533E">
      <w:pPr>
        <w:rPr>
          <w:rFonts w:eastAsia="Times New Roman"/>
          <w:sz w:val="28"/>
          <w:szCs w:val="24"/>
        </w:rPr>
      </w:pPr>
      <w:r w:rsidRPr="0095533E">
        <w:rPr>
          <w:rFonts w:eastAsia="Times New Roman"/>
          <w:sz w:val="28"/>
          <w:szCs w:val="24"/>
        </w:rPr>
        <w:t>Виртуальное окружение (</w:t>
      </w:r>
      <w:proofErr w:type="spellStart"/>
      <w:r w:rsidRPr="0095533E">
        <w:rPr>
          <w:rFonts w:eastAsia="Times New Roman"/>
          <w:sz w:val="28"/>
          <w:szCs w:val="24"/>
        </w:rPr>
        <w:t>virtual</w:t>
      </w:r>
      <w:proofErr w:type="spellEnd"/>
      <w:r w:rsidRPr="0095533E">
        <w:rPr>
          <w:rFonts w:eastAsia="Times New Roman"/>
          <w:sz w:val="28"/>
          <w:szCs w:val="24"/>
        </w:rPr>
        <w:t xml:space="preserve"> </w:t>
      </w:r>
      <w:proofErr w:type="spellStart"/>
      <w:r w:rsidRPr="0095533E">
        <w:rPr>
          <w:rFonts w:eastAsia="Times New Roman"/>
          <w:sz w:val="28"/>
          <w:szCs w:val="24"/>
        </w:rPr>
        <w:t>environment</w:t>
      </w:r>
      <w:proofErr w:type="spellEnd"/>
      <w:r w:rsidRPr="0095533E">
        <w:rPr>
          <w:rFonts w:eastAsia="Times New Roman"/>
          <w:sz w:val="28"/>
          <w:szCs w:val="24"/>
        </w:rPr>
        <w:t>) в Python — это инструмент, позволяющий изолировать зависимости проекта от глобальной среды, предотвращая возможные конфликты между библиотеками. Для его настройки потребуется выбрать версию интерпретатора, установленную ранее.</w:t>
      </w:r>
    </w:p>
    <w:p w14:paraId="5673D0EA" w14:textId="77777777" w:rsidR="00E52569" w:rsidRPr="00E52569" w:rsidRDefault="00E52569" w:rsidP="0095533E">
      <w:pPr>
        <w:spacing w:before="0"/>
        <w:ind w:firstLine="0"/>
        <w:contextualSpacing w:val="0"/>
        <w:jc w:val="left"/>
        <w:rPr>
          <w:rFonts w:eastAsia="Times New Roman" w:cs="Times New Roman"/>
          <w:sz w:val="28"/>
          <w:szCs w:val="28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279BA2B9" wp14:editId="18BE4C9B">
            <wp:extent cx="5940425" cy="44348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77DA" w14:textId="607896D7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0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оздания нового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Python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проекта</w:t>
      </w:r>
    </w:p>
    <w:p w14:paraId="295CADAE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637FAAA0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E52569">
        <w:rPr>
          <w:rFonts w:eastAsiaTheme="minorHAnsi"/>
          <w:lang w:eastAsia="en-US"/>
        </w:rPr>
        <w:lastRenderedPageBreak/>
        <w:tab/>
      </w:r>
      <w:r w:rsidRPr="0095533E">
        <w:rPr>
          <w:rFonts w:eastAsiaTheme="minorHAnsi"/>
          <w:sz w:val="28"/>
          <w:szCs w:val="24"/>
          <w:lang w:eastAsia="en-US"/>
        </w:rPr>
        <w:t xml:space="preserve">Для удобства разработки, управления версиями, а также для возможности работать над проектом с любого устройства — будь то домашний компьютер или ноутбук в другом месте — необходимо установить систему контроля версий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>.</w:t>
      </w:r>
    </w:p>
    <w:p w14:paraId="33C1A1BB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представляет собой консольную утилиту, предназначенную для отслеживания и ведения истории изменений файлов в проекте. Чаще всего она используется для работы с кодом, но может применяться и для других типов файлов. С помощью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можно откатывать проект к более ранним версиям, сравнивать изменения, анализировать их и загружать обновления в репозиторий.</w:t>
      </w:r>
    </w:p>
    <w:p w14:paraId="2666421A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 xml:space="preserve">Репозиторий — это хранилище кода и всей истории его изменений.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работает локально, сохраняя репозитории в определенных папках на жестком диске. Однако можно хранить их и в интернете, используя, например, сервис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GitHub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>.</w:t>
      </w:r>
    </w:p>
    <w:p w14:paraId="3C0297A4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>Каждая сохраненная версия проекта называется коммитом (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commit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>). У каждого коммита есть уникальный идентификатор (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hash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>) и комментарий. Коммиты формируют ветку, которая представляет собой историю изменений. Ветки имеют собственные названия, а один репозиторий может содержать несколько веток, которые создаются на основе других или объединяются с ними.</w:t>
      </w:r>
    </w:p>
    <w:p w14:paraId="4A805142" w14:textId="77777777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 xml:space="preserve">Работа с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и его командами осуществляется через специальный терминал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Bash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или встроенный терминал в среде разработки.</w:t>
      </w:r>
    </w:p>
    <w:p w14:paraId="37BA3349" w14:textId="77777777" w:rsidR="00E52569" w:rsidRPr="00E52569" w:rsidRDefault="00E52569" w:rsidP="0095533E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578D8F07" wp14:editId="6CB4ECA3">
            <wp:extent cx="3924848" cy="4391638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36FB" w14:textId="5F7B6F4B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1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и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нтерфейса 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GitBash</w:t>
      </w:r>
      <w:proofErr w:type="spellEnd"/>
    </w:p>
    <w:p w14:paraId="3CA0359E" w14:textId="77777777" w:rsidR="00E52569" w:rsidRPr="0095533E" w:rsidRDefault="00E52569" w:rsidP="0095533E">
      <w:pPr>
        <w:spacing w:before="0"/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 xml:space="preserve">Теперь можно переходить к установке системы контроля версий. Для этого необходимо скачать </w:t>
      </w:r>
      <w:proofErr w:type="spellStart"/>
      <w:r w:rsidRPr="0095533E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95533E">
        <w:rPr>
          <w:rFonts w:eastAsiaTheme="minorHAnsi"/>
          <w:sz w:val="28"/>
          <w:szCs w:val="24"/>
          <w:lang w:eastAsia="en-US"/>
        </w:rPr>
        <w:t xml:space="preserve"> с официального сайта: https://git-scm.com/downloads/win. На странице загрузки следует выбрать операционную систему, установленную на вашем компьютере, и нажать соответствующую кнопку. После этого установочный файл автоматически загрузится в папку «Загрузки».</w:t>
      </w:r>
    </w:p>
    <w:p w14:paraId="6935C0BE" w14:textId="77777777" w:rsidR="00E52569" w:rsidRPr="00E52569" w:rsidRDefault="00E52569" w:rsidP="0095533E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73E71509" wp14:editId="031EE2CC">
            <wp:extent cx="5940425" cy="3247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2AC4" w14:textId="7264E526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2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8E570B4" w14:textId="583925C8" w:rsidR="00E52569" w:rsidRPr="0095533E" w:rsidRDefault="00E52569" w:rsidP="0095533E">
      <w:pPr>
        <w:rPr>
          <w:rFonts w:eastAsiaTheme="minorHAnsi"/>
          <w:sz w:val="28"/>
          <w:szCs w:val="24"/>
          <w:lang w:eastAsia="en-US"/>
        </w:rPr>
      </w:pPr>
      <w:r w:rsidRPr="0095533E">
        <w:rPr>
          <w:rFonts w:eastAsiaTheme="minorHAnsi"/>
          <w:sz w:val="28"/>
          <w:szCs w:val="24"/>
          <w:lang w:eastAsia="en-US"/>
        </w:rPr>
        <w:t xml:space="preserve">После запуска программы установщика </w:t>
      </w:r>
      <w:r w:rsidRPr="0095533E">
        <w:rPr>
          <w:rFonts w:eastAsiaTheme="minorHAnsi"/>
          <w:sz w:val="28"/>
          <w:szCs w:val="24"/>
          <w:lang w:val="en-US" w:eastAsia="en-US"/>
        </w:rPr>
        <w:t>Git</w:t>
      </w:r>
      <w:r w:rsidRPr="0095533E">
        <w:rPr>
          <w:rFonts w:eastAsiaTheme="minorHAnsi"/>
          <w:sz w:val="28"/>
          <w:szCs w:val="24"/>
          <w:lang w:eastAsia="en-US"/>
        </w:rPr>
        <w:t xml:space="preserve"> (</w:t>
      </w:r>
      <w:r w:rsidR="0095533E">
        <w:rPr>
          <w:rFonts w:eastAsiaTheme="minorHAnsi"/>
          <w:sz w:val="28"/>
          <w:szCs w:val="24"/>
          <w:lang w:eastAsia="en-US"/>
        </w:rPr>
        <w:t>Рисунок 13</w:t>
      </w:r>
      <w:r w:rsidRPr="0095533E">
        <w:rPr>
          <w:rFonts w:eastAsiaTheme="minorHAnsi"/>
          <w:sz w:val="28"/>
          <w:szCs w:val="24"/>
          <w:lang w:eastAsia="en-US"/>
        </w:rPr>
        <w:t>) можно выбрать выбор всех параметров установки по умолчанию (</w:t>
      </w:r>
      <w:r w:rsidR="0095533E">
        <w:rPr>
          <w:rFonts w:eastAsiaTheme="minorHAnsi"/>
          <w:sz w:val="28"/>
          <w:szCs w:val="24"/>
          <w:lang w:eastAsia="en-US"/>
        </w:rPr>
        <w:t>Рисунок 14)</w:t>
      </w:r>
      <w:r w:rsidRPr="0095533E">
        <w:rPr>
          <w:rFonts w:eastAsiaTheme="minorHAnsi"/>
          <w:sz w:val="28"/>
          <w:szCs w:val="24"/>
          <w:lang w:eastAsia="en-US"/>
        </w:rPr>
        <w:t xml:space="preserve">. </w:t>
      </w:r>
    </w:p>
    <w:p w14:paraId="446867DF" w14:textId="6CBC884F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drawing>
          <wp:inline distT="0" distB="0" distL="0" distR="0" wp14:anchorId="52EF6E92" wp14:editId="4671B54D">
            <wp:extent cx="4800600" cy="3781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7885" w14:textId="6C5999A6" w:rsidR="00E52569" w:rsidRPr="00E52569" w:rsidRDefault="00E52569" w:rsidP="00E846AB">
      <w:pPr>
        <w:spacing w:after="240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3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у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15DDFD68" w14:textId="76355B8E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34528C9" wp14:editId="5F3A6A61">
            <wp:extent cx="4752975" cy="37338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3299" w14:textId="644067E1" w:rsidR="00E52569" w:rsidRPr="00E52569" w:rsidRDefault="00E52569" w:rsidP="00E846AB">
      <w:pPr>
        <w:spacing w:after="240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4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3FAFB9F" w14:textId="23DEC01D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5F0FF064" wp14:editId="01860E6A">
            <wp:extent cx="4752975" cy="37528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FED6" w14:textId="420E91C5" w:rsidR="00E52569" w:rsidRPr="00E52569" w:rsidRDefault="00E52569" w:rsidP="00E846AB">
      <w:pPr>
        <w:spacing w:after="240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5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45B16E8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A372594" w14:textId="59BED333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EE3A312" wp14:editId="4DF3A39C">
            <wp:extent cx="4752975" cy="3724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A0D8" w14:textId="381B4BC9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6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36806F9" w14:textId="78FBBE2E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val="en-US" w:eastAsia="en-US"/>
        </w:rPr>
        <w:drawing>
          <wp:inline distT="0" distB="0" distL="0" distR="0" wp14:anchorId="16D87440" wp14:editId="08F06B82">
            <wp:extent cx="4763135" cy="37318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3AC9" w14:textId="08B92FB6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725973">
        <w:rPr>
          <w:rFonts w:eastAsiaTheme="minorHAnsi" w:cs="Times New Roman"/>
          <w:sz w:val="28"/>
          <w:szCs w:val="28"/>
          <w:lang w:eastAsia="en-US"/>
        </w:rPr>
        <w:t>17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E61135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7E80B826" w14:textId="3B93C285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0A590CCF" wp14:editId="154D059E">
            <wp:extent cx="4752975" cy="3731895"/>
            <wp:effectExtent l="0" t="0" r="952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3CFB" w14:textId="6CBBDFAC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1</w:t>
      </w:r>
      <w:r w:rsidR="00725973">
        <w:rPr>
          <w:rFonts w:eastAsiaTheme="minorHAnsi" w:cs="Times New Roman"/>
          <w:sz w:val="28"/>
          <w:szCs w:val="28"/>
          <w:lang w:eastAsia="en-US"/>
        </w:rPr>
        <w:t>8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6D8CF9D9" w14:textId="70895F5B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46DD3C84" wp14:editId="30675DAF">
            <wp:extent cx="4752975" cy="3743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3D41" w14:textId="2E9A3917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725973">
        <w:rPr>
          <w:rFonts w:eastAsiaTheme="minorHAnsi" w:cs="Times New Roman"/>
          <w:sz w:val="28"/>
          <w:szCs w:val="28"/>
          <w:lang w:eastAsia="en-US"/>
        </w:rPr>
        <w:t>19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3691B8C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37321DFE" w14:textId="3015D416" w:rsidR="00E846AB" w:rsidRDefault="00E52569" w:rsidP="00E846AB">
      <w:pPr>
        <w:spacing w:before="0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0881D23A" wp14:editId="776AB1C4">
            <wp:extent cx="4762500" cy="3733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C102" w14:textId="40166BCB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0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03727EB2" w14:textId="3870AAEB" w:rsidR="00E846AB" w:rsidRDefault="00E52569" w:rsidP="00E846AB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53329CF8" wp14:editId="57BCBE2B">
            <wp:extent cx="476250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930" w14:textId="242390B0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1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на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562B49C3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2EB9E46" w14:textId="0833C8FD" w:rsidR="00E846AB" w:rsidRDefault="00E52569" w:rsidP="00E846AB">
      <w:pPr>
        <w:spacing w:beforeLines="240" w:before="576" w:afterLines="240" w:after="576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7ED85CEC" wp14:editId="4D71B9C0">
            <wp:extent cx="4752975" cy="3724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A7F0" w14:textId="18B56B8C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2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4E6C83D2" w14:textId="77777777" w:rsidR="00E52569" w:rsidRPr="00E52569" w:rsidRDefault="00E52569" w:rsidP="00725973">
      <w:pPr>
        <w:spacing w:before="0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drawing>
          <wp:inline distT="0" distB="0" distL="0" distR="0" wp14:anchorId="1EEFE9DF" wp14:editId="74EBD1CC">
            <wp:extent cx="4752975" cy="3733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DCC4" w14:textId="1B293F5B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3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79671DFF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center"/>
        <w:rPr>
          <w:rFonts w:eastAsiaTheme="minorHAnsi" w:cs="Times New Roman"/>
          <w:sz w:val="28"/>
          <w:szCs w:val="28"/>
          <w:lang w:eastAsia="en-US"/>
        </w:rPr>
      </w:pPr>
    </w:p>
    <w:p w14:paraId="0BB0E59A" w14:textId="1CE7FBB1" w:rsidR="00E846AB" w:rsidRDefault="00E52569" w:rsidP="00E846AB">
      <w:pPr>
        <w:spacing w:beforeLines="240" w:before="576" w:afterLines="240" w:after="576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noProof/>
          <w:sz w:val="22"/>
          <w:lang w:eastAsia="en-US"/>
        </w:rPr>
        <w:lastRenderedPageBreak/>
        <w:drawing>
          <wp:inline distT="0" distB="0" distL="0" distR="0" wp14:anchorId="15DC6B62" wp14:editId="44105436">
            <wp:extent cx="4752975" cy="3743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B4D4" w14:textId="5A73131B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4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н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астройки установки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</w:t>
      </w:r>
    </w:p>
    <w:p w14:paraId="2A83DFCA" w14:textId="77777777" w:rsidR="00E52569" w:rsidRPr="00E52569" w:rsidRDefault="00E52569" w:rsidP="00E52569">
      <w:pPr>
        <w:spacing w:before="0" w:after="200" w:line="276" w:lineRule="auto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br w:type="page"/>
      </w:r>
    </w:p>
    <w:p w14:paraId="202D19C2" w14:textId="1BC0D98D" w:rsidR="00E52569" w:rsidRPr="00E846AB" w:rsidRDefault="00E52569" w:rsidP="00E846AB">
      <w:pPr>
        <w:rPr>
          <w:rFonts w:eastAsiaTheme="minorHAnsi"/>
          <w:sz w:val="28"/>
          <w:szCs w:val="24"/>
          <w:lang w:eastAsia="en-US"/>
        </w:rPr>
      </w:pPr>
      <w:r w:rsidRPr="00E846AB">
        <w:rPr>
          <w:rFonts w:eastAsiaTheme="minorHAnsi"/>
          <w:sz w:val="28"/>
          <w:szCs w:val="24"/>
          <w:lang w:eastAsia="en-US"/>
        </w:rPr>
        <w:lastRenderedPageBreak/>
        <w:t xml:space="preserve">Как уже упоминалось ранее, в ходе работы над проектом будет использоваться онлайн-сервис </w:t>
      </w:r>
      <w:proofErr w:type="spellStart"/>
      <w:r w:rsidRPr="00E846AB">
        <w:rPr>
          <w:rFonts w:eastAsiaTheme="minorHAnsi"/>
          <w:sz w:val="28"/>
          <w:szCs w:val="24"/>
          <w:lang w:eastAsia="en-US"/>
        </w:rPr>
        <w:t>GitHub</w:t>
      </w:r>
      <w:proofErr w:type="spellEnd"/>
      <w:r w:rsidRPr="00E846AB">
        <w:rPr>
          <w:rFonts w:eastAsiaTheme="minorHAnsi"/>
          <w:sz w:val="28"/>
          <w:szCs w:val="24"/>
          <w:lang w:eastAsia="en-US"/>
        </w:rPr>
        <w:t xml:space="preserve"> — облачная платформа, которая упрощает работу с </w:t>
      </w:r>
      <w:proofErr w:type="spellStart"/>
      <w:r w:rsidRPr="00E846AB">
        <w:rPr>
          <w:rFonts w:eastAsiaTheme="minorHAnsi"/>
          <w:sz w:val="28"/>
          <w:szCs w:val="24"/>
          <w:lang w:eastAsia="en-US"/>
        </w:rPr>
        <w:t>Git</w:t>
      </w:r>
      <w:proofErr w:type="spellEnd"/>
      <w:r w:rsidRPr="00E846AB">
        <w:rPr>
          <w:rFonts w:eastAsiaTheme="minorHAnsi"/>
          <w:sz w:val="28"/>
          <w:szCs w:val="24"/>
          <w:lang w:eastAsia="en-US"/>
        </w:rPr>
        <w:t xml:space="preserve">, предоставляет удобный веб-интерфейс, инструменты для командной работы, систему управления задачами и многое другое. Перед началом работы с </w:t>
      </w:r>
      <w:proofErr w:type="spellStart"/>
      <w:r w:rsidRPr="00E846AB">
        <w:rPr>
          <w:rFonts w:eastAsiaTheme="minorHAnsi"/>
          <w:sz w:val="28"/>
          <w:szCs w:val="24"/>
          <w:lang w:eastAsia="en-US"/>
        </w:rPr>
        <w:t>GitHub</w:t>
      </w:r>
      <w:proofErr w:type="spellEnd"/>
      <w:r w:rsidRPr="00E846AB">
        <w:rPr>
          <w:rFonts w:eastAsiaTheme="minorHAnsi"/>
          <w:sz w:val="28"/>
          <w:szCs w:val="24"/>
          <w:lang w:eastAsia="en-US"/>
        </w:rPr>
        <w:t xml:space="preserve"> необходимо зарегистрироваться на официальном сайте: https://github.com/signup (</w:t>
      </w:r>
      <w:r w:rsidR="00E846AB">
        <w:rPr>
          <w:rFonts w:eastAsiaTheme="minorHAnsi"/>
          <w:sz w:val="28"/>
          <w:szCs w:val="24"/>
          <w:lang w:eastAsia="en-US"/>
        </w:rPr>
        <w:t>Рисунок 25</w:t>
      </w:r>
      <w:r w:rsidRPr="00E846AB">
        <w:rPr>
          <w:rFonts w:eastAsiaTheme="minorHAnsi"/>
          <w:sz w:val="28"/>
          <w:szCs w:val="24"/>
          <w:lang w:eastAsia="en-US"/>
        </w:rPr>
        <w:t>)</w:t>
      </w:r>
    </w:p>
    <w:p w14:paraId="7D41E4FD" w14:textId="77777777" w:rsidR="00E52569" w:rsidRPr="00E52569" w:rsidRDefault="00E52569" w:rsidP="00725973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417B6BA4" wp14:editId="36DD4C1E">
            <wp:extent cx="5940425" cy="28016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C2FB" w14:textId="4212B9F8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5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фициального сайта </w:t>
      </w:r>
      <w:r w:rsidRPr="00E52569">
        <w:rPr>
          <w:rFonts w:eastAsiaTheme="minorHAnsi" w:cs="Times New Roman"/>
          <w:sz w:val="28"/>
          <w:szCs w:val="28"/>
          <w:lang w:val="en-US" w:eastAsia="en-US"/>
        </w:rPr>
        <w:t>GitHub</w:t>
      </w:r>
    </w:p>
    <w:p w14:paraId="261707CD" w14:textId="32D5E768" w:rsidR="00E52569" w:rsidRPr="00655F9E" w:rsidRDefault="00E52569" w:rsidP="00655F9E">
      <w:pPr>
        <w:rPr>
          <w:rFonts w:eastAsiaTheme="minorHAnsi"/>
          <w:sz w:val="28"/>
          <w:szCs w:val="24"/>
          <w:lang w:eastAsia="en-US"/>
        </w:rPr>
      </w:pPr>
      <w:r w:rsidRPr="00655F9E">
        <w:rPr>
          <w:rFonts w:eastAsiaTheme="minorHAnsi"/>
          <w:sz w:val="28"/>
          <w:szCs w:val="24"/>
          <w:lang w:eastAsia="en-US"/>
        </w:rPr>
        <w:t>После регистрации пользователь попадает на страницу своего профиля (</w:t>
      </w:r>
      <w:r w:rsidR="00655F9E">
        <w:rPr>
          <w:rFonts w:eastAsiaTheme="minorHAnsi"/>
          <w:sz w:val="28"/>
          <w:szCs w:val="24"/>
          <w:lang w:eastAsia="en-US"/>
        </w:rPr>
        <w:t>Рисунок 26</w:t>
      </w:r>
      <w:r w:rsidRPr="00655F9E">
        <w:rPr>
          <w:rFonts w:eastAsiaTheme="minorHAnsi"/>
          <w:sz w:val="28"/>
          <w:szCs w:val="24"/>
          <w:lang w:eastAsia="en-US"/>
        </w:rPr>
        <w:t>), где отображаются имя, никнейм, аватар, список достижений, закрепленные репозитории и график активности.</w:t>
      </w:r>
    </w:p>
    <w:p w14:paraId="5C931D89" w14:textId="77777777" w:rsidR="00E52569" w:rsidRPr="00E52569" w:rsidRDefault="00E52569" w:rsidP="00725973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lastRenderedPageBreak/>
        <w:drawing>
          <wp:inline distT="0" distB="0" distL="0" distR="0" wp14:anchorId="62BDF70F" wp14:editId="2CBBE453">
            <wp:extent cx="5940425" cy="31019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759" w14:textId="20CE74C0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Рисунок 2</w:t>
      </w:r>
      <w:r w:rsidR="00725973">
        <w:rPr>
          <w:rFonts w:eastAsiaTheme="minorHAnsi" w:cs="Times New Roman"/>
          <w:sz w:val="28"/>
          <w:szCs w:val="28"/>
          <w:lang w:eastAsia="en-US"/>
        </w:rPr>
        <w:t>6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с</w:t>
      </w:r>
      <w:r w:rsidRPr="00E52569">
        <w:rPr>
          <w:rFonts w:eastAsiaTheme="minorHAnsi" w:cs="Times New Roman"/>
          <w:sz w:val="28"/>
          <w:szCs w:val="28"/>
          <w:lang w:eastAsia="en-US"/>
        </w:rPr>
        <w:t>траницы пользователя</w:t>
      </w:r>
    </w:p>
    <w:p w14:paraId="5B7DDE5B" w14:textId="2CE83CE1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Для создания нового репозитория необходимо перейти во вкладку с репозиториями «</w:t>
      </w:r>
      <w:proofErr w:type="spellStart"/>
      <w:r w:rsidRPr="00E52569">
        <w:rPr>
          <w:rFonts w:eastAsiaTheme="minorHAnsi" w:cs="Times New Roman"/>
          <w:sz w:val="28"/>
          <w:szCs w:val="28"/>
          <w:lang w:eastAsia="en-US"/>
        </w:rPr>
        <w:t>Repositories</w:t>
      </w:r>
      <w:proofErr w:type="spellEnd"/>
      <w:r w:rsidRPr="00E52569">
        <w:rPr>
          <w:rFonts w:eastAsiaTheme="minorHAnsi" w:cs="Times New Roman"/>
          <w:sz w:val="28"/>
          <w:szCs w:val="28"/>
          <w:lang w:eastAsia="en-US"/>
        </w:rPr>
        <w:t>» (</w:t>
      </w:r>
      <w:r w:rsidR="00E04D44">
        <w:rPr>
          <w:rFonts w:eastAsiaTheme="minorHAnsi" w:cs="Times New Roman"/>
          <w:sz w:val="28"/>
          <w:szCs w:val="28"/>
          <w:lang w:eastAsia="en-US"/>
        </w:rPr>
        <w:t>Рисунок 27</w:t>
      </w:r>
      <w:r w:rsidRPr="00E52569">
        <w:rPr>
          <w:rFonts w:eastAsiaTheme="minorHAnsi" w:cs="Times New Roman"/>
          <w:sz w:val="28"/>
          <w:szCs w:val="28"/>
          <w:lang w:eastAsia="en-US"/>
        </w:rPr>
        <w:t>).</w:t>
      </w:r>
    </w:p>
    <w:p w14:paraId="06C83EC6" w14:textId="77777777" w:rsidR="00E52569" w:rsidRPr="00E52569" w:rsidRDefault="00E52569" w:rsidP="00725973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3F3310E1" wp14:editId="251B6194">
            <wp:extent cx="5940425" cy="303911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31E" w14:textId="7F0C2041" w:rsidR="00E52569" w:rsidRPr="00725973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725973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725973">
        <w:rPr>
          <w:rFonts w:eastAsiaTheme="minorHAnsi" w:cs="Times New Roman"/>
          <w:sz w:val="28"/>
          <w:szCs w:val="28"/>
          <w:lang w:eastAsia="en-US"/>
        </w:rPr>
        <w:t>27</w:t>
      </w:r>
      <w:r w:rsidRPr="00725973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725973">
        <w:rPr>
          <w:rFonts w:eastAsia="Times New Roman" w:cs="Times New Roman"/>
          <w:sz w:val="28"/>
          <w:szCs w:val="28"/>
        </w:rPr>
        <w:t>Скриншот р</w:t>
      </w:r>
      <w:r w:rsidRPr="00725973">
        <w:rPr>
          <w:rFonts w:eastAsiaTheme="minorHAnsi" w:cs="Times New Roman"/>
          <w:sz w:val="28"/>
          <w:szCs w:val="28"/>
          <w:lang w:eastAsia="en-US"/>
        </w:rPr>
        <w:t>епозиториев пользователя</w:t>
      </w:r>
    </w:p>
    <w:p w14:paraId="30A7A0CA" w14:textId="5800EEC4" w:rsidR="00E52569" w:rsidRPr="00E52569" w:rsidRDefault="00E52569" w:rsidP="00E52569">
      <w:pPr>
        <w:spacing w:before="100" w:beforeAutospacing="1" w:after="100" w:afterAutospacing="1"/>
        <w:ind w:firstLine="709"/>
        <w:contextualSpacing w:val="0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Далее необходимо нажать кнопку «New» для создания нового репозитория. После этого откроется вкладка (</w:t>
      </w:r>
      <w:r w:rsidR="007D16E9">
        <w:rPr>
          <w:rFonts w:eastAsiaTheme="minorHAnsi" w:cs="Times New Roman"/>
          <w:sz w:val="28"/>
          <w:szCs w:val="28"/>
          <w:lang w:eastAsia="en-US"/>
        </w:rPr>
        <w:t>Рисунок 28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), где следует указать </w:t>
      </w:r>
      <w:r w:rsidRPr="00E52569">
        <w:rPr>
          <w:rFonts w:eastAsiaTheme="minorHAnsi" w:cs="Times New Roman"/>
          <w:sz w:val="28"/>
          <w:szCs w:val="28"/>
          <w:lang w:eastAsia="en-US"/>
        </w:rPr>
        <w:lastRenderedPageBreak/>
        <w:t>владельца репозитория, его название, а также уровень доступа (приватный или открытый).</w:t>
      </w:r>
    </w:p>
    <w:p w14:paraId="29D02586" w14:textId="77777777" w:rsidR="00E52569" w:rsidRPr="00E52569" w:rsidRDefault="00E52569" w:rsidP="00725973">
      <w:pPr>
        <w:spacing w:before="0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asciiTheme="minorHAnsi" w:eastAsiaTheme="minorHAnsi" w:hAnsiTheme="minorHAnsi"/>
          <w:noProof/>
          <w:sz w:val="22"/>
          <w:lang w:eastAsia="en-US"/>
        </w:rPr>
        <w:drawing>
          <wp:inline distT="0" distB="0" distL="0" distR="0" wp14:anchorId="267B3C70" wp14:editId="60CA6E13">
            <wp:extent cx="5940425" cy="30549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BBD" w14:textId="5970BE1A" w:rsidR="00E52569" w:rsidRPr="00E52569" w:rsidRDefault="00E52569" w:rsidP="00630FC4">
      <w:pPr>
        <w:spacing w:beforeLines="240" w:before="576" w:afterLines="240" w:after="576" w:line="720" w:lineRule="auto"/>
        <w:ind w:firstLine="0"/>
        <w:jc w:val="center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 xml:space="preserve">Рисунок </w:t>
      </w:r>
      <w:r w:rsidR="00725973">
        <w:rPr>
          <w:rFonts w:eastAsiaTheme="minorHAnsi" w:cs="Times New Roman"/>
          <w:sz w:val="28"/>
          <w:szCs w:val="28"/>
          <w:lang w:eastAsia="en-US"/>
        </w:rPr>
        <w:t>28</w:t>
      </w:r>
      <w:r w:rsidRPr="00E52569">
        <w:rPr>
          <w:rFonts w:eastAsiaTheme="minorHAnsi" w:cs="Times New Roman"/>
          <w:sz w:val="28"/>
          <w:szCs w:val="28"/>
          <w:lang w:eastAsia="en-US"/>
        </w:rPr>
        <w:t xml:space="preserve"> – </w:t>
      </w:r>
      <w:r w:rsidRPr="00E52569">
        <w:rPr>
          <w:rFonts w:eastAsia="Times New Roman" w:cs="Times New Roman"/>
          <w:sz w:val="28"/>
          <w:szCs w:val="28"/>
        </w:rPr>
        <w:t>Скриншот окна с</w:t>
      </w:r>
      <w:r w:rsidRPr="00E52569">
        <w:rPr>
          <w:rFonts w:eastAsiaTheme="minorHAnsi" w:cs="Times New Roman"/>
          <w:sz w:val="28"/>
          <w:szCs w:val="28"/>
          <w:lang w:eastAsia="en-US"/>
        </w:rPr>
        <w:t>оздания репозитория</w:t>
      </w:r>
    </w:p>
    <w:p w14:paraId="71326521" w14:textId="77777777" w:rsidR="00E52569" w:rsidRPr="00E52569" w:rsidRDefault="00E52569" w:rsidP="00E52569">
      <w:pPr>
        <w:spacing w:before="100" w:beforeAutospacing="1" w:after="100" w:afterAutospacing="1"/>
        <w:ind w:firstLine="0"/>
        <w:contextualSpacing w:val="0"/>
        <w:jc w:val="left"/>
        <w:rPr>
          <w:rFonts w:eastAsiaTheme="minorHAnsi" w:cs="Times New Roman"/>
          <w:sz w:val="28"/>
          <w:szCs w:val="28"/>
          <w:lang w:eastAsia="en-US"/>
        </w:rPr>
      </w:pPr>
      <w:r w:rsidRPr="00E52569">
        <w:rPr>
          <w:rFonts w:eastAsiaTheme="minorHAnsi" w:cs="Times New Roman"/>
          <w:sz w:val="28"/>
          <w:szCs w:val="28"/>
          <w:lang w:eastAsia="en-US"/>
        </w:rPr>
        <w:t>Вывод:</w:t>
      </w:r>
    </w:p>
    <w:p w14:paraId="355E8A2A" w14:textId="77777777" w:rsidR="00E52569" w:rsidRPr="00725973" w:rsidRDefault="00E52569" w:rsidP="00725973">
      <w:pPr>
        <w:rPr>
          <w:rFonts w:eastAsiaTheme="minorHAnsi"/>
          <w:sz w:val="28"/>
          <w:szCs w:val="24"/>
          <w:lang w:eastAsia="en-US"/>
        </w:rPr>
      </w:pPr>
      <w:r w:rsidRPr="00725973">
        <w:rPr>
          <w:rFonts w:eastAsiaTheme="minorHAnsi"/>
          <w:sz w:val="28"/>
          <w:szCs w:val="24"/>
          <w:lang w:eastAsia="en-US"/>
        </w:rPr>
        <w:t xml:space="preserve">В процессе настройки рабочего окружения в качестве основного языка программирования был выбран Python благодаря его удобству и высокой скорости разработки. Для работы с кодом использовалась среда разработки </w:t>
      </w:r>
      <w:proofErr w:type="spellStart"/>
      <w:r w:rsidRPr="00725973">
        <w:rPr>
          <w:rFonts w:eastAsiaTheme="minorHAnsi"/>
          <w:sz w:val="28"/>
          <w:szCs w:val="24"/>
          <w:lang w:eastAsia="en-US"/>
        </w:rPr>
        <w:t>PyCharm</w:t>
      </w:r>
      <w:proofErr w:type="spellEnd"/>
      <w:r w:rsidRPr="00725973">
        <w:rPr>
          <w:rFonts w:eastAsiaTheme="minorHAnsi"/>
          <w:sz w:val="28"/>
          <w:szCs w:val="24"/>
          <w:lang w:eastAsia="en-US"/>
        </w:rPr>
        <w:t xml:space="preserve">. Кроме того, был создан удаленный репозиторий на </w:t>
      </w:r>
      <w:proofErr w:type="spellStart"/>
      <w:r w:rsidRPr="00725973">
        <w:rPr>
          <w:rFonts w:eastAsiaTheme="minorHAnsi"/>
          <w:sz w:val="28"/>
          <w:szCs w:val="24"/>
          <w:lang w:eastAsia="en-US"/>
        </w:rPr>
        <w:t>GitHub</w:t>
      </w:r>
      <w:proofErr w:type="spellEnd"/>
      <w:r w:rsidRPr="00725973">
        <w:rPr>
          <w:rFonts w:eastAsiaTheme="minorHAnsi"/>
          <w:sz w:val="28"/>
          <w:szCs w:val="24"/>
          <w:lang w:eastAsia="en-US"/>
        </w:rPr>
        <w:t xml:space="preserve"> для хранения и управления кодом проекта, а локальный репозиторий был привязан к нему. Это позволяет удобно отслеживать изменения, организовывать совместную работу и обеспечивать надежное хранение данных.</w:t>
      </w:r>
    </w:p>
    <w:p w14:paraId="0B4020A7" w14:textId="77777777" w:rsidR="003A183B" w:rsidRPr="002D0C29" w:rsidRDefault="003A183B" w:rsidP="005B18F6">
      <w:pPr>
        <w:jc w:val="center"/>
        <w:rPr>
          <w:rFonts w:cs="Times New Roman"/>
          <w:sz w:val="28"/>
          <w:szCs w:val="28"/>
        </w:rPr>
      </w:pPr>
      <w:r w:rsidRPr="002D0C29">
        <w:rPr>
          <w:rFonts w:cs="Times New Roman"/>
          <w:sz w:val="28"/>
          <w:szCs w:val="28"/>
        </w:rPr>
        <w:br w:type="page"/>
      </w:r>
    </w:p>
    <w:p w14:paraId="1D7B270A" w14:textId="715554B9" w:rsidR="0092636D" w:rsidRPr="00247A79" w:rsidRDefault="20869997" w:rsidP="00247A7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5699927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ФОРМУЛИРОВКА ИНДИВИДУАЛЬНОГО ЗАДАНИЯ</w:t>
      </w:r>
      <w:bookmarkEnd w:id="4"/>
    </w:p>
    <w:p w14:paraId="4D2252AB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В соответствии с индивидуальным заданием на учебную практику необходимо:</w:t>
      </w:r>
    </w:p>
    <w:p w14:paraId="38CA4768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Мы создаем программу, которая поможет пользователям освоить слепую печать – быстрый и точный набор текста без необходимости смотреть на клавиатуру.</w:t>
      </w:r>
    </w:p>
    <w:p w14:paraId="43224017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Ключевые задачи:</w:t>
      </w:r>
    </w:p>
    <w:p w14:paraId="14018DFF" w14:textId="24C0F8FF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рганизовать удобное обучение</w:t>
      </w:r>
      <w:r>
        <w:rPr>
          <w:rFonts w:eastAsia="MS Mincho"/>
          <w:sz w:val="28"/>
          <w:szCs w:val="24"/>
        </w:rPr>
        <w:t>:</w:t>
      </w:r>
    </w:p>
    <w:p w14:paraId="1AB128BC" w14:textId="2820A865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редоставить 3 режима тренировки (буквы → слова → тексты) для постепенного усложнения</w:t>
      </w:r>
      <w:r>
        <w:rPr>
          <w:rFonts w:eastAsia="MS Mincho"/>
          <w:sz w:val="28"/>
          <w:szCs w:val="24"/>
        </w:rPr>
        <w:t>;</w:t>
      </w:r>
    </w:p>
    <w:p w14:paraId="19747783" w14:textId="0B4786D8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о</w:t>
      </w:r>
      <w:r w:rsidR="00247A79" w:rsidRPr="00247A79">
        <w:rPr>
          <w:rFonts w:eastAsia="MS Mincho"/>
          <w:sz w:val="28"/>
          <w:szCs w:val="24"/>
        </w:rPr>
        <w:t>беспечить поддержку русской и английской раскладок</w:t>
      </w:r>
      <w:r>
        <w:rPr>
          <w:rFonts w:eastAsia="MS Mincho"/>
          <w:sz w:val="28"/>
          <w:szCs w:val="24"/>
        </w:rPr>
        <w:t>.</w:t>
      </w:r>
    </w:p>
    <w:p w14:paraId="24198D72" w14:textId="3DEF6C13" w:rsidR="00247A79" w:rsidRPr="00247A79" w:rsidRDefault="00284169" w:rsidP="00247A79">
      <w:pPr>
        <w:pStyle w:val="a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р</w:t>
      </w:r>
      <w:r w:rsidR="00247A79" w:rsidRPr="00247A79">
        <w:rPr>
          <w:rFonts w:eastAsia="MS Mincho"/>
          <w:sz w:val="28"/>
          <w:szCs w:val="24"/>
        </w:rPr>
        <w:t>еализовать систему хранения данных</w:t>
      </w:r>
      <w:r>
        <w:rPr>
          <w:rFonts w:eastAsia="MS Mincho"/>
          <w:sz w:val="28"/>
          <w:szCs w:val="24"/>
        </w:rPr>
        <w:t>:</w:t>
      </w:r>
    </w:p>
    <w:p w14:paraId="03541261" w14:textId="58A04F5D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 xml:space="preserve">ля режима букв: </w:t>
      </w:r>
      <w:r w:rsidR="00247A79">
        <w:rPr>
          <w:rFonts w:eastAsia="MS Mincho"/>
          <w:sz w:val="28"/>
          <w:szCs w:val="24"/>
        </w:rPr>
        <w:t>х</w:t>
      </w:r>
      <w:r w:rsidR="00247A79" w:rsidRPr="00247A79">
        <w:rPr>
          <w:rFonts w:eastAsia="MS Mincho"/>
          <w:sz w:val="28"/>
          <w:szCs w:val="24"/>
        </w:rPr>
        <w:t>ранить наборы символов прямо в программе (отдельно для русского и английского)</w:t>
      </w:r>
      <w:r>
        <w:rPr>
          <w:rFonts w:eastAsia="MS Mincho"/>
          <w:sz w:val="28"/>
          <w:szCs w:val="24"/>
        </w:rPr>
        <w:t>;</w:t>
      </w:r>
    </w:p>
    <w:p w14:paraId="4B51BD0C" w14:textId="355949FE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д</w:t>
      </w:r>
      <w:r w:rsidR="00247A79" w:rsidRPr="00247A79">
        <w:rPr>
          <w:rFonts w:eastAsia="MS Mincho"/>
          <w:sz w:val="28"/>
          <w:szCs w:val="24"/>
        </w:rPr>
        <w:t>ля режимов слов и текстов:</w:t>
      </w:r>
      <w:r w:rsidR="00247A79">
        <w:rPr>
          <w:rFonts w:eastAsia="MS Mincho"/>
          <w:sz w:val="28"/>
          <w:szCs w:val="24"/>
        </w:rPr>
        <w:t xml:space="preserve"> и</w:t>
      </w:r>
      <w:r w:rsidR="00247A79" w:rsidRPr="00247A79">
        <w:rPr>
          <w:rFonts w:eastAsia="MS Mincho"/>
          <w:sz w:val="28"/>
          <w:szCs w:val="24"/>
        </w:rPr>
        <w:t>спользовать внешние текстовые файлы (раздельные для каждого языка)</w:t>
      </w:r>
      <w:r>
        <w:rPr>
          <w:rFonts w:eastAsia="MS Mincho"/>
          <w:sz w:val="28"/>
          <w:szCs w:val="24"/>
        </w:rPr>
        <w:t>.</w:t>
      </w:r>
    </w:p>
    <w:p w14:paraId="19CE5CD7" w14:textId="5650B4E5" w:rsidR="00247A79" w:rsidRPr="00182BFA" w:rsidRDefault="00284169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с</w:t>
      </w:r>
      <w:r w:rsidR="00247A79" w:rsidRPr="00182BFA">
        <w:rPr>
          <w:sz w:val="28"/>
          <w:szCs w:val="24"/>
        </w:rPr>
        <w:t>делать процесс обучения наглядным</w:t>
      </w:r>
      <w:r w:rsidRPr="00182BFA">
        <w:rPr>
          <w:sz w:val="28"/>
          <w:szCs w:val="24"/>
        </w:rPr>
        <w:t>:</w:t>
      </w:r>
    </w:p>
    <w:p w14:paraId="1CCC68AB" w14:textId="12C24B71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в</w:t>
      </w:r>
      <w:r w:rsidR="00247A79" w:rsidRPr="00247A79">
        <w:rPr>
          <w:rFonts w:eastAsia="MS Mincho"/>
          <w:sz w:val="28"/>
          <w:szCs w:val="24"/>
        </w:rPr>
        <w:t>изуализировать прогресс (статистика скорости/ошибок)</w:t>
      </w:r>
      <w:r>
        <w:rPr>
          <w:rFonts w:eastAsia="MS Mincho"/>
          <w:sz w:val="28"/>
          <w:szCs w:val="24"/>
        </w:rPr>
        <w:t>;</w:t>
      </w:r>
    </w:p>
    <w:p w14:paraId="68D82350" w14:textId="1FB79387" w:rsidR="00247A79" w:rsidRPr="00247A79" w:rsidRDefault="00284169" w:rsidP="00247A79">
      <w:pPr>
        <w:pStyle w:val="vguList2"/>
        <w:rPr>
          <w:rFonts w:eastAsia="MS Mincho"/>
          <w:sz w:val="28"/>
          <w:szCs w:val="24"/>
        </w:rPr>
      </w:pPr>
      <w:r>
        <w:rPr>
          <w:rFonts w:eastAsia="MS Mincho"/>
          <w:sz w:val="28"/>
          <w:szCs w:val="24"/>
        </w:rPr>
        <w:t>п</w:t>
      </w:r>
      <w:r w:rsidR="00247A79" w:rsidRPr="00247A79">
        <w:rPr>
          <w:rFonts w:eastAsia="MS Mincho"/>
          <w:sz w:val="28"/>
          <w:szCs w:val="24"/>
        </w:rPr>
        <w:t>одсвечивать клавиши для лучшего запоминания расположения</w:t>
      </w:r>
      <w:r>
        <w:rPr>
          <w:rFonts w:eastAsia="MS Mincho"/>
          <w:sz w:val="28"/>
          <w:szCs w:val="24"/>
        </w:rPr>
        <w:t>.</w:t>
      </w:r>
    </w:p>
    <w:p w14:paraId="46CFA0EF" w14:textId="77777777" w:rsidR="00247A79" w:rsidRPr="00247A79" w:rsidRDefault="00247A79" w:rsidP="00247A7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Ожидаемый результат:</w:t>
      </w:r>
    </w:p>
    <w:p w14:paraId="5C37DB8E" w14:textId="2E88D973" w:rsidR="00167582" w:rsidRPr="00344BCF" w:rsidRDefault="00247A79" w:rsidP="007F41E9">
      <w:pPr>
        <w:rPr>
          <w:rFonts w:eastAsia="MS Mincho"/>
          <w:sz w:val="28"/>
          <w:szCs w:val="24"/>
        </w:rPr>
      </w:pPr>
      <w:r w:rsidRPr="00247A79">
        <w:rPr>
          <w:rFonts w:eastAsia="MS Mincho"/>
          <w:sz w:val="28"/>
          <w:szCs w:val="24"/>
        </w:rPr>
        <w:t>Простая, но эффективная программа, которая за несколько недель регулярных тренировок научит пользователя уверенно печатать вслепую на двух языках.</w:t>
      </w:r>
    </w:p>
    <w:p w14:paraId="06971CD3" w14:textId="5FC0A4FD" w:rsidR="00976E58" w:rsidRPr="00182BFA" w:rsidRDefault="20869997" w:rsidP="00182BFA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5699927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1B969653" w:rsidRPr="002D0C29">
        <w:rPr>
          <w:rFonts w:ascii="Times New Roman" w:hAnsi="Times New Roman" w:cs="Times New Roman"/>
          <w:b/>
          <w:bCs/>
          <w:color w:val="auto"/>
        </w:rPr>
        <w:t>ОПИСАНИЕ ВЫПОЛНЕНИЯ ИНДИВИДУАЛЬНОГО ЗАДАНИЯ</w:t>
      </w:r>
      <w:bookmarkEnd w:id="5"/>
    </w:p>
    <w:p w14:paraId="3F42EC27" w14:textId="77777777" w:rsidR="003B45AA" w:rsidRPr="00050924" w:rsidRDefault="60576C66" w:rsidP="00050924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56999275"/>
      <w:r w:rsidRPr="00050924">
        <w:rPr>
          <w:rFonts w:ascii="Times New Roman" w:hAnsi="Times New Roman" w:cs="Times New Roman"/>
          <w:b/>
          <w:color w:val="auto"/>
          <w:sz w:val="28"/>
          <w:szCs w:val="28"/>
        </w:rPr>
        <w:t>4.1 Анализ предметной области и обзор аналогов</w:t>
      </w:r>
      <w:bookmarkEnd w:id="6"/>
    </w:p>
    <w:p w14:paraId="4D957D32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7" w:name="_Toc198734143"/>
      <w:r w:rsidRPr="003A078E">
        <w:rPr>
          <w:rFonts w:eastAsia="MS Gothic" w:cs="Times New Roman"/>
          <w:b/>
          <w:bCs/>
          <w:sz w:val="28"/>
          <w:szCs w:val="40"/>
        </w:rPr>
        <w:t>Аналог №1 - «</w:t>
      </w:r>
      <w:proofErr w:type="spellStart"/>
      <w:r w:rsidRPr="003A078E">
        <w:rPr>
          <w:rFonts w:eastAsia="MS Gothic" w:cs="Times New Roman"/>
          <w:b/>
          <w:bCs/>
          <w:sz w:val="28"/>
          <w:szCs w:val="40"/>
        </w:rPr>
        <w:t>Keyboard_Typing_Game</w:t>
      </w:r>
      <w:proofErr w:type="spellEnd"/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7"/>
    </w:p>
    <w:p w14:paraId="7AF0CCEA" w14:textId="032B38C6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Keyboard_Typing_Game</w:t>
      </w:r>
      <w:proofErr w:type="spellEnd"/>
      <w:r w:rsidRPr="003A078E">
        <w:rPr>
          <w:rFonts w:eastAsia="MS Mincho" w:cs="Arial"/>
          <w:sz w:val="28"/>
          <w:szCs w:val="24"/>
        </w:rPr>
        <w:t xml:space="preserve">» (Рисунок </w:t>
      </w:r>
      <w:r w:rsidR="00725973">
        <w:rPr>
          <w:rFonts w:eastAsia="MS Mincho" w:cs="Arial"/>
          <w:sz w:val="28"/>
          <w:szCs w:val="24"/>
        </w:rPr>
        <w:t>29</w:t>
      </w:r>
      <w:r w:rsidRPr="003A078E">
        <w:rPr>
          <w:rFonts w:eastAsia="MS Mincho" w:cs="Arial"/>
          <w:sz w:val="28"/>
          <w:szCs w:val="24"/>
        </w:rPr>
        <w:t>) от разработчика «</w:t>
      </w:r>
      <w:r w:rsidRPr="003A078E">
        <w:rPr>
          <w:rFonts w:eastAsia="MS Mincho" w:cs="Arial"/>
          <w:sz w:val="28"/>
          <w:szCs w:val="24"/>
          <w:lang w:val="en-US"/>
        </w:rPr>
        <w:t>p</w:t>
      </w:r>
      <w:r w:rsidRPr="003A078E">
        <w:rPr>
          <w:rFonts w:eastAsia="MS Mincho" w:cs="Arial"/>
          <w:sz w:val="28"/>
          <w:szCs w:val="24"/>
        </w:rPr>
        <w:t xml:space="preserve">rerit85jain» выпущено в 2025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1DD4985A" w14:textId="530C7610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 xml:space="preserve">Ссылка: </w:t>
      </w:r>
      <w:hyperlink r:id="rId45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https://github.com/prerit85jain/Keyboard_Typing_Game</w:t>
        </w:r>
      </w:hyperlink>
    </w:p>
    <w:p w14:paraId="21558C15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  <w:lang w:val="en-US"/>
        </w:rPr>
      </w:pPr>
      <w:r w:rsidRPr="003A078E">
        <w:rPr>
          <w:rFonts w:eastAsia="MS Mincho" w:cs="Arial"/>
          <w:noProof/>
          <w:sz w:val="28"/>
          <w:szCs w:val="24"/>
        </w:rPr>
        <w:drawing>
          <wp:inline distT="0" distB="0" distL="0" distR="0" wp14:anchorId="5CC97F05" wp14:editId="391ACCEA">
            <wp:extent cx="3874135" cy="215061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132" cy="21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B5B4" w14:textId="7394AAF7" w:rsidR="003A078E" w:rsidRPr="003A078E" w:rsidRDefault="003A078E" w:rsidP="00630FC4">
      <w:pPr>
        <w:spacing w:beforeLines="240" w:before="576" w:afterLines="240" w:after="576" w:line="720" w:lineRule="auto"/>
        <w:jc w:val="center"/>
        <w:rPr>
          <w:rFonts w:eastAsia="MS Mincho" w:cs="Arial"/>
          <w:bCs/>
          <w:sz w:val="28"/>
          <w:szCs w:val="20"/>
          <w:lang w:val="en-US"/>
        </w:rPr>
      </w:pPr>
      <w:r w:rsidRPr="003A078E">
        <w:rPr>
          <w:rFonts w:eastAsia="MS Mincho" w:cs="Arial"/>
          <w:bCs/>
          <w:sz w:val="28"/>
          <w:szCs w:val="20"/>
        </w:rPr>
        <w:t>Рисунок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r w:rsidR="00725973" w:rsidRPr="00725973">
        <w:rPr>
          <w:rFonts w:eastAsia="MS Mincho" w:cs="Arial"/>
          <w:bCs/>
          <w:sz w:val="28"/>
          <w:szCs w:val="20"/>
          <w:lang w:val="en-US"/>
        </w:rPr>
        <w:t>29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– </w:t>
      </w:r>
      <w:r w:rsidRPr="003A078E">
        <w:rPr>
          <w:rFonts w:eastAsia="MS Mincho" w:cs="Arial"/>
          <w:bCs/>
          <w:sz w:val="28"/>
          <w:szCs w:val="20"/>
        </w:rPr>
        <w:t>Скриншот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</w:t>
      </w:r>
      <w:bookmarkStart w:id="8" w:name="_Hlk196564055"/>
      <w:r w:rsidRPr="003A078E">
        <w:rPr>
          <w:rFonts w:eastAsia="MS Mincho" w:cs="Arial"/>
          <w:bCs/>
          <w:sz w:val="28"/>
          <w:szCs w:val="20"/>
        </w:rPr>
        <w:t>интерфейса</w:t>
      </w:r>
      <w:r w:rsidRPr="003A078E">
        <w:rPr>
          <w:rFonts w:eastAsia="MS Mincho" w:cs="Arial"/>
          <w:bCs/>
          <w:sz w:val="28"/>
          <w:szCs w:val="20"/>
          <w:lang w:val="en-US"/>
        </w:rPr>
        <w:t xml:space="preserve"> «</w:t>
      </w:r>
      <w:proofErr w:type="spellStart"/>
      <w:r w:rsidRPr="003A078E">
        <w:rPr>
          <w:rFonts w:eastAsia="MS Mincho" w:cs="Arial"/>
          <w:bCs/>
          <w:sz w:val="28"/>
          <w:szCs w:val="20"/>
          <w:lang w:val="en-US"/>
        </w:rPr>
        <w:t>Keyboard_Typing_Game</w:t>
      </w:r>
      <w:proofErr w:type="spellEnd"/>
      <w:r w:rsidRPr="003A078E">
        <w:rPr>
          <w:rFonts w:eastAsia="MS Mincho" w:cs="Arial"/>
          <w:bCs/>
          <w:sz w:val="28"/>
          <w:szCs w:val="20"/>
          <w:lang w:val="en-US"/>
        </w:rPr>
        <w:t>»</w:t>
      </w:r>
    </w:p>
    <w:bookmarkEnd w:id="8"/>
    <w:p w14:paraId="12A69D73" w14:textId="77777777" w:rsidR="003A078E" w:rsidRPr="00725973" w:rsidRDefault="003A078E" w:rsidP="00725973">
      <w:pPr>
        <w:rPr>
          <w:rFonts w:eastAsia="MS Mincho"/>
          <w:sz w:val="28"/>
          <w:szCs w:val="24"/>
        </w:rPr>
      </w:pPr>
      <w:r w:rsidRPr="00725973">
        <w:rPr>
          <w:rFonts w:eastAsia="MS Mincho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1CF2FD33" w14:textId="77777777" w:rsidR="003A078E" w:rsidRPr="00725973" w:rsidRDefault="003A078E" w:rsidP="00725973">
      <w:pPr>
        <w:rPr>
          <w:rFonts w:eastAsia="MS Mincho"/>
          <w:sz w:val="28"/>
          <w:szCs w:val="24"/>
        </w:rPr>
      </w:pPr>
      <w:r w:rsidRPr="00725973">
        <w:rPr>
          <w:rFonts w:eastAsia="MS Mincho"/>
          <w:sz w:val="28"/>
          <w:szCs w:val="24"/>
        </w:rPr>
        <w:t xml:space="preserve"> Недостатки:</w:t>
      </w:r>
    </w:p>
    <w:p w14:paraId="30E85EC0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отсутствие режимов набора текста: один фиксированный текст;</w:t>
      </w:r>
    </w:p>
    <w:p w14:paraId="5D87C1B1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отсутствие каких-либо настроек;</w:t>
      </w:r>
    </w:p>
    <w:p w14:paraId="3C1E8A41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интуитивно непонятный набор: курсор некорректно отображает положение набора.</w:t>
      </w:r>
    </w:p>
    <w:p w14:paraId="7AAAA91D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9" w:name="_Toc198734144"/>
      <w:r w:rsidRPr="003A078E">
        <w:rPr>
          <w:rFonts w:eastAsia="MS Gothic" w:cs="Times New Roman"/>
          <w:b/>
          <w:bCs/>
          <w:sz w:val="28"/>
          <w:szCs w:val="40"/>
        </w:rPr>
        <w:t>Аналог №2 -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-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pro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9"/>
    </w:p>
    <w:p w14:paraId="0026C502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>Программное обеспечение «</w:t>
      </w:r>
      <w:proofErr w:type="spellStart"/>
      <w:r w:rsidRPr="00182BFA">
        <w:rPr>
          <w:rFonts w:eastAsia="MS Mincho"/>
          <w:sz w:val="28"/>
          <w:szCs w:val="24"/>
        </w:rPr>
        <w:t>Keyboard</w:t>
      </w:r>
      <w:proofErr w:type="spellEnd"/>
      <w:r w:rsidRPr="00182BFA">
        <w:rPr>
          <w:rFonts w:eastAsia="MS Mincho"/>
          <w:sz w:val="28"/>
          <w:szCs w:val="24"/>
        </w:rPr>
        <w:t>-</w:t>
      </w:r>
      <w:r w:rsidRPr="00182BFA">
        <w:rPr>
          <w:rFonts w:eastAsia="MS Mincho"/>
          <w:sz w:val="28"/>
          <w:szCs w:val="24"/>
          <w:lang w:val="en-US"/>
        </w:rPr>
        <w:t>pro</w:t>
      </w:r>
      <w:r w:rsidRPr="00182BFA">
        <w:rPr>
          <w:rFonts w:eastAsia="MS Mincho"/>
          <w:sz w:val="28"/>
          <w:szCs w:val="24"/>
        </w:rPr>
        <w:t xml:space="preserve">» от разработчика «hardeepnarang10» выпущено в 2021 на языке разработки </w:t>
      </w:r>
      <w:r w:rsidRPr="00182BFA">
        <w:rPr>
          <w:rFonts w:eastAsia="MS Mincho"/>
          <w:sz w:val="28"/>
          <w:szCs w:val="24"/>
          <w:lang w:val="en-US"/>
        </w:rPr>
        <w:t>Python</w:t>
      </w:r>
      <w:r w:rsidRPr="00182BFA">
        <w:rPr>
          <w:rFonts w:eastAsia="MS Mincho"/>
          <w:sz w:val="28"/>
          <w:szCs w:val="24"/>
        </w:rPr>
        <w:t>.</w:t>
      </w:r>
    </w:p>
    <w:p w14:paraId="18052EAB" w14:textId="6AC29609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 xml:space="preserve">Ссылка: </w:t>
      </w:r>
      <w:hyperlink r:id="rId47" w:history="1">
        <w:r w:rsidRPr="00182BFA">
          <w:rPr>
            <w:rFonts w:eastAsia="MS Mincho"/>
            <w:color w:val="0000FF"/>
            <w:sz w:val="28"/>
            <w:szCs w:val="24"/>
            <w:u w:val="single"/>
          </w:rPr>
          <w:t>https://github.com/hardeepnarang10/keyboard-pro</w:t>
        </w:r>
      </w:hyperlink>
    </w:p>
    <w:p w14:paraId="19DC0A59" w14:textId="2E2D02F9" w:rsidR="003A078E" w:rsidRPr="00182BFA" w:rsidRDefault="003A078E" w:rsidP="00182BFA">
      <w:pPr>
        <w:rPr>
          <w:rFonts w:eastAsia="MS Mincho"/>
          <w:color w:val="0000FF"/>
          <w:sz w:val="28"/>
          <w:szCs w:val="24"/>
          <w:u w:val="single"/>
        </w:rPr>
      </w:pPr>
      <w:r w:rsidRPr="00182BFA">
        <w:rPr>
          <w:rFonts w:eastAsia="MS Mincho"/>
          <w:sz w:val="28"/>
          <w:szCs w:val="24"/>
        </w:rPr>
        <w:t xml:space="preserve">На рисунке </w:t>
      </w:r>
      <w:r w:rsidR="00120260" w:rsidRPr="00182BFA">
        <w:rPr>
          <w:rFonts w:eastAsia="MS Mincho"/>
          <w:sz w:val="28"/>
          <w:szCs w:val="24"/>
        </w:rPr>
        <w:t>3</w:t>
      </w:r>
      <w:r w:rsidR="00725973" w:rsidRPr="00182BFA">
        <w:rPr>
          <w:rFonts w:eastAsia="MS Mincho"/>
          <w:sz w:val="28"/>
          <w:szCs w:val="24"/>
        </w:rPr>
        <w:t>0</w:t>
      </w:r>
      <w:r w:rsidRPr="00182BFA">
        <w:rPr>
          <w:rFonts w:eastAsia="MS Mincho"/>
          <w:sz w:val="28"/>
          <w:szCs w:val="24"/>
        </w:rPr>
        <w:t xml:space="preserve"> представлен скриншот интерфейса «</w:t>
      </w:r>
      <w:proofErr w:type="spellStart"/>
      <w:r w:rsidRPr="00182BFA">
        <w:rPr>
          <w:rFonts w:eastAsia="MS Mincho"/>
          <w:sz w:val="28"/>
          <w:szCs w:val="24"/>
        </w:rPr>
        <w:t>Keyboard</w:t>
      </w:r>
      <w:proofErr w:type="spellEnd"/>
      <w:r w:rsidRPr="00182BFA">
        <w:rPr>
          <w:rFonts w:eastAsia="MS Mincho"/>
          <w:sz w:val="28"/>
          <w:szCs w:val="24"/>
        </w:rPr>
        <w:t>-</w:t>
      </w:r>
      <w:r w:rsidRPr="00182BFA">
        <w:rPr>
          <w:rFonts w:eastAsia="MS Mincho"/>
          <w:sz w:val="28"/>
          <w:szCs w:val="24"/>
          <w:lang w:val="en-US"/>
        </w:rPr>
        <w:t>pro</w:t>
      </w:r>
      <w:r w:rsidRPr="00182BFA">
        <w:rPr>
          <w:rFonts w:eastAsia="MS Mincho"/>
          <w:sz w:val="28"/>
          <w:szCs w:val="24"/>
        </w:rPr>
        <w:t>».</w:t>
      </w:r>
    </w:p>
    <w:p w14:paraId="2985C2F6" w14:textId="77777777" w:rsidR="003A078E" w:rsidRPr="003A078E" w:rsidRDefault="003A078E" w:rsidP="003A078E">
      <w:pPr>
        <w:jc w:val="center"/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noProof/>
          <w:sz w:val="28"/>
          <w:szCs w:val="24"/>
        </w:rPr>
        <w:lastRenderedPageBreak/>
        <w:drawing>
          <wp:inline distT="0" distB="0" distL="0" distR="0" wp14:anchorId="54340EA3" wp14:editId="6C22770D">
            <wp:extent cx="3500120" cy="288544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499" t="-282" r="23489" b="19929"/>
                    <a:stretch/>
                  </pic:blipFill>
                  <pic:spPr bwMode="auto">
                    <a:xfrm>
                      <a:off x="0" y="0"/>
                      <a:ext cx="3500120" cy="28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52DEA" w14:textId="3BCAA475" w:rsidR="003A078E" w:rsidRPr="003A078E" w:rsidRDefault="003A078E" w:rsidP="00630FC4">
      <w:pPr>
        <w:spacing w:beforeLines="240" w:before="576" w:afterLines="240" w:after="576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120260">
        <w:rPr>
          <w:rFonts w:eastAsia="MS Mincho" w:cs="Arial"/>
          <w:bCs/>
          <w:sz w:val="28"/>
          <w:szCs w:val="20"/>
        </w:rPr>
        <w:t>3</w:t>
      </w:r>
      <w:r w:rsidR="00725973">
        <w:rPr>
          <w:rFonts w:eastAsia="MS Mincho" w:cs="Arial"/>
          <w:bCs/>
          <w:sz w:val="28"/>
          <w:szCs w:val="20"/>
        </w:rPr>
        <w:t>0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proofErr w:type="spellStart"/>
      <w:r w:rsidRPr="003A078E">
        <w:rPr>
          <w:rFonts w:eastAsia="MS Mincho" w:cs="Arial"/>
          <w:bCs/>
          <w:sz w:val="28"/>
          <w:szCs w:val="20"/>
        </w:rPr>
        <w:t>Keyboard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-</w:t>
      </w:r>
      <w:r w:rsidRPr="003A078E">
        <w:rPr>
          <w:rFonts w:eastAsia="MS Mincho" w:cs="Arial"/>
          <w:bCs/>
          <w:sz w:val="28"/>
          <w:szCs w:val="20"/>
          <w:lang w:val="en-US"/>
        </w:rPr>
        <w:t>pro</w:t>
      </w:r>
      <w:r w:rsidRPr="003A078E">
        <w:rPr>
          <w:rFonts w:eastAsia="MS Mincho" w:cs="Arial"/>
          <w:bCs/>
          <w:sz w:val="28"/>
          <w:szCs w:val="20"/>
        </w:rPr>
        <w:t>»</w:t>
      </w:r>
    </w:p>
    <w:p w14:paraId="750F159D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 xml:space="preserve">Преимущества: </w:t>
      </w:r>
    </w:p>
    <w:p w14:paraId="5EBD1D4C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реализован таймер;</w:t>
      </w:r>
    </w:p>
    <w:p w14:paraId="1819D0CB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простой запуск: не требуется предварительной установки приложения на ваш компьютер.</w:t>
      </w:r>
    </w:p>
    <w:p w14:paraId="316BA99A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>Недостатки:</w:t>
      </w:r>
    </w:p>
    <w:p w14:paraId="0A565915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программа не выполняет свой функционал: не обрабатывает набранный текст;</w:t>
      </w:r>
    </w:p>
    <w:p w14:paraId="2DA42FD4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одна вариация набора текста;</w:t>
      </w:r>
    </w:p>
    <w:p w14:paraId="0ECBB082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программа не обновляется: отсутствие обновлений 4 года.</w:t>
      </w:r>
    </w:p>
    <w:p w14:paraId="373F328F" w14:textId="77777777" w:rsidR="003A078E" w:rsidRPr="003A078E" w:rsidRDefault="003A078E" w:rsidP="003A078E">
      <w:pPr>
        <w:keepNext/>
        <w:keepLines/>
        <w:numPr>
          <w:ilvl w:val="1"/>
          <w:numId w:val="0"/>
        </w:numPr>
        <w:tabs>
          <w:tab w:val="num" w:pos="964"/>
          <w:tab w:val="left" w:pos="1560"/>
        </w:tabs>
        <w:spacing w:before="200"/>
        <w:ind w:firstLine="851"/>
        <w:outlineLvl w:val="1"/>
        <w:rPr>
          <w:rFonts w:eastAsia="MS Gothic" w:cs="Times New Roman"/>
          <w:b/>
          <w:bCs/>
          <w:sz w:val="28"/>
          <w:szCs w:val="40"/>
        </w:rPr>
      </w:pPr>
      <w:bookmarkStart w:id="10" w:name="_Toc198734145"/>
      <w:r w:rsidRPr="003A078E">
        <w:rPr>
          <w:rFonts w:eastAsia="MS Gothic" w:cs="Times New Roman"/>
          <w:b/>
          <w:bCs/>
          <w:sz w:val="28"/>
          <w:szCs w:val="40"/>
        </w:rPr>
        <w:t>Аналог №3 - «</w:t>
      </w:r>
      <w:r w:rsidRPr="003A078E">
        <w:rPr>
          <w:rFonts w:eastAsia="MS Gothic" w:cs="Times New Roman"/>
          <w:b/>
          <w:bCs/>
          <w:sz w:val="28"/>
          <w:szCs w:val="40"/>
          <w:lang w:val="en-US"/>
        </w:rPr>
        <w:t>Keyboard</w:t>
      </w:r>
      <w:r w:rsidRPr="003A078E">
        <w:rPr>
          <w:rFonts w:eastAsia="MS Gothic" w:cs="Times New Roman"/>
          <w:b/>
          <w:bCs/>
          <w:sz w:val="28"/>
          <w:szCs w:val="40"/>
        </w:rPr>
        <w:t>»</w:t>
      </w:r>
      <w:bookmarkEnd w:id="10"/>
      <w:r w:rsidRPr="003A078E">
        <w:rPr>
          <w:rFonts w:eastAsia="MS Gothic" w:cs="Times New Roman"/>
          <w:b/>
          <w:bCs/>
          <w:sz w:val="28"/>
          <w:szCs w:val="40"/>
        </w:rPr>
        <w:tab/>
      </w:r>
    </w:p>
    <w:p w14:paraId="0E836ECB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Программное обеспечение «</w:t>
      </w:r>
      <w:proofErr w:type="spellStart"/>
      <w:r w:rsidRPr="003A078E">
        <w:rPr>
          <w:rFonts w:eastAsia="MS Mincho" w:cs="Arial"/>
          <w:sz w:val="28"/>
          <w:szCs w:val="24"/>
        </w:rPr>
        <w:t>Keyboard</w:t>
      </w:r>
      <w:proofErr w:type="spellEnd"/>
      <w:r w:rsidRPr="003A078E">
        <w:rPr>
          <w:rFonts w:eastAsia="MS Mincho" w:cs="Arial"/>
          <w:sz w:val="28"/>
          <w:szCs w:val="24"/>
        </w:rPr>
        <w:t>» от разработчика «</w:t>
      </w:r>
      <w:proofErr w:type="spellStart"/>
      <w:r w:rsidRPr="003A078E">
        <w:rPr>
          <w:rFonts w:eastAsia="MS Mincho" w:cs="Arial"/>
          <w:sz w:val="28"/>
          <w:szCs w:val="24"/>
          <w:lang w:val="en-US"/>
        </w:rPr>
        <w:t>Dearian</w:t>
      </w:r>
      <w:proofErr w:type="spellEnd"/>
      <w:r w:rsidRPr="003A078E">
        <w:rPr>
          <w:rFonts w:eastAsia="MS Mincho" w:cs="Arial"/>
          <w:sz w:val="28"/>
          <w:szCs w:val="24"/>
        </w:rPr>
        <w:t xml:space="preserve">27» выпущено в 2022 на языке разработки </w:t>
      </w:r>
      <w:r w:rsidRPr="003A078E">
        <w:rPr>
          <w:rFonts w:eastAsia="MS Mincho" w:cs="Arial"/>
          <w:sz w:val="28"/>
          <w:szCs w:val="24"/>
          <w:lang w:val="en-US"/>
        </w:rPr>
        <w:t>Python</w:t>
      </w:r>
      <w:r w:rsidRPr="003A078E">
        <w:rPr>
          <w:rFonts w:eastAsia="MS Mincho" w:cs="Arial"/>
          <w:sz w:val="28"/>
          <w:szCs w:val="24"/>
        </w:rPr>
        <w:t>.</w:t>
      </w:r>
    </w:p>
    <w:p w14:paraId="633E293A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t>Ссылка:</w:t>
      </w:r>
      <w:r w:rsidRPr="003A078E">
        <w:rPr>
          <w:rFonts w:eastAsia="MS Mincho" w:cs="Times New Roman"/>
          <w:sz w:val="32"/>
          <w:szCs w:val="32"/>
        </w:rPr>
        <w:t xml:space="preserve"> </w:t>
      </w:r>
      <w:hyperlink r:id="rId49" w:history="1">
        <w:r w:rsidRPr="003A078E">
          <w:rPr>
            <w:rFonts w:eastAsia="MS Mincho" w:cs="Arial"/>
            <w:color w:val="0000FF"/>
            <w:sz w:val="28"/>
            <w:szCs w:val="24"/>
            <w:u w:val="single"/>
          </w:rPr>
          <w:t>https://github.com/Dearian27/keyboard</w:t>
        </w:r>
      </w:hyperlink>
    </w:p>
    <w:p w14:paraId="62C07AD9" w14:textId="77777777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br w:type="page"/>
      </w:r>
    </w:p>
    <w:p w14:paraId="0D35BC70" w14:textId="188DDC78" w:rsidR="003A078E" w:rsidRPr="003A078E" w:rsidRDefault="003A078E" w:rsidP="003A078E">
      <w:pPr>
        <w:rPr>
          <w:rFonts w:eastAsia="MS Mincho" w:cs="Arial"/>
          <w:sz w:val="28"/>
          <w:szCs w:val="24"/>
        </w:rPr>
      </w:pPr>
      <w:r w:rsidRPr="003A078E">
        <w:rPr>
          <w:rFonts w:eastAsia="MS Mincho" w:cs="Arial"/>
          <w:sz w:val="28"/>
          <w:szCs w:val="24"/>
        </w:rPr>
        <w:lastRenderedPageBreak/>
        <w:t>На рисунке 3</w:t>
      </w:r>
      <w:r w:rsidR="00725973">
        <w:rPr>
          <w:rFonts w:eastAsia="MS Mincho" w:cs="Arial"/>
          <w:sz w:val="28"/>
          <w:szCs w:val="24"/>
        </w:rPr>
        <w:t>1</w:t>
      </w:r>
      <w:r w:rsidRPr="003A078E">
        <w:rPr>
          <w:rFonts w:eastAsia="MS Mincho" w:cs="Arial"/>
          <w:sz w:val="28"/>
          <w:szCs w:val="24"/>
        </w:rPr>
        <w:t xml:space="preserve"> представлен скриншот интерфейса «</w:t>
      </w:r>
      <w:r w:rsidRPr="003A078E">
        <w:rPr>
          <w:rFonts w:eastAsia="MS Mincho" w:cs="Arial"/>
          <w:sz w:val="28"/>
          <w:szCs w:val="24"/>
          <w:lang w:val="en-US"/>
        </w:rPr>
        <w:t>K</w:t>
      </w:r>
      <w:proofErr w:type="spellStart"/>
      <w:r w:rsidRPr="003A078E">
        <w:rPr>
          <w:rFonts w:eastAsia="MS Mincho" w:cs="Arial"/>
          <w:sz w:val="28"/>
          <w:szCs w:val="24"/>
        </w:rPr>
        <w:t>eyboard</w:t>
      </w:r>
      <w:proofErr w:type="spellEnd"/>
      <w:r w:rsidRPr="003A078E">
        <w:rPr>
          <w:rFonts w:eastAsia="MS Mincho" w:cs="Arial"/>
          <w:sz w:val="28"/>
          <w:szCs w:val="24"/>
        </w:rPr>
        <w:t>».</w:t>
      </w:r>
    </w:p>
    <w:p w14:paraId="618AD3DA" w14:textId="77777777" w:rsidR="003A078E" w:rsidRPr="003A078E" w:rsidRDefault="003A078E" w:rsidP="007F41E9">
      <w:pPr>
        <w:ind w:firstLine="0"/>
        <w:rPr>
          <w:rFonts w:eastAsia="MS Mincho"/>
        </w:rPr>
      </w:pPr>
      <w:r w:rsidRPr="003A078E">
        <w:rPr>
          <w:rFonts w:eastAsia="MS Mincho"/>
          <w:noProof/>
        </w:rPr>
        <w:drawing>
          <wp:inline distT="0" distB="0" distL="0" distR="0" wp14:anchorId="013E26E3" wp14:editId="48667B00">
            <wp:extent cx="5943600" cy="330931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355" cy="33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30C2" w14:textId="5F93CE83" w:rsidR="003A078E" w:rsidRPr="003A078E" w:rsidRDefault="003A078E" w:rsidP="00630FC4">
      <w:pPr>
        <w:spacing w:beforeLines="240" w:before="576" w:afterLines="240" w:after="576" w:line="720" w:lineRule="auto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>Рисунок 3</w:t>
      </w:r>
      <w:r w:rsidR="00725973">
        <w:rPr>
          <w:rFonts w:eastAsia="MS Mincho" w:cs="Arial"/>
          <w:bCs/>
          <w:sz w:val="28"/>
          <w:szCs w:val="20"/>
        </w:rPr>
        <w:t>1</w:t>
      </w:r>
      <w:r w:rsidRPr="003A078E">
        <w:rPr>
          <w:rFonts w:eastAsia="MS Mincho" w:cs="Arial"/>
          <w:bCs/>
          <w:sz w:val="28"/>
          <w:szCs w:val="20"/>
        </w:rPr>
        <w:t xml:space="preserve"> – Скриншот интерфейса «</w:t>
      </w:r>
      <w:r w:rsidRPr="003A078E">
        <w:rPr>
          <w:rFonts w:eastAsia="MS Mincho" w:cs="Arial"/>
          <w:bCs/>
          <w:sz w:val="28"/>
          <w:szCs w:val="20"/>
          <w:lang w:val="en-US"/>
        </w:rPr>
        <w:t>K</w:t>
      </w:r>
      <w:proofErr w:type="spellStart"/>
      <w:r w:rsidRPr="003A078E">
        <w:rPr>
          <w:rFonts w:eastAsia="MS Mincho" w:cs="Arial"/>
          <w:bCs/>
          <w:sz w:val="28"/>
          <w:szCs w:val="20"/>
        </w:rPr>
        <w:t>eyboard</w:t>
      </w:r>
      <w:proofErr w:type="spellEnd"/>
      <w:r w:rsidRPr="003A078E">
        <w:rPr>
          <w:rFonts w:eastAsia="MS Mincho" w:cs="Arial"/>
          <w:bCs/>
          <w:sz w:val="28"/>
          <w:szCs w:val="20"/>
        </w:rPr>
        <w:t>»</w:t>
      </w:r>
    </w:p>
    <w:p w14:paraId="1F62D40E" w14:textId="01090A7D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Преимуществом данного программного обеспечения является простой интерфейс.</w:t>
      </w:r>
    </w:p>
    <w:p w14:paraId="2D6DDC8D" w14:textId="77777777" w:rsidR="003A078E" w:rsidRPr="0012112B" w:rsidRDefault="003A078E" w:rsidP="0012112B">
      <w:pPr>
        <w:rPr>
          <w:rFonts w:eastAsia="MS Mincho"/>
          <w:sz w:val="28"/>
          <w:szCs w:val="24"/>
        </w:rPr>
      </w:pPr>
      <w:r w:rsidRPr="0012112B">
        <w:rPr>
          <w:rFonts w:eastAsia="MS Mincho"/>
          <w:sz w:val="28"/>
          <w:szCs w:val="24"/>
        </w:rPr>
        <w:t>Недостатки:</w:t>
      </w:r>
    </w:p>
    <w:p w14:paraId="6AB2E14A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устаревшая программа: отсутствие обновлений на протяжении двух лет;</w:t>
      </w:r>
    </w:p>
    <w:p w14:paraId="6B79CC71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отсутствие разнообразных упражнений: две вариации набора текста;</w:t>
      </w:r>
    </w:p>
    <w:p w14:paraId="3AA4EEDB" w14:textId="77777777" w:rsidR="003A078E" w:rsidRPr="00182BFA" w:rsidRDefault="003A078E" w:rsidP="00182BFA">
      <w:pPr>
        <w:pStyle w:val="a"/>
        <w:rPr>
          <w:sz w:val="28"/>
          <w:szCs w:val="24"/>
        </w:rPr>
      </w:pPr>
      <w:r w:rsidRPr="00182BFA">
        <w:rPr>
          <w:sz w:val="28"/>
          <w:szCs w:val="24"/>
        </w:rPr>
        <w:t>отсутствие каких-либо настроек интерфейса.</w:t>
      </w:r>
    </w:p>
    <w:p w14:paraId="646C1F4C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 xml:space="preserve">Основные проблемы аналогов — неактуальные версии программ, отсутствие разнообразных упражнений, некорректное выполнение и ограниченный функционал. При разработке собственного тренажера важно учитывать несколько ключевых аспектов. </w:t>
      </w:r>
    </w:p>
    <w:p w14:paraId="22F99B5A" w14:textId="77777777" w:rsidR="003A078E" w:rsidRPr="00182BFA" w:rsidRDefault="003A078E" w:rsidP="00182BFA">
      <w:pPr>
        <w:rPr>
          <w:rFonts w:eastAsia="MS Mincho"/>
          <w:sz w:val="28"/>
          <w:szCs w:val="24"/>
        </w:rPr>
      </w:pPr>
      <w:r w:rsidRPr="00182BFA">
        <w:rPr>
          <w:rFonts w:eastAsia="MS Mincho"/>
          <w:sz w:val="28"/>
          <w:szCs w:val="24"/>
        </w:rPr>
        <w:t xml:space="preserve">Интерфейс должен быть простым и удобным, без лишних элементов и интуитивно понятным расположением функциональных кнопок. Наличие нескольких языков расширит аудиторию, а бесплатность или разумная модель монетизации снизит барьер входа. Современный дизайн и регулярные </w:t>
      </w:r>
      <w:r w:rsidRPr="00182BFA">
        <w:rPr>
          <w:rFonts w:eastAsia="MS Mincho"/>
          <w:sz w:val="28"/>
          <w:szCs w:val="24"/>
        </w:rPr>
        <w:lastRenderedPageBreak/>
        <w:t>обновления обеспечат актуальность продукта. Учитывая эти принципы, можно создать востребованный, эффективный и удобный клавиатурный тренажер.</w:t>
      </w:r>
    </w:p>
    <w:p w14:paraId="2A1F701D" w14:textId="77777777" w:rsidR="00771261" w:rsidRPr="0012112B" w:rsidRDefault="00771261" w:rsidP="0012112B">
      <w:pPr>
        <w:rPr>
          <w:rFonts w:cs="Times New Roman"/>
          <w:sz w:val="28"/>
          <w:szCs w:val="32"/>
        </w:rPr>
      </w:pPr>
    </w:p>
    <w:p w14:paraId="705F80E8" w14:textId="0AA815FD" w:rsidR="00FE396E" w:rsidRPr="00A957F1" w:rsidRDefault="60576C66" w:rsidP="00A957F1">
      <w:pPr>
        <w:pStyle w:val="2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6999276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4.2 Разработка структуры приложения и алгоритмов функционировани</w:t>
      </w:r>
      <w:bookmarkEnd w:id="11"/>
      <w:r w:rsidR="00FE396E">
        <w:rPr>
          <w:rFonts w:ascii="Times New Roman" w:hAnsi="Times New Roman" w:cs="Times New Roman"/>
          <w:b/>
          <w:bCs/>
          <w:color w:val="auto"/>
          <w:sz w:val="28"/>
          <w:szCs w:val="28"/>
        </w:rPr>
        <w:t>я</w:t>
      </w:r>
      <w:r w:rsidR="00EF5B27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72E2796C" w14:textId="1FEEED1B" w:rsidR="00B13280" w:rsidRPr="00B13280" w:rsidRDefault="00B13280" w:rsidP="00B13280">
      <w:pPr>
        <w:rPr>
          <w:sz w:val="28"/>
          <w:szCs w:val="24"/>
        </w:rPr>
      </w:pPr>
      <w:r>
        <w:rPr>
          <w:sz w:val="28"/>
          <w:szCs w:val="24"/>
        </w:rPr>
        <w:t>Описание пути пользователя:</w:t>
      </w:r>
    </w:p>
    <w:p w14:paraId="75590916" w14:textId="1955A4B3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н</w:t>
      </w:r>
      <w:r w:rsidR="00B13280" w:rsidRPr="00C84921">
        <w:rPr>
          <w:sz w:val="28"/>
          <w:szCs w:val="24"/>
        </w:rPr>
        <w:t>ачало работы</w:t>
      </w:r>
      <w:r w:rsidRPr="00C84921">
        <w:rPr>
          <w:sz w:val="28"/>
          <w:szCs w:val="24"/>
        </w:rPr>
        <w:t>;</w:t>
      </w:r>
    </w:p>
    <w:p w14:paraId="73BE7DB6" w14:textId="059C2958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п</w:t>
      </w:r>
      <w:r w:rsidR="00B13280" w:rsidRPr="00C84921">
        <w:rPr>
          <w:sz w:val="28"/>
          <w:szCs w:val="24"/>
        </w:rPr>
        <w:t>ереход в меню</w:t>
      </w:r>
      <w:r w:rsidRPr="00C84921">
        <w:rPr>
          <w:sz w:val="28"/>
          <w:szCs w:val="24"/>
        </w:rPr>
        <w:t>;</w:t>
      </w:r>
    </w:p>
    <w:p w14:paraId="6DE99E88" w14:textId="6AB6200A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в</w:t>
      </w:r>
      <w:r w:rsidR="00B13280" w:rsidRPr="00C84921">
        <w:rPr>
          <w:sz w:val="28"/>
          <w:szCs w:val="24"/>
        </w:rPr>
        <w:t>ыбор настроек (язык, тип упражнения: буквы, слова, текст)</w:t>
      </w:r>
      <w:r w:rsidRPr="00C84921">
        <w:rPr>
          <w:sz w:val="28"/>
          <w:szCs w:val="24"/>
        </w:rPr>
        <w:t>;</w:t>
      </w:r>
    </w:p>
    <w:p w14:paraId="3673CB81" w14:textId="1A44460F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н</w:t>
      </w:r>
      <w:r w:rsidR="00B13280" w:rsidRPr="00C84921">
        <w:rPr>
          <w:sz w:val="28"/>
          <w:szCs w:val="24"/>
        </w:rPr>
        <w:t>астройка подсветки клавиатуры (вкл./выкл.)</w:t>
      </w:r>
      <w:r w:rsidRPr="00C84921">
        <w:rPr>
          <w:sz w:val="28"/>
          <w:szCs w:val="24"/>
        </w:rPr>
        <w:t>;</w:t>
      </w:r>
    </w:p>
    <w:p w14:paraId="1352F6B2" w14:textId="1568DD77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в</w:t>
      </w:r>
      <w:r w:rsidR="00B13280" w:rsidRPr="00C84921">
        <w:rPr>
          <w:sz w:val="28"/>
          <w:szCs w:val="24"/>
        </w:rPr>
        <w:t>ыполнение упражнения</w:t>
      </w:r>
      <w:r w:rsidRPr="00C84921">
        <w:rPr>
          <w:sz w:val="28"/>
          <w:szCs w:val="24"/>
        </w:rPr>
        <w:t>;</w:t>
      </w:r>
    </w:p>
    <w:p w14:paraId="70CED48A" w14:textId="35F56B3D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з</w:t>
      </w:r>
      <w:r w:rsidR="00B13280" w:rsidRPr="00C84921">
        <w:rPr>
          <w:sz w:val="28"/>
          <w:szCs w:val="24"/>
        </w:rPr>
        <w:t>авершение при достижении цели или истечении времени</w:t>
      </w:r>
      <w:r w:rsidRPr="00C84921">
        <w:rPr>
          <w:sz w:val="28"/>
          <w:szCs w:val="24"/>
        </w:rPr>
        <w:t>;</w:t>
      </w:r>
    </w:p>
    <w:p w14:paraId="49BCB615" w14:textId="40A3D74E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в</w:t>
      </w:r>
      <w:r w:rsidR="00B13280" w:rsidRPr="00C84921">
        <w:rPr>
          <w:sz w:val="28"/>
          <w:szCs w:val="24"/>
        </w:rPr>
        <w:t>озможность перехода к следующему упражнению</w:t>
      </w:r>
      <w:r w:rsidRPr="00C84921">
        <w:rPr>
          <w:sz w:val="28"/>
          <w:szCs w:val="24"/>
        </w:rPr>
        <w:t>;</w:t>
      </w:r>
    </w:p>
    <w:p w14:paraId="67A21885" w14:textId="63519517" w:rsidR="00B13280" w:rsidRPr="00C84921" w:rsidRDefault="00B553D2" w:rsidP="00C84921">
      <w:pPr>
        <w:pStyle w:val="a"/>
        <w:rPr>
          <w:sz w:val="28"/>
          <w:szCs w:val="24"/>
        </w:rPr>
      </w:pPr>
      <w:r w:rsidRPr="00C84921">
        <w:rPr>
          <w:sz w:val="28"/>
          <w:szCs w:val="24"/>
        </w:rPr>
        <w:t>к</w:t>
      </w:r>
      <w:r w:rsidR="00B13280" w:rsidRPr="00C84921">
        <w:rPr>
          <w:sz w:val="28"/>
          <w:szCs w:val="24"/>
        </w:rPr>
        <w:t>онец сеанса.</w:t>
      </w:r>
    </w:p>
    <w:p w14:paraId="449E537E" w14:textId="77777777" w:rsidR="00D17FF5" w:rsidRDefault="00D17FF5">
      <w:pPr>
        <w:spacing w:before="0" w:after="160" w:line="259" w:lineRule="auto"/>
        <w:ind w:firstLine="0"/>
        <w:contextualSpacing w:val="0"/>
        <w:jc w:val="left"/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3BFAA1EF" w14:textId="229F963C" w:rsidR="00D17FF5" w:rsidRPr="00D17FF5" w:rsidRDefault="00D17FF5" w:rsidP="00D17FF5">
      <w:pPr>
        <w:rPr>
          <w:sz w:val="28"/>
          <w:szCs w:val="24"/>
        </w:rPr>
      </w:pPr>
      <w:r>
        <w:rPr>
          <w:sz w:val="28"/>
          <w:szCs w:val="24"/>
        </w:rPr>
        <w:lastRenderedPageBreak/>
        <w:t>На рисунке 3</w:t>
      </w:r>
      <w:r w:rsidR="00725973">
        <w:rPr>
          <w:sz w:val="28"/>
          <w:szCs w:val="24"/>
        </w:rPr>
        <w:t>2</w:t>
      </w:r>
      <w:r>
        <w:rPr>
          <w:sz w:val="28"/>
          <w:szCs w:val="24"/>
        </w:rPr>
        <w:t xml:space="preserve"> представлена схема алгоритмов пути пользователя.</w:t>
      </w:r>
    </w:p>
    <w:p w14:paraId="4864860C" w14:textId="77777777" w:rsidR="00B13280" w:rsidRPr="00B13280" w:rsidRDefault="00B13280" w:rsidP="00B13280">
      <w:pPr>
        <w:rPr>
          <w:sz w:val="28"/>
          <w:szCs w:val="24"/>
        </w:rPr>
      </w:pPr>
    </w:p>
    <w:p w14:paraId="49A92426" w14:textId="55AA9717" w:rsidR="004A1560" w:rsidRDefault="000C1029" w:rsidP="00082CB7">
      <w:pPr>
        <w:ind w:firstLine="0"/>
      </w:pPr>
      <w:r>
        <w:rPr>
          <w:noProof/>
        </w:rPr>
        <w:drawing>
          <wp:inline distT="0" distB="0" distL="0" distR="0" wp14:anchorId="096FE68D" wp14:editId="315CF187">
            <wp:extent cx="6026785" cy="73501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735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CD5F" w14:textId="2645C401" w:rsidR="00240822" w:rsidRDefault="00560538" w:rsidP="002C65F1">
      <w:pPr>
        <w:spacing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 w:rsidR="00725973">
        <w:rPr>
          <w:rFonts w:eastAsia="MS Mincho" w:cs="Arial"/>
          <w:bCs/>
          <w:sz w:val="28"/>
          <w:szCs w:val="20"/>
        </w:rPr>
        <w:t>2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Схема алгоритмов пути пользователя</w:t>
      </w:r>
    </w:p>
    <w:p w14:paraId="7FCD9E80" w14:textId="77777777" w:rsidR="00240822" w:rsidRDefault="00240822">
      <w:pPr>
        <w:spacing w:before="0" w:after="160" w:line="259" w:lineRule="auto"/>
        <w:ind w:firstLine="0"/>
        <w:contextualSpacing w:val="0"/>
        <w:jc w:val="left"/>
        <w:rPr>
          <w:rFonts w:eastAsia="MS Mincho" w:cs="Arial"/>
          <w:bCs/>
          <w:sz w:val="28"/>
          <w:szCs w:val="20"/>
        </w:rPr>
      </w:pPr>
      <w:r>
        <w:rPr>
          <w:rFonts w:eastAsia="MS Mincho" w:cs="Arial"/>
          <w:bCs/>
          <w:sz w:val="28"/>
          <w:szCs w:val="20"/>
        </w:rPr>
        <w:br w:type="page"/>
      </w:r>
    </w:p>
    <w:p w14:paraId="21ECBAA1" w14:textId="48F2FED6" w:rsidR="00A957F1" w:rsidRPr="00A957F1" w:rsidRDefault="00A957F1" w:rsidP="00A957F1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lastRenderedPageBreak/>
        <w:t>4.</w:t>
      </w:r>
      <w:r>
        <w:rPr>
          <w:rFonts w:cs="Times New Roman"/>
          <w:b/>
          <w:sz w:val="28"/>
          <w:szCs w:val="28"/>
        </w:rPr>
        <w:t>2</w:t>
      </w:r>
      <w:r w:rsidRPr="002D0C29">
        <w:rPr>
          <w:rFonts w:cs="Times New Roman"/>
          <w:b/>
          <w:sz w:val="28"/>
          <w:szCs w:val="28"/>
        </w:rPr>
        <w:t xml:space="preserve">.1. </w:t>
      </w:r>
      <w:r>
        <w:rPr>
          <w:rFonts w:cs="Times New Roman"/>
          <w:b/>
          <w:sz w:val="28"/>
          <w:szCs w:val="28"/>
        </w:rPr>
        <w:t>Разработка структуры решений</w:t>
      </w:r>
    </w:p>
    <w:p w14:paraId="240B9B4A" w14:textId="6D604966" w:rsidR="00560538" w:rsidRDefault="005B3A74" w:rsidP="005B3A74">
      <w:pPr>
        <w:rPr>
          <w:rFonts w:eastAsia="MS Mincho"/>
          <w:sz w:val="28"/>
          <w:szCs w:val="24"/>
        </w:rPr>
      </w:pPr>
      <w:r w:rsidRPr="005B3A74">
        <w:rPr>
          <w:rFonts w:eastAsia="MS Mincho"/>
          <w:sz w:val="28"/>
          <w:szCs w:val="24"/>
        </w:rPr>
        <w:t xml:space="preserve">Механизмами исполнения являются – игрок и компьютер. Управляющие: </w:t>
      </w:r>
      <w:r>
        <w:rPr>
          <w:rFonts w:eastAsia="MS Mincho"/>
          <w:sz w:val="28"/>
          <w:szCs w:val="24"/>
        </w:rPr>
        <w:t>загрузка данных для выбранного языка и упражнения</w:t>
      </w:r>
      <w:r w:rsidRPr="005B3A74">
        <w:rPr>
          <w:rFonts w:eastAsia="MS Mincho"/>
          <w:sz w:val="28"/>
          <w:szCs w:val="24"/>
        </w:rPr>
        <w:t>,</w:t>
      </w:r>
      <w:r>
        <w:rPr>
          <w:rFonts w:eastAsia="MS Mincho"/>
          <w:sz w:val="28"/>
          <w:szCs w:val="24"/>
        </w:rPr>
        <w:t xml:space="preserve"> алгоритм для подсчета скорости набираемого текста и количества ошибок</w:t>
      </w:r>
      <w:r w:rsidRPr="005B3A74">
        <w:rPr>
          <w:rFonts w:eastAsia="MS Mincho"/>
          <w:sz w:val="28"/>
          <w:szCs w:val="24"/>
        </w:rPr>
        <w:t>. На ввод идут данные с устройства ввода</w:t>
      </w:r>
      <w:r>
        <w:rPr>
          <w:rFonts w:eastAsia="MS Mincho"/>
          <w:sz w:val="28"/>
          <w:szCs w:val="24"/>
        </w:rPr>
        <w:t xml:space="preserve"> пользователем</w:t>
      </w:r>
      <w:r w:rsidRPr="005B3A74">
        <w:rPr>
          <w:rFonts w:eastAsia="MS Mincho"/>
          <w:sz w:val="28"/>
          <w:szCs w:val="24"/>
        </w:rPr>
        <w:t xml:space="preserve">, на вывод – </w:t>
      </w:r>
      <w:r>
        <w:rPr>
          <w:rFonts w:eastAsia="MS Mincho"/>
          <w:sz w:val="28"/>
          <w:szCs w:val="24"/>
        </w:rPr>
        <w:t>результат выполнения упражнения и подсчет статистики пользователя.</w:t>
      </w:r>
    </w:p>
    <w:p w14:paraId="0CB7B472" w14:textId="73296833" w:rsidR="00FE396E" w:rsidRPr="00FE396E" w:rsidRDefault="00FE396E" w:rsidP="00FE396E">
      <w:pPr>
        <w:rPr>
          <w:sz w:val="28"/>
          <w:szCs w:val="24"/>
        </w:rPr>
      </w:pPr>
      <w:r>
        <w:rPr>
          <w:sz w:val="28"/>
          <w:szCs w:val="24"/>
        </w:rPr>
        <w:t>На рисунке 3</w:t>
      </w:r>
      <w:r w:rsidR="00725973">
        <w:rPr>
          <w:sz w:val="28"/>
          <w:szCs w:val="24"/>
        </w:rPr>
        <w:t>3</w:t>
      </w:r>
      <w:r>
        <w:rPr>
          <w:sz w:val="28"/>
          <w:szCs w:val="24"/>
        </w:rPr>
        <w:t xml:space="preserve"> представлена контекстная диаграмма приложения.</w:t>
      </w:r>
    </w:p>
    <w:p w14:paraId="147EAB11" w14:textId="77777777" w:rsidR="00560538" w:rsidRPr="004A1560" w:rsidRDefault="00560538" w:rsidP="00082CB7">
      <w:pPr>
        <w:ind w:firstLine="0"/>
      </w:pPr>
    </w:p>
    <w:p w14:paraId="3F27CE15" w14:textId="706372CC" w:rsidR="00583B8D" w:rsidRDefault="00583B8D" w:rsidP="00583B8D">
      <w:pPr>
        <w:ind w:firstLine="0"/>
        <w:jc w:val="center"/>
      </w:pPr>
      <w:r w:rsidRPr="00583B8D">
        <w:rPr>
          <w:noProof/>
        </w:rPr>
        <w:drawing>
          <wp:inline distT="0" distB="0" distL="0" distR="0" wp14:anchorId="5EA370B6" wp14:editId="1EC7C1D3">
            <wp:extent cx="4290060" cy="3619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C2F9" w14:textId="1609222B" w:rsidR="00D71DC5" w:rsidRPr="00FE396E" w:rsidRDefault="00A95C69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 w:rsidR="00725973">
        <w:rPr>
          <w:rFonts w:eastAsia="MS Mincho" w:cs="Arial"/>
          <w:bCs/>
          <w:sz w:val="28"/>
          <w:szCs w:val="20"/>
        </w:rPr>
        <w:t>3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</w:t>
      </w:r>
      <w:r w:rsidRPr="00A95C69">
        <w:rPr>
          <w:rFonts w:eastAsia="MS Mincho" w:cs="Arial"/>
          <w:bCs/>
          <w:sz w:val="28"/>
          <w:szCs w:val="20"/>
        </w:rPr>
        <w:t>Контекстная диаграмма</w:t>
      </w:r>
      <w:r>
        <w:rPr>
          <w:rFonts w:eastAsia="MS Mincho" w:cs="Arial"/>
          <w:bCs/>
          <w:sz w:val="28"/>
          <w:szCs w:val="20"/>
        </w:rPr>
        <w:t xml:space="preserve"> приложения</w:t>
      </w:r>
    </w:p>
    <w:p w14:paraId="7A76384E" w14:textId="77777777" w:rsidR="00FE396E" w:rsidRPr="00FE396E" w:rsidRDefault="00FE396E" w:rsidP="00FE396E">
      <w:pPr>
        <w:ind w:firstLine="0"/>
        <w:rPr>
          <w:sz w:val="28"/>
          <w:szCs w:val="28"/>
        </w:rPr>
      </w:pPr>
      <w:r w:rsidRPr="00FE396E">
        <w:rPr>
          <w:sz w:val="28"/>
          <w:szCs w:val="28"/>
        </w:rPr>
        <w:t xml:space="preserve">Процессы декомпозиции игровой модели: </w:t>
      </w:r>
    </w:p>
    <w:p w14:paraId="66315809" w14:textId="35B1A457" w:rsidR="00802A56" w:rsidRPr="006F5206" w:rsidRDefault="00802A56" w:rsidP="00802A56">
      <w:pPr>
        <w:pStyle w:val="a"/>
        <w:rPr>
          <w:rFonts w:eastAsia="Times New Roman"/>
          <w:sz w:val="28"/>
          <w:szCs w:val="24"/>
        </w:rPr>
      </w:pPr>
      <w:r w:rsidRPr="006F5206">
        <w:rPr>
          <w:rStyle w:val="af1"/>
          <w:rFonts w:cs="Times New Roman"/>
          <w:b w:val="0"/>
          <w:bCs w:val="0"/>
          <w:color w:val="000000" w:themeColor="text1"/>
          <w:sz w:val="28"/>
          <w:szCs w:val="24"/>
        </w:rPr>
        <w:t>Выбор упражнения</w:t>
      </w:r>
      <w:r w:rsidRPr="006F5206">
        <w:rPr>
          <w:sz w:val="28"/>
          <w:szCs w:val="24"/>
        </w:rPr>
        <w:t>. Выводом является конкретное упражнение. Формируются настройки отображения (подсветка клавиатуры) на основе выбора пользователя и правил системы</w:t>
      </w:r>
      <w:r w:rsidR="00723D36">
        <w:rPr>
          <w:sz w:val="28"/>
          <w:szCs w:val="24"/>
        </w:rPr>
        <w:t>;</w:t>
      </w:r>
    </w:p>
    <w:p w14:paraId="0E0B46D6" w14:textId="0F7F3F22" w:rsidR="00802A56" w:rsidRPr="006F5206" w:rsidRDefault="00802A56" w:rsidP="00802A56">
      <w:pPr>
        <w:pStyle w:val="a"/>
        <w:rPr>
          <w:sz w:val="28"/>
          <w:szCs w:val="24"/>
        </w:rPr>
      </w:pPr>
      <w:r w:rsidRPr="006F5206">
        <w:rPr>
          <w:rStyle w:val="af1"/>
          <w:rFonts w:cs="Times New Roman"/>
          <w:b w:val="0"/>
          <w:bCs w:val="0"/>
          <w:color w:val="000000" w:themeColor="text1"/>
          <w:sz w:val="28"/>
          <w:szCs w:val="24"/>
        </w:rPr>
        <w:lastRenderedPageBreak/>
        <w:t>Выполнение упражнения</w:t>
      </w:r>
      <w:r w:rsidRPr="006F5206">
        <w:rPr>
          <w:sz w:val="28"/>
          <w:szCs w:val="24"/>
        </w:rPr>
        <w:t>. Управляющими являются параметры выполнения (таймер, система оценки), действия пользователя и данные упражнения. Вывод – сырые результаты (время, ошибки) и текущая статистика</w:t>
      </w:r>
      <w:r w:rsidR="00723D36">
        <w:rPr>
          <w:sz w:val="28"/>
          <w:szCs w:val="24"/>
        </w:rPr>
        <w:t>;</w:t>
      </w:r>
    </w:p>
    <w:p w14:paraId="61A932FE" w14:textId="2DFF8A54" w:rsidR="00802A56" w:rsidRDefault="00802A56" w:rsidP="00802A56">
      <w:pPr>
        <w:pStyle w:val="a"/>
        <w:rPr>
          <w:sz w:val="28"/>
          <w:szCs w:val="24"/>
        </w:rPr>
      </w:pPr>
      <w:r w:rsidRPr="006F5206">
        <w:rPr>
          <w:rStyle w:val="af1"/>
          <w:rFonts w:cs="Times New Roman"/>
          <w:b w:val="0"/>
          <w:bCs w:val="0"/>
          <w:color w:val="000000" w:themeColor="text1"/>
          <w:sz w:val="28"/>
          <w:szCs w:val="24"/>
        </w:rPr>
        <w:t>Подсчет статистики</w:t>
      </w:r>
      <w:r w:rsidRPr="006F5206">
        <w:rPr>
          <w:sz w:val="28"/>
          <w:szCs w:val="24"/>
        </w:rPr>
        <w:t xml:space="preserve">. </w:t>
      </w:r>
      <w:r w:rsidR="006356A2">
        <w:rPr>
          <w:sz w:val="28"/>
          <w:szCs w:val="24"/>
        </w:rPr>
        <w:t>На основе допущенных ошибок и скорости ввода пользователя выводится статистика, показывающая количество общих ошибок за упражнение и скорость его выполнения.</w:t>
      </w:r>
    </w:p>
    <w:p w14:paraId="72EBFD8D" w14:textId="4FFD63D8" w:rsidR="006F5206" w:rsidRPr="006F5206" w:rsidRDefault="006F5206" w:rsidP="006F5206">
      <w:pPr>
        <w:rPr>
          <w:sz w:val="28"/>
          <w:szCs w:val="24"/>
        </w:rPr>
      </w:pPr>
      <w:r w:rsidRPr="006F5206">
        <w:rPr>
          <w:sz w:val="28"/>
          <w:szCs w:val="24"/>
        </w:rPr>
        <w:t>На рисунке 3</w:t>
      </w:r>
      <w:r w:rsidR="00725973">
        <w:rPr>
          <w:sz w:val="28"/>
          <w:szCs w:val="24"/>
        </w:rPr>
        <w:t xml:space="preserve">4 </w:t>
      </w:r>
      <w:r w:rsidRPr="006F5206">
        <w:rPr>
          <w:sz w:val="28"/>
          <w:szCs w:val="24"/>
        </w:rPr>
        <w:t xml:space="preserve">представлена </w:t>
      </w:r>
      <w:r>
        <w:rPr>
          <w:sz w:val="28"/>
          <w:szCs w:val="24"/>
        </w:rPr>
        <w:t>д</w:t>
      </w:r>
      <w:r w:rsidRPr="006F5206">
        <w:rPr>
          <w:sz w:val="28"/>
          <w:szCs w:val="24"/>
        </w:rPr>
        <w:t xml:space="preserve">иаграмма </w:t>
      </w:r>
      <w:r w:rsidRPr="006F5206">
        <w:rPr>
          <w:sz w:val="28"/>
          <w:szCs w:val="24"/>
          <w:lang w:val="en-US"/>
        </w:rPr>
        <w:t>IDEF</w:t>
      </w:r>
      <w:r w:rsidRPr="006F5206">
        <w:rPr>
          <w:sz w:val="28"/>
          <w:szCs w:val="24"/>
        </w:rPr>
        <w:t>0.</w:t>
      </w:r>
    </w:p>
    <w:p w14:paraId="1919194A" w14:textId="77777777" w:rsidR="006F5206" w:rsidRPr="006F5206" w:rsidRDefault="006F5206" w:rsidP="006F5206">
      <w:pPr>
        <w:ind w:firstLine="0"/>
        <w:rPr>
          <w:sz w:val="28"/>
          <w:szCs w:val="24"/>
        </w:rPr>
      </w:pPr>
    </w:p>
    <w:p w14:paraId="31347E58" w14:textId="77777777" w:rsidR="006F5206" w:rsidRPr="00802A56" w:rsidRDefault="006F5206" w:rsidP="006F5206">
      <w:pPr>
        <w:ind w:left="709" w:firstLine="0"/>
      </w:pPr>
    </w:p>
    <w:p w14:paraId="477D6667" w14:textId="6E4736B6" w:rsidR="00FE396E" w:rsidRPr="00FE396E" w:rsidRDefault="00583B8D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583B8D">
        <w:rPr>
          <w:noProof/>
        </w:rPr>
        <w:drawing>
          <wp:inline distT="0" distB="0" distL="0" distR="0" wp14:anchorId="1E6DAFF6" wp14:editId="61A74335">
            <wp:extent cx="6031230" cy="2136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96E">
        <w:br/>
      </w:r>
      <w:bookmarkStart w:id="12" w:name="_Hlk200460739"/>
      <w:r w:rsidR="00FE396E"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FE396E">
        <w:rPr>
          <w:rFonts w:eastAsia="MS Mincho" w:cs="Arial"/>
          <w:bCs/>
          <w:sz w:val="28"/>
          <w:szCs w:val="20"/>
        </w:rPr>
        <w:t>3</w:t>
      </w:r>
      <w:r w:rsidR="00725973">
        <w:rPr>
          <w:rFonts w:eastAsia="MS Mincho" w:cs="Arial"/>
          <w:bCs/>
          <w:sz w:val="28"/>
          <w:szCs w:val="20"/>
        </w:rPr>
        <w:t>4</w:t>
      </w:r>
      <w:r w:rsidR="00FE396E" w:rsidRPr="003A078E">
        <w:rPr>
          <w:rFonts w:eastAsia="MS Mincho" w:cs="Arial"/>
          <w:bCs/>
          <w:sz w:val="28"/>
          <w:szCs w:val="20"/>
        </w:rPr>
        <w:t xml:space="preserve"> –</w:t>
      </w:r>
      <w:r w:rsidR="00FE396E">
        <w:rPr>
          <w:rFonts w:eastAsia="MS Mincho" w:cs="Arial"/>
          <w:bCs/>
          <w:sz w:val="28"/>
          <w:szCs w:val="20"/>
        </w:rPr>
        <w:t xml:space="preserve"> </w:t>
      </w:r>
      <w:r w:rsidR="006F5206" w:rsidRPr="006F5206">
        <w:rPr>
          <w:rFonts w:eastAsia="MS Mincho" w:cs="Arial"/>
          <w:bCs/>
          <w:sz w:val="28"/>
          <w:szCs w:val="20"/>
        </w:rPr>
        <w:t xml:space="preserve">Диаграмма </w:t>
      </w:r>
      <w:r w:rsidR="006F5206" w:rsidRPr="006F5206">
        <w:rPr>
          <w:rFonts w:eastAsia="MS Mincho" w:cs="Arial"/>
          <w:bCs/>
          <w:sz w:val="28"/>
          <w:szCs w:val="20"/>
          <w:lang w:val="en-US"/>
        </w:rPr>
        <w:t>IDEF</w:t>
      </w:r>
      <w:r w:rsidR="006F5206" w:rsidRPr="006F5206">
        <w:rPr>
          <w:rFonts w:eastAsia="MS Mincho" w:cs="Arial"/>
          <w:bCs/>
          <w:sz w:val="28"/>
          <w:szCs w:val="20"/>
        </w:rPr>
        <w:t>0</w:t>
      </w:r>
    </w:p>
    <w:p w14:paraId="4D8FB400" w14:textId="4ECA4B71" w:rsidR="00A957F1" w:rsidRPr="00A22096" w:rsidRDefault="00A957F1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b/>
          <w:bCs/>
          <w:sz w:val="28"/>
          <w:szCs w:val="28"/>
          <w:lang w:eastAsia="en-US"/>
        </w:rPr>
      </w:pPr>
      <w:bookmarkStart w:id="13" w:name="_Toc169088737"/>
      <w:bookmarkEnd w:id="12"/>
      <w:r w:rsidRPr="00A22096">
        <w:rPr>
          <w:rFonts w:eastAsia="Times New Roman" w:cs="Times New Roman"/>
          <w:b/>
          <w:bCs/>
          <w:sz w:val="28"/>
          <w:szCs w:val="28"/>
          <w:lang w:eastAsia="en-US"/>
        </w:rPr>
        <w:lastRenderedPageBreak/>
        <w:t>4.2.2 Проектирование интерфейса</w:t>
      </w:r>
      <w:bookmarkEnd w:id="13"/>
    </w:p>
    <w:p w14:paraId="5C0A64FC" w14:textId="37BD533F" w:rsidR="00A22096" w:rsidRPr="00A22096" w:rsidRDefault="00A22096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sz w:val="28"/>
          <w:szCs w:val="28"/>
          <w:lang w:eastAsia="en-US"/>
        </w:rPr>
      </w:pPr>
      <w:r w:rsidRPr="00A22096">
        <w:rPr>
          <w:rFonts w:eastAsia="Times New Roman" w:cs="Times New Roman"/>
          <w:sz w:val="28"/>
          <w:szCs w:val="28"/>
          <w:lang w:eastAsia="en-US"/>
        </w:rPr>
        <w:t>Прототип интерфейса</w:t>
      </w:r>
      <w:r>
        <w:rPr>
          <w:rFonts w:eastAsia="Times New Roman" w:cs="Times New Roman"/>
          <w:sz w:val="28"/>
          <w:szCs w:val="28"/>
          <w:lang w:eastAsia="en-US"/>
        </w:rPr>
        <w:t xml:space="preserve"> представлен на рисунке 3</w:t>
      </w:r>
      <w:r w:rsidR="00C02BEE">
        <w:rPr>
          <w:rFonts w:eastAsia="Times New Roman" w:cs="Times New Roman"/>
          <w:sz w:val="28"/>
          <w:szCs w:val="28"/>
          <w:lang w:eastAsia="en-US"/>
        </w:rPr>
        <w:t>5</w:t>
      </w:r>
      <w:r>
        <w:rPr>
          <w:rFonts w:eastAsia="Times New Roman" w:cs="Times New Roman"/>
          <w:sz w:val="28"/>
          <w:szCs w:val="28"/>
          <w:lang w:eastAsia="en-US"/>
        </w:rPr>
        <w:t>.</w:t>
      </w:r>
    </w:p>
    <w:p w14:paraId="7D9DAF49" w14:textId="7B6A2792" w:rsidR="00A22096" w:rsidRDefault="00A22096" w:rsidP="00A22096">
      <w:pPr>
        <w:keepNext/>
        <w:keepLines/>
        <w:spacing w:after="240" w:line="276" w:lineRule="auto"/>
        <w:ind w:firstLine="0"/>
        <w:contextualSpacing w:val="0"/>
        <w:jc w:val="left"/>
        <w:outlineLvl w:val="0"/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A22096">
        <w:rPr>
          <w:rFonts w:eastAsia="Times New Roman" w:cs="Times New Roman"/>
          <w:b/>
          <w:bCs/>
          <w:noProof/>
          <w:sz w:val="28"/>
          <w:szCs w:val="28"/>
          <w:lang w:eastAsia="en-US"/>
        </w:rPr>
        <w:drawing>
          <wp:inline distT="0" distB="0" distL="0" distR="0" wp14:anchorId="01F05FF3" wp14:editId="613CFAB0">
            <wp:extent cx="6031230" cy="3458210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2EB1" w14:textId="36A3CFD5" w:rsidR="002556B3" w:rsidRPr="00A22096" w:rsidRDefault="002556B3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 w:rsidR="00C02BEE">
        <w:rPr>
          <w:rFonts w:eastAsia="MS Mincho" w:cs="Arial"/>
          <w:bCs/>
          <w:sz w:val="28"/>
          <w:szCs w:val="20"/>
        </w:rPr>
        <w:t>5</w:t>
      </w:r>
      <w:r>
        <w:rPr>
          <w:rFonts w:eastAsia="MS Mincho" w:cs="Arial"/>
          <w:bCs/>
          <w:sz w:val="28"/>
          <w:szCs w:val="20"/>
        </w:rPr>
        <w:t xml:space="preserve"> </w:t>
      </w:r>
      <w:r w:rsidRPr="003A078E">
        <w:rPr>
          <w:rFonts w:eastAsia="MS Mincho" w:cs="Arial"/>
          <w:bCs/>
          <w:sz w:val="28"/>
          <w:szCs w:val="20"/>
        </w:rPr>
        <w:t>–</w:t>
      </w:r>
      <w:r>
        <w:rPr>
          <w:rFonts w:eastAsia="MS Mincho" w:cs="Arial"/>
          <w:bCs/>
          <w:sz w:val="28"/>
          <w:szCs w:val="20"/>
        </w:rPr>
        <w:t xml:space="preserve"> Прототип интерфейса</w:t>
      </w:r>
    </w:p>
    <w:p w14:paraId="0B3DCF01" w14:textId="6BA3E37F" w:rsidR="00A957F1" w:rsidRPr="00AA237F" w:rsidRDefault="00AA237F" w:rsidP="00A957F1">
      <w:pPr>
        <w:keepNext/>
        <w:keepLines/>
        <w:spacing w:after="240" w:line="276" w:lineRule="auto"/>
        <w:ind w:firstLine="709"/>
        <w:contextualSpacing w:val="0"/>
        <w:jc w:val="left"/>
        <w:outlineLvl w:val="0"/>
        <w:rPr>
          <w:rFonts w:eastAsia="Times New Roman" w:cs="Times New Roman"/>
          <w:b/>
          <w:bCs/>
          <w:sz w:val="32"/>
          <w:szCs w:val="32"/>
          <w:lang w:eastAsia="en-US"/>
        </w:rPr>
      </w:pPr>
      <w:r w:rsidRPr="00AA237F">
        <w:rPr>
          <w:sz w:val="28"/>
          <w:szCs w:val="24"/>
        </w:rPr>
        <w:t>В данном разделе рассмотрены алгоритм работы системы, информационная и модульная структуры приложения, а также представлен итоговый дизайн приложения.</w:t>
      </w:r>
    </w:p>
    <w:p w14:paraId="30C2BDE4" w14:textId="77777777" w:rsidR="00D806D9" w:rsidRDefault="60576C66" w:rsidP="72E9DE5B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56999277"/>
      <w:r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4.3 </w:t>
      </w:r>
      <w:r w:rsidR="5D255302" w:rsidRPr="002D0C29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программы</w:t>
      </w:r>
      <w:bookmarkEnd w:id="14"/>
    </w:p>
    <w:p w14:paraId="62E4B67B" w14:textId="7BDE7D5D" w:rsidR="0035142F" w:rsidRPr="0035142F" w:rsidRDefault="0035142F" w:rsidP="0035142F">
      <w:pPr>
        <w:spacing w:before="0" w:after="200" w:line="276" w:lineRule="auto"/>
        <w:ind w:firstLine="709"/>
        <w:contextualSpacing w:val="0"/>
        <w:rPr>
          <w:rFonts w:eastAsia="Calibri" w:cs="Times New Roman"/>
          <w:sz w:val="28"/>
          <w:szCs w:val="28"/>
          <w:lang w:eastAsia="en-US"/>
        </w:rPr>
      </w:pPr>
      <w:r w:rsidRPr="0035142F">
        <w:rPr>
          <w:rFonts w:eastAsia="Calibri" w:cs="Times New Roman"/>
          <w:sz w:val="28"/>
          <w:szCs w:val="28"/>
          <w:lang w:eastAsia="en-US"/>
        </w:rPr>
        <w:t>В данном разделе рассматривается реализация программы.</w:t>
      </w:r>
    </w:p>
    <w:p w14:paraId="3C6F155E" w14:textId="77777777" w:rsidR="00402ADC" w:rsidRPr="002D0C29" w:rsidRDefault="00402ADC" w:rsidP="006C335F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t>4.3.1. Программная реализация</w:t>
      </w:r>
    </w:p>
    <w:p w14:paraId="5271721D" w14:textId="2CEB869D" w:rsidR="004060D2" w:rsidRDefault="004060D2" w:rsidP="00CA487C">
      <w:pPr>
        <w:ind w:firstLine="709"/>
        <w:rPr>
          <w:rFonts w:cs="Times New Roman"/>
          <w:sz w:val="28"/>
          <w:szCs w:val="28"/>
        </w:rPr>
      </w:pPr>
      <w:r w:rsidRPr="004060D2">
        <w:rPr>
          <w:rFonts w:cs="Times New Roman"/>
          <w:sz w:val="28"/>
          <w:szCs w:val="28"/>
        </w:rPr>
        <w:t xml:space="preserve">Для реализации программы был выбран язык программирования </w:t>
      </w:r>
      <w:r w:rsidRPr="004060D2">
        <w:rPr>
          <w:rFonts w:cs="Times New Roman"/>
          <w:sz w:val="28"/>
          <w:szCs w:val="28"/>
          <w:lang w:val="en-US"/>
        </w:rPr>
        <w:t>Python</w:t>
      </w:r>
      <w:r w:rsidRPr="004060D2">
        <w:rPr>
          <w:rFonts w:cs="Times New Roman"/>
          <w:sz w:val="28"/>
          <w:szCs w:val="28"/>
        </w:rPr>
        <w:t xml:space="preserve"> версии 3.10</w:t>
      </w:r>
      <w:r>
        <w:rPr>
          <w:rFonts w:cs="Times New Roman"/>
          <w:sz w:val="28"/>
          <w:szCs w:val="28"/>
        </w:rPr>
        <w:t xml:space="preserve"> и встроенная библиотека </w:t>
      </w:r>
      <w:proofErr w:type="spellStart"/>
      <w:r>
        <w:rPr>
          <w:rFonts w:cs="Times New Roman"/>
          <w:sz w:val="28"/>
          <w:szCs w:val="28"/>
          <w:lang w:val="en-US"/>
        </w:rPr>
        <w:t>tkinter</w:t>
      </w:r>
      <w:proofErr w:type="spellEnd"/>
      <w:r w:rsidRPr="004060D2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</w:p>
    <w:p w14:paraId="1B319B4E" w14:textId="77777777" w:rsidR="00E106AC" w:rsidRPr="00E106AC" w:rsidRDefault="00E106AC" w:rsidP="00E106AC">
      <w:pPr>
        <w:rPr>
          <w:rFonts w:eastAsia="MS Mincho" w:cs="Arial"/>
          <w:sz w:val="28"/>
          <w:szCs w:val="24"/>
        </w:rPr>
      </w:pPr>
      <w:r w:rsidRPr="00E106AC">
        <w:rPr>
          <w:rFonts w:eastAsia="MS Mincho" w:cs="Arial"/>
          <w:sz w:val="28"/>
          <w:szCs w:val="24"/>
        </w:rPr>
        <w:t>Выходные данные должны храниться в 2 видах, в зависимости от выбранного пользователем режима набора текста:</w:t>
      </w:r>
    </w:p>
    <w:p w14:paraId="591FAE8A" w14:textId="77777777" w:rsidR="00E106AC" w:rsidRPr="002C65F1" w:rsidRDefault="00E106AC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режим букв: данные должны храниться непосредственно в самой программе в виде двух массивов, которые подразделяются на 2 языка (русский и английский);</w:t>
      </w:r>
    </w:p>
    <w:p w14:paraId="438D4DBA" w14:textId="6845541C" w:rsidR="00EE32F6" w:rsidRPr="002C65F1" w:rsidRDefault="00E106AC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lastRenderedPageBreak/>
        <w:t>режим слов и текста: данные должны храниться в нескольких текстовых документах, которые содержат слова/текст на каждый из 2 доступных языков (русский английский).</w:t>
      </w:r>
    </w:p>
    <w:p w14:paraId="3A545C8E" w14:textId="405269CD" w:rsidR="00EE32F6" w:rsidRPr="00EE32F6" w:rsidRDefault="00EE32F6" w:rsidP="00EE32F6">
      <w:pPr>
        <w:rPr>
          <w:rFonts w:eastAsia="MS Mincho"/>
          <w:sz w:val="28"/>
          <w:szCs w:val="24"/>
        </w:rPr>
      </w:pPr>
      <w:r w:rsidRPr="00EE32F6">
        <w:rPr>
          <w:rFonts w:eastAsia="MS Mincho"/>
          <w:sz w:val="28"/>
          <w:szCs w:val="24"/>
        </w:rPr>
        <w:t xml:space="preserve">Класс </w:t>
      </w:r>
      <w:proofErr w:type="spellStart"/>
      <w:r w:rsidRPr="00EE32F6">
        <w:rPr>
          <w:rFonts w:eastAsia="MS Mincho"/>
          <w:sz w:val="28"/>
          <w:szCs w:val="24"/>
        </w:rPr>
        <w:t>MainActivity</w:t>
      </w:r>
      <w:proofErr w:type="spellEnd"/>
      <w:r w:rsidRPr="00EE32F6">
        <w:rPr>
          <w:rFonts w:eastAsia="MS Mincho"/>
          <w:sz w:val="28"/>
          <w:szCs w:val="24"/>
        </w:rPr>
        <w:t xml:space="preserve"> — основной класс, реализующий тренажёр клавиатуры:</w:t>
      </w:r>
    </w:p>
    <w:p w14:paraId="3C94C2AC" w14:textId="32512F7D" w:rsidR="00EE32F6" w:rsidRPr="002C65F1" w:rsidRDefault="00EE32F6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создаёт и настраивает главное окно (</w:t>
      </w:r>
      <w:proofErr w:type="spellStart"/>
      <w:r w:rsidRPr="002C65F1">
        <w:rPr>
          <w:sz w:val="28"/>
          <w:szCs w:val="24"/>
        </w:rPr>
        <w:t>Tk</w:t>
      </w:r>
      <w:proofErr w:type="spellEnd"/>
      <w:r w:rsidRPr="002C65F1">
        <w:rPr>
          <w:sz w:val="28"/>
          <w:szCs w:val="24"/>
        </w:rPr>
        <w:t>);</w:t>
      </w:r>
    </w:p>
    <w:p w14:paraId="5363D0CB" w14:textId="2FAAD775" w:rsidR="00EE32F6" w:rsidRPr="002C65F1" w:rsidRDefault="00EE32F6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управляет интерфейсом: таймер, статистика, поле ввода</w:t>
      </w:r>
      <w:r w:rsidR="001C7AF1" w:rsidRPr="002C65F1">
        <w:rPr>
          <w:sz w:val="28"/>
          <w:szCs w:val="24"/>
        </w:rPr>
        <w:t>, поле вывода;</w:t>
      </w:r>
    </w:p>
    <w:p w14:paraId="3605C063" w14:textId="28692D90" w:rsidR="00EE32F6" w:rsidRPr="002C65F1" w:rsidRDefault="00EE32F6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обрабатывает логику: подсчет ошибок, скорость печати, режимы и т.д.</w:t>
      </w:r>
    </w:p>
    <w:p w14:paraId="056193B4" w14:textId="64BCE865" w:rsidR="00E106AC" w:rsidRDefault="007E527F" w:rsidP="00CA487C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t>На рисунке 3</w:t>
      </w:r>
      <w:r w:rsidR="00C02BEE">
        <w:rPr>
          <w:rFonts w:cs="Times New Roman"/>
          <w:sz w:val="28"/>
          <w:szCs w:val="28"/>
        </w:rPr>
        <w:t>6</w:t>
      </w:r>
      <w:r w:rsidRPr="007E527F">
        <w:rPr>
          <w:rFonts w:cs="Times New Roman"/>
          <w:sz w:val="28"/>
          <w:szCs w:val="28"/>
        </w:rPr>
        <w:t xml:space="preserve"> показан </w:t>
      </w:r>
      <w:r w:rsidR="00A22B5E">
        <w:rPr>
          <w:rFonts w:cs="Times New Roman"/>
          <w:sz w:val="28"/>
          <w:szCs w:val="28"/>
        </w:rPr>
        <w:t xml:space="preserve">фрагмент </w:t>
      </w:r>
      <w:r w:rsidRPr="007E527F">
        <w:rPr>
          <w:rFonts w:cs="Times New Roman"/>
          <w:sz w:val="28"/>
          <w:szCs w:val="28"/>
        </w:rPr>
        <w:t>код</w:t>
      </w:r>
      <w:r w:rsidR="00A22B5E">
        <w:rPr>
          <w:rFonts w:cs="Times New Roman"/>
          <w:sz w:val="28"/>
          <w:szCs w:val="28"/>
        </w:rPr>
        <w:t>а</w:t>
      </w:r>
      <w:r w:rsidRPr="007E527F">
        <w:rPr>
          <w:rFonts w:cs="Times New Roman"/>
          <w:sz w:val="28"/>
          <w:szCs w:val="28"/>
        </w:rPr>
        <w:t xml:space="preserve"> для создания главного окна.</w:t>
      </w:r>
    </w:p>
    <w:p w14:paraId="771BA9A5" w14:textId="5B24D1CD" w:rsidR="00895A5F" w:rsidRDefault="00895A5F" w:rsidP="00387A88">
      <w:pPr>
        <w:ind w:firstLine="709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9197D1" wp14:editId="2279E772">
            <wp:extent cx="3457575" cy="6953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3141" w14:textId="487DEB54" w:rsidR="00387A88" w:rsidRDefault="00387A88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3</w:t>
      </w:r>
      <w:r w:rsidR="00C02BEE">
        <w:rPr>
          <w:rFonts w:eastAsia="MS Mincho" w:cs="Arial"/>
          <w:bCs/>
          <w:sz w:val="28"/>
          <w:szCs w:val="20"/>
        </w:rPr>
        <w:t>6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</w:t>
      </w:r>
      <w:r w:rsidR="00A22B5E">
        <w:rPr>
          <w:rFonts w:eastAsia="MS Mincho" w:cs="Arial"/>
          <w:bCs/>
          <w:sz w:val="28"/>
          <w:szCs w:val="20"/>
        </w:rPr>
        <w:t>Фрагмент к</w:t>
      </w:r>
      <w:r>
        <w:rPr>
          <w:rFonts w:eastAsia="MS Mincho" w:cs="Arial"/>
          <w:bCs/>
          <w:sz w:val="28"/>
          <w:szCs w:val="20"/>
        </w:rPr>
        <w:t>од</w:t>
      </w:r>
      <w:r w:rsidR="00A22B5E">
        <w:rPr>
          <w:rFonts w:eastAsia="MS Mincho" w:cs="Arial"/>
          <w:bCs/>
          <w:sz w:val="28"/>
          <w:szCs w:val="20"/>
        </w:rPr>
        <w:t>а</w:t>
      </w:r>
      <w:r>
        <w:rPr>
          <w:rFonts w:eastAsia="MS Mincho" w:cs="Arial"/>
          <w:bCs/>
          <w:sz w:val="28"/>
          <w:szCs w:val="20"/>
        </w:rPr>
        <w:t xml:space="preserve"> для создания главного окна</w:t>
      </w:r>
    </w:p>
    <w:p w14:paraId="6059EEFD" w14:textId="33A805C3" w:rsidR="00387A88" w:rsidRDefault="00387A88" w:rsidP="00387A88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t xml:space="preserve">На рисунке </w:t>
      </w:r>
      <w:r w:rsidR="00C02BEE">
        <w:rPr>
          <w:rFonts w:cs="Times New Roman"/>
          <w:sz w:val="28"/>
          <w:szCs w:val="28"/>
        </w:rPr>
        <w:t>37</w:t>
      </w:r>
      <w:r w:rsidRPr="007E527F">
        <w:rPr>
          <w:rFonts w:cs="Times New Roman"/>
          <w:sz w:val="28"/>
          <w:szCs w:val="28"/>
        </w:rPr>
        <w:t xml:space="preserve"> показан код для</w:t>
      </w:r>
      <w:r>
        <w:rPr>
          <w:rFonts w:cs="Times New Roman"/>
          <w:sz w:val="28"/>
          <w:szCs w:val="28"/>
        </w:rPr>
        <w:t xml:space="preserve"> инициализации элементов интерфейса</w:t>
      </w:r>
      <w:r w:rsidRPr="007E527F">
        <w:rPr>
          <w:rFonts w:cs="Times New Roman"/>
          <w:sz w:val="28"/>
          <w:szCs w:val="28"/>
        </w:rPr>
        <w:t>.</w:t>
      </w:r>
    </w:p>
    <w:p w14:paraId="59B0329E" w14:textId="1715AC42" w:rsidR="00387A88" w:rsidRDefault="00387A88" w:rsidP="00387A88">
      <w:pPr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7E2AC2" wp14:editId="396708B0">
            <wp:extent cx="6031230" cy="3652520"/>
            <wp:effectExtent l="0" t="0" r="762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AA6C" w14:textId="2F906618" w:rsidR="008D7DD4" w:rsidRPr="00B71096" w:rsidRDefault="00387A88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C02BEE">
        <w:rPr>
          <w:rFonts w:eastAsia="MS Mincho" w:cs="Arial"/>
          <w:bCs/>
          <w:sz w:val="28"/>
          <w:szCs w:val="20"/>
        </w:rPr>
        <w:t>37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инициализации интерфейса</w:t>
      </w:r>
    </w:p>
    <w:p w14:paraId="3B307384" w14:textId="53A734AD" w:rsidR="007E1E1E" w:rsidRDefault="007E1E1E" w:rsidP="007E1E1E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lastRenderedPageBreak/>
        <w:t xml:space="preserve">На рисунке </w:t>
      </w:r>
      <w:r w:rsidR="00C02BEE">
        <w:rPr>
          <w:rFonts w:cs="Times New Roman"/>
          <w:sz w:val="28"/>
          <w:szCs w:val="28"/>
        </w:rPr>
        <w:t>38</w:t>
      </w:r>
      <w:r w:rsidRPr="007E527F">
        <w:rPr>
          <w:rFonts w:cs="Times New Roman"/>
          <w:sz w:val="28"/>
          <w:szCs w:val="28"/>
        </w:rPr>
        <w:t xml:space="preserve"> показан код для</w:t>
      </w:r>
      <w:r>
        <w:rPr>
          <w:rFonts w:cs="Times New Roman"/>
          <w:sz w:val="28"/>
          <w:szCs w:val="28"/>
        </w:rPr>
        <w:t xml:space="preserve"> генерации нового упражнения в </w:t>
      </w:r>
      <w:r w:rsidRPr="007E1E1E">
        <w:rPr>
          <w:rFonts w:cs="Times New Roman"/>
          <w:sz w:val="28"/>
          <w:szCs w:val="28"/>
        </w:rPr>
        <w:t>зависимости от выбранного режима</w:t>
      </w:r>
      <w:r w:rsidRPr="007E527F">
        <w:rPr>
          <w:rFonts w:cs="Times New Roman"/>
          <w:sz w:val="28"/>
          <w:szCs w:val="28"/>
        </w:rPr>
        <w:t>.</w:t>
      </w:r>
    </w:p>
    <w:p w14:paraId="39B326D3" w14:textId="4178176C" w:rsidR="00113573" w:rsidRDefault="00337727" w:rsidP="00556FAF">
      <w:pPr>
        <w:spacing w:line="240" w:lineRule="auto"/>
        <w:ind w:firstLine="0"/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276E7D" wp14:editId="4B1F1597">
            <wp:extent cx="6031230" cy="7273925"/>
            <wp:effectExtent l="0" t="0" r="7620" b="3175"/>
            <wp:docPr id="221055938" name="Рисунок 22105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1319" w14:textId="77777777" w:rsidR="00556FAF" w:rsidRPr="008D7DD4" w:rsidRDefault="00556FAF" w:rsidP="00556FAF">
      <w:pPr>
        <w:spacing w:line="240" w:lineRule="auto"/>
        <w:ind w:firstLine="0"/>
        <w:rPr>
          <w:rFonts w:cs="Times New Roman"/>
          <w:b/>
          <w:bCs/>
          <w:sz w:val="28"/>
          <w:szCs w:val="28"/>
        </w:rPr>
      </w:pPr>
    </w:p>
    <w:p w14:paraId="3D461A24" w14:textId="317D6072" w:rsidR="00556FAF" w:rsidRPr="00387A88" w:rsidRDefault="00556FAF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C02BEE">
        <w:rPr>
          <w:rFonts w:eastAsia="MS Mincho" w:cs="Arial"/>
          <w:bCs/>
          <w:sz w:val="28"/>
          <w:szCs w:val="20"/>
        </w:rPr>
        <w:t>38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</w:t>
      </w:r>
      <w:r>
        <w:rPr>
          <w:rFonts w:cs="Times New Roman"/>
          <w:sz w:val="28"/>
          <w:szCs w:val="28"/>
        </w:rPr>
        <w:t>генерации нового упражнения</w:t>
      </w:r>
    </w:p>
    <w:p w14:paraId="224202A9" w14:textId="77777777" w:rsidR="008D7DD4" w:rsidRDefault="008D7DD4" w:rsidP="00B76141">
      <w:pPr>
        <w:spacing w:before="0" w:line="240" w:lineRule="auto"/>
        <w:ind w:firstLine="0"/>
        <w:rPr>
          <w:rFonts w:cs="Times New Roman"/>
          <w:sz w:val="28"/>
          <w:szCs w:val="28"/>
        </w:rPr>
      </w:pPr>
    </w:p>
    <w:p w14:paraId="769FF248" w14:textId="63C21D7A" w:rsidR="008D7DD4" w:rsidRDefault="008D7DD4">
      <w:pPr>
        <w:spacing w:before="0" w:after="160" w:line="259" w:lineRule="auto"/>
        <w:ind w:firstLine="0"/>
        <w:contextualSpacing w:val="0"/>
        <w:jc w:val="left"/>
        <w:rPr>
          <w:rFonts w:cs="Times New Roman"/>
          <w:sz w:val="28"/>
          <w:szCs w:val="28"/>
        </w:rPr>
      </w:pPr>
    </w:p>
    <w:p w14:paraId="3FBB1909" w14:textId="35350D75" w:rsidR="008D7DD4" w:rsidRDefault="008D7DD4" w:rsidP="00556FAF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lastRenderedPageBreak/>
        <w:t xml:space="preserve">На рисунке </w:t>
      </w:r>
      <w:r w:rsidR="00C02BEE">
        <w:rPr>
          <w:rFonts w:cs="Times New Roman"/>
          <w:sz w:val="28"/>
          <w:szCs w:val="28"/>
        </w:rPr>
        <w:t>39</w:t>
      </w:r>
      <w:r w:rsidRPr="007E527F">
        <w:rPr>
          <w:rFonts w:cs="Times New Roman"/>
          <w:sz w:val="28"/>
          <w:szCs w:val="28"/>
        </w:rPr>
        <w:t xml:space="preserve"> показан код для</w:t>
      </w:r>
      <w:r>
        <w:rPr>
          <w:rFonts w:cs="Times New Roman"/>
          <w:sz w:val="28"/>
          <w:szCs w:val="28"/>
        </w:rPr>
        <w:t xml:space="preserve"> обработки ввода пользователя, который: проверяет ошибки, обновляет статистику, запускает таймер и завершает упражнение </w:t>
      </w:r>
      <w:r w:rsidR="00A828DC" w:rsidRPr="00A828DC">
        <w:rPr>
          <w:rFonts w:cs="Times New Roman"/>
          <w:sz w:val="28"/>
          <w:szCs w:val="28"/>
        </w:rPr>
        <w:t>после</w:t>
      </w:r>
      <w:r>
        <w:rPr>
          <w:rFonts w:cs="Times New Roman"/>
          <w:sz w:val="28"/>
          <w:szCs w:val="28"/>
        </w:rPr>
        <w:t xml:space="preserve"> </w:t>
      </w:r>
      <w:r w:rsidR="00A828DC">
        <w:rPr>
          <w:rFonts w:cs="Times New Roman"/>
          <w:sz w:val="28"/>
          <w:szCs w:val="28"/>
        </w:rPr>
        <w:t xml:space="preserve">его </w:t>
      </w:r>
      <w:r>
        <w:rPr>
          <w:rFonts w:cs="Times New Roman"/>
          <w:sz w:val="28"/>
          <w:szCs w:val="28"/>
        </w:rPr>
        <w:t>выполнени</w:t>
      </w:r>
      <w:r w:rsidR="00A828DC">
        <w:rPr>
          <w:rFonts w:cs="Times New Roman"/>
          <w:sz w:val="28"/>
          <w:szCs w:val="28"/>
        </w:rPr>
        <w:t>я</w:t>
      </w:r>
      <w:r w:rsidRPr="007E527F">
        <w:rPr>
          <w:rFonts w:cs="Times New Roman"/>
          <w:sz w:val="28"/>
          <w:szCs w:val="28"/>
        </w:rPr>
        <w:t>.</w:t>
      </w:r>
    </w:p>
    <w:p w14:paraId="6AABEAC1" w14:textId="6CB8583F" w:rsidR="00387A88" w:rsidRDefault="008D7DD4" w:rsidP="00556FAF">
      <w:pPr>
        <w:spacing w:after="240"/>
        <w:ind w:firstLine="0"/>
        <w:rPr>
          <w:rFonts w:eastAsia="MS Mincho" w:cs="Arial"/>
          <w:bCs/>
          <w:sz w:val="28"/>
          <w:szCs w:val="20"/>
        </w:rPr>
      </w:pPr>
      <w:r>
        <w:rPr>
          <w:noProof/>
        </w:rPr>
        <w:drawing>
          <wp:inline distT="0" distB="0" distL="0" distR="0" wp14:anchorId="771E5D19" wp14:editId="7B9F2C80">
            <wp:extent cx="6031230" cy="5514340"/>
            <wp:effectExtent l="0" t="0" r="7620" b="0"/>
            <wp:docPr id="221055936" name="Рисунок 22105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55D6" w14:textId="47AD7E96" w:rsidR="00556FAF" w:rsidRDefault="00556FAF" w:rsidP="002C65F1">
      <w:pPr>
        <w:spacing w:after="240" w:line="720" w:lineRule="auto"/>
        <w:ind w:firstLine="0"/>
        <w:jc w:val="center"/>
        <w:rPr>
          <w:rFonts w:cs="Times New Roman"/>
          <w:sz w:val="28"/>
          <w:szCs w:val="28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C02BEE">
        <w:rPr>
          <w:rFonts w:eastAsia="MS Mincho" w:cs="Arial"/>
          <w:bCs/>
          <w:sz w:val="28"/>
          <w:szCs w:val="20"/>
        </w:rPr>
        <w:t>39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</w:t>
      </w:r>
      <w:r>
        <w:rPr>
          <w:rFonts w:cs="Times New Roman"/>
          <w:sz w:val="28"/>
          <w:szCs w:val="28"/>
        </w:rPr>
        <w:t>обработки ввода пользователя</w:t>
      </w:r>
    </w:p>
    <w:p w14:paraId="7912CFB8" w14:textId="61B7C54C" w:rsidR="00995BBF" w:rsidRDefault="00995BBF">
      <w:pPr>
        <w:spacing w:before="0" w:after="160" w:line="259" w:lineRule="auto"/>
        <w:ind w:firstLine="0"/>
        <w:contextualSpacing w:val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218CD66" w14:textId="1468A345" w:rsidR="00995BBF" w:rsidRDefault="00995BBF" w:rsidP="00995BBF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lastRenderedPageBreak/>
        <w:t xml:space="preserve">На рисунке </w:t>
      </w:r>
      <w:r>
        <w:rPr>
          <w:rFonts w:cs="Times New Roman"/>
          <w:sz w:val="28"/>
          <w:szCs w:val="28"/>
        </w:rPr>
        <w:t>4</w:t>
      </w:r>
      <w:r w:rsidR="00C02BEE">
        <w:rPr>
          <w:rFonts w:cs="Times New Roman"/>
          <w:sz w:val="28"/>
          <w:szCs w:val="28"/>
        </w:rPr>
        <w:t>0</w:t>
      </w:r>
      <w:r w:rsidRPr="007E527F">
        <w:rPr>
          <w:rFonts w:cs="Times New Roman"/>
          <w:sz w:val="28"/>
          <w:szCs w:val="28"/>
        </w:rPr>
        <w:t xml:space="preserve"> показан код дл</w:t>
      </w:r>
      <w:r>
        <w:rPr>
          <w:rFonts w:cs="Times New Roman"/>
          <w:sz w:val="28"/>
          <w:szCs w:val="28"/>
        </w:rPr>
        <w:t xml:space="preserve">я пользовательских настроек: смена языка, смена режима печати, выключение и включение подсветки клавиатуры. </w:t>
      </w:r>
    </w:p>
    <w:p w14:paraId="37C76E41" w14:textId="4E2CBD12" w:rsidR="00995BBF" w:rsidRDefault="00995BBF" w:rsidP="00085F50">
      <w:pPr>
        <w:ind w:firstLine="0"/>
        <w:jc w:val="center"/>
        <w:rPr>
          <w:rFonts w:eastAsia="MS Mincho" w:cs="Arial"/>
          <w:bCs/>
          <w:sz w:val="28"/>
          <w:szCs w:val="20"/>
        </w:rPr>
      </w:pPr>
      <w:r>
        <w:rPr>
          <w:noProof/>
        </w:rPr>
        <w:drawing>
          <wp:inline distT="0" distB="0" distL="0" distR="0" wp14:anchorId="255E414B" wp14:editId="2BFBA759">
            <wp:extent cx="3543300" cy="2743200"/>
            <wp:effectExtent l="0" t="0" r="0" b="0"/>
            <wp:docPr id="221055939" name="Рисунок 22105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7520" w14:textId="42E29301" w:rsidR="006E760A" w:rsidRDefault="006E760A" w:rsidP="00630FC4">
      <w:pPr>
        <w:spacing w:beforeLines="240" w:before="576" w:afterLines="240" w:after="576" w:line="720" w:lineRule="auto"/>
        <w:ind w:firstLine="0"/>
        <w:jc w:val="center"/>
        <w:rPr>
          <w:rFonts w:cs="Times New Roman"/>
          <w:sz w:val="28"/>
          <w:szCs w:val="28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4</w:t>
      </w:r>
      <w:r w:rsidR="00C02BEE">
        <w:rPr>
          <w:rFonts w:eastAsia="MS Mincho" w:cs="Arial"/>
          <w:bCs/>
          <w:sz w:val="28"/>
          <w:szCs w:val="20"/>
        </w:rPr>
        <w:t>0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</w:t>
      </w:r>
      <w:r>
        <w:rPr>
          <w:rFonts w:cs="Times New Roman"/>
          <w:sz w:val="28"/>
          <w:szCs w:val="28"/>
        </w:rPr>
        <w:t>пользовательских настроек</w:t>
      </w:r>
    </w:p>
    <w:p w14:paraId="70DA3A6B" w14:textId="51B344A9" w:rsidR="00085F50" w:rsidRDefault="00085F50" w:rsidP="00085F50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t xml:space="preserve">На рисунке </w:t>
      </w:r>
      <w:r>
        <w:rPr>
          <w:rFonts w:cs="Times New Roman"/>
          <w:sz w:val="28"/>
          <w:szCs w:val="28"/>
        </w:rPr>
        <w:t>4</w:t>
      </w:r>
      <w:r w:rsidR="00C02BEE">
        <w:rPr>
          <w:rFonts w:cs="Times New Roman"/>
          <w:sz w:val="28"/>
          <w:szCs w:val="28"/>
        </w:rPr>
        <w:t>1</w:t>
      </w:r>
      <w:r w:rsidRPr="007E527F">
        <w:rPr>
          <w:rFonts w:cs="Times New Roman"/>
          <w:sz w:val="28"/>
          <w:szCs w:val="28"/>
        </w:rPr>
        <w:t xml:space="preserve"> показан код </w:t>
      </w:r>
      <w:r>
        <w:rPr>
          <w:rFonts w:cs="Times New Roman"/>
          <w:sz w:val="28"/>
          <w:szCs w:val="28"/>
        </w:rPr>
        <w:t>для обновления всего интерфейса при смене языка пользователем.</w:t>
      </w:r>
    </w:p>
    <w:p w14:paraId="4B500B04" w14:textId="4C7434B3" w:rsidR="00085F50" w:rsidRDefault="00085F50" w:rsidP="00085F50">
      <w:pPr>
        <w:spacing w:after="240"/>
        <w:ind w:firstLine="0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1696DD" wp14:editId="763880AB">
            <wp:extent cx="6031230" cy="4216400"/>
            <wp:effectExtent l="0" t="0" r="7620" b="0"/>
            <wp:docPr id="221055941" name="Рисунок 22105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D080" w14:textId="5E7F61FE" w:rsidR="006E760A" w:rsidRPr="00286756" w:rsidRDefault="00085F50" w:rsidP="00630FC4">
      <w:pPr>
        <w:spacing w:beforeLines="240" w:before="576" w:afterLines="240" w:after="576" w:line="720" w:lineRule="auto"/>
        <w:ind w:firstLine="0"/>
        <w:jc w:val="center"/>
        <w:rPr>
          <w:rFonts w:cs="Times New Roman"/>
          <w:sz w:val="28"/>
          <w:szCs w:val="28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>
        <w:rPr>
          <w:rFonts w:eastAsia="MS Mincho" w:cs="Arial"/>
          <w:bCs/>
          <w:sz w:val="28"/>
          <w:szCs w:val="20"/>
        </w:rPr>
        <w:t>4</w:t>
      </w:r>
      <w:r w:rsidR="00C02BEE">
        <w:rPr>
          <w:rFonts w:eastAsia="MS Mincho" w:cs="Arial"/>
          <w:bCs/>
          <w:sz w:val="28"/>
          <w:szCs w:val="20"/>
        </w:rPr>
        <w:t>1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Код для обновления </w:t>
      </w:r>
      <w:r w:rsidR="008A18E2">
        <w:rPr>
          <w:rFonts w:eastAsia="MS Mincho" w:cs="Arial"/>
          <w:bCs/>
          <w:sz w:val="28"/>
          <w:szCs w:val="20"/>
        </w:rPr>
        <w:t>интерфейса</w:t>
      </w:r>
    </w:p>
    <w:p w14:paraId="5095CB50" w14:textId="77777777" w:rsidR="006C335F" w:rsidRDefault="00402ADC" w:rsidP="00CA487C">
      <w:pPr>
        <w:ind w:firstLine="709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lastRenderedPageBreak/>
        <w:t>4.3.2. Реализация</w:t>
      </w:r>
      <w:r w:rsidR="006C335F" w:rsidRPr="002D0C29">
        <w:rPr>
          <w:rFonts w:cs="Times New Roman"/>
          <w:b/>
          <w:sz w:val="28"/>
          <w:szCs w:val="28"/>
        </w:rPr>
        <w:t xml:space="preserve"> интерфейса</w:t>
      </w:r>
    </w:p>
    <w:p w14:paraId="0A2D0D5E" w14:textId="2892E233" w:rsidR="00C84921" w:rsidRPr="00C84921" w:rsidRDefault="00C84921" w:rsidP="00C84921">
      <w:pPr>
        <w:ind w:firstLine="709"/>
        <w:rPr>
          <w:rFonts w:cs="Times New Roman"/>
          <w:sz w:val="28"/>
          <w:szCs w:val="28"/>
        </w:rPr>
      </w:pPr>
      <w:r w:rsidRPr="007E527F">
        <w:rPr>
          <w:rFonts w:cs="Times New Roman"/>
          <w:sz w:val="28"/>
          <w:szCs w:val="28"/>
        </w:rPr>
        <w:t xml:space="preserve">На рисунке </w:t>
      </w:r>
      <w:r>
        <w:rPr>
          <w:rFonts w:cs="Times New Roman"/>
          <w:sz w:val="28"/>
          <w:szCs w:val="28"/>
        </w:rPr>
        <w:t>4</w:t>
      </w:r>
      <w:r w:rsidR="00C02BEE">
        <w:rPr>
          <w:rFonts w:cs="Times New Roman"/>
          <w:sz w:val="28"/>
          <w:szCs w:val="28"/>
        </w:rPr>
        <w:t>2</w:t>
      </w:r>
      <w:r w:rsidRPr="007E527F">
        <w:rPr>
          <w:rFonts w:cs="Times New Roman"/>
          <w:sz w:val="28"/>
          <w:szCs w:val="28"/>
        </w:rPr>
        <w:t xml:space="preserve"> показан </w:t>
      </w:r>
      <w:r>
        <w:rPr>
          <w:rFonts w:cs="Times New Roman"/>
          <w:sz w:val="28"/>
          <w:szCs w:val="28"/>
        </w:rPr>
        <w:t>скриншот интерфейса приложения.</w:t>
      </w:r>
    </w:p>
    <w:p w14:paraId="2F8A1EA5" w14:textId="07F702CE" w:rsidR="002556B3" w:rsidRDefault="0012112B" w:rsidP="002556B3">
      <w:pPr>
        <w:ind w:firstLine="0"/>
        <w:rPr>
          <w:rFonts w:eastAsia="MS Mincho" w:cs="Arial"/>
          <w:bCs/>
          <w:sz w:val="28"/>
          <w:szCs w:val="20"/>
        </w:rPr>
      </w:pPr>
      <w:r w:rsidRPr="0012112B">
        <w:rPr>
          <w:noProof/>
        </w:rPr>
        <w:drawing>
          <wp:inline distT="0" distB="0" distL="0" distR="0" wp14:anchorId="7B4CE595" wp14:editId="0A35C6F0">
            <wp:extent cx="6031230" cy="356997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6B3" w:rsidRPr="002556B3">
        <w:rPr>
          <w:rFonts w:eastAsia="MS Mincho" w:cs="Arial"/>
          <w:bCs/>
          <w:sz w:val="28"/>
          <w:szCs w:val="20"/>
        </w:rPr>
        <w:t xml:space="preserve"> </w:t>
      </w:r>
    </w:p>
    <w:p w14:paraId="3BCC23F4" w14:textId="61D0B4F9" w:rsidR="0012112B" w:rsidRPr="00103BAA" w:rsidRDefault="002556B3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  <w:szCs w:val="20"/>
        </w:rPr>
      </w:pPr>
      <w:r w:rsidRPr="003A078E">
        <w:rPr>
          <w:rFonts w:eastAsia="MS Mincho" w:cs="Arial"/>
          <w:bCs/>
          <w:sz w:val="28"/>
          <w:szCs w:val="20"/>
        </w:rPr>
        <w:t xml:space="preserve">Рисунок </w:t>
      </w:r>
      <w:r w:rsidR="008F257A">
        <w:rPr>
          <w:rFonts w:eastAsia="MS Mincho" w:cs="Arial"/>
          <w:bCs/>
          <w:sz w:val="28"/>
          <w:szCs w:val="20"/>
        </w:rPr>
        <w:t>4</w:t>
      </w:r>
      <w:r w:rsidR="00C02BEE">
        <w:rPr>
          <w:rFonts w:eastAsia="MS Mincho" w:cs="Arial"/>
          <w:bCs/>
          <w:sz w:val="28"/>
          <w:szCs w:val="20"/>
        </w:rPr>
        <w:t>2</w:t>
      </w:r>
      <w:r w:rsidRPr="003A078E">
        <w:rPr>
          <w:rFonts w:eastAsia="MS Mincho" w:cs="Arial"/>
          <w:bCs/>
          <w:sz w:val="28"/>
          <w:szCs w:val="20"/>
        </w:rPr>
        <w:t xml:space="preserve"> –</w:t>
      </w:r>
      <w:r>
        <w:rPr>
          <w:rFonts w:eastAsia="MS Mincho" w:cs="Arial"/>
          <w:bCs/>
          <w:sz w:val="28"/>
          <w:szCs w:val="20"/>
        </w:rPr>
        <w:t xml:space="preserve"> Скриншот интерфейса</w:t>
      </w:r>
    </w:p>
    <w:p w14:paraId="2AD2C1D5" w14:textId="77777777" w:rsidR="004060D2" w:rsidRPr="00103BAA" w:rsidRDefault="004060D2" w:rsidP="00103BAA">
      <w:pPr>
        <w:rPr>
          <w:sz w:val="28"/>
          <w:szCs w:val="24"/>
        </w:rPr>
      </w:pPr>
      <w:r w:rsidRPr="00103BAA">
        <w:rPr>
          <w:sz w:val="28"/>
          <w:szCs w:val="24"/>
        </w:rPr>
        <w:t>Основные элементы управления:</w:t>
      </w:r>
    </w:p>
    <w:p w14:paraId="7262BF73" w14:textId="3E3E613D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по</w:t>
      </w:r>
      <w:r w:rsidR="004060D2" w:rsidRPr="002C65F1">
        <w:rPr>
          <w:sz w:val="28"/>
          <w:szCs w:val="24"/>
        </w:rPr>
        <w:t>ле 1: </w:t>
      </w:r>
      <w:r w:rsidRPr="002C65F1">
        <w:rPr>
          <w:sz w:val="28"/>
          <w:szCs w:val="24"/>
        </w:rPr>
        <w:t>о</w:t>
      </w:r>
      <w:r w:rsidR="004060D2" w:rsidRPr="002C65F1">
        <w:rPr>
          <w:sz w:val="28"/>
          <w:szCs w:val="24"/>
        </w:rPr>
        <w:t>тображение статистики (количество ошибок, скорость печати)</w:t>
      </w:r>
      <w:r w:rsidRPr="002C65F1">
        <w:rPr>
          <w:sz w:val="28"/>
          <w:szCs w:val="24"/>
        </w:rPr>
        <w:t>;</w:t>
      </w:r>
    </w:p>
    <w:p w14:paraId="51578C06" w14:textId="4E2BC645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по</w:t>
      </w:r>
      <w:r w:rsidR="004060D2" w:rsidRPr="002C65F1">
        <w:rPr>
          <w:sz w:val="28"/>
          <w:szCs w:val="24"/>
        </w:rPr>
        <w:t>ле 2: </w:t>
      </w:r>
      <w:r w:rsidRPr="002C65F1">
        <w:rPr>
          <w:sz w:val="28"/>
          <w:szCs w:val="24"/>
        </w:rPr>
        <w:t>о</w:t>
      </w:r>
      <w:r w:rsidR="004060D2" w:rsidRPr="002C65F1">
        <w:rPr>
          <w:sz w:val="28"/>
          <w:szCs w:val="24"/>
        </w:rPr>
        <w:t>бласть для отображения задания</w:t>
      </w:r>
      <w:r w:rsidRPr="002C65F1">
        <w:rPr>
          <w:sz w:val="28"/>
          <w:szCs w:val="24"/>
        </w:rPr>
        <w:t>;</w:t>
      </w:r>
    </w:p>
    <w:p w14:paraId="17AB2055" w14:textId="71181873" w:rsidR="0012112B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 xml:space="preserve">поле </w:t>
      </w:r>
      <w:proofErr w:type="gramStart"/>
      <w:r w:rsidRPr="002C65F1">
        <w:rPr>
          <w:sz w:val="28"/>
          <w:szCs w:val="24"/>
        </w:rPr>
        <w:t>3 :</w:t>
      </w:r>
      <w:proofErr w:type="gramEnd"/>
      <w:r w:rsidRPr="002C65F1">
        <w:rPr>
          <w:sz w:val="28"/>
          <w:szCs w:val="24"/>
        </w:rPr>
        <w:t xml:space="preserve"> область для ввода текста пользователем;</w:t>
      </w:r>
    </w:p>
    <w:p w14:paraId="26A395BA" w14:textId="73C3065E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к</w:t>
      </w:r>
      <w:r w:rsidR="004060D2" w:rsidRPr="002C65F1">
        <w:rPr>
          <w:sz w:val="28"/>
          <w:szCs w:val="24"/>
        </w:rPr>
        <w:t xml:space="preserve">нопка </w:t>
      </w:r>
      <w:r w:rsidRPr="002C65F1">
        <w:rPr>
          <w:sz w:val="28"/>
          <w:szCs w:val="24"/>
        </w:rPr>
        <w:t>4</w:t>
      </w:r>
      <w:r w:rsidR="004060D2" w:rsidRPr="002C65F1">
        <w:rPr>
          <w:sz w:val="28"/>
          <w:szCs w:val="24"/>
        </w:rPr>
        <w:t>: </w:t>
      </w:r>
      <w:r w:rsidRPr="002C65F1">
        <w:rPr>
          <w:sz w:val="28"/>
          <w:szCs w:val="24"/>
        </w:rPr>
        <w:t>с</w:t>
      </w:r>
      <w:r w:rsidR="004060D2" w:rsidRPr="002C65F1">
        <w:rPr>
          <w:sz w:val="28"/>
          <w:szCs w:val="24"/>
        </w:rPr>
        <w:t>мена режима набора (буквы/слова/тексты)</w:t>
      </w:r>
      <w:r w:rsidRPr="002C65F1">
        <w:rPr>
          <w:sz w:val="28"/>
          <w:szCs w:val="24"/>
        </w:rPr>
        <w:t>;</w:t>
      </w:r>
    </w:p>
    <w:p w14:paraId="6CB3C859" w14:textId="534CFC3C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к</w:t>
      </w:r>
      <w:r w:rsidR="004060D2" w:rsidRPr="002C65F1">
        <w:rPr>
          <w:sz w:val="28"/>
          <w:szCs w:val="24"/>
        </w:rPr>
        <w:t xml:space="preserve">нопка </w:t>
      </w:r>
      <w:r w:rsidRPr="002C65F1">
        <w:rPr>
          <w:sz w:val="28"/>
          <w:szCs w:val="24"/>
        </w:rPr>
        <w:t>5</w:t>
      </w:r>
      <w:r w:rsidR="004060D2" w:rsidRPr="002C65F1">
        <w:rPr>
          <w:sz w:val="28"/>
          <w:szCs w:val="24"/>
        </w:rPr>
        <w:t>: </w:t>
      </w:r>
      <w:r w:rsidRPr="002C65F1">
        <w:rPr>
          <w:sz w:val="28"/>
          <w:szCs w:val="24"/>
        </w:rPr>
        <w:t>п</w:t>
      </w:r>
      <w:r w:rsidR="004060D2" w:rsidRPr="002C65F1">
        <w:rPr>
          <w:sz w:val="28"/>
          <w:szCs w:val="24"/>
        </w:rPr>
        <w:t>ереключение языка (русский/английский)</w:t>
      </w:r>
      <w:r w:rsidRPr="002C65F1">
        <w:rPr>
          <w:sz w:val="28"/>
          <w:szCs w:val="24"/>
        </w:rPr>
        <w:t>;</w:t>
      </w:r>
    </w:p>
    <w:p w14:paraId="4819FEFC" w14:textId="719054FB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к</w:t>
      </w:r>
      <w:r w:rsidR="004060D2" w:rsidRPr="002C65F1">
        <w:rPr>
          <w:sz w:val="28"/>
          <w:szCs w:val="24"/>
        </w:rPr>
        <w:t xml:space="preserve">нопка </w:t>
      </w:r>
      <w:r w:rsidRPr="002C65F1">
        <w:rPr>
          <w:sz w:val="28"/>
          <w:szCs w:val="24"/>
        </w:rPr>
        <w:t>6</w:t>
      </w:r>
      <w:r w:rsidR="004060D2" w:rsidRPr="002C65F1">
        <w:rPr>
          <w:sz w:val="28"/>
          <w:szCs w:val="24"/>
        </w:rPr>
        <w:t>: </w:t>
      </w:r>
      <w:r w:rsidRPr="002C65F1">
        <w:rPr>
          <w:sz w:val="28"/>
          <w:szCs w:val="24"/>
        </w:rPr>
        <w:t>в</w:t>
      </w:r>
      <w:r w:rsidR="004060D2" w:rsidRPr="002C65F1">
        <w:rPr>
          <w:sz w:val="28"/>
          <w:szCs w:val="24"/>
        </w:rPr>
        <w:t>ключение/выключение подсветки клавиш</w:t>
      </w:r>
      <w:r w:rsidRPr="002C65F1">
        <w:rPr>
          <w:sz w:val="28"/>
          <w:szCs w:val="24"/>
        </w:rPr>
        <w:t>;</w:t>
      </w:r>
    </w:p>
    <w:p w14:paraId="2857DEBE" w14:textId="5FBEB734" w:rsidR="004060D2" w:rsidRPr="002C65F1" w:rsidRDefault="0012112B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э</w:t>
      </w:r>
      <w:r w:rsidR="004060D2" w:rsidRPr="002C65F1">
        <w:rPr>
          <w:sz w:val="28"/>
          <w:szCs w:val="24"/>
        </w:rPr>
        <w:t xml:space="preserve">лемент </w:t>
      </w:r>
      <w:r w:rsidRPr="002C65F1">
        <w:rPr>
          <w:sz w:val="28"/>
          <w:szCs w:val="24"/>
        </w:rPr>
        <w:t>7</w:t>
      </w:r>
      <w:r w:rsidR="004060D2" w:rsidRPr="002C65F1">
        <w:rPr>
          <w:sz w:val="28"/>
          <w:szCs w:val="24"/>
        </w:rPr>
        <w:t>: </w:t>
      </w:r>
      <w:r w:rsidRPr="002C65F1">
        <w:rPr>
          <w:sz w:val="28"/>
          <w:szCs w:val="24"/>
        </w:rPr>
        <w:t>в</w:t>
      </w:r>
      <w:r w:rsidR="004060D2" w:rsidRPr="002C65F1">
        <w:rPr>
          <w:sz w:val="28"/>
          <w:szCs w:val="24"/>
        </w:rPr>
        <w:t>иртуальная клавиатура с подсветкой нажатых клавиш</w:t>
      </w:r>
      <w:r w:rsidRPr="002C65F1">
        <w:rPr>
          <w:sz w:val="28"/>
          <w:szCs w:val="24"/>
        </w:rPr>
        <w:t>.</w:t>
      </w:r>
    </w:p>
    <w:p w14:paraId="4E08E6A8" w14:textId="77777777" w:rsidR="004060D2" w:rsidRPr="00103BAA" w:rsidRDefault="004060D2" w:rsidP="004060D2">
      <w:pPr>
        <w:ind w:firstLine="709"/>
        <w:rPr>
          <w:rFonts w:cs="Times New Roman"/>
          <w:sz w:val="28"/>
          <w:szCs w:val="28"/>
        </w:rPr>
      </w:pPr>
      <w:r w:rsidRPr="00103BAA">
        <w:rPr>
          <w:rFonts w:cs="Times New Roman"/>
          <w:sz w:val="28"/>
          <w:szCs w:val="28"/>
        </w:rPr>
        <w:t>Функционал программы:</w:t>
      </w:r>
    </w:p>
    <w:p w14:paraId="46858762" w14:textId="27C7A108" w:rsidR="004060D2" w:rsidRPr="002C65F1" w:rsidRDefault="00103BAA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в</w:t>
      </w:r>
      <w:r w:rsidR="004060D2" w:rsidRPr="002C65F1">
        <w:rPr>
          <w:sz w:val="28"/>
          <w:szCs w:val="24"/>
        </w:rPr>
        <w:t>озможность набора текста с проверкой ошибок</w:t>
      </w:r>
      <w:r w:rsidRPr="002C65F1">
        <w:rPr>
          <w:sz w:val="28"/>
          <w:szCs w:val="24"/>
        </w:rPr>
        <w:t>;</w:t>
      </w:r>
    </w:p>
    <w:p w14:paraId="0BA797F7" w14:textId="113F4946" w:rsidR="004060D2" w:rsidRPr="002C65F1" w:rsidRDefault="00103BAA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lastRenderedPageBreak/>
        <w:t>т</w:t>
      </w:r>
      <w:r w:rsidR="004060D2" w:rsidRPr="002C65F1">
        <w:rPr>
          <w:sz w:val="28"/>
          <w:szCs w:val="24"/>
        </w:rPr>
        <w:t>ри режима тренировки: отдельные буквы, словосочетания и связные тексты</w:t>
      </w:r>
      <w:r w:rsidRPr="002C65F1">
        <w:rPr>
          <w:sz w:val="28"/>
          <w:szCs w:val="24"/>
        </w:rPr>
        <w:t>;</w:t>
      </w:r>
    </w:p>
    <w:p w14:paraId="377D9EA5" w14:textId="7A5E5DBE" w:rsidR="004060D2" w:rsidRPr="002C65F1" w:rsidRDefault="00103BAA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п</w:t>
      </w:r>
      <w:r w:rsidR="004060D2" w:rsidRPr="002C65F1">
        <w:rPr>
          <w:sz w:val="28"/>
          <w:szCs w:val="24"/>
        </w:rPr>
        <w:t>оддержка двух языков с автоматической сменой упражнений</w:t>
      </w:r>
      <w:r w:rsidRPr="002C65F1">
        <w:rPr>
          <w:sz w:val="28"/>
          <w:szCs w:val="24"/>
        </w:rPr>
        <w:t>;</w:t>
      </w:r>
    </w:p>
    <w:p w14:paraId="33DE6599" w14:textId="5799CCA3" w:rsidR="00147089" w:rsidRPr="002C65F1" w:rsidRDefault="00103BAA" w:rsidP="002C65F1">
      <w:pPr>
        <w:pStyle w:val="a"/>
        <w:rPr>
          <w:sz w:val="28"/>
          <w:szCs w:val="24"/>
        </w:rPr>
      </w:pPr>
      <w:r w:rsidRPr="002C65F1">
        <w:rPr>
          <w:sz w:val="28"/>
          <w:szCs w:val="24"/>
        </w:rPr>
        <w:t>в</w:t>
      </w:r>
      <w:r w:rsidR="004060D2" w:rsidRPr="002C65F1">
        <w:rPr>
          <w:sz w:val="28"/>
          <w:szCs w:val="24"/>
        </w:rPr>
        <w:t>изуальная подсветка клавиш (цветом обозначаются правильные и ошибочные нажатия)</w:t>
      </w:r>
      <w:r w:rsidRPr="002C65F1">
        <w:rPr>
          <w:sz w:val="28"/>
          <w:szCs w:val="24"/>
        </w:rPr>
        <w:t>.</w:t>
      </w:r>
    </w:p>
    <w:p w14:paraId="755BA36F" w14:textId="2C4611D2" w:rsidR="00664709" w:rsidRPr="00147089" w:rsidRDefault="00147089" w:rsidP="00147089">
      <w:pPr>
        <w:spacing w:before="0" w:after="160" w:line="259" w:lineRule="auto"/>
        <w:ind w:firstLine="0"/>
        <w:contextualSpacing w:val="0"/>
        <w:jc w:val="left"/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1DFB1951" w14:textId="2D5384D4" w:rsidR="000A62FD" w:rsidRDefault="2873023E" w:rsidP="00D71DC5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56999278"/>
      <w:r w:rsidRPr="002D0C2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4.4 </w:t>
      </w:r>
      <w:r w:rsidR="60576C66" w:rsidRPr="002D0C29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 программного обеспечения</w:t>
      </w:r>
      <w:bookmarkEnd w:id="15"/>
    </w:p>
    <w:p w14:paraId="541D15E5" w14:textId="56AD1E82" w:rsidR="00D71DC5" w:rsidRPr="00D71DC5" w:rsidRDefault="00D71DC5" w:rsidP="00D71DC5">
      <w:pPr>
        <w:ind w:firstLine="709"/>
        <w:rPr>
          <w:sz w:val="28"/>
          <w:szCs w:val="24"/>
        </w:rPr>
      </w:pPr>
      <w:r w:rsidRPr="00D71DC5">
        <w:rPr>
          <w:sz w:val="28"/>
          <w:szCs w:val="24"/>
        </w:rPr>
        <w:t>Таблица 1 – Тестирование программного обеспечения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2D0C29" w:rsidRPr="002D0C29" w14:paraId="180DAB55" w14:textId="77777777" w:rsidTr="00284169">
        <w:trPr>
          <w:trHeight w:val="556"/>
        </w:trPr>
        <w:tc>
          <w:tcPr>
            <w:tcW w:w="880" w:type="dxa"/>
          </w:tcPr>
          <w:p w14:paraId="07280A16" w14:textId="77777777" w:rsidR="00CA487C" w:rsidRPr="002D0C29" w:rsidRDefault="00CA487C" w:rsidP="00284169">
            <w:pPr>
              <w:ind w:firstLine="0"/>
              <w:rPr>
                <w:rFonts w:cs="Times New Roman"/>
                <w:sz w:val="28"/>
                <w:szCs w:val="28"/>
              </w:rPr>
            </w:pPr>
            <w:bookmarkStart w:id="16" w:name="_Hlk75378538"/>
            <w:r w:rsidRPr="002D0C29">
              <w:rPr>
                <w:rFonts w:eastAsia="Times New Roman" w:cs="Times New Roman"/>
                <w:sz w:val="28"/>
                <w:szCs w:val="28"/>
              </w:rPr>
              <w:t xml:space="preserve">№ </w:t>
            </w:r>
            <w:proofErr w:type="spellStart"/>
            <w:r w:rsidRPr="002D0C29">
              <w:rPr>
                <w:rFonts w:eastAsia="Times New Roman" w:cs="Times New Roman"/>
                <w:sz w:val="28"/>
                <w:szCs w:val="28"/>
              </w:rPr>
              <w:t>п.п</w:t>
            </w:r>
            <w:proofErr w:type="spellEnd"/>
            <w:r w:rsidRPr="002D0C2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268" w:type="dxa"/>
          </w:tcPr>
          <w:p w14:paraId="3F7F6F7D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Действия пользователя</w:t>
            </w:r>
          </w:p>
        </w:tc>
        <w:tc>
          <w:tcPr>
            <w:tcW w:w="4723" w:type="dxa"/>
          </w:tcPr>
          <w:p w14:paraId="57EABDD0" w14:textId="77777777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 w:val="28"/>
                <w:szCs w:val="28"/>
              </w:rPr>
              <w:t>Критерии приемки</w:t>
            </w:r>
          </w:p>
        </w:tc>
        <w:tc>
          <w:tcPr>
            <w:tcW w:w="2648" w:type="dxa"/>
          </w:tcPr>
          <w:p w14:paraId="7BA5D9FB" w14:textId="069021A1" w:rsidR="00CA487C" w:rsidRPr="002D0C29" w:rsidRDefault="00CA487C" w:rsidP="00247A79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cs="Times New Roman"/>
                <w:sz w:val="28"/>
                <w:szCs w:val="28"/>
              </w:rPr>
              <w:t>Отметка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2D0C29">
              <w:rPr>
                <w:rFonts w:cs="Times New Roman"/>
                <w:sz w:val="28"/>
                <w:szCs w:val="28"/>
              </w:rPr>
              <w:t>о прохождении</w:t>
            </w:r>
          </w:p>
        </w:tc>
      </w:tr>
      <w:tr w:rsidR="00770DF6" w:rsidRPr="002D0C29" w14:paraId="5B95CD12" w14:textId="77777777" w:rsidTr="00284169">
        <w:tc>
          <w:tcPr>
            <w:tcW w:w="880" w:type="dxa"/>
          </w:tcPr>
          <w:p w14:paraId="5220BBB2" w14:textId="6266C2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13CB595B" w14:textId="1B437E3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Запуск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программы</w:t>
            </w:r>
          </w:p>
        </w:tc>
        <w:tc>
          <w:tcPr>
            <w:tcW w:w="4723" w:type="dxa"/>
          </w:tcPr>
          <w:p w14:paraId="6D9C8D39" w14:textId="29E30992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 xml:space="preserve">Программа запускается без ошибок. </w:t>
            </w:r>
            <w:r w:rsidRPr="00A40AE2">
              <w:rPr>
                <w:rFonts w:cs="Times New Roman"/>
                <w:sz w:val="28"/>
                <w:szCs w:val="28"/>
              </w:rPr>
              <w:t>В открывшемся окне</w:t>
            </w:r>
            <w:r w:rsidR="00C40ACA">
              <w:rPr>
                <w:rFonts w:cs="Times New Roman"/>
                <w:sz w:val="28"/>
                <w:szCs w:val="28"/>
              </w:rPr>
              <w:t xml:space="preserve"> </w:t>
            </w:r>
            <w:r w:rsidRPr="00A40AE2">
              <w:rPr>
                <w:rFonts w:cs="Times New Roman"/>
                <w:sz w:val="28"/>
                <w:szCs w:val="28"/>
              </w:rPr>
              <w:t>сверху</w:t>
            </w:r>
            <w:r>
              <w:rPr>
                <w:rFonts w:cs="Times New Roman"/>
                <w:sz w:val="28"/>
                <w:szCs w:val="28"/>
              </w:rPr>
              <w:t xml:space="preserve"> с левого края</w:t>
            </w:r>
            <w:r w:rsidRPr="00A40AE2">
              <w:rPr>
                <w:rFonts w:cs="Times New Roman"/>
                <w:sz w:val="28"/>
                <w:szCs w:val="28"/>
              </w:rPr>
              <w:t xml:space="preserve"> должен располагаться заголовок с текстом «</w:t>
            </w:r>
            <w:r>
              <w:rPr>
                <w:rFonts w:cs="Times New Roman"/>
                <w:sz w:val="28"/>
                <w:szCs w:val="28"/>
              </w:rPr>
              <w:t>K</w:t>
            </w:r>
            <w:proofErr w:type="spellStart"/>
            <w:r>
              <w:rPr>
                <w:rFonts w:cs="Times New Roman"/>
                <w:sz w:val="28"/>
                <w:szCs w:val="28"/>
                <w:lang w:val="en-US"/>
              </w:rPr>
              <w:t>eyboard</w:t>
            </w:r>
            <w:proofErr w:type="spellEnd"/>
            <w:r w:rsidRPr="00C44AB4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  <w:lang w:val="en-US"/>
              </w:rPr>
              <w:t>Trainer</w:t>
            </w:r>
            <w:r w:rsidRPr="00A40AE2">
              <w:rPr>
                <w:rFonts w:cs="Times New Roman"/>
                <w:sz w:val="28"/>
                <w:szCs w:val="28"/>
              </w:rPr>
              <w:t xml:space="preserve">». </w:t>
            </w:r>
            <w:r w:rsidRPr="00C44AB4">
              <w:rPr>
                <w:rFonts w:cs="Times New Roman"/>
                <w:sz w:val="28"/>
                <w:szCs w:val="28"/>
              </w:rPr>
              <w:t>Отображается главное окно с клавиатурой, строкой текста, полем ввода, счётчиком ошибок и скорости, и кнопками управления.</w:t>
            </w:r>
          </w:p>
        </w:tc>
        <w:tc>
          <w:tcPr>
            <w:tcW w:w="2648" w:type="dxa"/>
            <w:vAlign w:val="center"/>
          </w:tcPr>
          <w:p w14:paraId="675E05EE" w14:textId="25C10C21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0DB9DFE0" w14:textId="77777777" w:rsidTr="00284169">
        <w:tc>
          <w:tcPr>
            <w:tcW w:w="880" w:type="dxa"/>
          </w:tcPr>
          <w:p w14:paraId="208DBF16" w14:textId="074E8EC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268" w:type="dxa"/>
          </w:tcPr>
          <w:p w14:paraId="78E86B4E" w14:textId="321C0064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поля ввода</w:t>
            </w:r>
          </w:p>
        </w:tc>
        <w:tc>
          <w:tcPr>
            <w:tcW w:w="4723" w:type="dxa"/>
          </w:tcPr>
          <w:p w14:paraId="07699802" w14:textId="366A35D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Вводимые символы отображаются в поле, соответствующие символы в строке сверху подсвечиваются при совпадении.</w:t>
            </w:r>
          </w:p>
        </w:tc>
        <w:tc>
          <w:tcPr>
            <w:tcW w:w="2648" w:type="dxa"/>
            <w:vAlign w:val="center"/>
          </w:tcPr>
          <w:p w14:paraId="78F94430" w14:textId="79FB1AA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CCA2720" w14:textId="77777777" w:rsidTr="00284169">
        <w:tc>
          <w:tcPr>
            <w:tcW w:w="880" w:type="dxa"/>
          </w:tcPr>
          <w:p w14:paraId="0582FA95" w14:textId="6BC9217E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0CD3ECA4" w14:textId="7747CC0C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режима тренировки</w:t>
            </w:r>
          </w:p>
        </w:tc>
        <w:tc>
          <w:tcPr>
            <w:tcW w:w="4723" w:type="dxa"/>
          </w:tcPr>
          <w:p w14:paraId="392A0022" w14:textId="23A0DEEA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Меняется содержимое строки для ввода в зависимости от режима.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Происходит замена текущего упражнения на новое. Строка с текстом изменяется.</w:t>
            </w:r>
          </w:p>
        </w:tc>
        <w:tc>
          <w:tcPr>
            <w:tcW w:w="2648" w:type="dxa"/>
            <w:vAlign w:val="center"/>
          </w:tcPr>
          <w:p w14:paraId="1B53E6CE" w14:textId="3139D873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14B5B815" w14:textId="77777777" w:rsidTr="00284169">
        <w:tc>
          <w:tcPr>
            <w:tcW w:w="880" w:type="dxa"/>
          </w:tcPr>
          <w:p w14:paraId="488321A5" w14:textId="1E16C281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 w:rsidRPr="00A40AE2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9AEA5AF" w14:textId="186BF2C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C44AB4">
              <w:rPr>
                <w:rFonts w:cs="Times New Roman"/>
                <w:sz w:val="28"/>
                <w:szCs w:val="28"/>
              </w:rPr>
              <w:t>Проверка смены языка</w:t>
            </w:r>
          </w:p>
        </w:tc>
        <w:tc>
          <w:tcPr>
            <w:tcW w:w="4723" w:type="dxa"/>
          </w:tcPr>
          <w:p w14:paraId="6C17163E" w14:textId="02D5745F" w:rsidR="00770DF6" w:rsidRPr="002D0C29" w:rsidRDefault="003E4A47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3E4A47">
              <w:rPr>
                <w:rFonts w:eastAsia="Times New Roman" w:cs="Times New Roman"/>
                <w:sz w:val="28"/>
                <w:szCs w:val="28"/>
              </w:rPr>
              <w:t>Язык интерфейса и тренировочного текста изменяется</w:t>
            </w:r>
            <w:r w:rsidR="00FC1249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4CBD4966" w14:textId="133189B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078CCE2F" w14:textId="77777777" w:rsidTr="00284169">
        <w:tc>
          <w:tcPr>
            <w:tcW w:w="880" w:type="dxa"/>
          </w:tcPr>
          <w:p w14:paraId="49C303CD" w14:textId="115E8CED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9759EF8" w14:textId="004C9C7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Подсветка при верном и неверном вводе</w:t>
            </w:r>
          </w:p>
        </w:tc>
        <w:tc>
          <w:tcPr>
            <w:tcW w:w="4723" w:type="dxa"/>
          </w:tcPr>
          <w:p w14:paraId="10608596" w14:textId="724D02A3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Нажатые клавиши подсвечиваются: зелёным — верные, красным — ошибочные.</w:t>
            </w:r>
          </w:p>
        </w:tc>
        <w:tc>
          <w:tcPr>
            <w:tcW w:w="2648" w:type="dxa"/>
            <w:vAlign w:val="center"/>
          </w:tcPr>
          <w:p w14:paraId="61F177C6" w14:textId="6E7D3ECB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6CAFF224" w14:textId="77777777" w:rsidTr="00284169">
        <w:tc>
          <w:tcPr>
            <w:tcW w:w="880" w:type="dxa"/>
          </w:tcPr>
          <w:p w14:paraId="62A4BF81" w14:textId="73512BFF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6553B106" w14:textId="161B96F1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счётчика ошибок</w:t>
            </w:r>
          </w:p>
        </w:tc>
        <w:tc>
          <w:tcPr>
            <w:tcW w:w="4723" w:type="dxa"/>
          </w:tcPr>
          <w:p w14:paraId="56BB0D78" w14:textId="098EA80A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Значение счётчика </w:t>
            </w:r>
            <w:proofErr w:type="spellStart"/>
            <w:r w:rsidRPr="00F72CAB">
              <w:rPr>
                <w:rFonts w:cs="Times New Roman"/>
                <w:b/>
                <w:bCs/>
                <w:sz w:val="28"/>
                <w:szCs w:val="28"/>
              </w:rPr>
              <w:t>Errors</w:t>
            </w:r>
            <w:proofErr w:type="spellEnd"/>
            <w:r w:rsidR="00C40ACA">
              <w:rPr>
                <w:rFonts w:cs="Times New Roman"/>
                <w:b/>
                <w:bCs/>
                <w:sz w:val="28"/>
                <w:szCs w:val="28"/>
              </w:rPr>
              <w:t xml:space="preserve">/Ошибки </w:t>
            </w:r>
            <w:r w:rsidRPr="00F72CAB">
              <w:rPr>
                <w:rFonts w:cs="Times New Roman"/>
                <w:sz w:val="28"/>
                <w:szCs w:val="28"/>
              </w:rPr>
              <w:t>увеличивается на каждую ошибку.</w:t>
            </w:r>
          </w:p>
        </w:tc>
        <w:tc>
          <w:tcPr>
            <w:tcW w:w="2648" w:type="dxa"/>
            <w:vAlign w:val="center"/>
          </w:tcPr>
          <w:p w14:paraId="610089B6" w14:textId="55DEE19D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</w:tbl>
    <w:p w14:paraId="2277B9F7" w14:textId="6625FA97" w:rsidR="00DB2B12" w:rsidRDefault="00DB2B12" w:rsidP="00DB2B12">
      <w:pPr>
        <w:ind w:firstLine="0"/>
      </w:pPr>
      <w:r w:rsidRPr="00D71DC5">
        <w:rPr>
          <w:sz w:val="28"/>
          <w:szCs w:val="24"/>
        </w:rPr>
        <w:lastRenderedPageBreak/>
        <w:t>Продолжение таблицы 1</w:t>
      </w:r>
    </w:p>
    <w:tbl>
      <w:tblPr>
        <w:tblStyle w:val="a4"/>
        <w:tblW w:w="10519" w:type="dxa"/>
        <w:tblInd w:w="-459" w:type="dxa"/>
        <w:tblLook w:val="04A0" w:firstRow="1" w:lastRow="0" w:firstColumn="1" w:lastColumn="0" w:noHBand="0" w:noVBand="1"/>
      </w:tblPr>
      <w:tblGrid>
        <w:gridCol w:w="880"/>
        <w:gridCol w:w="2268"/>
        <w:gridCol w:w="4723"/>
        <w:gridCol w:w="2648"/>
      </w:tblGrid>
      <w:tr w:rsidR="00770DF6" w:rsidRPr="002D0C29" w14:paraId="19420BB7" w14:textId="77777777" w:rsidTr="00284169">
        <w:tc>
          <w:tcPr>
            <w:tcW w:w="880" w:type="dxa"/>
          </w:tcPr>
          <w:p w14:paraId="48C93780" w14:textId="0C11D5EB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2268" w:type="dxa"/>
          </w:tcPr>
          <w:p w14:paraId="6A6311DF" w14:textId="080C896B" w:rsidR="00770DF6" w:rsidRPr="002D0C29" w:rsidRDefault="00770DF6" w:rsidP="00247A79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</w:t>
            </w:r>
            <w:r w:rsidR="00247A79">
              <w:rPr>
                <w:rFonts w:cs="Times New Roman"/>
                <w:sz w:val="28"/>
                <w:szCs w:val="28"/>
              </w:rPr>
              <w:t xml:space="preserve"> </w:t>
            </w:r>
            <w:r w:rsidRPr="00F72CAB">
              <w:rPr>
                <w:rFonts w:cs="Times New Roman"/>
                <w:sz w:val="28"/>
                <w:szCs w:val="28"/>
              </w:rPr>
              <w:t>подсчёта скорости</w:t>
            </w:r>
          </w:p>
        </w:tc>
        <w:tc>
          <w:tcPr>
            <w:tcW w:w="4723" w:type="dxa"/>
          </w:tcPr>
          <w:p w14:paraId="75B1992F" w14:textId="201C04B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Показатель </w:t>
            </w:r>
            <w:r w:rsidRPr="00F72CAB">
              <w:rPr>
                <w:rFonts w:cs="Times New Roman"/>
                <w:b/>
                <w:bCs/>
                <w:sz w:val="28"/>
                <w:szCs w:val="28"/>
              </w:rPr>
              <w:t>Speed</w:t>
            </w:r>
            <w:r w:rsidR="00C40ACA">
              <w:rPr>
                <w:rFonts w:cs="Times New Roman"/>
                <w:b/>
                <w:bCs/>
                <w:sz w:val="28"/>
                <w:szCs w:val="28"/>
              </w:rPr>
              <w:t>/Скорость</w:t>
            </w:r>
            <w:r w:rsidRPr="00F72CAB">
              <w:rPr>
                <w:rFonts w:cs="Times New Roman"/>
                <w:sz w:val="28"/>
                <w:szCs w:val="28"/>
              </w:rPr>
              <w:t xml:space="preserve"> отображает корректную скорость печати (в словах в минуту — WPM</w:t>
            </w:r>
            <w:r w:rsidR="00C40ACA">
              <w:rPr>
                <w:rFonts w:cs="Times New Roman"/>
                <w:sz w:val="28"/>
                <w:szCs w:val="28"/>
              </w:rPr>
              <w:t xml:space="preserve"> или в символах в минуту –</w:t>
            </w:r>
            <w:r w:rsidR="00C40ACA" w:rsidRPr="00C40ACA">
              <w:rPr>
                <w:rFonts w:cs="Times New Roman"/>
                <w:sz w:val="28"/>
                <w:szCs w:val="28"/>
              </w:rPr>
              <w:t xml:space="preserve"> </w:t>
            </w:r>
            <w:r w:rsidR="00C40ACA">
              <w:rPr>
                <w:rFonts w:cs="Times New Roman"/>
                <w:sz w:val="28"/>
                <w:szCs w:val="28"/>
                <w:lang w:val="en-US"/>
              </w:rPr>
              <w:t>CPM</w:t>
            </w:r>
            <w:r w:rsidRPr="00F72CAB">
              <w:rPr>
                <w:rFonts w:cs="Times New Roman"/>
                <w:sz w:val="28"/>
                <w:szCs w:val="28"/>
              </w:rPr>
              <w:t>).</w:t>
            </w:r>
          </w:p>
        </w:tc>
        <w:tc>
          <w:tcPr>
            <w:tcW w:w="2648" w:type="dxa"/>
            <w:vAlign w:val="center"/>
          </w:tcPr>
          <w:p w14:paraId="394EA5F9" w14:textId="62822537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3248A5E7" w14:textId="77777777" w:rsidTr="00284169">
        <w:tc>
          <w:tcPr>
            <w:tcW w:w="880" w:type="dxa"/>
          </w:tcPr>
          <w:p w14:paraId="522CADD3" w14:textId="666BE294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2268" w:type="dxa"/>
          </w:tcPr>
          <w:p w14:paraId="1715528B" w14:textId="5DBDE503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ограничения по времени</w:t>
            </w:r>
          </w:p>
        </w:tc>
        <w:tc>
          <w:tcPr>
            <w:tcW w:w="4723" w:type="dxa"/>
          </w:tcPr>
          <w:p w14:paraId="280C5EA3" w14:textId="21139C39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 xml:space="preserve">По истечении </w:t>
            </w:r>
            <w:r w:rsidR="00035010">
              <w:rPr>
                <w:rFonts w:cs="Times New Roman"/>
                <w:sz w:val="28"/>
                <w:szCs w:val="28"/>
              </w:rPr>
              <w:t>времени в поле выводится сообщение о закончившемся времени</w:t>
            </w:r>
            <w:r w:rsidRPr="00F72CAB">
              <w:rPr>
                <w:rFonts w:cs="Times New Roman"/>
                <w:sz w:val="28"/>
                <w:szCs w:val="28"/>
              </w:rPr>
              <w:t>.</w:t>
            </w:r>
          </w:p>
        </w:tc>
        <w:tc>
          <w:tcPr>
            <w:tcW w:w="2648" w:type="dxa"/>
            <w:vAlign w:val="center"/>
          </w:tcPr>
          <w:p w14:paraId="7D975945" w14:textId="35DA9F60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5CCFFA5E" w14:textId="77777777" w:rsidTr="00284169">
        <w:tc>
          <w:tcPr>
            <w:tcW w:w="880" w:type="dxa"/>
          </w:tcPr>
          <w:p w14:paraId="2084AFEA" w14:textId="27649793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2268" w:type="dxa"/>
          </w:tcPr>
          <w:p w14:paraId="1D5D60DA" w14:textId="5907942E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Проверка корректной смены всех параметров</w:t>
            </w:r>
          </w:p>
        </w:tc>
        <w:tc>
          <w:tcPr>
            <w:tcW w:w="4723" w:type="dxa"/>
          </w:tcPr>
          <w:p w14:paraId="2259518E" w14:textId="66969C7F" w:rsidR="00770DF6" w:rsidRPr="002D0C29" w:rsidRDefault="00770DF6" w:rsidP="00C40ACA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Все элементы корректно взаимодействуют между собой без сбоев или зависаний.</w:t>
            </w:r>
          </w:p>
        </w:tc>
        <w:tc>
          <w:tcPr>
            <w:tcW w:w="2648" w:type="dxa"/>
            <w:vAlign w:val="center"/>
          </w:tcPr>
          <w:p w14:paraId="579A7D91" w14:textId="1F20EB0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tr w:rsidR="00770DF6" w:rsidRPr="002D0C29" w14:paraId="76193BEC" w14:textId="77777777" w:rsidTr="00284169">
        <w:tc>
          <w:tcPr>
            <w:tcW w:w="880" w:type="dxa"/>
          </w:tcPr>
          <w:p w14:paraId="7B079E22" w14:textId="5917B100" w:rsidR="00770DF6" w:rsidRPr="002D0C29" w:rsidRDefault="00770DF6" w:rsidP="00284169">
            <w:pPr>
              <w:ind w:firstLine="0"/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2268" w:type="dxa"/>
          </w:tcPr>
          <w:p w14:paraId="6E4A83A6" w14:textId="12CC9EBA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Закрытие программы</w:t>
            </w:r>
          </w:p>
        </w:tc>
        <w:tc>
          <w:tcPr>
            <w:tcW w:w="4723" w:type="dxa"/>
          </w:tcPr>
          <w:p w14:paraId="3BA9568A" w14:textId="3AFE9D30" w:rsidR="00770DF6" w:rsidRPr="002D0C29" w:rsidRDefault="00770DF6" w:rsidP="004015A2">
            <w:pPr>
              <w:ind w:firstLine="0"/>
              <w:jc w:val="left"/>
              <w:rPr>
                <w:rFonts w:eastAsia="Times New Roman" w:cs="Times New Roman"/>
                <w:sz w:val="28"/>
                <w:szCs w:val="28"/>
              </w:rPr>
            </w:pPr>
            <w:r w:rsidRPr="00F72CAB">
              <w:rPr>
                <w:rFonts w:cs="Times New Roman"/>
                <w:sz w:val="28"/>
                <w:szCs w:val="28"/>
              </w:rPr>
              <w:t>Программа закрывается корректно, без ошибок.</w:t>
            </w:r>
          </w:p>
        </w:tc>
        <w:tc>
          <w:tcPr>
            <w:tcW w:w="2648" w:type="dxa"/>
            <w:vAlign w:val="center"/>
          </w:tcPr>
          <w:p w14:paraId="6A69C0E0" w14:textId="4CE584D9" w:rsidR="00770DF6" w:rsidRPr="002D0C29" w:rsidRDefault="00770DF6" w:rsidP="00247A79">
            <w:pPr>
              <w:jc w:val="left"/>
              <w:rPr>
                <w:rFonts w:cs="Times New Roman"/>
                <w:sz w:val="28"/>
                <w:szCs w:val="28"/>
              </w:rPr>
            </w:pPr>
            <w:r w:rsidRPr="002D0C29">
              <w:rPr>
                <w:rFonts w:eastAsia="Times New Roman" w:cs="Times New Roman"/>
                <w:szCs w:val="24"/>
                <w:lang w:val="en-US"/>
              </w:rPr>
              <w:t>V</w:t>
            </w:r>
          </w:p>
        </w:tc>
      </w:tr>
      <w:bookmarkEnd w:id="16"/>
    </w:tbl>
    <w:p w14:paraId="5BDF67DC" w14:textId="769F4EFD" w:rsidR="004F2F0E" w:rsidRDefault="004F2F0E" w:rsidP="00AA65B6">
      <w:pPr>
        <w:rPr>
          <w:rFonts w:cs="Times New Roman"/>
          <w:b/>
          <w:sz w:val="28"/>
          <w:szCs w:val="28"/>
        </w:rPr>
      </w:pPr>
    </w:p>
    <w:p w14:paraId="2BC66F0F" w14:textId="7B9D79CC" w:rsidR="00AF451D" w:rsidRDefault="004F2F0E" w:rsidP="004F2F0E">
      <w:pPr>
        <w:spacing w:before="0" w:after="160" w:line="259" w:lineRule="auto"/>
        <w:ind w:firstLine="0"/>
        <w:contextualSpacing w:val="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0F92C59C" w14:textId="4D2EA2CE" w:rsidR="004F2F0E" w:rsidRPr="00D71DC5" w:rsidRDefault="004F2F0E" w:rsidP="00D71DC5">
      <w:pPr>
        <w:rPr>
          <w:sz w:val="28"/>
          <w:szCs w:val="24"/>
          <w:lang w:val="en-US"/>
        </w:rPr>
      </w:pPr>
      <w:r w:rsidRPr="004F2F0E">
        <w:rPr>
          <w:sz w:val="28"/>
          <w:szCs w:val="24"/>
        </w:rPr>
        <w:lastRenderedPageBreak/>
        <w:t>Тестирование:</w:t>
      </w:r>
    </w:p>
    <w:p w14:paraId="61132550" w14:textId="4D6EE24C" w:rsidR="002C65F1" w:rsidRPr="002C65F1" w:rsidRDefault="004F2F0E" w:rsidP="002C65F1">
      <w:pPr>
        <w:pStyle w:val="a"/>
        <w:numPr>
          <w:ilvl w:val="0"/>
          <w:numId w:val="0"/>
        </w:numPr>
        <w:spacing w:before="0"/>
        <w:rPr>
          <w:rFonts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038939B" wp14:editId="7323F2EF">
            <wp:extent cx="6031230" cy="356997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917C" w14:textId="609DA7DC" w:rsidR="0011541D" w:rsidRPr="002C65F1" w:rsidRDefault="0011541D" w:rsidP="002C65F1">
      <w:pPr>
        <w:spacing w:before="0" w:line="720" w:lineRule="auto"/>
        <w:ind w:firstLine="0"/>
        <w:jc w:val="center"/>
        <w:rPr>
          <w:rFonts w:eastAsia="MS Mincho" w:cs="Arial"/>
          <w:bCs/>
          <w:sz w:val="28"/>
        </w:rPr>
      </w:pPr>
      <w:r w:rsidRPr="00D71DC5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4</w:t>
      </w:r>
      <w:r w:rsidR="00C02BEE">
        <w:rPr>
          <w:rFonts w:eastAsia="MS Mincho" w:cs="Arial"/>
          <w:bCs/>
          <w:sz w:val="28"/>
        </w:rPr>
        <w:t>3</w:t>
      </w:r>
      <w:r w:rsidRPr="00D71DC5">
        <w:rPr>
          <w:rFonts w:eastAsia="MS Mincho" w:cs="Arial"/>
          <w:bCs/>
          <w:sz w:val="28"/>
        </w:rPr>
        <w:t xml:space="preserve"> – Запуск программы</w:t>
      </w:r>
    </w:p>
    <w:p w14:paraId="23ED7C56" w14:textId="431636BC" w:rsidR="004F2F0E" w:rsidRDefault="004F2F0E" w:rsidP="002C65F1">
      <w:pPr>
        <w:pStyle w:val="141"/>
        <w:spacing w:before="0" w:after="0"/>
        <w:ind w:firstLine="0"/>
        <w:rPr>
          <w:lang w:val="en-US"/>
        </w:rPr>
      </w:pPr>
      <w:r w:rsidRPr="004F2F0E">
        <w:rPr>
          <w:noProof/>
          <w:lang w:val="en-US"/>
        </w:rPr>
        <w:drawing>
          <wp:inline distT="0" distB="0" distL="0" distR="0" wp14:anchorId="463E93F4" wp14:editId="73ACAC91">
            <wp:extent cx="6031230" cy="356997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A5E" w14:textId="39D0A17B" w:rsidR="00D71DC5" w:rsidRPr="00405677" w:rsidRDefault="00D71DC5" w:rsidP="002C65F1">
      <w:pPr>
        <w:spacing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4</w:t>
      </w:r>
      <w:r w:rsidR="00C02BEE">
        <w:rPr>
          <w:rFonts w:eastAsia="MS Mincho" w:cs="Arial"/>
          <w:bCs/>
          <w:sz w:val="28"/>
        </w:rPr>
        <w:t>4</w:t>
      </w:r>
      <w:r w:rsidRPr="00405677">
        <w:rPr>
          <w:rFonts w:eastAsia="MS Mincho" w:cs="Arial"/>
          <w:bCs/>
          <w:sz w:val="28"/>
        </w:rPr>
        <w:t xml:space="preserve"> – Проверка поля ввода</w:t>
      </w:r>
    </w:p>
    <w:p w14:paraId="57E281A4" w14:textId="0F3D0D19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lastRenderedPageBreak/>
        <w:drawing>
          <wp:inline distT="0" distB="0" distL="0" distR="0" wp14:anchorId="342C38BF" wp14:editId="2DDE7863">
            <wp:extent cx="6031230" cy="3576320"/>
            <wp:effectExtent l="0" t="0" r="762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DB80" w14:textId="6395432E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4</w:t>
      </w:r>
      <w:r w:rsidR="00C02BEE">
        <w:rPr>
          <w:rFonts w:eastAsia="MS Mincho" w:cs="Arial"/>
          <w:bCs/>
          <w:sz w:val="28"/>
        </w:rPr>
        <w:t>5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65943028" w14:textId="77777777" w:rsidR="00405677" w:rsidRDefault="00405677" w:rsidP="003E4A47">
      <w:pPr>
        <w:ind w:firstLine="0"/>
        <w:rPr>
          <w:bCs/>
          <w:sz w:val="28"/>
          <w:szCs w:val="24"/>
        </w:rPr>
      </w:pPr>
    </w:p>
    <w:p w14:paraId="5B169465" w14:textId="7FC667AA" w:rsidR="003E4A47" w:rsidRDefault="003E4A47" w:rsidP="003E4A47">
      <w:pPr>
        <w:ind w:firstLine="0"/>
        <w:rPr>
          <w:bCs/>
          <w:sz w:val="28"/>
          <w:szCs w:val="24"/>
        </w:rPr>
      </w:pPr>
      <w:r w:rsidRPr="003E4A47">
        <w:rPr>
          <w:bCs/>
          <w:noProof/>
          <w:sz w:val="28"/>
          <w:szCs w:val="24"/>
        </w:rPr>
        <w:drawing>
          <wp:inline distT="0" distB="0" distL="0" distR="0" wp14:anchorId="7983D692" wp14:editId="08D268C9">
            <wp:extent cx="6031230" cy="3576320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B9F2" w14:textId="4069A58A" w:rsidR="0074282D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4</w:t>
      </w:r>
      <w:r w:rsidR="00C02BEE">
        <w:rPr>
          <w:rFonts w:eastAsia="MS Mincho" w:cs="Arial"/>
          <w:bCs/>
          <w:sz w:val="28"/>
        </w:rPr>
        <w:t>6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режима тренировки</w:t>
      </w:r>
    </w:p>
    <w:p w14:paraId="37D6D4D2" w14:textId="4A3C8C3C" w:rsidR="0074282D" w:rsidRDefault="005427E4" w:rsidP="0074282D">
      <w:pPr>
        <w:ind w:firstLine="0"/>
        <w:rPr>
          <w:bCs/>
          <w:sz w:val="28"/>
          <w:szCs w:val="24"/>
        </w:rPr>
      </w:pPr>
      <w:r w:rsidRPr="005427E4">
        <w:rPr>
          <w:bCs/>
          <w:noProof/>
          <w:sz w:val="28"/>
          <w:szCs w:val="24"/>
        </w:rPr>
        <w:lastRenderedPageBreak/>
        <w:drawing>
          <wp:inline distT="0" distB="0" distL="0" distR="0" wp14:anchorId="0FDCC4A6" wp14:editId="4E488489">
            <wp:extent cx="6031230" cy="3581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9E29" w14:textId="760FC75B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47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языка</w:t>
      </w:r>
    </w:p>
    <w:p w14:paraId="5171BC38" w14:textId="724C9DE1" w:rsidR="00FC1249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  <w:lang w:val="en-US"/>
        </w:rPr>
        <w:drawing>
          <wp:inline distT="0" distB="0" distL="0" distR="0" wp14:anchorId="0051B495" wp14:editId="39698225">
            <wp:extent cx="6031230" cy="3576320"/>
            <wp:effectExtent l="0" t="0" r="762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4B56" w14:textId="332A521C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48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65468939" w14:textId="77777777" w:rsidR="00405677" w:rsidRPr="00405677" w:rsidRDefault="00405677" w:rsidP="00FC1249">
      <w:pPr>
        <w:ind w:firstLine="0"/>
        <w:rPr>
          <w:sz w:val="28"/>
          <w:szCs w:val="24"/>
        </w:rPr>
      </w:pPr>
    </w:p>
    <w:p w14:paraId="0C25F944" w14:textId="62BF2D18" w:rsidR="00FC1249" w:rsidRDefault="00FC1249" w:rsidP="0074282D">
      <w:pPr>
        <w:ind w:firstLine="0"/>
        <w:rPr>
          <w:bCs/>
          <w:sz w:val="28"/>
          <w:szCs w:val="24"/>
        </w:rPr>
      </w:pPr>
      <w:r w:rsidRPr="00FC1249">
        <w:rPr>
          <w:bCs/>
          <w:noProof/>
          <w:sz w:val="28"/>
          <w:szCs w:val="24"/>
        </w:rPr>
        <w:lastRenderedPageBreak/>
        <w:drawing>
          <wp:inline distT="0" distB="0" distL="0" distR="0" wp14:anchorId="5B31D61F" wp14:editId="64D8A678">
            <wp:extent cx="6031230" cy="3576320"/>
            <wp:effectExtent l="0" t="0" r="762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FB50" w14:textId="36F2BEA1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49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Подсветка при верном и неверном вводе</w:t>
      </w:r>
    </w:p>
    <w:p w14:paraId="796D398C" w14:textId="3D5DC555" w:rsidR="00405677" w:rsidRDefault="00FC1249" w:rsidP="00FC1249">
      <w:pPr>
        <w:ind w:firstLine="0"/>
        <w:rPr>
          <w:sz w:val="28"/>
          <w:szCs w:val="24"/>
        </w:rPr>
      </w:pPr>
      <w:r w:rsidRPr="00FC1249">
        <w:rPr>
          <w:noProof/>
          <w:sz w:val="28"/>
          <w:szCs w:val="24"/>
        </w:rPr>
        <w:drawing>
          <wp:inline distT="0" distB="0" distL="0" distR="0" wp14:anchorId="53CCE795" wp14:editId="7BD1BDA4">
            <wp:extent cx="6031230" cy="3573145"/>
            <wp:effectExtent l="0" t="0" r="762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1559" w14:textId="12C359B5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0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счетчика ошибок</w:t>
      </w:r>
    </w:p>
    <w:p w14:paraId="28BA07F2" w14:textId="3CD5DC94" w:rsidR="00FC1249" w:rsidRDefault="00C76916" w:rsidP="00FC1249">
      <w:pPr>
        <w:ind w:firstLine="0"/>
        <w:rPr>
          <w:sz w:val="28"/>
          <w:szCs w:val="24"/>
        </w:rPr>
      </w:pPr>
      <w:r w:rsidRPr="00C76916">
        <w:rPr>
          <w:noProof/>
          <w:sz w:val="28"/>
          <w:szCs w:val="24"/>
          <w:lang w:val="en-US"/>
        </w:rPr>
        <w:lastRenderedPageBreak/>
        <w:drawing>
          <wp:inline distT="0" distB="0" distL="0" distR="0" wp14:anchorId="737BEDC2" wp14:editId="0B6ACE55">
            <wp:extent cx="6031230" cy="357759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830F" w14:textId="3CB5F3F3" w:rsidR="0011541D" w:rsidRPr="00405677" w:rsidRDefault="00405677" w:rsidP="002C65F1">
      <w:pPr>
        <w:spacing w:beforeLines="240" w:before="576" w:afterLines="240" w:after="576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1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подсчета скорости</w:t>
      </w:r>
      <w:r w:rsidR="0011541D" w:rsidRPr="0011541D">
        <w:rPr>
          <w:noProof/>
          <w:sz w:val="28"/>
          <w:szCs w:val="24"/>
        </w:rPr>
        <w:drawing>
          <wp:inline distT="0" distB="0" distL="0" distR="0" wp14:anchorId="0F8AC946" wp14:editId="50CFE0A7">
            <wp:extent cx="6031230" cy="3575685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0B7" w14:textId="1A57384B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2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ограничения по времени</w:t>
      </w:r>
    </w:p>
    <w:p w14:paraId="04629B53" w14:textId="77777777" w:rsidR="00405677" w:rsidRPr="00405677" w:rsidRDefault="00405677" w:rsidP="0011541D">
      <w:pPr>
        <w:ind w:firstLine="0"/>
        <w:rPr>
          <w:sz w:val="28"/>
          <w:szCs w:val="24"/>
        </w:rPr>
      </w:pPr>
    </w:p>
    <w:p w14:paraId="395538C9" w14:textId="407504C5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444BFC6" wp14:editId="5E778222">
            <wp:extent cx="6031230" cy="3484880"/>
            <wp:effectExtent l="0" t="0" r="762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AAEE" w14:textId="5F0DC7AF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3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02790144" w14:textId="3AE8773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332C696" wp14:editId="2A76BA3D">
            <wp:extent cx="6031230" cy="3482975"/>
            <wp:effectExtent l="0" t="0" r="762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1E3E" w14:textId="0C7DD2F1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4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300900" w14:textId="77777777" w:rsidR="00405677" w:rsidRDefault="00405677" w:rsidP="00D71DC5">
      <w:pPr>
        <w:ind w:firstLine="0"/>
        <w:rPr>
          <w:sz w:val="28"/>
          <w:szCs w:val="24"/>
        </w:rPr>
      </w:pPr>
    </w:p>
    <w:p w14:paraId="79370DF4" w14:textId="0E2AAD1A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63F81CF" wp14:editId="0EDC5560">
            <wp:extent cx="6031230" cy="3482975"/>
            <wp:effectExtent l="0" t="0" r="762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5027" w14:textId="1B7B6F07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5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CC968C7" w14:textId="450B7909" w:rsidR="00D71DC5" w:rsidRDefault="00D71DC5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642F331F" wp14:editId="2473C306">
            <wp:extent cx="6031230" cy="3481705"/>
            <wp:effectExtent l="0" t="0" r="762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C53F" w14:textId="023DD7E7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B553D2">
        <w:rPr>
          <w:rFonts w:eastAsia="MS Mincho" w:cs="Arial"/>
          <w:bCs/>
          <w:sz w:val="28"/>
        </w:rPr>
        <w:t>5</w:t>
      </w:r>
      <w:r w:rsidR="00C02BEE">
        <w:rPr>
          <w:rFonts w:eastAsia="MS Mincho" w:cs="Arial"/>
          <w:bCs/>
          <w:sz w:val="28"/>
        </w:rPr>
        <w:t>6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22F87BBD" w14:textId="77777777" w:rsidR="00405677" w:rsidRPr="00D71DC5" w:rsidRDefault="00405677" w:rsidP="00D71DC5">
      <w:pPr>
        <w:ind w:firstLine="0"/>
        <w:rPr>
          <w:sz w:val="28"/>
          <w:szCs w:val="24"/>
        </w:rPr>
      </w:pPr>
    </w:p>
    <w:p w14:paraId="4FF21B7A" w14:textId="1F86767E" w:rsidR="00035010" w:rsidRDefault="00D71DC5" w:rsidP="00035010">
      <w:pPr>
        <w:ind w:firstLine="0"/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47C9412" wp14:editId="7FDBC93D">
            <wp:extent cx="6031230" cy="347535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A2C7" w14:textId="121D25DA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57</w:t>
      </w:r>
      <w:r w:rsidRPr="00405677">
        <w:rPr>
          <w:rFonts w:eastAsia="MS Mincho" w:cs="Arial"/>
          <w:bCs/>
          <w:sz w:val="28"/>
        </w:rPr>
        <w:t xml:space="preserve"> – Проверка </w:t>
      </w:r>
      <w:r>
        <w:rPr>
          <w:rFonts w:eastAsia="MS Mincho" w:cs="Arial"/>
          <w:bCs/>
          <w:sz w:val="28"/>
        </w:rPr>
        <w:t>смены всех параметров</w:t>
      </w:r>
    </w:p>
    <w:p w14:paraId="34784674" w14:textId="18D6C744" w:rsidR="00D71DC5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02A749C8" wp14:editId="5BFE5874">
            <wp:extent cx="6031230" cy="398526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293F" w14:textId="2CE8E23C" w:rsid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58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0A813249" w14:textId="77777777" w:rsidR="00405677" w:rsidRPr="00405677" w:rsidRDefault="00405677" w:rsidP="00405677">
      <w:pPr>
        <w:ind w:firstLine="0"/>
        <w:jc w:val="center"/>
        <w:rPr>
          <w:rFonts w:eastAsia="MS Mincho" w:cs="Arial"/>
          <w:bCs/>
          <w:sz w:val="28"/>
        </w:rPr>
      </w:pPr>
    </w:p>
    <w:p w14:paraId="230A6818" w14:textId="77777777" w:rsidR="00405677" w:rsidRDefault="00405677" w:rsidP="00D71DC5">
      <w:pPr>
        <w:ind w:firstLine="0"/>
        <w:rPr>
          <w:sz w:val="28"/>
          <w:szCs w:val="24"/>
        </w:rPr>
      </w:pPr>
    </w:p>
    <w:p w14:paraId="1F46EB91" w14:textId="15E0A9F0" w:rsidR="00405677" w:rsidRDefault="00405677" w:rsidP="00D71DC5">
      <w:pPr>
        <w:ind w:firstLine="0"/>
        <w:rPr>
          <w:sz w:val="28"/>
          <w:szCs w:val="24"/>
        </w:rPr>
      </w:pPr>
      <w:r>
        <w:rPr>
          <w:noProof/>
        </w:rPr>
        <w:drawing>
          <wp:inline distT="0" distB="0" distL="0" distR="0" wp14:anchorId="66E41C40" wp14:editId="581CA8B4">
            <wp:extent cx="5400675" cy="4572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78A" w14:textId="08CE1543" w:rsidR="00405677" w:rsidRPr="00405677" w:rsidRDefault="00405677" w:rsidP="00630FC4">
      <w:pPr>
        <w:spacing w:beforeLines="240" w:before="576" w:afterLines="240" w:after="576" w:line="720" w:lineRule="auto"/>
        <w:ind w:firstLine="0"/>
        <w:jc w:val="center"/>
        <w:rPr>
          <w:rFonts w:eastAsia="MS Mincho" w:cs="Arial"/>
          <w:bCs/>
          <w:sz w:val="28"/>
        </w:rPr>
      </w:pPr>
      <w:r w:rsidRPr="00405677">
        <w:rPr>
          <w:rFonts w:eastAsia="MS Mincho" w:cs="Arial"/>
          <w:bCs/>
          <w:sz w:val="28"/>
        </w:rPr>
        <w:t xml:space="preserve">Рисунок </w:t>
      </w:r>
      <w:r w:rsidR="00C02BEE">
        <w:rPr>
          <w:rFonts w:eastAsia="MS Mincho" w:cs="Arial"/>
          <w:bCs/>
          <w:sz w:val="28"/>
        </w:rPr>
        <w:t>59</w:t>
      </w:r>
      <w:r w:rsidRPr="00405677">
        <w:rPr>
          <w:rFonts w:eastAsia="MS Mincho" w:cs="Arial"/>
          <w:bCs/>
          <w:sz w:val="28"/>
        </w:rPr>
        <w:t xml:space="preserve"> – </w:t>
      </w:r>
      <w:r>
        <w:rPr>
          <w:rFonts w:eastAsia="MS Mincho" w:cs="Arial"/>
          <w:bCs/>
          <w:sz w:val="28"/>
        </w:rPr>
        <w:t>Закрытие программы</w:t>
      </w:r>
    </w:p>
    <w:p w14:paraId="2560F5E5" w14:textId="77777777" w:rsidR="00405677" w:rsidRPr="00405677" w:rsidRDefault="00405677" w:rsidP="00D71DC5">
      <w:pPr>
        <w:ind w:firstLine="0"/>
        <w:rPr>
          <w:sz w:val="28"/>
          <w:szCs w:val="24"/>
        </w:rPr>
      </w:pPr>
    </w:p>
    <w:p w14:paraId="3B325716" w14:textId="77777777" w:rsidR="00985B69" w:rsidRPr="002D0C29" w:rsidRDefault="00985B69" w:rsidP="00AA65B6">
      <w:pPr>
        <w:rPr>
          <w:rFonts w:cs="Times New Roman"/>
          <w:b/>
          <w:sz w:val="28"/>
          <w:szCs w:val="28"/>
        </w:rPr>
      </w:pPr>
    </w:p>
    <w:p w14:paraId="0A4F7224" w14:textId="77777777" w:rsidR="00D806D9" w:rsidRPr="002D0C29" w:rsidRDefault="00D806D9" w:rsidP="00AA65B6">
      <w:pPr>
        <w:ind w:firstLine="709"/>
        <w:rPr>
          <w:rFonts w:cs="Times New Roman"/>
          <w:sz w:val="28"/>
          <w:szCs w:val="28"/>
        </w:rPr>
      </w:pPr>
      <w:r w:rsidRPr="002D0C29">
        <w:rPr>
          <w:rFonts w:cs="Times New Roman"/>
          <w:b/>
          <w:bCs/>
        </w:rPr>
        <w:br w:type="page"/>
      </w:r>
    </w:p>
    <w:p w14:paraId="5AE48A43" w14:textId="2253B780" w:rsidR="00F52514" w:rsidRPr="00B000A2" w:rsidRDefault="64509B84" w:rsidP="00B000A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56999279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17"/>
    </w:p>
    <w:p w14:paraId="0BB96B5A" w14:textId="77777777" w:rsidR="001D034D" w:rsidRPr="00B000A2" w:rsidRDefault="001D034D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 xml:space="preserve">В ходе выполнения задания по дисциплине «Учебная практика 05.01» были улучшены знания об языке программирования </w:t>
      </w:r>
      <w:r w:rsidRPr="00B000A2">
        <w:rPr>
          <w:sz w:val="28"/>
          <w:szCs w:val="28"/>
          <w:lang w:val="en-US"/>
        </w:rPr>
        <w:t>Python</w:t>
      </w:r>
      <w:r w:rsidRPr="00B000A2">
        <w:rPr>
          <w:sz w:val="28"/>
          <w:szCs w:val="28"/>
        </w:rPr>
        <w:t xml:space="preserve">. Также были усовершенствованы навыки использования </w:t>
      </w:r>
      <w:r w:rsidRPr="00B000A2">
        <w:rPr>
          <w:sz w:val="28"/>
          <w:szCs w:val="28"/>
          <w:lang w:val="en-US"/>
        </w:rPr>
        <w:t>IDE</w:t>
      </w:r>
      <w:r w:rsidRPr="00B000A2">
        <w:rPr>
          <w:sz w:val="28"/>
          <w:szCs w:val="28"/>
        </w:rPr>
        <w:t xml:space="preserve"> </w:t>
      </w:r>
      <w:r w:rsidRPr="00B000A2">
        <w:rPr>
          <w:sz w:val="28"/>
          <w:szCs w:val="28"/>
          <w:lang w:val="en-US"/>
        </w:rPr>
        <w:t>PyCharm</w:t>
      </w:r>
      <w:r w:rsidRPr="00B000A2">
        <w:rPr>
          <w:sz w:val="28"/>
          <w:szCs w:val="28"/>
        </w:rPr>
        <w:t xml:space="preserve"> и </w:t>
      </w:r>
      <w:r w:rsidRPr="00B000A2">
        <w:rPr>
          <w:sz w:val="28"/>
          <w:szCs w:val="28"/>
          <w:lang w:val="en-US"/>
        </w:rPr>
        <w:t>GitHub</w:t>
      </w:r>
      <w:r w:rsidRPr="00B000A2">
        <w:rPr>
          <w:sz w:val="28"/>
          <w:szCs w:val="28"/>
        </w:rPr>
        <w:t>.</w:t>
      </w:r>
    </w:p>
    <w:p w14:paraId="1FBFF25C" w14:textId="77777777" w:rsidR="00B000A2" w:rsidRPr="00B000A2" w:rsidRDefault="00B000A2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>По итогу разработки клавиатурный тренажер обладает интуитивно понятным интерфейсом, возможностью тренироваться без интернета, масштабируемостью и большим разнообразием упражнений. В отличие от устаревших аналогов с ограниченным функционалом и однотипными заданиями, данный продукт предлагает современное решение: чистый интерфейс без лишних элементов, актуальную версию с регулярными обновлениями, а также разнообразные упражнения для разных уровней подготовки. Это приложение отлично подходит для развития скорости печати, улучшения грамотности и повышения продуктивности при работе с текстом.</w:t>
      </w:r>
    </w:p>
    <w:p w14:paraId="4613E818" w14:textId="4EE0C3AF" w:rsidR="001D034D" w:rsidRPr="00B000A2" w:rsidRDefault="001D034D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>К программе написаны такие документы, как Техническое Задание, Программа Методики Испытаний, Руководство Пользователя, которые включены в приложения итогового отчета по Учебной Практике 05.01.</w:t>
      </w:r>
    </w:p>
    <w:p w14:paraId="6E904663" w14:textId="77777777" w:rsidR="00F52514" w:rsidRPr="00B000A2" w:rsidRDefault="4599C43A" w:rsidP="00B000A2">
      <w:pPr>
        <w:rPr>
          <w:sz w:val="28"/>
          <w:szCs w:val="28"/>
        </w:rPr>
      </w:pPr>
      <w:r w:rsidRPr="00B000A2">
        <w:rPr>
          <w:sz w:val="28"/>
          <w:szCs w:val="28"/>
        </w:rPr>
        <w:t xml:space="preserve">Таким образом, </w:t>
      </w:r>
      <w:r w:rsidR="5F123428" w:rsidRPr="00B000A2">
        <w:rPr>
          <w:sz w:val="28"/>
          <w:szCs w:val="28"/>
        </w:rPr>
        <w:t>программа учебной практики ПМ.05</w:t>
      </w:r>
      <w:r w:rsidR="1EA83917" w:rsidRPr="00B000A2">
        <w:rPr>
          <w:sz w:val="28"/>
          <w:szCs w:val="28"/>
        </w:rPr>
        <w:t xml:space="preserve"> в период с 1</w:t>
      </w:r>
      <w:r w:rsidR="48E3F336" w:rsidRPr="00B000A2">
        <w:rPr>
          <w:sz w:val="28"/>
          <w:szCs w:val="28"/>
        </w:rPr>
        <w:t>5</w:t>
      </w:r>
      <w:r w:rsidR="1EA83917" w:rsidRPr="00B000A2">
        <w:rPr>
          <w:sz w:val="28"/>
          <w:szCs w:val="28"/>
        </w:rPr>
        <w:t>.01.202</w:t>
      </w:r>
      <w:r w:rsidR="1B37C8BE" w:rsidRPr="00B000A2">
        <w:rPr>
          <w:sz w:val="28"/>
          <w:szCs w:val="28"/>
        </w:rPr>
        <w:t>4</w:t>
      </w:r>
      <w:r w:rsidR="1EA83917" w:rsidRPr="00B000A2">
        <w:rPr>
          <w:sz w:val="28"/>
          <w:szCs w:val="28"/>
        </w:rPr>
        <w:t xml:space="preserve"> по 1</w:t>
      </w:r>
      <w:r w:rsidR="615DED81" w:rsidRPr="00B000A2">
        <w:rPr>
          <w:sz w:val="28"/>
          <w:szCs w:val="28"/>
        </w:rPr>
        <w:t>9</w:t>
      </w:r>
      <w:r w:rsidR="1EA83917" w:rsidRPr="00B000A2">
        <w:rPr>
          <w:sz w:val="28"/>
          <w:szCs w:val="28"/>
        </w:rPr>
        <w:t>.06.202</w:t>
      </w:r>
      <w:r w:rsidR="196E5C76" w:rsidRPr="00B000A2">
        <w:rPr>
          <w:sz w:val="28"/>
          <w:szCs w:val="28"/>
        </w:rPr>
        <w:t>4</w:t>
      </w:r>
      <w:r w:rsidRPr="00B000A2">
        <w:rPr>
          <w:sz w:val="28"/>
          <w:szCs w:val="28"/>
        </w:rPr>
        <w:t xml:space="preserve"> была выполнена мной в полном объеме.</w:t>
      </w:r>
    </w:p>
    <w:p w14:paraId="09F9F9E9" w14:textId="3065BD18" w:rsidR="0010035F" w:rsidRPr="00B000A2" w:rsidRDefault="0010035F" w:rsidP="00B000A2">
      <w:pPr>
        <w:rPr>
          <w:rFonts w:eastAsia="Times New Roman" w:cs="Times New Roman"/>
          <w:sz w:val="28"/>
          <w:szCs w:val="28"/>
        </w:rPr>
      </w:pPr>
      <w:r w:rsidRPr="00B000A2">
        <w:rPr>
          <w:rFonts w:eastAsia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</w:t>
      </w:r>
      <w:r w:rsidR="00F52514" w:rsidRPr="00B000A2">
        <w:rPr>
          <w:rFonts w:eastAsia="Times New Roman" w:cs="Times New Roman"/>
          <w:sz w:val="28"/>
          <w:szCs w:val="28"/>
        </w:rPr>
        <w:t xml:space="preserve">ФГБОУ ВО «Вятский государственный университет» мной, </w:t>
      </w:r>
      <w:r w:rsidR="005A042C" w:rsidRPr="00B000A2">
        <w:rPr>
          <w:rFonts w:cs="Times New Roman"/>
          <w:sz w:val="28"/>
          <w:szCs w:val="28"/>
        </w:rPr>
        <w:t>Титков</w:t>
      </w:r>
      <w:r w:rsidR="001D034D" w:rsidRPr="00B000A2">
        <w:rPr>
          <w:rFonts w:cs="Times New Roman"/>
          <w:sz w:val="28"/>
          <w:szCs w:val="28"/>
        </w:rPr>
        <w:t>ым</w:t>
      </w:r>
      <w:r w:rsidR="005A042C" w:rsidRPr="00B000A2">
        <w:rPr>
          <w:rFonts w:cs="Times New Roman"/>
          <w:sz w:val="28"/>
          <w:szCs w:val="28"/>
        </w:rPr>
        <w:t xml:space="preserve"> Дмитри</w:t>
      </w:r>
      <w:r w:rsidR="001D034D" w:rsidRPr="00B000A2">
        <w:rPr>
          <w:rFonts w:cs="Times New Roman"/>
          <w:sz w:val="28"/>
          <w:szCs w:val="28"/>
        </w:rPr>
        <w:t>ем</w:t>
      </w:r>
      <w:r w:rsidR="005A042C" w:rsidRPr="00B000A2">
        <w:rPr>
          <w:rFonts w:cs="Times New Roman"/>
          <w:sz w:val="28"/>
          <w:szCs w:val="28"/>
        </w:rPr>
        <w:t xml:space="preserve"> Михайлови</w:t>
      </w:r>
      <w:r w:rsidR="001D034D" w:rsidRPr="00B000A2">
        <w:rPr>
          <w:rFonts w:cs="Times New Roman"/>
          <w:sz w:val="28"/>
          <w:szCs w:val="28"/>
        </w:rPr>
        <w:t>чем</w:t>
      </w:r>
      <w:r w:rsidRPr="00B000A2">
        <w:rPr>
          <w:rFonts w:eastAsia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B000A2">
        <w:rPr>
          <w:rFonts w:eastAsia="Times New Roman" w:cs="Times New Roman"/>
          <w:sz w:val="28"/>
          <w:szCs w:val="28"/>
        </w:rPr>
        <w:t>ические правила и гигиенические</w:t>
      </w:r>
      <w:r w:rsidRPr="00B000A2">
        <w:rPr>
          <w:rFonts w:eastAsia="Times New Roman" w:cs="Times New Roman"/>
          <w:sz w:val="28"/>
          <w:szCs w:val="28"/>
        </w:rPr>
        <w:t xml:space="preserve"> нормативы. </w:t>
      </w:r>
      <w:r w:rsidR="00F52514" w:rsidRPr="00B000A2">
        <w:rPr>
          <w:rFonts w:eastAsia="Times New Roman" w:cs="Times New Roman"/>
          <w:sz w:val="28"/>
          <w:szCs w:val="28"/>
        </w:rPr>
        <w:t xml:space="preserve">Пройден вводный инструктаж и инструктаж на рабочем месте. </w:t>
      </w:r>
      <w:r w:rsidRPr="00B000A2">
        <w:rPr>
          <w:rFonts w:eastAsia="Times New Roman" w:cs="Times New Roman"/>
          <w:sz w:val="28"/>
          <w:szCs w:val="28"/>
        </w:rPr>
        <w:t>Замечаний не имел.</w:t>
      </w:r>
    </w:p>
    <w:p w14:paraId="50F40DEB" w14:textId="77777777" w:rsidR="0010035F" w:rsidRPr="002D0C29" w:rsidRDefault="0010035F" w:rsidP="00B000A2">
      <w:pPr>
        <w:rPr>
          <w:rFonts w:eastAsia="Times New Roman" w:cs="Times New Roman"/>
          <w:szCs w:val="24"/>
        </w:rPr>
      </w:pPr>
      <w:r w:rsidRPr="002D0C29">
        <w:rPr>
          <w:rFonts w:eastAsia="Times New Roman" w:cs="Times New Roman"/>
        </w:rPr>
        <w:br w:type="page"/>
      </w:r>
    </w:p>
    <w:p w14:paraId="58A50F17" w14:textId="77777777" w:rsidR="002D0C29" w:rsidRPr="002D0C29" w:rsidRDefault="64509B84" w:rsidP="002D0C2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8" w:name="_Toc156999280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18"/>
    </w:p>
    <w:p w14:paraId="77A52294" w14:textId="77777777" w:rsidR="002D0C29" w:rsidRPr="002D0C29" w:rsidRDefault="002D0C29" w:rsidP="002D0C29">
      <w:pPr>
        <w:keepLines/>
        <w:jc w:val="center"/>
        <w:rPr>
          <w:rFonts w:cs="Times New Roman"/>
          <w:b/>
          <w:sz w:val="28"/>
          <w:szCs w:val="28"/>
        </w:rPr>
      </w:pPr>
    </w:p>
    <w:p w14:paraId="49594D25" w14:textId="77777777" w:rsidR="0010035F" w:rsidRPr="00DF7772" w:rsidRDefault="002D0C29" w:rsidP="00DF7772">
      <w:pPr>
        <w:rPr>
          <w:rFonts w:cs="Times New Roman"/>
          <w:b/>
          <w:bCs/>
          <w:sz w:val="28"/>
          <w:szCs w:val="28"/>
        </w:rPr>
      </w:pPr>
      <w:r w:rsidRPr="00DF7772">
        <w:rPr>
          <w:rFonts w:cs="Times New Roman"/>
          <w:sz w:val="28"/>
          <w:szCs w:val="28"/>
          <w:highlight w:val="yellow"/>
        </w:rPr>
        <w:t>Список</w:t>
      </w:r>
    </w:p>
    <w:p w14:paraId="007DCDA8" w14:textId="77777777" w:rsidR="0092636D" w:rsidRPr="002D0C29" w:rsidRDefault="0092636D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450EA2D7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3DD355C9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1A81F0B1" w14:textId="77777777" w:rsidR="48A95842" w:rsidRPr="002D0C29" w:rsidRDefault="48A95842" w:rsidP="002D0C29">
      <w:pPr>
        <w:ind w:firstLine="709"/>
        <w:rPr>
          <w:rFonts w:cs="Times New Roman"/>
          <w:sz w:val="28"/>
          <w:szCs w:val="28"/>
          <w:highlight w:val="yellow"/>
        </w:rPr>
      </w:pPr>
    </w:p>
    <w:p w14:paraId="717AAFBA" w14:textId="77777777" w:rsidR="0010035F" w:rsidRPr="002D0C29" w:rsidRDefault="0010035F">
      <w:pPr>
        <w:spacing w:after="160" w:line="259" w:lineRule="auto"/>
        <w:rPr>
          <w:rFonts w:cs="Times New Roman"/>
          <w:b/>
          <w:sz w:val="28"/>
          <w:szCs w:val="28"/>
        </w:rPr>
      </w:pPr>
      <w:r w:rsidRPr="002D0C29">
        <w:rPr>
          <w:rFonts w:cs="Times New Roman"/>
          <w:b/>
          <w:sz w:val="28"/>
          <w:szCs w:val="28"/>
        </w:rPr>
        <w:br w:type="page"/>
      </w:r>
    </w:p>
    <w:p w14:paraId="1635A52E" w14:textId="77777777" w:rsidR="0010035F" w:rsidRPr="002D0C29" w:rsidRDefault="64509B84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56999281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r w:rsidR="60576C66" w:rsidRPr="002D0C29">
        <w:rPr>
          <w:rFonts w:ascii="Times New Roman" w:hAnsi="Times New Roman" w:cs="Times New Roman"/>
          <w:b/>
          <w:bCs/>
          <w:color w:val="auto"/>
        </w:rPr>
        <w:t xml:space="preserve"> А</w:t>
      </w:r>
      <w:bookmarkEnd w:id="19"/>
    </w:p>
    <w:p w14:paraId="02C96A90" w14:textId="77777777" w:rsidR="00046AD5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ИСХОДНЫЙ КОД</w:t>
      </w:r>
    </w:p>
    <w:p w14:paraId="56EE48EE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2908EB2C" w14:textId="77777777" w:rsidR="005A4AD5" w:rsidRPr="002D0C29" w:rsidRDefault="005A4AD5" w:rsidP="00046AD5">
      <w:pPr>
        <w:ind w:firstLine="708"/>
        <w:rPr>
          <w:rFonts w:eastAsia="Times New Roman" w:cs="Times New Roman"/>
          <w:sz w:val="28"/>
          <w:szCs w:val="28"/>
        </w:rPr>
      </w:pPr>
    </w:p>
    <w:p w14:paraId="121FD38A" w14:textId="77777777" w:rsidR="00046AD5" w:rsidRPr="002D0C29" w:rsidRDefault="00046AD5" w:rsidP="00046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567E0087" w14:textId="77777777" w:rsidR="00D806D9" w:rsidRPr="002D0C29" w:rsidRDefault="60576C66" w:rsidP="00D806D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56999282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Б</w:t>
      </w:r>
      <w:bookmarkEnd w:id="20"/>
    </w:p>
    <w:p w14:paraId="7768D695" w14:textId="77777777" w:rsidR="00F92BC0" w:rsidRPr="002D0C29" w:rsidRDefault="00D806D9" w:rsidP="00595D73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ТЕХНИЧЕСКОЕ ЗАДАНИЕ</w:t>
      </w:r>
    </w:p>
    <w:p w14:paraId="1FE2DD96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7357532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07F023C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36954311" w14:textId="77777777" w:rsidR="00090DDC" w:rsidRPr="002D0C29" w:rsidRDefault="448DCF20" w:rsidP="00090DDC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56999283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В</w:t>
      </w:r>
      <w:bookmarkEnd w:id="21"/>
    </w:p>
    <w:p w14:paraId="5E33F164" w14:textId="77777777" w:rsidR="00090DDC" w:rsidRPr="002D0C29" w:rsidRDefault="00090DDC" w:rsidP="00090DDC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ПРОГРАММА И МЕТОДИКА ИСПЫТАНИЙ</w:t>
      </w:r>
    </w:p>
    <w:p w14:paraId="4BDB549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2916C19D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74869460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  <w:r w:rsidRPr="002D0C29">
        <w:rPr>
          <w:rFonts w:eastAsia="Times New Roman" w:cs="Times New Roman"/>
          <w:sz w:val="28"/>
          <w:szCs w:val="28"/>
        </w:rPr>
        <w:br w:type="page"/>
      </w:r>
    </w:p>
    <w:p w14:paraId="6565A67C" w14:textId="77777777" w:rsidR="005A4AD5" w:rsidRPr="002D0C29" w:rsidRDefault="3D0AEEA1" w:rsidP="005A4AD5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2" w:name="_Toc156999284"/>
      <w:r w:rsidRPr="002D0C29">
        <w:rPr>
          <w:rFonts w:ascii="Times New Roman" w:hAnsi="Times New Roman" w:cs="Times New Roman"/>
          <w:b/>
          <w:bCs/>
          <w:color w:val="auto"/>
        </w:rPr>
        <w:lastRenderedPageBreak/>
        <w:t>ПРИЛОЖЕНИЕ Г</w:t>
      </w:r>
      <w:bookmarkEnd w:id="22"/>
    </w:p>
    <w:p w14:paraId="7C6B7655" w14:textId="77777777" w:rsidR="005A4AD5" w:rsidRPr="002D0C29" w:rsidRDefault="005A4AD5" w:rsidP="005A4AD5">
      <w:pPr>
        <w:jc w:val="center"/>
        <w:rPr>
          <w:rFonts w:cs="Times New Roman"/>
          <w:b/>
          <w:sz w:val="32"/>
          <w:szCs w:val="32"/>
        </w:rPr>
      </w:pPr>
      <w:r w:rsidRPr="002D0C29">
        <w:rPr>
          <w:rFonts w:cs="Times New Roman"/>
          <w:b/>
          <w:sz w:val="32"/>
          <w:szCs w:val="32"/>
        </w:rPr>
        <w:t>РУКОВОДСТВО ПОЛЬЗОВАТЕЛЯ</w:t>
      </w:r>
    </w:p>
    <w:p w14:paraId="187F57B8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p w14:paraId="54738AF4" w14:textId="77777777" w:rsidR="005A4AD5" w:rsidRPr="002D0C29" w:rsidRDefault="005A4AD5" w:rsidP="005A4AD5">
      <w:pPr>
        <w:ind w:firstLine="708"/>
        <w:rPr>
          <w:rFonts w:eastAsia="Times New Roman" w:cs="Times New Roman"/>
          <w:sz w:val="28"/>
          <w:szCs w:val="28"/>
        </w:rPr>
      </w:pPr>
    </w:p>
    <w:sectPr w:rsidR="005A4AD5" w:rsidRPr="002D0C29" w:rsidSect="004A24EC">
      <w:headerReference w:type="default" r:id="rId79"/>
      <w:footerReference w:type="default" r:id="rId80"/>
      <w:headerReference w:type="first" r:id="rId81"/>
      <w:footerReference w:type="first" r:id="rId82"/>
      <w:pgSz w:w="11906" w:h="16838"/>
      <w:pgMar w:top="1134" w:right="707" w:bottom="1134" w:left="1701" w:header="0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750BB" w14:textId="77777777" w:rsidR="004F77AC" w:rsidRDefault="004F77AC" w:rsidP="0092636D">
      <w:pPr>
        <w:spacing w:line="240" w:lineRule="auto"/>
      </w:pPr>
      <w:r>
        <w:separator/>
      </w:r>
    </w:p>
  </w:endnote>
  <w:endnote w:type="continuationSeparator" w:id="0">
    <w:p w14:paraId="0E857C0F" w14:textId="77777777" w:rsidR="004F77AC" w:rsidRDefault="004F77AC" w:rsidP="009263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0E8E7" w14:textId="2307CE46" w:rsidR="008936B5" w:rsidRPr="0092636D" w:rsidRDefault="008936B5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>
      <w:rPr>
        <w:noProof/>
      </w:rPr>
      <w:t>1</w:t>
    </w:r>
    <w:r w:rsidRPr="5EC7B6D3">
      <w:fldChar w:fldCharType="end"/>
    </w:r>
    <w:sdt>
      <w:sdtPr>
        <w:rPr>
          <w:rFonts w:cs="Times New Roman"/>
          <w:szCs w:val="24"/>
        </w:rPr>
        <w:id w:val="1767029751"/>
        <w:showingPlcHdr/>
        <w:docPartObj>
          <w:docPartGallery w:val="Page Numbers (Bottom of Page)"/>
          <w:docPartUnique/>
        </w:docPartObj>
      </w:sdtPr>
      <w:sdtContent>
        <w:r w:rsidRPr="5EC7B6D3">
          <w:rPr>
            <w:rFonts w:cs="Times New Roman"/>
            <w:szCs w:val="24"/>
          </w:rPr>
          <w:t>Место для ввода текста.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1E470505" w14:textId="77777777" w:rsidTr="5EC7B6D3">
      <w:trPr>
        <w:trHeight w:val="300"/>
      </w:trPr>
      <w:tc>
        <w:tcPr>
          <w:tcW w:w="3165" w:type="dxa"/>
        </w:tcPr>
        <w:p w14:paraId="70314EEA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2EAD669D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4D46556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59857ED" w14:textId="77777777" w:rsidR="008936B5" w:rsidRDefault="008936B5" w:rsidP="5EC7B6D3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32E9F" w14:textId="77777777" w:rsidR="008936B5" w:rsidRPr="00AE4BC3" w:rsidRDefault="008936B5" w:rsidP="00AE4BC3">
    <w:pPr>
      <w:pStyle w:val="ac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AC01B" w14:textId="77777777" w:rsidR="008936B5" w:rsidRDefault="008936B5" w:rsidP="5EC7B6D3">
    <w:pPr>
      <w:pStyle w:val="ac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3C46" w14:textId="006E1553" w:rsidR="004A24EC" w:rsidRPr="0092636D" w:rsidRDefault="004C444F" w:rsidP="5EC7B6D3">
    <w:pPr>
      <w:pStyle w:val="ac"/>
      <w:jc w:val="center"/>
      <w:rPr>
        <w:rFonts w:cs="Times New Roman"/>
        <w:noProof/>
        <w:szCs w:val="24"/>
      </w:rPr>
    </w:pPr>
    <w:r w:rsidRPr="5EC7B6D3">
      <w:rPr>
        <w:rFonts w:cs="Times New Roman"/>
        <w:szCs w:val="24"/>
      </w:rPr>
      <w:fldChar w:fldCharType="begin"/>
    </w:r>
    <w:r>
      <w:instrText>PAGE</w:instrText>
    </w:r>
    <w:r w:rsidRPr="5EC7B6D3">
      <w:rPr>
        <w:rFonts w:cs="Times New Roman"/>
        <w:szCs w:val="24"/>
      </w:rPr>
      <w:fldChar w:fldCharType="separate"/>
    </w:r>
    <w:r w:rsidR="00944FF6">
      <w:rPr>
        <w:noProof/>
      </w:rPr>
      <w:t>3</w:t>
    </w:r>
    <w:r w:rsidRPr="5EC7B6D3"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6663799"/>
      <w:docPartObj>
        <w:docPartGallery w:val="Page Numbers (Bottom of Page)"/>
        <w:docPartUnique/>
      </w:docPartObj>
    </w:sdtPr>
    <w:sdtContent>
      <w:p w14:paraId="113DA988" w14:textId="043D1195" w:rsidR="00153794" w:rsidRDefault="0015379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B546F9" w14:textId="53106A02" w:rsidR="004A24EC" w:rsidRPr="00AE4BC3" w:rsidRDefault="004A24EC" w:rsidP="00AE4BC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37115" w14:textId="77777777" w:rsidR="004F77AC" w:rsidRDefault="004F77AC" w:rsidP="0092636D">
      <w:pPr>
        <w:spacing w:line="240" w:lineRule="auto"/>
      </w:pPr>
      <w:r>
        <w:separator/>
      </w:r>
    </w:p>
  </w:footnote>
  <w:footnote w:type="continuationSeparator" w:id="0">
    <w:p w14:paraId="3FC771EA" w14:textId="77777777" w:rsidR="004F77AC" w:rsidRDefault="004F77AC" w:rsidP="009263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008936B5" w14:paraId="77197922" w14:textId="77777777" w:rsidTr="5EC7B6D3">
      <w:trPr>
        <w:trHeight w:val="300"/>
      </w:trPr>
      <w:tc>
        <w:tcPr>
          <w:tcW w:w="3165" w:type="dxa"/>
        </w:tcPr>
        <w:p w14:paraId="099610E7" w14:textId="77777777" w:rsidR="008936B5" w:rsidRDefault="008936B5" w:rsidP="5EC7B6D3">
          <w:pPr>
            <w:pStyle w:val="aa"/>
            <w:ind w:left="-115"/>
          </w:pPr>
        </w:p>
      </w:tc>
      <w:tc>
        <w:tcPr>
          <w:tcW w:w="3165" w:type="dxa"/>
        </w:tcPr>
        <w:p w14:paraId="5D1311A8" w14:textId="77777777" w:rsidR="008936B5" w:rsidRDefault="008936B5" w:rsidP="5EC7B6D3">
          <w:pPr>
            <w:pStyle w:val="aa"/>
            <w:jc w:val="center"/>
          </w:pPr>
        </w:p>
      </w:tc>
      <w:tc>
        <w:tcPr>
          <w:tcW w:w="3165" w:type="dxa"/>
        </w:tcPr>
        <w:p w14:paraId="3F994C86" w14:textId="77777777" w:rsidR="008936B5" w:rsidRDefault="008936B5" w:rsidP="5EC7B6D3">
          <w:pPr>
            <w:pStyle w:val="aa"/>
            <w:ind w:right="-115"/>
            <w:jc w:val="right"/>
          </w:pPr>
        </w:p>
      </w:tc>
    </w:tr>
  </w:tbl>
  <w:p w14:paraId="2748FFFE" w14:textId="77777777" w:rsidR="008936B5" w:rsidRDefault="008936B5" w:rsidP="5EC7B6D3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AFB2C" w14:textId="77777777" w:rsidR="008936B5" w:rsidRPr="008936B5" w:rsidRDefault="008936B5" w:rsidP="008936B5">
    <w:pPr>
      <w:pStyle w:val="aa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24C0A" w14:textId="77777777" w:rsidR="008936B5" w:rsidRPr="008936B5" w:rsidRDefault="008936B5" w:rsidP="008936B5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931FE" w14:textId="77777777" w:rsidR="008936B5" w:rsidRDefault="008936B5" w:rsidP="008936B5">
    <w:pPr>
      <w:pStyle w:val="aa"/>
      <w:ind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CB42EF4" w14:textId="77777777" w:rsidTr="5EC7B6D3">
      <w:trPr>
        <w:trHeight w:val="300"/>
      </w:trPr>
      <w:tc>
        <w:tcPr>
          <w:tcW w:w="3165" w:type="dxa"/>
        </w:tcPr>
        <w:p w14:paraId="3DD5E05B" w14:textId="5FE1825D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4B13CE1D" w14:textId="65317969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2A8423A6" w14:textId="5D6F73D5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537FC1FD" w14:textId="58A28569" w:rsidR="5EC7B6D3" w:rsidRDefault="5EC7B6D3" w:rsidP="5EC7B6D3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65"/>
      <w:gridCol w:w="3165"/>
      <w:gridCol w:w="3165"/>
    </w:tblGrid>
    <w:tr w:rsidR="5EC7B6D3" w14:paraId="45C75C8B" w14:textId="77777777" w:rsidTr="5EC7B6D3">
      <w:trPr>
        <w:trHeight w:val="300"/>
      </w:trPr>
      <w:tc>
        <w:tcPr>
          <w:tcW w:w="3165" w:type="dxa"/>
        </w:tcPr>
        <w:p w14:paraId="2BC5A76E" w14:textId="1D30CFE7" w:rsidR="5EC7B6D3" w:rsidRDefault="5EC7B6D3" w:rsidP="5EC7B6D3">
          <w:pPr>
            <w:pStyle w:val="aa"/>
            <w:ind w:left="-115"/>
          </w:pPr>
        </w:p>
      </w:tc>
      <w:tc>
        <w:tcPr>
          <w:tcW w:w="3165" w:type="dxa"/>
        </w:tcPr>
        <w:p w14:paraId="06E4070D" w14:textId="51DEE195" w:rsidR="5EC7B6D3" w:rsidRDefault="5EC7B6D3" w:rsidP="5EC7B6D3">
          <w:pPr>
            <w:pStyle w:val="aa"/>
            <w:jc w:val="center"/>
          </w:pPr>
        </w:p>
      </w:tc>
      <w:tc>
        <w:tcPr>
          <w:tcW w:w="3165" w:type="dxa"/>
        </w:tcPr>
        <w:p w14:paraId="702F0163" w14:textId="1C5D7FF8" w:rsidR="5EC7B6D3" w:rsidRDefault="5EC7B6D3" w:rsidP="5EC7B6D3">
          <w:pPr>
            <w:pStyle w:val="aa"/>
            <w:ind w:right="-115"/>
            <w:jc w:val="right"/>
          </w:pPr>
        </w:p>
      </w:tc>
    </w:tr>
  </w:tbl>
  <w:p w14:paraId="0307907D" w14:textId="64C6578D" w:rsidR="5EC7B6D3" w:rsidRDefault="5EC7B6D3" w:rsidP="5EC7B6D3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54D"/>
    <w:multiLevelType w:val="multilevel"/>
    <w:tmpl w:val="7A7C6702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A63E1"/>
    <w:multiLevelType w:val="multilevel"/>
    <w:tmpl w:val="B39E45E6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840E3C"/>
    <w:multiLevelType w:val="hybridMultilevel"/>
    <w:tmpl w:val="A8A2E948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9B71EF4"/>
    <w:multiLevelType w:val="multilevel"/>
    <w:tmpl w:val="36801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E07DDF"/>
    <w:multiLevelType w:val="hybridMultilevel"/>
    <w:tmpl w:val="7076E1B0"/>
    <w:lvl w:ilvl="0" w:tplc="9B3CE014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0E6A7488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1E367F3C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822EAE72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DE2488E6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6060B5FC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9A4B38A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2D7B14DF"/>
    <w:multiLevelType w:val="hybridMultilevel"/>
    <w:tmpl w:val="D3784E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B91928"/>
    <w:multiLevelType w:val="multilevel"/>
    <w:tmpl w:val="7DC215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507C59"/>
    <w:multiLevelType w:val="multilevel"/>
    <w:tmpl w:val="B97EB3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0047ED"/>
    <w:multiLevelType w:val="hybridMultilevel"/>
    <w:tmpl w:val="3BDCBD40"/>
    <w:lvl w:ilvl="0" w:tplc="0419000F">
      <w:start w:val="1"/>
      <w:numFmt w:val="decimal"/>
      <w:lvlText w:val="%1."/>
      <w:lvlJc w:val="left"/>
      <w:pPr>
        <w:ind w:left="8148" w:hanging="360"/>
      </w:pPr>
    </w:lvl>
    <w:lvl w:ilvl="1" w:tplc="04190019" w:tentative="1">
      <w:start w:val="1"/>
      <w:numFmt w:val="lowerLetter"/>
      <w:lvlText w:val="%2."/>
      <w:lvlJc w:val="left"/>
      <w:pPr>
        <w:ind w:left="8868" w:hanging="360"/>
      </w:pPr>
    </w:lvl>
    <w:lvl w:ilvl="2" w:tplc="0419001B" w:tentative="1">
      <w:start w:val="1"/>
      <w:numFmt w:val="lowerRoman"/>
      <w:lvlText w:val="%3."/>
      <w:lvlJc w:val="right"/>
      <w:pPr>
        <w:ind w:left="9588" w:hanging="180"/>
      </w:pPr>
    </w:lvl>
    <w:lvl w:ilvl="3" w:tplc="0419000F" w:tentative="1">
      <w:start w:val="1"/>
      <w:numFmt w:val="decimal"/>
      <w:lvlText w:val="%4."/>
      <w:lvlJc w:val="left"/>
      <w:pPr>
        <w:ind w:left="10308" w:hanging="360"/>
      </w:pPr>
    </w:lvl>
    <w:lvl w:ilvl="4" w:tplc="04190019" w:tentative="1">
      <w:start w:val="1"/>
      <w:numFmt w:val="lowerLetter"/>
      <w:lvlText w:val="%5."/>
      <w:lvlJc w:val="left"/>
      <w:pPr>
        <w:ind w:left="11028" w:hanging="360"/>
      </w:pPr>
    </w:lvl>
    <w:lvl w:ilvl="5" w:tplc="0419001B" w:tentative="1">
      <w:start w:val="1"/>
      <w:numFmt w:val="lowerRoman"/>
      <w:lvlText w:val="%6."/>
      <w:lvlJc w:val="right"/>
      <w:pPr>
        <w:ind w:left="11748" w:hanging="180"/>
      </w:pPr>
    </w:lvl>
    <w:lvl w:ilvl="6" w:tplc="0419000F" w:tentative="1">
      <w:start w:val="1"/>
      <w:numFmt w:val="decimal"/>
      <w:lvlText w:val="%7."/>
      <w:lvlJc w:val="left"/>
      <w:pPr>
        <w:ind w:left="12468" w:hanging="360"/>
      </w:pPr>
    </w:lvl>
    <w:lvl w:ilvl="7" w:tplc="04190019" w:tentative="1">
      <w:start w:val="1"/>
      <w:numFmt w:val="lowerLetter"/>
      <w:lvlText w:val="%8."/>
      <w:lvlJc w:val="left"/>
      <w:pPr>
        <w:ind w:left="13188" w:hanging="360"/>
      </w:pPr>
    </w:lvl>
    <w:lvl w:ilvl="8" w:tplc="0419001B" w:tentative="1">
      <w:start w:val="1"/>
      <w:numFmt w:val="lowerRoman"/>
      <w:lvlText w:val="%9."/>
      <w:lvlJc w:val="right"/>
      <w:pPr>
        <w:ind w:left="13908" w:hanging="180"/>
      </w:pPr>
    </w:lvl>
  </w:abstractNum>
  <w:abstractNum w:abstractNumId="9" w15:restartNumberingAfterBreak="0">
    <w:nsid w:val="442D3D90"/>
    <w:multiLevelType w:val="hybridMultilevel"/>
    <w:tmpl w:val="0ACEEBC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7A46607"/>
    <w:multiLevelType w:val="hybridMultilevel"/>
    <w:tmpl w:val="3A043A34"/>
    <w:lvl w:ilvl="0" w:tplc="107CA9F2">
      <w:start w:val="1"/>
      <w:numFmt w:val="decimal"/>
      <w:lvlText w:val="%1)"/>
      <w:lvlJc w:val="left"/>
      <w:pPr>
        <w:ind w:left="1105" w:hanging="396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9E903C8"/>
    <w:multiLevelType w:val="hybridMultilevel"/>
    <w:tmpl w:val="7B9C9AEA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62F75AD1"/>
    <w:multiLevelType w:val="hybridMultilevel"/>
    <w:tmpl w:val="8F147A1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79456AD"/>
    <w:multiLevelType w:val="hybridMultilevel"/>
    <w:tmpl w:val="F7D0847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"/>
      <w:lvlJc w:val="left"/>
      <w:pPr>
        <w:ind w:left="1724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73316105"/>
    <w:multiLevelType w:val="multilevel"/>
    <w:tmpl w:val="406E45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572747"/>
    <w:multiLevelType w:val="hybridMultilevel"/>
    <w:tmpl w:val="27649FAE"/>
    <w:lvl w:ilvl="0" w:tplc="9FB092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965119100">
    <w:abstractNumId w:val="2"/>
  </w:num>
  <w:num w:numId="2" w16cid:durableId="1474786888">
    <w:abstractNumId w:val="15"/>
  </w:num>
  <w:num w:numId="3" w16cid:durableId="172885187">
    <w:abstractNumId w:val="11"/>
  </w:num>
  <w:num w:numId="4" w16cid:durableId="1264456776">
    <w:abstractNumId w:val="9"/>
  </w:num>
  <w:num w:numId="5" w16cid:durableId="1985353928">
    <w:abstractNumId w:val="1"/>
  </w:num>
  <w:num w:numId="6" w16cid:durableId="1236550364">
    <w:abstractNumId w:val="0"/>
  </w:num>
  <w:num w:numId="7" w16cid:durableId="1846549667">
    <w:abstractNumId w:val="12"/>
  </w:num>
  <w:num w:numId="8" w16cid:durableId="1281185132">
    <w:abstractNumId w:val="4"/>
  </w:num>
  <w:num w:numId="9" w16cid:durableId="1351684394">
    <w:abstractNumId w:val="14"/>
  </w:num>
  <w:num w:numId="10" w16cid:durableId="1362978190">
    <w:abstractNumId w:val="6"/>
  </w:num>
  <w:num w:numId="11" w16cid:durableId="2001154756">
    <w:abstractNumId w:val="13"/>
  </w:num>
  <w:num w:numId="12" w16cid:durableId="50701568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12238808">
    <w:abstractNumId w:val="3"/>
  </w:num>
  <w:num w:numId="14" w16cid:durableId="2089645926">
    <w:abstractNumId w:val="10"/>
  </w:num>
  <w:num w:numId="15" w16cid:durableId="925455631">
    <w:abstractNumId w:val="7"/>
  </w:num>
  <w:num w:numId="16" w16cid:durableId="884679669">
    <w:abstractNumId w:val="5"/>
  </w:num>
  <w:num w:numId="17" w16cid:durableId="960116337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E9"/>
    <w:rsid w:val="00005320"/>
    <w:rsid w:val="00020E56"/>
    <w:rsid w:val="00035010"/>
    <w:rsid w:val="00040A0D"/>
    <w:rsid w:val="00045CC7"/>
    <w:rsid w:val="00046AD5"/>
    <w:rsid w:val="00050924"/>
    <w:rsid w:val="0005619E"/>
    <w:rsid w:val="00057087"/>
    <w:rsid w:val="00060F3F"/>
    <w:rsid w:val="000619FC"/>
    <w:rsid w:val="0008019E"/>
    <w:rsid w:val="000801C7"/>
    <w:rsid w:val="00080907"/>
    <w:rsid w:val="000828CC"/>
    <w:rsid w:val="00082CB7"/>
    <w:rsid w:val="000835BA"/>
    <w:rsid w:val="00085F50"/>
    <w:rsid w:val="00090DDC"/>
    <w:rsid w:val="000910F2"/>
    <w:rsid w:val="0009575A"/>
    <w:rsid w:val="00095C9B"/>
    <w:rsid w:val="000A57F0"/>
    <w:rsid w:val="000A62FD"/>
    <w:rsid w:val="000A6D6D"/>
    <w:rsid w:val="000B198E"/>
    <w:rsid w:val="000B25F9"/>
    <w:rsid w:val="000C1029"/>
    <w:rsid w:val="000C74FE"/>
    <w:rsid w:val="000D057A"/>
    <w:rsid w:val="000D202A"/>
    <w:rsid w:val="000D5F58"/>
    <w:rsid w:val="000E452A"/>
    <w:rsid w:val="000E7147"/>
    <w:rsid w:val="0010035F"/>
    <w:rsid w:val="00103BAA"/>
    <w:rsid w:val="00113573"/>
    <w:rsid w:val="0011541D"/>
    <w:rsid w:val="00120260"/>
    <w:rsid w:val="0012112B"/>
    <w:rsid w:val="00125FD3"/>
    <w:rsid w:val="001402BF"/>
    <w:rsid w:val="00143A87"/>
    <w:rsid w:val="00147089"/>
    <w:rsid w:val="00153794"/>
    <w:rsid w:val="00164685"/>
    <w:rsid w:val="00167582"/>
    <w:rsid w:val="00171859"/>
    <w:rsid w:val="00177037"/>
    <w:rsid w:val="00182BFA"/>
    <w:rsid w:val="00196BAA"/>
    <w:rsid w:val="001B2D74"/>
    <w:rsid w:val="001C7AF1"/>
    <w:rsid w:val="001D034D"/>
    <w:rsid w:val="001D78D5"/>
    <w:rsid w:val="001E0EEB"/>
    <w:rsid w:val="001F69EF"/>
    <w:rsid w:val="001F6D27"/>
    <w:rsid w:val="002375FC"/>
    <w:rsid w:val="00240822"/>
    <w:rsid w:val="00247A79"/>
    <w:rsid w:val="002511BD"/>
    <w:rsid w:val="00253036"/>
    <w:rsid w:val="002556B3"/>
    <w:rsid w:val="002724D9"/>
    <w:rsid w:val="00284169"/>
    <w:rsid w:val="00286756"/>
    <w:rsid w:val="00295639"/>
    <w:rsid w:val="002A05E5"/>
    <w:rsid w:val="002A536A"/>
    <w:rsid w:val="002B0DDC"/>
    <w:rsid w:val="002B1A76"/>
    <w:rsid w:val="002B273F"/>
    <w:rsid w:val="002C41BD"/>
    <w:rsid w:val="002C4275"/>
    <w:rsid w:val="002C4600"/>
    <w:rsid w:val="002C65F1"/>
    <w:rsid w:val="002D0C29"/>
    <w:rsid w:val="002D4DEE"/>
    <w:rsid w:val="002D7884"/>
    <w:rsid w:val="00302B6B"/>
    <w:rsid w:val="003054FA"/>
    <w:rsid w:val="00305C3B"/>
    <w:rsid w:val="0031223A"/>
    <w:rsid w:val="00312DEA"/>
    <w:rsid w:val="00317DBE"/>
    <w:rsid w:val="00326F48"/>
    <w:rsid w:val="00335366"/>
    <w:rsid w:val="00337727"/>
    <w:rsid w:val="00344BCF"/>
    <w:rsid w:val="0035142F"/>
    <w:rsid w:val="0037581D"/>
    <w:rsid w:val="003826CC"/>
    <w:rsid w:val="00384D56"/>
    <w:rsid w:val="00387A88"/>
    <w:rsid w:val="003A078E"/>
    <w:rsid w:val="003A1720"/>
    <w:rsid w:val="003A183B"/>
    <w:rsid w:val="003A23A6"/>
    <w:rsid w:val="003A32F8"/>
    <w:rsid w:val="003A4B88"/>
    <w:rsid w:val="003B45AA"/>
    <w:rsid w:val="003B5DB9"/>
    <w:rsid w:val="003D39BF"/>
    <w:rsid w:val="003D4F1B"/>
    <w:rsid w:val="003E4A47"/>
    <w:rsid w:val="003E6803"/>
    <w:rsid w:val="003F2FBE"/>
    <w:rsid w:val="003F376C"/>
    <w:rsid w:val="004015A2"/>
    <w:rsid w:val="00402ADC"/>
    <w:rsid w:val="00405677"/>
    <w:rsid w:val="004060D2"/>
    <w:rsid w:val="00406193"/>
    <w:rsid w:val="00420B2F"/>
    <w:rsid w:val="00420C9F"/>
    <w:rsid w:val="00421F6C"/>
    <w:rsid w:val="00432892"/>
    <w:rsid w:val="00436077"/>
    <w:rsid w:val="0043709D"/>
    <w:rsid w:val="00442C50"/>
    <w:rsid w:val="00446282"/>
    <w:rsid w:val="00464AF0"/>
    <w:rsid w:val="00471DA0"/>
    <w:rsid w:val="00476040"/>
    <w:rsid w:val="004A1560"/>
    <w:rsid w:val="004A24EC"/>
    <w:rsid w:val="004C0CC6"/>
    <w:rsid w:val="004C444F"/>
    <w:rsid w:val="004C5803"/>
    <w:rsid w:val="004E4C8A"/>
    <w:rsid w:val="004F0647"/>
    <w:rsid w:val="004F0A99"/>
    <w:rsid w:val="004F2F0E"/>
    <w:rsid w:val="004F77AC"/>
    <w:rsid w:val="005025E9"/>
    <w:rsid w:val="00512503"/>
    <w:rsid w:val="0051375D"/>
    <w:rsid w:val="00532E01"/>
    <w:rsid w:val="005427E4"/>
    <w:rsid w:val="005524CE"/>
    <w:rsid w:val="00556FAF"/>
    <w:rsid w:val="00557C59"/>
    <w:rsid w:val="00560538"/>
    <w:rsid w:val="005748A5"/>
    <w:rsid w:val="00581511"/>
    <w:rsid w:val="00583B8D"/>
    <w:rsid w:val="005847BB"/>
    <w:rsid w:val="00590A88"/>
    <w:rsid w:val="00591F22"/>
    <w:rsid w:val="005921AE"/>
    <w:rsid w:val="0059411F"/>
    <w:rsid w:val="00595D73"/>
    <w:rsid w:val="005A030A"/>
    <w:rsid w:val="005A042C"/>
    <w:rsid w:val="005A4AD5"/>
    <w:rsid w:val="005A5E95"/>
    <w:rsid w:val="005B18F6"/>
    <w:rsid w:val="005B3A74"/>
    <w:rsid w:val="005B4EE8"/>
    <w:rsid w:val="005D043F"/>
    <w:rsid w:val="005E1C02"/>
    <w:rsid w:val="005E3E7F"/>
    <w:rsid w:val="005E45CF"/>
    <w:rsid w:val="00602CA2"/>
    <w:rsid w:val="00604A27"/>
    <w:rsid w:val="00610861"/>
    <w:rsid w:val="006128DA"/>
    <w:rsid w:val="006178B7"/>
    <w:rsid w:val="00627ECF"/>
    <w:rsid w:val="00630FC4"/>
    <w:rsid w:val="006356A2"/>
    <w:rsid w:val="00643117"/>
    <w:rsid w:val="00644BCE"/>
    <w:rsid w:val="00652C27"/>
    <w:rsid w:val="00655F9E"/>
    <w:rsid w:val="00664709"/>
    <w:rsid w:val="006B2278"/>
    <w:rsid w:val="006C335F"/>
    <w:rsid w:val="006D50FC"/>
    <w:rsid w:val="006D624C"/>
    <w:rsid w:val="006E760A"/>
    <w:rsid w:val="006F13ED"/>
    <w:rsid w:val="006F5206"/>
    <w:rsid w:val="007144ED"/>
    <w:rsid w:val="00717830"/>
    <w:rsid w:val="00720B0B"/>
    <w:rsid w:val="00723D36"/>
    <w:rsid w:val="0072486C"/>
    <w:rsid w:val="00725973"/>
    <w:rsid w:val="0074282D"/>
    <w:rsid w:val="0075273F"/>
    <w:rsid w:val="007536AB"/>
    <w:rsid w:val="00770DF6"/>
    <w:rsid w:val="00771261"/>
    <w:rsid w:val="007768EB"/>
    <w:rsid w:val="007963A1"/>
    <w:rsid w:val="007D16E9"/>
    <w:rsid w:val="007D21A3"/>
    <w:rsid w:val="007D6802"/>
    <w:rsid w:val="007E1E1E"/>
    <w:rsid w:val="007E527F"/>
    <w:rsid w:val="007E677A"/>
    <w:rsid w:val="007E73B7"/>
    <w:rsid w:val="007F1E78"/>
    <w:rsid w:val="007F41E9"/>
    <w:rsid w:val="007F70B5"/>
    <w:rsid w:val="007F785D"/>
    <w:rsid w:val="00802A56"/>
    <w:rsid w:val="008325D5"/>
    <w:rsid w:val="00851430"/>
    <w:rsid w:val="00871C2E"/>
    <w:rsid w:val="008723C0"/>
    <w:rsid w:val="00873136"/>
    <w:rsid w:val="00875C7B"/>
    <w:rsid w:val="00885C86"/>
    <w:rsid w:val="008936B5"/>
    <w:rsid w:val="008948C8"/>
    <w:rsid w:val="00895A5F"/>
    <w:rsid w:val="008A18E2"/>
    <w:rsid w:val="008A7DDA"/>
    <w:rsid w:val="008B0137"/>
    <w:rsid w:val="008B2E8A"/>
    <w:rsid w:val="008C4A9F"/>
    <w:rsid w:val="008D7DD4"/>
    <w:rsid w:val="008E4382"/>
    <w:rsid w:val="008F257A"/>
    <w:rsid w:val="008F2B79"/>
    <w:rsid w:val="00905F87"/>
    <w:rsid w:val="0090696D"/>
    <w:rsid w:val="00906B02"/>
    <w:rsid w:val="0092636D"/>
    <w:rsid w:val="00942AF5"/>
    <w:rsid w:val="00944FF6"/>
    <w:rsid w:val="0095533E"/>
    <w:rsid w:val="00975665"/>
    <w:rsid w:val="00976E58"/>
    <w:rsid w:val="00977234"/>
    <w:rsid w:val="00983FBE"/>
    <w:rsid w:val="00985B69"/>
    <w:rsid w:val="00992B5C"/>
    <w:rsid w:val="00995BBF"/>
    <w:rsid w:val="009A1E40"/>
    <w:rsid w:val="009A313C"/>
    <w:rsid w:val="009A37A1"/>
    <w:rsid w:val="009B2225"/>
    <w:rsid w:val="009E2BCC"/>
    <w:rsid w:val="009F3D69"/>
    <w:rsid w:val="00A13950"/>
    <w:rsid w:val="00A172B3"/>
    <w:rsid w:val="00A22096"/>
    <w:rsid w:val="00A22B5E"/>
    <w:rsid w:val="00A25276"/>
    <w:rsid w:val="00A26EC7"/>
    <w:rsid w:val="00A31AE8"/>
    <w:rsid w:val="00A36BA9"/>
    <w:rsid w:val="00A46A29"/>
    <w:rsid w:val="00A514C7"/>
    <w:rsid w:val="00A52564"/>
    <w:rsid w:val="00A828DC"/>
    <w:rsid w:val="00A837A7"/>
    <w:rsid w:val="00A957F1"/>
    <w:rsid w:val="00A95C69"/>
    <w:rsid w:val="00AA0590"/>
    <w:rsid w:val="00AA237F"/>
    <w:rsid w:val="00AA65B6"/>
    <w:rsid w:val="00AB3CA4"/>
    <w:rsid w:val="00AB4E98"/>
    <w:rsid w:val="00AC3ECF"/>
    <w:rsid w:val="00AD3AC0"/>
    <w:rsid w:val="00AD450F"/>
    <w:rsid w:val="00AE032D"/>
    <w:rsid w:val="00AE0506"/>
    <w:rsid w:val="00AE4BC3"/>
    <w:rsid w:val="00AE5DDF"/>
    <w:rsid w:val="00AF451D"/>
    <w:rsid w:val="00AF6B2B"/>
    <w:rsid w:val="00B000A2"/>
    <w:rsid w:val="00B03D18"/>
    <w:rsid w:val="00B13280"/>
    <w:rsid w:val="00B269B0"/>
    <w:rsid w:val="00B26D6C"/>
    <w:rsid w:val="00B3745A"/>
    <w:rsid w:val="00B53A62"/>
    <w:rsid w:val="00B553D2"/>
    <w:rsid w:val="00B579A3"/>
    <w:rsid w:val="00B60563"/>
    <w:rsid w:val="00B606C1"/>
    <w:rsid w:val="00B71096"/>
    <w:rsid w:val="00B76141"/>
    <w:rsid w:val="00B84F19"/>
    <w:rsid w:val="00B917FD"/>
    <w:rsid w:val="00BB02E3"/>
    <w:rsid w:val="00BB5589"/>
    <w:rsid w:val="00BC6336"/>
    <w:rsid w:val="00BC7624"/>
    <w:rsid w:val="00BF3785"/>
    <w:rsid w:val="00C0116A"/>
    <w:rsid w:val="00C02BEE"/>
    <w:rsid w:val="00C21D11"/>
    <w:rsid w:val="00C23DE5"/>
    <w:rsid w:val="00C256DD"/>
    <w:rsid w:val="00C34F07"/>
    <w:rsid w:val="00C35B30"/>
    <w:rsid w:val="00C40ACA"/>
    <w:rsid w:val="00C4488C"/>
    <w:rsid w:val="00C507E1"/>
    <w:rsid w:val="00C61D56"/>
    <w:rsid w:val="00C76916"/>
    <w:rsid w:val="00C77CE4"/>
    <w:rsid w:val="00C84921"/>
    <w:rsid w:val="00C93093"/>
    <w:rsid w:val="00C95E0E"/>
    <w:rsid w:val="00CA0996"/>
    <w:rsid w:val="00CA487C"/>
    <w:rsid w:val="00CB3D7B"/>
    <w:rsid w:val="00CC1D62"/>
    <w:rsid w:val="00CC5D7F"/>
    <w:rsid w:val="00CC6B42"/>
    <w:rsid w:val="00CC7A30"/>
    <w:rsid w:val="00CD6DF8"/>
    <w:rsid w:val="00CE1D26"/>
    <w:rsid w:val="00CF2153"/>
    <w:rsid w:val="00CF76AA"/>
    <w:rsid w:val="00D006E3"/>
    <w:rsid w:val="00D118BC"/>
    <w:rsid w:val="00D12A5F"/>
    <w:rsid w:val="00D17FF5"/>
    <w:rsid w:val="00D33512"/>
    <w:rsid w:val="00D448CC"/>
    <w:rsid w:val="00D7119E"/>
    <w:rsid w:val="00D71DC5"/>
    <w:rsid w:val="00D806D9"/>
    <w:rsid w:val="00D876D3"/>
    <w:rsid w:val="00D87A1B"/>
    <w:rsid w:val="00D954FD"/>
    <w:rsid w:val="00DB2B12"/>
    <w:rsid w:val="00DB556B"/>
    <w:rsid w:val="00DC396C"/>
    <w:rsid w:val="00DC6E6D"/>
    <w:rsid w:val="00DC7C2C"/>
    <w:rsid w:val="00DD7C7C"/>
    <w:rsid w:val="00DF04FA"/>
    <w:rsid w:val="00DF7772"/>
    <w:rsid w:val="00E032D3"/>
    <w:rsid w:val="00E04D44"/>
    <w:rsid w:val="00E106AC"/>
    <w:rsid w:val="00E27187"/>
    <w:rsid w:val="00E51E97"/>
    <w:rsid w:val="00E52569"/>
    <w:rsid w:val="00E555DC"/>
    <w:rsid w:val="00E6355A"/>
    <w:rsid w:val="00E80112"/>
    <w:rsid w:val="00E846AB"/>
    <w:rsid w:val="00E85025"/>
    <w:rsid w:val="00E90407"/>
    <w:rsid w:val="00E9683F"/>
    <w:rsid w:val="00EA4397"/>
    <w:rsid w:val="00EC0FCC"/>
    <w:rsid w:val="00EC4090"/>
    <w:rsid w:val="00EC520B"/>
    <w:rsid w:val="00ED3D72"/>
    <w:rsid w:val="00EE32F6"/>
    <w:rsid w:val="00EF5B27"/>
    <w:rsid w:val="00F01AF8"/>
    <w:rsid w:val="00F02A9F"/>
    <w:rsid w:val="00F04EB1"/>
    <w:rsid w:val="00F37B6D"/>
    <w:rsid w:val="00F52514"/>
    <w:rsid w:val="00F54A51"/>
    <w:rsid w:val="00F6253A"/>
    <w:rsid w:val="00F77370"/>
    <w:rsid w:val="00F92BC0"/>
    <w:rsid w:val="00FA29F0"/>
    <w:rsid w:val="00FA7D5F"/>
    <w:rsid w:val="00FB19C1"/>
    <w:rsid w:val="00FB20D1"/>
    <w:rsid w:val="00FB2856"/>
    <w:rsid w:val="00FC1249"/>
    <w:rsid w:val="00FD2E90"/>
    <w:rsid w:val="00FE396E"/>
    <w:rsid w:val="00FF4C5D"/>
    <w:rsid w:val="00FF509E"/>
    <w:rsid w:val="015AE379"/>
    <w:rsid w:val="01661D44"/>
    <w:rsid w:val="0492843B"/>
    <w:rsid w:val="069B93EE"/>
    <w:rsid w:val="071CCDA8"/>
    <w:rsid w:val="072FFD0F"/>
    <w:rsid w:val="0787695B"/>
    <w:rsid w:val="0837644F"/>
    <w:rsid w:val="0879B45A"/>
    <w:rsid w:val="09BB5DD6"/>
    <w:rsid w:val="09D190DB"/>
    <w:rsid w:val="09D334B0"/>
    <w:rsid w:val="0ABE7C44"/>
    <w:rsid w:val="0AC91050"/>
    <w:rsid w:val="0B585D27"/>
    <w:rsid w:val="0B773E0D"/>
    <w:rsid w:val="0BF03ECB"/>
    <w:rsid w:val="0D6B3CAA"/>
    <w:rsid w:val="0FCE9FA1"/>
    <w:rsid w:val="12E3EEB1"/>
    <w:rsid w:val="12E4AD09"/>
    <w:rsid w:val="13439C02"/>
    <w:rsid w:val="13AA6EB5"/>
    <w:rsid w:val="14F41677"/>
    <w:rsid w:val="1715B396"/>
    <w:rsid w:val="17500EA1"/>
    <w:rsid w:val="18AB22C7"/>
    <w:rsid w:val="19435675"/>
    <w:rsid w:val="196E5C76"/>
    <w:rsid w:val="19E59C84"/>
    <w:rsid w:val="1A3F05A2"/>
    <w:rsid w:val="1B37C8BE"/>
    <w:rsid w:val="1B969653"/>
    <w:rsid w:val="1C271489"/>
    <w:rsid w:val="1D3A681A"/>
    <w:rsid w:val="1D47D34B"/>
    <w:rsid w:val="1E2069F3"/>
    <w:rsid w:val="1E485B0C"/>
    <w:rsid w:val="1E5FDE71"/>
    <w:rsid w:val="1E89F4CC"/>
    <w:rsid w:val="1EA6FCC3"/>
    <w:rsid w:val="1EA83917"/>
    <w:rsid w:val="20869997"/>
    <w:rsid w:val="248DBDB9"/>
    <w:rsid w:val="2687DF71"/>
    <w:rsid w:val="2873023E"/>
    <w:rsid w:val="293E4679"/>
    <w:rsid w:val="2B3C53CD"/>
    <w:rsid w:val="2C48532E"/>
    <w:rsid w:val="3030FF90"/>
    <w:rsid w:val="321F60F1"/>
    <w:rsid w:val="32ED1645"/>
    <w:rsid w:val="331E1AB8"/>
    <w:rsid w:val="336E4FFF"/>
    <w:rsid w:val="3415614E"/>
    <w:rsid w:val="367B0887"/>
    <w:rsid w:val="36A5F0C1"/>
    <w:rsid w:val="37FD0C33"/>
    <w:rsid w:val="38E36840"/>
    <w:rsid w:val="3984B11C"/>
    <w:rsid w:val="399A3E55"/>
    <w:rsid w:val="3A61FFE5"/>
    <w:rsid w:val="3AF0E4F6"/>
    <w:rsid w:val="3D0AEEA1"/>
    <w:rsid w:val="3EBAB4A2"/>
    <w:rsid w:val="3FCB994D"/>
    <w:rsid w:val="3FDD7E76"/>
    <w:rsid w:val="40A5C3BE"/>
    <w:rsid w:val="413E8222"/>
    <w:rsid w:val="4150E3E1"/>
    <w:rsid w:val="43177625"/>
    <w:rsid w:val="4324A808"/>
    <w:rsid w:val="439F6C2B"/>
    <w:rsid w:val="445F3D41"/>
    <w:rsid w:val="448DCF20"/>
    <w:rsid w:val="4599C43A"/>
    <w:rsid w:val="45A6039D"/>
    <w:rsid w:val="45FF5320"/>
    <w:rsid w:val="476A93D4"/>
    <w:rsid w:val="476DBAB7"/>
    <w:rsid w:val="48132FFD"/>
    <w:rsid w:val="482E4A7D"/>
    <w:rsid w:val="4885EEAA"/>
    <w:rsid w:val="48A95842"/>
    <w:rsid w:val="48E3F336"/>
    <w:rsid w:val="49CAA6FD"/>
    <w:rsid w:val="49E4F6D4"/>
    <w:rsid w:val="49E69B51"/>
    <w:rsid w:val="4A4D1629"/>
    <w:rsid w:val="4A9ABC04"/>
    <w:rsid w:val="4AD74561"/>
    <w:rsid w:val="4B58812E"/>
    <w:rsid w:val="4B732919"/>
    <w:rsid w:val="4B756132"/>
    <w:rsid w:val="5034EA13"/>
    <w:rsid w:val="5089DF89"/>
    <w:rsid w:val="541967EE"/>
    <w:rsid w:val="542BB9F6"/>
    <w:rsid w:val="5442D56D"/>
    <w:rsid w:val="5611A8C7"/>
    <w:rsid w:val="56EAFB10"/>
    <w:rsid w:val="577C08E6"/>
    <w:rsid w:val="57D9F7AB"/>
    <w:rsid w:val="57F40506"/>
    <w:rsid w:val="585CCDDF"/>
    <w:rsid w:val="5A272CDD"/>
    <w:rsid w:val="5B68E20F"/>
    <w:rsid w:val="5B832C4C"/>
    <w:rsid w:val="5BCF3A0D"/>
    <w:rsid w:val="5D255302"/>
    <w:rsid w:val="5EA082D1"/>
    <w:rsid w:val="5EC7B6D3"/>
    <w:rsid w:val="5F123428"/>
    <w:rsid w:val="5F6702D5"/>
    <w:rsid w:val="5F97A101"/>
    <w:rsid w:val="603C5332"/>
    <w:rsid w:val="60576C66"/>
    <w:rsid w:val="60CBF95B"/>
    <w:rsid w:val="60F658B4"/>
    <w:rsid w:val="615DED81"/>
    <w:rsid w:val="6174F39B"/>
    <w:rsid w:val="622EF6EB"/>
    <w:rsid w:val="62FAA1BE"/>
    <w:rsid w:val="63F0547C"/>
    <w:rsid w:val="64509B84"/>
    <w:rsid w:val="64EC7918"/>
    <w:rsid w:val="6601039C"/>
    <w:rsid w:val="673F99A5"/>
    <w:rsid w:val="67539E34"/>
    <w:rsid w:val="67862F4C"/>
    <w:rsid w:val="682A3EB3"/>
    <w:rsid w:val="684DDE76"/>
    <w:rsid w:val="69A244AA"/>
    <w:rsid w:val="69FAE394"/>
    <w:rsid w:val="6BCF9159"/>
    <w:rsid w:val="6CEB8A33"/>
    <w:rsid w:val="6DE68938"/>
    <w:rsid w:val="6E477978"/>
    <w:rsid w:val="6EF9F72F"/>
    <w:rsid w:val="6F12EB3D"/>
    <w:rsid w:val="6F797A95"/>
    <w:rsid w:val="70413C25"/>
    <w:rsid w:val="71154AF6"/>
    <w:rsid w:val="712D1192"/>
    <w:rsid w:val="71C2FFE9"/>
    <w:rsid w:val="725A0C6E"/>
    <w:rsid w:val="727334CB"/>
    <w:rsid w:val="72CEC7E2"/>
    <w:rsid w:val="72D835EC"/>
    <w:rsid w:val="72E9DE5B"/>
    <w:rsid w:val="731DE8F6"/>
    <w:rsid w:val="734D3B67"/>
    <w:rsid w:val="74A3FA41"/>
    <w:rsid w:val="76CB5E21"/>
    <w:rsid w:val="78E47209"/>
    <w:rsid w:val="79B5DE75"/>
    <w:rsid w:val="7A1C19EE"/>
    <w:rsid w:val="7B1A78CC"/>
    <w:rsid w:val="7B4BA223"/>
    <w:rsid w:val="7BADE41C"/>
    <w:rsid w:val="7BF53D4E"/>
    <w:rsid w:val="7F2A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80AD21"/>
  <w15:docId w15:val="{0EEC6A62-CF02-4765-8FF0-5AF4A409B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aliases w:val="vgu_Text"/>
    <w:qFormat/>
    <w:rsid w:val="00C84921"/>
    <w:pPr>
      <w:spacing w:before="240" w:after="0" w:line="36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92636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595D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95D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formattext">
    <w:name w:val="formattext"/>
    <w:basedOn w:val="a0"/>
    <w:rsid w:val="0010035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table" w:styleId="a4">
    <w:name w:val="Table Grid"/>
    <w:basedOn w:val="a2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0"/>
    <w:link w:val="a6"/>
    <w:uiPriority w:val="99"/>
    <w:semiHidden/>
    <w:unhideWhenUsed/>
    <w:rsid w:val="00B269B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7">
    <w:name w:val="Hyperlink"/>
    <w:basedOn w:val="a1"/>
    <w:uiPriority w:val="99"/>
    <w:unhideWhenUsed/>
    <w:rsid w:val="003A183B"/>
    <w:rPr>
      <w:color w:val="0563C1" w:themeColor="hyperlink"/>
      <w:u w:val="single"/>
    </w:rPr>
  </w:style>
  <w:style w:type="paragraph" w:styleId="a">
    <w:name w:val="List Paragraph"/>
    <w:aliases w:val="vgu_List1"/>
    <w:basedOn w:val="a0"/>
    <w:link w:val="a8"/>
    <w:uiPriority w:val="34"/>
    <w:qFormat/>
    <w:rsid w:val="00247A79"/>
    <w:pPr>
      <w:keepLines/>
      <w:numPr>
        <w:numId w:val="8"/>
      </w:numPr>
      <w:tabs>
        <w:tab w:val="left" w:pos="1276"/>
      </w:tabs>
    </w:pPr>
  </w:style>
  <w:style w:type="character" w:customStyle="1" w:styleId="10">
    <w:name w:val="Заголовок 1 Знак"/>
    <w:basedOn w:val="a1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92636D"/>
    <w:pPr>
      <w:spacing w:line="259" w:lineRule="auto"/>
      <w:outlineLvl w:val="9"/>
    </w:pPr>
  </w:style>
  <w:style w:type="paragraph" w:styleId="aa">
    <w:name w:val="header"/>
    <w:basedOn w:val="a0"/>
    <w:link w:val="ab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2636D"/>
  </w:style>
  <w:style w:type="paragraph" w:styleId="ac">
    <w:name w:val="footer"/>
    <w:basedOn w:val="a0"/>
    <w:link w:val="ad"/>
    <w:uiPriority w:val="99"/>
    <w:unhideWhenUsed/>
    <w:rsid w:val="0092636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2636D"/>
  </w:style>
  <w:style w:type="paragraph" w:styleId="11">
    <w:name w:val="toc 1"/>
    <w:basedOn w:val="a0"/>
    <w:next w:val="a0"/>
    <w:autoRedefine/>
    <w:uiPriority w:val="39"/>
    <w:unhideWhenUsed/>
    <w:rsid w:val="006128DA"/>
    <w:pPr>
      <w:spacing w:after="100"/>
    </w:pPr>
  </w:style>
  <w:style w:type="paragraph" w:styleId="ae">
    <w:name w:val="caption"/>
    <w:basedOn w:val="a0"/>
    <w:next w:val="a0"/>
    <w:uiPriority w:val="35"/>
    <w:unhideWhenUsed/>
    <w:qFormat/>
    <w:rsid w:val="00B84F19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vguxTitleDocName">
    <w:name w:val="vgux_TitleDocName"/>
    <w:basedOn w:val="a0"/>
    <w:qFormat/>
    <w:rsid w:val="00595D73"/>
    <w:pPr>
      <w:spacing w:before="480" w:after="120"/>
      <w:jc w:val="center"/>
    </w:pPr>
    <w:rPr>
      <w:b/>
      <w:caps/>
      <w:sz w:val="32"/>
      <w:lang w:val="en-US"/>
    </w:rPr>
  </w:style>
  <w:style w:type="character" w:customStyle="1" w:styleId="20">
    <w:name w:val="Заголовок 2 Знак"/>
    <w:basedOn w:val="a1"/>
    <w:link w:val="2"/>
    <w:uiPriority w:val="9"/>
    <w:rsid w:val="00595D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595D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212">
    <w:name w:val="Абзац 12пт 1.2 интервал"/>
    <w:basedOn w:val="a0"/>
    <w:link w:val="12120"/>
    <w:qFormat/>
    <w:rsid w:val="00DC7C2C"/>
    <w:pPr>
      <w:keepLines/>
      <w:suppressAutoHyphens/>
      <w:autoSpaceDE w:val="0"/>
      <w:autoSpaceDN w:val="0"/>
      <w:adjustRightInd w:val="0"/>
      <w:spacing w:before="60" w:after="60" w:line="288" w:lineRule="auto"/>
    </w:pPr>
    <w:rPr>
      <w:rFonts w:eastAsia="Times New Roman" w:cs="Times New Roman"/>
      <w:sz w:val="28"/>
      <w:szCs w:val="20"/>
    </w:rPr>
  </w:style>
  <w:style w:type="paragraph" w:customStyle="1" w:styleId="141">
    <w:name w:val="Таблица 14 пт 1 интервал"/>
    <w:basedOn w:val="a0"/>
    <w:link w:val="1410"/>
    <w:qFormat/>
    <w:rsid w:val="00DC7C2C"/>
    <w:pPr>
      <w:keepLines/>
      <w:autoSpaceDE w:val="0"/>
      <w:autoSpaceDN w:val="0"/>
      <w:adjustRightInd w:val="0"/>
      <w:spacing w:before="60" w:after="60" w:line="240" w:lineRule="auto"/>
    </w:pPr>
    <w:rPr>
      <w:rFonts w:eastAsia="Times New Roman" w:cs="Times New Roman"/>
      <w:sz w:val="28"/>
      <w:szCs w:val="20"/>
    </w:rPr>
  </w:style>
  <w:style w:type="character" w:customStyle="1" w:styleId="1410">
    <w:name w:val="Таблица 14 пт 1 интервал Знак"/>
    <w:link w:val="141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2120">
    <w:name w:val="Абзац 12пт 1.2 интервал Знак"/>
    <w:link w:val="1212"/>
    <w:rsid w:val="00DC7C2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75273F"/>
    <w:pPr>
      <w:spacing w:after="100"/>
      <w:ind w:left="220"/>
    </w:pPr>
  </w:style>
  <w:style w:type="paragraph" w:styleId="31">
    <w:name w:val="toc 3"/>
    <w:basedOn w:val="a0"/>
    <w:next w:val="a0"/>
    <w:autoRedefine/>
    <w:uiPriority w:val="39"/>
    <w:unhideWhenUsed/>
    <w:rsid w:val="0075273F"/>
    <w:pPr>
      <w:spacing w:after="100"/>
      <w:ind w:left="440"/>
    </w:pPr>
  </w:style>
  <w:style w:type="paragraph" w:styleId="af">
    <w:name w:val="Normal (Web)"/>
    <w:basedOn w:val="a0"/>
    <w:uiPriority w:val="99"/>
    <w:semiHidden/>
    <w:unhideWhenUsed/>
    <w:rsid w:val="007E677A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8">
    <w:name w:val="Абзац списка Знак"/>
    <w:aliases w:val="vgu_List1 Знак"/>
    <w:basedOn w:val="a1"/>
    <w:link w:val="a"/>
    <w:uiPriority w:val="34"/>
    <w:locked/>
    <w:rsid w:val="00247A79"/>
    <w:rPr>
      <w:rFonts w:ascii="Times New Roman" w:eastAsiaTheme="minorEastAsia" w:hAnsi="Times New Roman"/>
      <w:sz w:val="24"/>
      <w:lang w:eastAsia="ru-RU"/>
    </w:rPr>
  </w:style>
  <w:style w:type="paragraph" w:customStyle="1" w:styleId="vguList2">
    <w:name w:val="vgu_List2"/>
    <w:basedOn w:val="a"/>
    <w:qFormat/>
    <w:rsid w:val="00247A79"/>
    <w:pPr>
      <w:tabs>
        <w:tab w:val="left" w:pos="2268"/>
      </w:tabs>
      <w:spacing w:before="0"/>
      <w:ind w:left="0" w:firstLine="1701"/>
    </w:pPr>
  </w:style>
  <w:style w:type="paragraph" w:styleId="af0">
    <w:name w:val="No Spacing"/>
    <w:uiPriority w:val="1"/>
    <w:qFormat/>
    <w:rsid w:val="000A57F0"/>
    <w:pPr>
      <w:spacing w:after="0" w:line="240" w:lineRule="auto"/>
      <w:ind w:firstLine="851"/>
      <w:contextualSpacing/>
      <w:jc w:val="both"/>
    </w:pPr>
    <w:rPr>
      <w:rFonts w:ascii="Times New Roman" w:eastAsiaTheme="minorEastAsia" w:hAnsi="Times New Roman"/>
      <w:sz w:val="24"/>
      <w:lang w:eastAsia="ru-RU"/>
    </w:rPr>
  </w:style>
  <w:style w:type="paragraph" w:customStyle="1" w:styleId="ds-markdown-paragraph">
    <w:name w:val="ds-markdown-paragraph"/>
    <w:basedOn w:val="a0"/>
    <w:rsid w:val="00802A56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character" w:styleId="af1">
    <w:name w:val="Strong"/>
    <w:basedOn w:val="a1"/>
    <w:uiPriority w:val="22"/>
    <w:qFormat/>
    <w:rsid w:val="00802A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hyperlink" Target="https://github.com/hardeepnarang10/keyboard-pro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theme" Target="theme/theme1.xml"/><Relationship Id="rId16" Type="http://schemas.openxmlformats.org/officeDocument/2006/relationships/footer" Target="footer4.xml"/><Relationship Id="rId11" Type="http://schemas.openxmlformats.org/officeDocument/2006/relationships/header" Target="header2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footer" Target="footer6.xml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github.com/Dearian27/keyboard" TargetMode="External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hyperlink" Target="https://github.com/prerit85jain/Keyboard_Typing_Game" TargetMode="External"/><Relationship Id="rId66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rsonal%20pc\Documents\GitHub\Keyboard-trainer\&#1058;&#1047;%20&#1089;&#1086;%20&#1089;&#1090;&#1088;&#1091;&#1082;&#1090;&#1091;&#1088;&#1086;&#1081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C6D93-D56C-4200-9750-EB24010BB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ТЗ со структурой.docx</Template>
  <TotalTime>1239</TotalTime>
  <Pages>1</Pages>
  <Words>4733</Words>
  <Characters>26981</Characters>
  <Application>Microsoft Office Word</Application>
  <DocSecurity>0</DocSecurity>
  <Lines>224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Добрынкин Ярослав Михайлович</dc:creator>
  <cp:lastModifiedBy>Дмитрий Титков</cp:lastModifiedBy>
  <cp:revision>90</cp:revision>
  <cp:lastPrinted>2021-05-17T11:47:00Z</cp:lastPrinted>
  <dcterms:created xsi:type="dcterms:W3CDTF">2025-05-21T13:12:00Z</dcterms:created>
  <dcterms:modified xsi:type="dcterms:W3CDTF">2025-06-10T15:17:00Z</dcterms:modified>
</cp:coreProperties>
</file>